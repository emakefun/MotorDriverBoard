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221999E1" w14:textId="6BB67F77" w:rsidR="004C0E79" w:rsidRDefault="006B798C" w:rsidP="009E796C">
      <w:pPr>
        <w:jc w:val="center"/>
        <w:rPr>
          <w:rFonts w:ascii="宋体" w:eastAsia="宋体" w:hAnsi="宋体"/>
          <w:b/>
          <w:color w:val="7030A0"/>
          <w:sz w:val="84"/>
          <w:szCs w:val="84"/>
        </w:rPr>
      </w:pPr>
      <w:r>
        <w:rPr>
          <w:rFonts w:ascii="宋体" w:eastAsia="宋体" w:hAnsi="宋体"/>
          <w:b/>
          <w:color w:val="7030A0"/>
          <w:sz w:val="84"/>
          <w:szCs w:val="84"/>
        </w:rPr>
        <w:t>MotorDriverBoard</w:t>
      </w:r>
    </w:p>
    <w:p w14:paraId="340FB690" w14:textId="75142BBF" w:rsidR="004C0E79" w:rsidRPr="004C0E79" w:rsidRDefault="001B0690" w:rsidP="009E796C">
      <w:pPr>
        <w:jc w:val="center"/>
        <w:rPr>
          <w:rFonts w:ascii="宋体" w:eastAsia="宋体" w:hAnsi="宋体"/>
          <w:b/>
          <w:color w:val="7030A0"/>
          <w:sz w:val="84"/>
          <w:szCs w:val="84"/>
        </w:rPr>
      </w:pPr>
      <w:r>
        <w:rPr>
          <w:rFonts w:ascii="宋体" w:eastAsia="宋体" w:hAnsi="宋体" w:hint="eastAsia"/>
          <w:b/>
          <w:color w:val="7030A0"/>
          <w:sz w:val="84"/>
          <w:szCs w:val="84"/>
        </w:rPr>
        <w:t>米思齐</w:t>
      </w:r>
      <w:r w:rsidR="004C0E79" w:rsidRPr="004C0E79">
        <w:rPr>
          <w:rFonts w:ascii="宋体" w:eastAsia="宋体" w:hAnsi="宋体" w:hint="eastAsia"/>
          <w:b/>
          <w:color w:val="7030A0"/>
          <w:sz w:val="84"/>
          <w:szCs w:val="84"/>
        </w:rPr>
        <w:t>图形化编程教程</w:t>
      </w:r>
    </w:p>
    <w:p w14:paraId="7FF3330B" w14:textId="29266867" w:rsidR="0088629A" w:rsidRDefault="0088629A" w:rsidP="009E796C">
      <w:pPr>
        <w:jc w:val="center"/>
        <w:rPr>
          <w:rFonts w:ascii="宋体" w:eastAsia="宋体" w:hAnsi="宋体"/>
          <w:sz w:val="84"/>
          <w:szCs w:val="84"/>
        </w:rPr>
      </w:pPr>
    </w:p>
    <w:p w14:paraId="2FFA373D" w14:textId="430D8037" w:rsidR="00D30F29" w:rsidRDefault="00E86439" w:rsidP="00793916">
      <w:pPr>
        <w:rPr>
          <w:rFonts w:ascii="宋体" w:eastAsia="宋体" w:hAnsi="宋体"/>
          <w:sz w:val="84"/>
          <w:szCs w:val="84"/>
        </w:rPr>
      </w:pPr>
      <w:r w:rsidRPr="00803CE0">
        <w:rPr>
          <w:rFonts w:eastAsia="宋体"/>
          <w:noProof/>
        </w:rPr>
        <w:drawing>
          <wp:anchor distT="0" distB="0" distL="114300" distR="114300" simplePos="0" relativeHeight="251684864" behindDoc="0" locked="0" layoutInCell="1" allowOverlap="1" wp14:anchorId="11DA1FB4" wp14:editId="56024CDA">
            <wp:simplePos x="891988" y="3778624"/>
            <wp:positionH relativeFrom="column">
              <wp:posOffset>896471</wp:posOffset>
            </wp:positionH>
            <wp:positionV relativeFrom="paragraph">
              <wp:align>top</wp:align>
            </wp:positionV>
            <wp:extent cx="5771072" cy="5771072"/>
            <wp:effectExtent l="0" t="0" r="1270" b="127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rot="10800000" flipV="1">
                      <a:off x="0" y="0"/>
                      <a:ext cx="5771072" cy="5771072"/>
                    </a:xfrm>
                    <a:prstGeom prst="rect">
                      <a:avLst/>
                    </a:prstGeom>
                  </pic:spPr>
                </pic:pic>
              </a:graphicData>
            </a:graphic>
          </wp:anchor>
        </w:drawing>
      </w:r>
    </w:p>
    <w:p w14:paraId="78A5E091" w14:textId="0ACB23F7" w:rsidR="00DF06E6" w:rsidRPr="0077750F" w:rsidRDefault="00DF06E6" w:rsidP="00102C8C">
      <w:pPr>
        <w:rPr>
          <w:sz w:val="32"/>
          <w:szCs w:val="32"/>
        </w:rPr>
      </w:pPr>
      <w:r>
        <w:rPr>
          <w:sz w:val="84"/>
          <w:szCs w:val="84"/>
        </w:rPr>
        <w:br w:type="page"/>
      </w:r>
      <w:bookmarkStart w:id="0" w:name="_Toc528419340"/>
      <w:r w:rsidRPr="0077750F">
        <w:rPr>
          <w:rFonts w:ascii="宋体" w:eastAsia="宋体" w:hAnsi="宋体" w:cs="宋体" w:hint="eastAsia"/>
          <w:sz w:val="32"/>
          <w:szCs w:val="32"/>
        </w:rPr>
        <w:lastRenderedPageBreak/>
        <w:t>版本修订</w:t>
      </w:r>
      <w:bookmarkEnd w:id="0"/>
    </w:p>
    <w:tbl>
      <w:tblPr>
        <w:tblW w:w="9977" w:type="dxa"/>
        <w:tblLayout w:type="fixed"/>
        <w:tblLook w:val="04A0" w:firstRow="1" w:lastRow="0" w:firstColumn="1" w:lastColumn="0" w:noHBand="0" w:noVBand="1"/>
      </w:tblPr>
      <w:tblGrid>
        <w:gridCol w:w="1552"/>
        <w:gridCol w:w="1275"/>
        <w:gridCol w:w="4846"/>
        <w:gridCol w:w="2304"/>
      </w:tblGrid>
      <w:tr w:rsidR="00DF06E6" w:rsidRPr="00B11F9E" w14:paraId="5A61B76B" w14:textId="77777777" w:rsidTr="006A21CF">
        <w:tc>
          <w:tcPr>
            <w:tcW w:w="1552" w:type="dxa"/>
            <w:tcBorders>
              <w:top w:val="single" w:sz="6" w:space="0" w:color="auto"/>
              <w:left w:val="single" w:sz="6" w:space="0" w:color="auto"/>
              <w:bottom w:val="single" w:sz="6" w:space="0" w:color="auto"/>
              <w:right w:val="single" w:sz="6" w:space="0" w:color="auto"/>
            </w:tcBorders>
            <w:shd w:val="clear" w:color="auto" w:fill="333399"/>
            <w:hideMark/>
          </w:tcPr>
          <w:p w14:paraId="0EA52645" w14:textId="77777777" w:rsidR="00DF06E6" w:rsidRPr="00B11F9E" w:rsidRDefault="00DF06E6" w:rsidP="006A21CF">
            <w:pPr>
              <w:keepLines/>
              <w:spacing w:before="100" w:beforeAutospacing="1" w:after="120" w:line="240" w:lineRule="atLeast"/>
              <w:jc w:val="center"/>
              <w:rPr>
                <w:rFonts w:ascii="宋体" w:eastAsia="宋体" w:hAnsi="宋体" w:cs="Times New Roman"/>
                <w:b/>
                <w:bCs/>
                <w:color w:val="FFFFFF"/>
                <w:sz w:val="20"/>
                <w:szCs w:val="20"/>
              </w:rPr>
            </w:pPr>
            <w:r>
              <w:rPr>
                <w:rFonts w:ascii="宋体" w:eastAsia="宋体" w:hAnsi="宋体" w:cs="Times New Roman" w:hint="eastAsia"/>
                <w:b/>
                <w:bCs/>
                <w:color w:val="FFFFFF"/>
                <w:sz w:val="20"/>
                <w:szCs w:val="20"/>
              </w:rPr>
              <w:t>日期</w:t>
            </w:r>
          </w:p>
        </w:tc>
        <w:tc>
          <w:tcPr>
            <w:tcW w:w="1275" w:type="dxa"/>
            <w:tcBorders>
              <w:top w:val="single" w:sz="6" w:space="0" w:color="auto"/>
              <w:left w:val="nil"/>
              <w:bottom w:val="single" w:sz="6" w:space="0" w:color="auto"/>
              <w:right w:val="single" w:sz="6" w:space="0" w:color="auto"/>
            </w:tcBorders>
            <w:shd w:val="clear" w:color="auto" w:fill="333399"/>
            <w:hideMark/>
          </w:tcPr>
          <w:p w14:paraId="70B9E7D3" w14:textId="77777777" w:rsidR="00DF06E6" w:rsidRPr="00B11F9E" w:rsidRDefault="00DF06E6" w:rsidP="006A21CF">
            <w:pPr>
              <w:keepLines/>
              <w:spacing w:before="100" w:beforeAutospacing="1" w:after="120" w:line="240" w:lineRule="atLeast"/>
              <w:jc w:val="center"/>
              <w:rPr>
                <w:rFonts w:ascii="宋体" w:eastAsia="宋体" w:hAnsi="宋体" w:cs="Times New Roman"/>
                <w:b/>
                <w:bCs/>
                <w:color w:val="FFFFFF"/>
                <w:sz w:val="20"/>
                <w:szCs w:val="20"/>
              </w:rPr>
            </w:pPr>
            <w:r>
              <w:rPr>
                <w:rFonts w:ascii="宋体" w:eastAsia="宋体" w:hAnsi="宋体" w:cs="Times New Roman" w:hint="eastAsia"/>
                <w:b/>
                <w:bCs/>
                <w:color w:val="FFFFFF"/>
                <w:sz w:val="20"/>
                <w:szCs w:val="20"/>
              </w:rPr>
              <w:t>版本号</w:t>
            </w:r>
          </w:p>
        </w:tc>
        <w:tc>
          <w:tcPr>
            <w:tcW w:w="4846" w:type="dxa"/>
            <w:tcBorders>
              <w:top w:val="single" w:sz="6" w:space="0" w:color="auto"/>
              <w:left w:val="nil"/>
              <w:bottom w:val="single" w:sz="6" w:space="0" w:color="auto"/>
              <w:right w:val="single" w:sz="6" w:space="0" w:color="auto"/>
            </w:tcBorders>
            <w:shd w:val="clear" w:color="auto" w:fill="333399"/>
            <w:hideMark/>
          </w:tcPr>
          <w:p w14:paraId="26FF83CA" w14:textId="77777777" w:rsidR="00DF06E6" w:rsidRPr="00B11F9E" w:rsidRDefault="00DF06E6" w:rsidP="006A21CF">
            <w:pPr>
              <w:keepLines/>
              <w:spacing w:before="100" w:beforeAutospacing="1" w:after="120" w:line="240" w:lineRule="atLeast"/>
              <w:jc w:val="center"/>
              <w:rPr>
                <w:rFonts w:ascii="宋体" w:eastAsia="宋体" w:hAnsi="宋体" w:cs="Times New Roman"/>
                <w:b/>
                <w:bCs/>
                <w:color w:val="FFFFFF"/>
                <w:sz w:val="20"/>
                <w:szCs w:val="20"/>
              </w:rPr>
            </w:pPr>
            <w:r>
              <w:rPr>
                <w:rFonts w:ascii="宋体" w:eastAsia="宋体" w:hAnsi="宋体" w:cs="Times New Roman" w:hint="eastAsia"/>
                <w:b/>
                <w:bCs/>
                <w:color w:val="FFFFFF"/>
                <w:sz w:val="20"/>
                <w:szCs w:val="20"/>
              </w:rPr>
              <w:t>描述</w:t>
            </w:r>
          </w:p>
        </w:tc>
        <w:tc>
          <w:tcPr>
            <w:tcW w:w="2304" w:type="dxa"/>
            <w:tcBorders>
              <w:top w:val="single" w:sz="6" w:space="0" w:color="auto"/>
              <w:left w:val="nil"/>
              <w:bottom w:val="single" w:sz="6" w:space="0" w:color="auto"/>
              <w:right w:val="single" w:sz="6" w:space="0" w:color="auto"/>
            </w:tcBorders>
            <w:shd w:val="clear" w:color="auto" w:fill="333399"/>
            <w:hideMark/>
          </w:tcPr>
          <w:p w14:paraId="336F92DB" w14:textId="77777777" w:rsidR="00DF06E6" w:rsidRPr="00B11F9E" w:rsidRDefault="00DF06E6" w:rsidP="006A21CF">
            <w:pPr>
              <w:keepLines/>
              <w:spacing w:before="100" w:beforeAutospacing="1" w:after="120" w:line="240" w:lineRule="atLeast"/>
              <w:jc w:val="center"/>
              <w:rPr>
                <w:rFonts w:ascii="宋体" w:eastAsia="宋体" w:hAnsi="宋体" w:cs="Times New Roman"/>
                <w:b/>
                <w:bCs/>
                <w:color w:val="FFFFFF"/>
                <w:sz w:val="20"/>
                <w:szCs w:val="20"/>
              </w:rPr>
            </w:pPr>
            <w:r>
              <w:rPr>
                <w:rFonts w:ascii="宋体" w:eastAsia="宋体" w:hAnsi="宋体" w:cs="Times New Roman" w:hint="eastAsia"/>
                <w:b/>
                <w:bCs/>
                <w:color w:val="FFFFFF"/>
                <w:sz w:val="20"/>
                <w:szCs w:val="20"/>
              </w:rPr>
              <w:t>作者</w:t>
            </w:r>
          </w:p>
        </w:tc>
      </w:tr>
      <w:tr w:rsidR="00DF06E6" w:rsidRPr="00B11F9E" w14:paraId="37D5F232" w14:textId="77777777" w:rsidTr="006A21CF">
        <w:tc>
          <w:tcPr>
            <w:tcW w:w="1552" w:type="dxa"/>
            <w:tcBorders>
              <w:top w:val="single" w:sz="6" w:space="0" w:color="auto"/>
              <w:left w:val="single" w:sz="6" w:space="0" w:color="auto"/>
              <w:bottom w:val="single" w:sz="6" w:space="0" w:color="auto"/>
              <w:right w:val="single" w:sz="6" w:space="0" w:color="auto"/>
            </w:tcBorders>
          </w:tcPr>
          <w:p w14:paraId="450490A9" w14:textId="626CE769" w:rsidR="00DF06E6" w:rsidRPr="003B19E5" w:rsidRDefault="00DF06E6" w:rsidP="006A21CF">
            <w:pPr>
              <w:jc w:val="center"/>
              <w:rPr>
                <w:rFonts w:eastAsia="宋体"/>
                <w:b/>
                <w:szCs w:val="24"/>
              </w:rPr>
            </w:pPr>
            <w:r w:rsidRPr="003B19E5">
              <w:rPr>
                <w:rFonts w:eastAsia="宋体" w:hint="eastAsia"/>
                <w:b/>
                <w:szCs w:val="24"/>
              </w:rPr>
              <w:t>2</w:t>
            </w:r>
            <w:r w:rsidRPr="003B19E5">
              <w:rPr>
                <w:rFonts w:eastAsia="宋体"/>
                <w:b/>
                <w:szCs w:val="24"/>
              </w:rPr>
              <w:t>01</w:t>
            </w:r>
            <w:r w:rsidR="00E55B43">
              <w:rPr>
                <w:rFonts w:eastAsia="宋体"/>
                <w:b/>
                <w:szCs w:val="24"/>
              </w:rPr>
              <w:t>9</w:t>
            </w:r>
            <w:r w:rsidRPr="003B19E5">
              <w:rPr>
                <w:rFonts w:eastAsia="宋体"/>
                <w:b/>
                <w:szCs w:val="24"/>
              </w:rPr>
              <w:t>-</w:t>
            </w:r>
            <w:r w:rsidR="00E55B43">
              <w:rPr>
                <w:rFonts w:eastAsia="宋体"/>
                <w:b/>
                <w:szCs w:val="24"/>
              </w:rPr>
              <w:t>4</w:t>
            </w:r>
            <w:r w:rsidRPr="003B19E5">
              <w:rPr>
                <w:rFonts w:eastAsia="宋体"/>
                <w:b/>
                <w:szCs w:val="24"/>
              </w:rPr>
              <w:t>-</w:t>
            </w:r>
            <w:r w:rsidR="00E55B43">
              <w:rPr>
                <w:rFonts w:eastAsia="宋体"/>
                <w:b/>
                <w:szCs w:val="24"/>
              </w:rPr>
              <w:t>1</w:t>
            </w:r>
            <w:r w:rsidR="006B798C">
              <w:rPr>
                <w:rFonts w:eastAsia="宋体"/>
                <w:b/>
                <w:szCs w:val="24"/>
              </w:rPr>
              <w:t>0</w:t>
            </w:r>
          </w:p>
        </w:tc>
        <w:tc>
          <w:tcPr>
            <w:tcW w:w="1275" w:type="dxa"/>
            <w:tcBorders>
              <w:top w:val="single" w:sz="6" w:space="0" w:color="auto"/>
              <w:left w:val="nil"/>
              <w:bottom w:val="single" w:sz="6" w:space="0" w:color="auto"/>
              <w:right w:val="single" w:sz="6" w:space="0" w:color="auto"/>
            </w:tcBorders>
          </w:tcPr>
          <w:p w14:paraId="5B2E730B" w14:textId="263269E7" w:rsidR="00DF06E6" w:rsidRPr="003B19E5" w:rsidRDefault="00DF06E6" w:rsidP="006A21CF">
            <w:pPr>
              <w:jc w:val="center"/>
              <w:rPr>
                <w:rFonts w:eastAsia="宋体"/>
                <w:b/>
                <w:szCs w:val="24"/>
              </w:rPr>
            </w:pPr>
            <w:r w:rsidRPr="003B19E5">
              <w:rPr>
                <w:rFonts w:eastAsia="宋体"/>
                <w:b/>
                <w:szCs w:val="24"/>
              </w:rPr>
              <w:t>V</w:t>
            </w:r>
            <w:r w:rsidRPr="003B19E5">
              <w:rPr>
                <w:rFonts w:eastAsia="宋体" w:hint="eastAsia"/>
                <w:b/>
                <w:szCs w:val="24"/>
              </w:rPr>
              <w:t>.</w:t>
            </w:r>
            <w:r w:rsidR="00EA6590">
              <w:rPr>
                <w:rFonts w:eastAsia="宋体"/>
                <w:b/>
                <w:szCs w:val="24"/>
              </w:rPr>
              <w:t>1.0</w:t>
            </w:r>
          </w:p>
        </w:tc>
        <w:tc>
          <w:tcPr>
            <w:tcW w:w="4846" w:type="dxa"/>
            <w:tcBorders>
              <w:top w:val="single" w:sz="6" w:space="0" w:color="auto"/>
              <w:left w:val="nil"/>
              <w:bottom w:val="single" w:sz="6" w:space="0" w:color="auto"/>
              <w:right w:val="single" w:sz="6" w:space="0" w:color="auto"/>
            </w:tcBorders>
          </w:tcPr>
          <w:p w14:paraId="20004A0F" w14:textId="18FD5908" w:rsidR="00DF06E6" w:rsidRPr="00564155" w:rsidRDefault="00EA6590" w:rsidP="006A21CF">
            <w:pPr>
              <w:rPr>
                <w:rFonts w:eastAsia="宋体"/>
                <w:b/>
                <w:sz w:val="18"/>
                <w:szCs w:val="18"/>
              </w:rPr>
            </w:pPr>
            <w:r>
              <w:rPr>
                <w:rFonts w:eastAsia="宋体" w:hint="eastAsia"/>
                <w:b/>
                <w:sz w:val="18"/>
                <w:szCs w:val="18"/>
              </w:rPr>
              <w:t>创建文档</w:t>
            </w:r>
          </w:p>
        </w:tc>
        <w:tc>
          <w:tcPr>
            <w:tcW w:w="2304" w:type="dxa"/>
            <w:tcBorders>
              <w:top w:val="single" w:sz="6" w:space="0" w:color="auto"/>
              <w:left w:val="nil"/>
              <w:bottom w:val="single" w:sz="6" w:space="0" w:color="auto"/>
              <w:right w:val="single" w:sz="6" w:space="0" w:color="auto"/>
            </w:tcBorders>
          </w:tcPr>
          <w:p w14:paraId="4625EBDA" w14:textId="07B474D1" w:rsidR="00DF06E6" w:rsidRPr="003B19E5" w:rsidRDefault="00102C8C" w:rsidP="006A21CF">
            <w:pPr>
              <w:jc w:val="center"/>
              <w:rPr>
                <w:rFonts w:eastAsia="宋体"/>
                <w:b/>
                <w:szCs w:val="24"/>
              </w:rPr>
            </w:pPr>
            <w:r>
              <w:rPr>
                <w:rFonts w:eastAsia="宋体"/>
                <w:b/>
                <w:szCs w:val="24"/>
              </w:rPr>
              <w:t>Twisted</w:t>
            </w:r>
          </w:p>
        </w:tc>
      </w:tr>
      <w:tr w:rsidR="00647CBE" w:rsidRPr="00B11F9E" w14:paraId="5C7412A7" w14:textId="77777777" w:rsidTr="006A21CF">
        <w:tc>
          <w:tcPr>
            <w:tcW w:w="1552" w:type="dxa"/>
            <w:tcBorders>
              <w:top w:val="single" w:sz="6" w:space="0" w:color="auto"/>
              <w:left w:val="single" w:sz="6" w:space="0" w:color="auto"/>
              <w:bottom w:val="single" w:sz="6" w:space="0" w:color="auto"/>
              <w:right w:val="single" w:sz="6" w:space="0" w:color="auto"/>
            </w:tcBorders>
          </w:tcPr>
          <w:p w14:paraId="25B94680" w14:textId="02BADC2B" w:rsidR="00647CBE" w:rsidRPr="00B11F9E" w:rsidRDefault="00647CBE" w:rsidP="00647CBE">
            <w:pPr>
              <w:ind w:firstLineChars="50" w:firstLine="120"/>
              <w:rPr>
                <w:rFonts w:eastAsia="宋体"/>
              </w:rPr>
            </w:pPr>
            <w:r w:rsidRPr="003B19E5">
              <w:rPr>
                <w:rFonts w:eastAsia="宋体" w:hint="eastAsia"/>
                <w:b/>
                <w:szCs w:val="24"/>
              </w:rPr>
              <w:t>2</w:t>
            </w:r>
            <w:r w:rsidRPr="003B19E5">
              <w:rPr>
                <w:rFonts w:eastAsia="宋体"/>
                <w:b/>
                <w:szCs w:val="24"/>
              </w:rPr>
              <w:t>01</w:t>
            </w:r>
            <w:r>
              <w:rPr>
                <w:rFonts w:eastAsia="宋体"/>
                <w:b/>
                <w:szCs w:val="24"/>
              </w:rPr>
              <w:t>9</w:t>
            </w:r>
            <w:r w:rsidRPr="003B19E5">
              <w:rPr>
                <w:rFonts w:eastAsia="宋体"/>
                <w:b/>
                <w:szCs w:val="24"/>
              </w:rPr>
              <w:t>-</w:t>
            </w:r>
            <w:r>
              <w:rPr>
                <w:rFonts w:eastAsia="宋体"/>
                <w:b/>
                <w:szCs w:val="24"/>
              </w:rPr>
              <w:t>7</w:t>
            </w:r>
            <w:r w:rsidRPr="003B19E5">
              <w:rPr>
                <w:rFonts w:eastAsia="宋体"/>
                <w:b/>
                <w:szCs w:val="24"/>
              </w:rPr>
              <w:t>-</w:t>
            </w:r>
            <w:r>
              <w:rPr>
                <w:rFonts w:eastAsia="宋体"/>
                <w:b/>
                <w:szCs w:val="24"/>
              </w:rPr>
              <w:t>26</w:t>
            </w:r>
          </w:p>
        </w:tc>
        <w:tc>
          <w:tcPr>
            <w:tcW w:w="1275" w:type="dxa"/>
            <w:tcBorders>
              <w:top w:val="single" w:sz="6" w:space="0" w:color="auto"/>
              <w:left w:val="nil"/>
              <w:bottom w:val="single" w:sz="6" w:space="0" w:color="auto"/>
              <w:right w:val="single" w:sz="6" w:space="0" w:color="auto"/>
            </w:tcBorders>
          </w:tcPr>
          <w:p w14:paraId="4FD26A46" w14:textId="048EEA4E" w:rsidR="00647CBE" w:rsidRPr="00B11F9E" w:rsidRDefault="00647CBE" w:rsidP="00647CBE">
            <w:pPr>
              <w:keepLines/>
              <w:spacing w:before="100" w:beforeAutospacing="1" w:after="120" w:line="240" w:lineRule="atLeast"/>
              <w:ind w:firstLineChars="100" w:firstLine="241"/>
              <w:rPr>
                <w:rFonts w:ascii="宋体" w:eastAsia="宋体" w:hAnsi="宋体" w:cs="Times New Roman"/>
                <w:sz w:val="20"/>
                <w:szCs w:val="20"/>
              </w:rPr>
            </w:pPr>
            <w:r w:rsidRPr="003B19E5">
              <w:rPr>
                <w:rFonts w:eastAsia="宋体"/>
                <w:b/>
                <w:szCs w:val="24"/>
              </w:rPr>
              <w:t>V</w:t>
            </w:r>
            <w:r w:rsidRPr="003B19E5">
              <w:rPr>
                <w:rFonts w:eastAsia="宋体" w:hint="eastAsia"/>
                <w:b/>
                <w:szCs w:val="24"/>
              </w:rPr>
              <w:t>.</w:t>
            </w:r>
            <w:r>
              <w:rPr>
                <w:rFonts w:eastAsia="宋体"/>
                <w:b/>
                <w:szCs w:val="24"/>
              </w:rPr>
              <w:t>2</w:t>
            </w:r>
            <w:r>
              <w:rPr>
                <w:rFonts w:eastAsia="宋体"/>
                <w:b/>
                <w:szCs w:val="24"/>
              </w:rPr>
              <w:t>.0</w:t>
            </w:r>
          </w:p>
        </w:tc>
        <w:tc>
          <w:tcPr>
            <w:tcW w:w="4846" w:type="dxa"/>
            <w:tcBorders>
              <w:top w:val="single" w:sz="6" w:space="0" w:color="auto"/>
              <w:left w:val="nil"/>
              <w:bottom w:val="single" w:sz="6" w:space="0" w:color="auto"/>
              <w:right w:val="single" w:sz="6" w:space="0" w:color="auto"/>
            </w:tcBorders>
          </w:tcPr>
          <w:p w14:paraId="5643EE19" w14:textId="4DE9626A" w:rsidR="00647CBE" w:rsidRPr="00B11F9E" w:rsidRDefault="00647CBE" w:rsidP="00647CBE">
            <w:pPr>
              <w:keepLines/>
              <w:spacing w:before="100" w:beforeAutospacing="1" w:after="120" w:line="240" w:lineRule="atLeast"/>
              <w:rPr>
                <w:rFonts w:ascii="宋体" w:eastAsia="宋体" w:hAnsi="宋体" w:cs="Times New Roman"/>
                <w:sz w:val="20"/>
                <w:szCs w:val="20"/>
              </w:rPr>
            </w:pPr>
            <w:r>
              <w:rPr>
                <w:rFonts w:eastAsia="宋体" w:hint="eastAsia"/>
                <w:b/>
                <w:sz w:val="18"/>
                <w:szCs w:val="18"/>
              </w:rPr>
              <w:t>修改截图</w:t>
            </w:r>
          </w:p>
        </w:tc>
        <w:tc>
          <w:tcPr>
            <w:tcW w:w="2304" w:type="dxa"/>
            <w:tcBorders>
              <w:top w:val="single" w:sz="6" w:space="0" w:color="auto"/>
              <w:left w:val="nil"/>
              <w:bottom w:val="single" w:sz="6" w:space="0" w:color="auto"/>
              <w:right w:val="single" w:sz="6" w:space="0" w:color="auto"/>
            </w:tcBorders>
            <w:hideMark/>
          </w:tcPr>
          <w:p w14:paraId="071219CA" w14:textId="00E2D5CD" w:rsidR="00647CBE" w:rsidRPr="00B11F9E" w:rsidRDefault="00647CBE" w:rsidP="00647CBE">
            <w:pPr>
              <w:keepLines/>
              <w:spacing w:before="100" w:beforeAutospacing="1" w:after="120" w:line="240" w:lineRule="atLeast"/>
              <w:ind w:firstLineChars="250" w:firstLine="602"/>
              <w:rPr>
                <w:rFonts w:ascii="宋体" w:eastAsia="宋体" w:hAnsi="宋体" w:cs="Times New Roman"/>
                <w:sz w:val="20"/>
                <w:szCs w:val="20"/>
              </w:rPr>
            </w:pPr>
            <w:r>
              <w:rPr>
                <w:rFonts w:eastAsia="宋体"/>
                <w:b/>
                <w:szCs w:val="24"/>
              </w:rPr>
              <w:t>Twisted</w:t>
            </w:r>
          </w:p>
        </w:tc>
      </w:tr>
      <w:tr w:rsidR="00647CBE" w:rsidRPr="00B11F9E" w14:paraId="7E597D93" w14:textId="77777777" w:rsidTr="006A21CF">
        <w:tc>
          <w:tcPr>
            <w:tcW w:w="1552" w:type="dxa"/>
            <w:tcBorders>
              <w:top w:val="single" w:sz="6" w:space="0" w:color="auto"/>
              <w:left w:val="single" w:sz="6" w:space="0" w:color="auto"/>
              <w:bottom w:val="single" w:sz="6" w:space="0" w:color="auto"/>
              <w:right w:val="single" w:sz="6" w:space="0" w:color="auto"/>
            </w:tcBorders>
          </w:tcPr>
          <w:p w14:paraId="6BFC7A51" w14:textId="49FA1C86" w:rsidR="00647CBE" w:rsidRPr="00B11F9E" w:rsidRDefault="00647CBE" w:rsidP="00647CBE">
            <w:pPr>
              <w:ind w:firstLineChars="50" w:firstLine="120"/>
              <w:rPr>
                <w:rFonts w:eastAsia="宋体"/>
              </w:rPr>
            </w:pPr>
            <w:r w:rsidRPr="003B19E5">
              <w:rPr>
                <w:rFonts w:eastAsia="宋体" w:hint="eastAsia"/>
                <w:b/>
                <w:szCs w:val="24"/>
              </w:rPr>
              <w:t>2</w:t>
            </w:r>
            <w:r w:rsidRPr="003B19E5">
              <w:rPr>
                <w:rFonts w:eastAsia="宋体"/>
                <w:b/>
                <w:szCs w:val="24"/>
              </w:rPr>
              <w:t>01</w:t>
            </w:r>
            <w:r>
              <w:rPr>
                <w:rFonts w:eastAsia="宋体"/>
                <w:b/>
                <w:szCs w:val="24"/>
              </w:rPr>
              <w:t>9</w:t>
            </w:r>
            <w:r w:rsidRPr="003B19E5">
              <w:rPr>
                <w:rFonts w:eastAsia="宋体"/>
                <w:b/>
                <w:szCs w:val="24"/>
              </w:rPr>
              <w:t>-</w:t>
            </w:r>
            <w:r>
              <w:rPr>
                <w:rFonts w:eastAsia="宋体"/>
                <w:b/>
                <w:szCs w:val="24"/>
              </w:rPr>
              <w:t>9</w:t>
            </w:r>
            <w:r w:rsidRPr="003B19E5">
              <w:rPr>
                <w:rFonts w:eastAsia="宋体"/>
                <w:b/>
                <w:szCs w:val="24"/>
              </w:rPr>
              <w:t>-</w:t>
            </w:r>
            <w:r>
              <w:rPr>
                <w:rFonts w:eastAsia="宋体"/>
                <w:b/>
                <w:szCs w:val="24"/>
              </w:rPr>
              <w:t>10</w:t>
            </w:r>
          </w:p>
        </w:tc>
        <w:tc>
          <w:tcPr>
            <w:tcW w:w="1275" w:type="dxa"/>
            <w:tcBorders>
              <w:top w:val="single" w:sz="6" w:space="0" w:color="auto"/>
              <w:left w:val="nil"/>
              <w:bottom w:val="single" w:sz="6" w:space="0" w:color="auto"/>
              <w:right w:val="single" w:sz="6" w:space="0" w:color="auto"/>
            </w:tcBorders>
          </w:tcPr>
          <w:p w14:paraId="4FED539C" w14:textId="7A5767E6" w:rsidR="00647CBE" w:rsidRPr="00B11F9E" w:rsidRDefault="00647CBE" w:rsidP="00647CBE">
            <w:pPr>
              <w:keepLines/>
              <w:spacing w:before="100" w:beforeAutospacing="1" w:after="120" w:line="240" w:lineRule="atLeast"/>
              <w:ind w:firstLineChars="100" w:firstLine="241"/>
              <w:rPr>
                <w:rFonts w:ascii="宋体" w:eastAsia="宋体" w:hAnsi="宋体" w:cs="Times New Roman"/>
                <w:sz w:val="20"/>
                <w:szCs w:val="20"/>
              </w:rPr>
            </w:pPr>
            <w:r w:rsidRPr="003B19E5">
              <w:rPr>
                <w:rFonts w:eastAsia="宋体"/>
                <w:b/>
                <w:szCs w:val="24"/>
              </w:rPr>
              <w:t>V</w:t>
            </w:r>
            <w:r w:rsidRPr="003B19E5">
              <w:rPr>
                <w:rFonts w:eastAsia="宋体" w:hint="eastAsia"/>
                <w:b/>
                <w:szCs w:val="24"/>
              </w:rPr>
              <w:t>.</w:t>
            </w:r>
            <w:r>
              <w:rPr>
                <w:rFonts w:eastAsia="宋体"/>
                <w:b/>
                <w:szCs w:val="24"/>
              </w:rPr>
              <w:t>3</w:t>
            </w:r>
            <w:r>
              <w:rPr>
                <w:rFonts w:eastAsia="宋体"/>
                <w:b/>
                <w:szCs w:val="24"/>
              </w:rPr>
              <w:t>.0</w:t>
            </w:r>
          </w:p>
        </w:tc>
        <w:tc>
          <w:tcPr>
            <w:tcW w:w="4846" w:type="dxa"/>
            <w:tcBorders>
              <w:top w:val="single" w:sz="6" w:space="0" w:color="auto"/>
              <w:left w:val="nil"/>
              <w:bottom w:val="single" w:sz="6" w:space="0" w:color="auto"/>
              <w:right w:val="single" w:sz="6" w:space="0" w:color="auto"/>
            </w:tcBorders>
          </w:tcPr>
          <w:p w14:paraId="5EAD6DF3" w14:textId="39BF9DCA" w:rsidR="00647CBE" w:rsidRPr="00B11F9E" w:rsidRDefault="00647CBE" w:rsidP="00647CBE">
            <w:pPr>
              <w:keepLines/>
              <w:spacing w:before="100" w:beforeAutospacing="1" w:after="120" w:line="240" w:lineRule="atLeast"/>
              <w:rPr>
                <w:rFonts w:ascii="宋体" w:eastAsia="宋体" w:hAnsi="宋体" w:cs="Times New Roman"/>
                <w:sz w:val="20"/>
                <w:szCs w:val="20"/>
              </w:rPr>
            </w:pPr>
            <w:r>
              <w:rPr>
                <w:rFonts w:eastAsia="宋体" w:hint="eastAsia"/>
                <w:b/>
                <w:sz w:val="18"/>
                <w:szCs w:val="18"/>
              </w:rPr>
              <w:t>修改正确导入库的方法，解决不显示图形块问题</w:t>
            </w:r>
          </w:p>
        </w:tc>
        <w:tc>
          <w:tcPr>
            <w:tcW w:w="2304" w:type="dxa"/>
            <w:tcBorders>
              <w:top w:val="single" w:sz="6" w:space="0" w:color="auto"/>
              <w:left w:val="nil"/>
              <w:bottom w:val="single" w:sz="6" w:space="0" w:color="auto"/>
              <w:right w:val="single" w:sz="6" w:space="0" w:color="auto"/>
            </w:tcBorders>
          </w:tcPr>
          <w:p w14:paraId="3E5FDACB" w14:textId="01DF7BD3" w:rsidR="00647CBE" w:rsidRPr="00B11F9E" w:rsidRDefault="00647CBE" w:rsidP="00647CBE">
            <w:pPr>
              <w:keepLines/>
              <w:spacing w:before="100" w:beforeAutospacing="1" w:after="120" w:line="240" w:lineRule="atLeast"/>
              <w:ind w:firstLineChars="250" w:firstLine="602"/>
              <w:rPr>
                <w:rFonts w:ascii="宋体" w:eastAsia="宋体" w:hAnsi="宋体" w:cs="Times New Roman"/>
                <w:sz w:val="20"/>
                <w:szCs w:val="20"/>
              </w:rPr>
            </w:pPr>
            <w:r>
              <w:rPr>
                <w:rFonts w:eastAsia="宋体"/>
                <w:b/>
                <w:szCs w:val="24"/>
              </w:rPr>
              <w:t>Twisted</w:t>
            </w:r>
          </w:p>
        </w:tc>
      </w:tr>
      <w:tr w:rsidR="00647CBE" w:rsidRPr="00B11F9E" w14:paraId="0E835BCC" w14:textId="77777777" w:rsidTr="006A21CF">
        <w:tc>
          <w:tcPr>
            <w:tcW w:w="1552" w:type="dxa"/>
            <w:tcBorders>
              <w:top w:val="single" w:sz="6" w:space="0" w:color="auto"/>
              <w:left w:val="single" w:sz="6" w:space="0" w:color="auto"/>
              <w:bottom w:val="single" w:sz="6" w:space="0" w:color="auto"/>
              <w:right w:val="single" w:sz="6" w:space="0" w:color="auto"/>
            </w:tcBorders>
          </w:tcPr>
          <w:p w14:paraId="4A337CD1" w14:textId="77777777" w:rsidR="00647CBE" w:rsidRPr="00B11F9E" w:rsidRDefault="00647CBE" w:rsidP="00647CBE">
            <w:pPr>
              <w:rPr>
                <w:rFonts w:ascii="宋体" w:eastAsia="宋体" w:hAnsi="宋体" w:cs="Times New Roman"/>
                <w:sz w:val="20"/>
                <w:szCs w:val="20"/>
              </w:rPr>
            </w:pPr>
          </w:p>
        </w:tc>
        <w:tc>
          <w:tcPr>
            <w:tcW w:w="1275" w:type="dxa"/>
            <w:tcBorders>
              <w:top w:val="single" w:sz="6" w:space="0" w:color="auto"/>
              <w:left w:val="nil"/>
              <w:bottom w:val="single" w:sz="6" w:space="0" w:color="auto"/>
              <w:right w:val="single" w:sz="6" w:space="0" w:color="auto"/>
            </w:tcBorders>
          </w:tcPr>
          <w:p w14:paraId="3448470D" w14:textId="77777777" w:rsidR="00647CBE" w:rsidRPr="00B11F9E" w:rsidRDefault="00647CBE" w:rsidP="00647CBE">
            <w:pPr>
              <w:keepLines/>
              <w:spacing w:before="100" w:beforeAutospacing="1" w:after="120" w:line="240" w:lineRule="atLeast"/>
              <w:rPr>
                <w:rFonts w:ascii="宋体" w:eastAsia="宋体" w:hAnsi="宋体" w:cs="Times New Roman"/>
                <w:sz w:val="20"/>
                <w:szCs w:val="20"/>
              </w:rPr>
            </w:pPr>
          </w:p>
        </w:tc>
        <w:tc>
          <w:tcPr>
            <w:tcW w:w="4846" w:type="dxa"/>
            <w:tcBorders>
              <w:top w:val="single" w:sz="6" w:space="0" w:color="auto"/>
              <w:left w:val="nil"/>
              <w:bottom w:val="single" w:sz="6" w:space="0" w:color="auto"/>
              <w:right w:val="single" w:sz="6" w:space="0" w:color="auto"/>
            </w:tcBorders>
          </w:tcPr>
          <w:p w14:paraId="53DA917E" w14:textId="77777777" w:rsidR="00647CBE" w:rsidRPr="00B11F9E" w:rsidRDefault="00647CBE" w:rsidP="00647CBE">
            <w:pPr>
              <w:keepLines/>
              <w:spacing w:before="100" w:beforeAutospacing="1" w:after="120" w:line="240" w:lineRule="atLeast"/>
              <w:rPr>
                <w:rFonts w:ascii="宋体" w:eastAsia="宋体" w:hAnsi="宋体" w:cs="Times New Roman"/>
                <w:sz w:val="20"/>
                <w:szCs w:val="20"/>
              </w:rPr>
            </w:pPr>
          </w:p>
        </w:tc>
        <w:tc>
          <w:tcPr>
            <w:tcW w:w="2304" w:type="dxa"/>
            <w:tcBorders>
              <w:top w:val="single" w:sz="6" w:space="0" w:color="auto"/>
              <w:left w:val="nil"/>
              <w:bottom w:val="single" w:sz="6" w:space="0" w:color="auto"/>
              <w:right w:val="single" w:sz="6" w:space="0" w:color="auto"/>
            </w:tcBorders>
          </w:tcPr>
          <w:p w14:paraId="030C6B77" w14:textId="77777777" w:rsidR="00647CBE" w:rsidRPr="00B11F9E" w:rsidRDefault="00647CBE" w:rsidP="00647CBE">
            <w:pPr>
              <w:keepLines/>
              <w:spacing w:before="100" w:beforeAutospacing="1" w:after="120" w:line="240" w:lineRule="atLeast"/>
              <w:rPr>
                <w:rFonts w:ascii="宋体" w:eastAsia="宋体" w:hAnsi="宋体" w:cs="Times New Roman"/>
                <w:sz w:val="20"/>
                <w:szCs w:val="20"/>
              </w:rPr>
            </w:pPr>
          </w:p>
        </w:tc>
      </w:tr>
      <w:tr w:rsidR="00647CBE" w:rsidRPr="00B11F9E" w14:paraId="3C3283B2" w14:textId="77777777" w:rsidTr="006A21CF">
        <w:tc>
          <w:tcPr>
            <w:tcW w:w="1552" w:type="dxa"/>
            <w:tcBorders>
              <w:top w:val="single" w:sz="6" w:space="0" w:color="auto"/>
              <w:left w:val="single" w:sz="6" w:space="0" w:color="auto"/>
              <w:bottom w:val="single" w:sz="6" w:space="0" w:color="auto"/>
              <w:right w:val="single" w:sz="6" w:space="0" w:color="auto"/>
            </w:tcBorders>
          </w:tcPr>
          <w:p w14:paraId="606550FD" w14:textId="77777777" w:rsidR="00647CBE" w:rsidRPr="00B11F9E" w:rsidRDefault="00647CBE" w:rsidP="00647CBE">
            <w:pPr>
              <w:rPr>
                <w:rFonts w:ascii="宋体" w:eastAsia="宋体" w:hAnsi="宋体" w:cs="Times New Roman"/>
                <w:sz w:val="20"/>
                <w:szCs w:val="20"/>
              </w:rPr>
            </w:pPr>
          </w:p>
        </w:tc>
        <w:tc>
          <w:tcPr>
            <w:tcW w:w="1275" w:type="dxa"/>
            <w:tcBorders>
              <w:top w:val="single" w:sz="6" w:space="0" w:color="auto"/>
              <w:left w:val="nil"/>
              <w:bottom w:val="single" w:sz="6" w:space="0" w:color="auto"/>
              <w:right w:val="single" w:sz="6" w:space="0" w:color="auto"/>
            </w:tcBorders>
          </w:tcPr>
          <w:p w14:paraId="29E0ED60" w14:textId="77777777" w:rsidR="00647CBE" w:rsidRPr="00B11F9E" w:rsidRDefault="00647CBE" w:rsidP="00647CBE">
            <w:pPr>
              <w:keepLines/>
              <w:spacing w:before="100" w:beforeAutospacing="1" w:after="120" w:line="240" w:lineRule="atLeast"/>
              <w:rPr>
                <w:rFonts w:ascii="宋体" w:eastAsia="宋体" w:hAnsi="宋体" w:cs="Times New Roman"/>
                <w:sz w:val="20"/>
                <w:szCs w:val="20"/>
              </w:rPr>
            </w:pPr>
          </w:p>
        </w:tc>
        <w:tc>
          <w:tcPr>
            <w:tcW w:w="4846" w:type="dxa"/>
            <w:tcBorders>
              <w:top w:val="single" w:sz="6" w:space="0" w:color="auto"/>
              <w:left w:val="nil"/>
              <w:bottom w:val="single" w:sz="6" w:space="0" w:color="auto"/>
              <w:right w:val="single" w:sz="6" w:space="0" w:color="auto"/>
            </w:tcBorders>
          </w:tcPr>
          <w:p w14:paraId="34FF5232" w14:textId="77777777" w:rsidR="00647CBE" w:rsidRPr="00B11F9E" w:rsidRDefault="00647CBE" w:rsidP="00647CBE">
            <w:pPr>
              <w:keepLines/>
              <w:spacing w:before="100" w:beforeAutospacing="1" w:after="120" w:line="240" w:lineRule="atLeast"/>
              <w:rPr>
                <w:rFonts w:ascii="宋体" w:eastAsia="宋体" w:hAnsi="宋体" w:cs="Times New Roman"/>
                <w:sz w:val="20"/>
                <w:szCs w:val="20"/>
              </w:rPr>
            </w:pPr>
          </w:p>
        </w:tc>
        <w:tc>
          <w:tcPr>
            <w:tcW w:w="2304" w:type="dxa"/>
            <w:tcBorders>
              <w:top w:val="single" w:sz="6" w:space="0" w:color="auto"/>
              <w:left w:val="nil"/>
              <w:bottom w:val="single" w:sz="6" w:space="0" w:color="auto"/>
              <w:right w:val="single" w:sz="6" w:space="0" w:color="auto"/>
            </w:tcBorders>
          </w:tcPr>
          <w:p w14:paraId="4201053B" w14:textId="77777777" w:rsidR="00647CBE" w:rsidRPr="00B11F9E" w:rsidRDefault="00647CBE" w:rsidP="00647CBE">
            <w:pPr>
              <w:keepLines/>
              <w:spacing w:before="100" w:beforeAutospacing="1" w:after="120" w:line="240" w:lineRule="atLeast"/>
              <w:rPr>
                <w:rFonts w:ascii="宋体" w:eastAsia="宋体" w:hAnsi="宋体" w:cs="Times New Roman"/>
                <w:sz w:val="20"/>
                <w:szCs w:val="20"/>
              </w:rPr>
            </w:pPr>
          </w:p>
        </w:tc>
      </w:tr>
    </w:tbl>
    <w:p w14:paraId="7871F83C" w14:textId="474D12B4" w:rsidR="002C2E06" w:rsidRDefault="00CC40FD">
      <w:pPr>
        <w:spacing w:line="240" w:lineRule="auto"/>
        <w:rPr>
          <w:rFonts w:ascii="宋体" w:eastAsia="宋体" w:hAnsi="宋体" w:cs="宋体"/>
          <w:b/>
          <w:bCs/>
          <w:color w:val="C77C0E" w:themeColor="accent1" w:themeShade="BF"/>
          <w:sz w:val="36"/>
          <w:szCs w:val="28"/>
        </w:rPr>
      </w:pPr>
      <w:r>
        <w:rPr>
          <w:rFonts w:ascii="宋体" w:eastAsia="宋体" w:hAnsi="宋体" w:cs="宋体"/>
          <w:b/>
          <w:bCs/>
          <w:color w:val="C77C0E" w:themeColor="accent1" w:themeShade="BF"/>
          <w:sz w:val="36"/>
          <w:szCs w:val="28"/>
        </w:rPr>
        <w:br w:type="page"/>
      </w:r>
    </w:p>
    <w:p w14:paraId="7994C544" w14:textId="4B059753" w:rsidR="004D4035" w:rsidRDefault="00D30904" w:rsidP="002C2E06">
      <w:pPr>
        <w:pStyle w:val="10"/>
      </w:pPr>
      <w:bookmarkStart w:id="1" w:name="_Toc531860465"/>
      <w:r>
        <w:rPr>
          <w:rFonts w:ascii="宋体" w:eastAsia="宋体" w:hAnsi="宋体" w:cs="宋体" w:hint="eastAsia"/>
        </w:rPr>
        <w:lastRenderedPageBreak/>
        <w:t>第一章</w:t>
      </w:r>
      <w:r>
        <w:rPr>
          <w:rFonts w:hint="eastAsia"/>
        </w:rPr>
        <w:t xml:space="preserve"> </w:t>
      </w:r>
      <w:r>
        <w:rPr>
          <w:rFonts w:ascii="宋体" w:eastAsia="宋体" w:hAnsi="宋体" w:cs="宋体" w:hint="eastAsia"/>
        </w:rPr>
        <w:t>认识</w:t>
      </w:r>
      <w:r w:rsidR="000A6A2A">
        <w:rPr>
          <w:rFonts w:hint="eastAsia"/>
        </w:rPr>
        <w:t>MotorDriverBoard</w:t>
      </w:r>
      <w:r>
        <w:rPr>
          <w:rFonts w:ascii="宋体" w:eastAsia="宋体" w:hAnsi="宋体" w:cs="宋体" w:hint="eastAsia"/>
        </w:rPr>
        <w:t>及其编程环境</w:t>
      </w:r>
      <w:bookmarkEnd w:id="1"/>
    </w:p>
    <w:p w14:paraId="0A7A86CA" w14:textId="6E08585C" w:rsidR="004C0E79" w:rsidRDefault="00C67D96" w:rsidP="004C0E79">
      <w:pPr>
        <w:pStyle w:val="2"/>
      </w:pPr>
      <w:bookmarkStart w:id="2" w:name="_Toc531860466"/>
      <w:r>
        <w:rPr>
          <w:rFonts w:hint="eastAsia"/>
        </w:rPr>
        <w:t>1</w:t>
      </w:r>
      <w:r w:rsidR="00960BA7">
        <w:rPr>
          <w:rFonts w:hint="eastAsia"/>
        </w:rPr>
        <w:t>.1</w:t>
      </w:r>
      <w:r>
        <w:t xml:space="preserve"> </w:t>
      </w:r>
      <w:bookmarkEnd w:id="2"/>
      <w:r w:rsidR="00777113">
        <w:rPr>
          <w:rFonts w:hint="eastAsia"/>
        </w:rPr>
        <w:t>前言</w:t>
      </w:r>
    </w:p>
    <w:p w14:paraId="1510A2C7" w14:textId="70D746DD" w:rsidR="003F3A5D" w:rsidRDefault="003F3A5D" w:rsidP="003F3A5D">
      <w:pPr>
        <w:ind w:firstLineChars="100" w:firstLine="240"/>
        <w:rPr>
          <w:rFonts w:eastAsiaTheme="minorEastAsia"/>
        </w:rPr>
      </w:pPr>
      <w:r>
        <w:rPr>
          <w:rFonts w:eastAsiaTheme="minorEastAsia" w:hint="eastAsia"/>
        </w:rPr>
        <w:t>大家好，欢迎来到</w:t>
      </w:r>
      <w:r w:rsidR="00154F96">
        <w:rPr>
          <w:rFonts w:eastAsiaTheme="minorEastAsia"/>
        </w:rPr>
        <w:t>Arduino</w:t>
      </w:r>
      <w:r w:rsidR="004F479D">
        <w:rPr>
          <w:rFonts w:eastAsiaTheme="minorEastAsia" w:hint="eastAsia"/>
        </w:rPr>
        <w:t>扩展板</w:t>
      </w:r>
      <w:r>
        <w:rPr>
          <w:rFonts w:eastAsiaTheme="minorEastAsia" w:hint="eastAsia"/>
        </w:rPr>
        <w:t>的世界！</w:t>
      </w:r>
    </w:p>
    <w:p w14:paraId="7253036A" w14:textId="11B58F71" w:rsidR="00C67D96" w:rsidRDefault="00777113" w:rsidP="00C67D96">
      <w:pPr>
        <w:ind w:firstLineChars="100" w:firstLine="240"/>
        <w:rPr>
          <w:rFonts w:eastAsiaTheme="minorEastAsia"/>
        </w:rPr>
      </w:pPr>
      <w:r>
        <w:rPr>
          <w:rFonts w:eastAsiaTheme="minorEastAsia" w:hint="eastAsia"/>
        </w:rPr>
        <w:t>在我们</w:t>
      </w:r>
      <w:r>
        <w:rPr>
          <w:rFonts w:eastAsiaTheme="minorEastAsia" w:hint="eastAsia"/>
        </w:rPr>
        <w:t>arduino</w:t>
      </w:r>
      <w:r>
        <w:rPr>
          <w:rFonts w:eastAsiaTheme="minorEastAsia" w:hint="eastAsia"/>
        </w:rPr>
        <w:t>世界里</w:t>
      </w:r>
      <w:r w:rsidR="00F429BB">
        <w:rPr>
          <w:rFonts w:eastAsiaTheme="minorEastAsia" w:hint="eastAsia"/>
        </w:rPr>
        <w:t>经常需要让</w:t>
      </w:r>
      <w:r w:rsidR="004F479D">
        <w:rPr>
          <w:rFonts w:eastAsiaTheme="minorEastAsia" w:hint="eastAsia"/>
        </w:rPr>
        <w:t>扩展板</w:t>
      </w:r>
      <w:r w:rsidR="00F429BB">
        <w:rPr>
          <w:rFonts w:eastAsiaTheme="minorEastAsia" w:hint="eastAsia"/>
        </w:rPr>
        <w:t>动起来</w:t>
      </w:r>
      <w:r>
        <w:rPr>
          <w:rFonts w:eastAsiaTheme="minorEastAsia" w:hint="eastAsia"/>
        </w:rPr>
        <w:t>，那么我们需要一个专门电机驱动，我们综合</w:t>
      </w:r>
      <w:r w:rsidR="00F429BB">
        <w:rPr>
          <w:rFonts w:eastAsiaTheme="minorEastAsia" w:hint="eastAsia"/>
        </w:rPr>
        <w:t>了许多电机场景，传感器连接，无线控制等，最终设计了一款能够驱动多种电机，</w:t>
      </w:r>
      <w:r w:rsidR="00301196">
        <w:rPr>
          <w:rFonts w:eastAsiaTheme="minorEastAsia" w:hint="eastAsia"/>
        </w:rPr>
        <w:t>连接多种传感器，支持</w:t>
      </w:r>
      <w:r w:rsidR="00301196">
        <w:rPr>
          <w:rFonts w:eastAsiaTheme="minorEastAsia" w:hint="eastAsia"/>
        </w:rPr>
        <w:t>PS2</w:t>
      </w:r>
      <w:r w:rsidR="00301196">
        <w:rPr>
          <w:rFonts w:eastAsiaTheme="minorEastAsia"/>
        </w:rPr>
        <w:t>X port,NRF24L01+</w:t>
      </w:r>
      <w:r w:rsidR="00301196">
        <w:rPr>
          <w:rFonts w:eastAsiaTheme="minorEastAsia" w:hint="eastAsia"/>
        </w:rPr>
        <w:t>模块的</w:t>
      </w:r>
      <w:r w:rsidR="00301196">
        <w:rPr>
          <w:rFonts w:hint="eastAsia"/>
        </w:rPr>
        <w:t>MotorDriverBoard</w:t>
      </w:r>
      <w:r w:rsidR="00301196">
        <w:t xml:space="preserve"> </w:t>
      </w:r>
      <w:r w:rsidR="00301196">
        <w:rPr>
          <w:rFonts w:asciiTheme="minorEastAsia" w:eastAsiaTheme="minorEastAsia" w:hAnsiTheme="minorEastAsia" w:hint="eastAsia"/>
        </w:rPr>
        <w:t>V</w:t>
      </w:r>
      <w:r w:rsidR="00301196">
        <w:t>3.0</w:t>
      </w:r>
      <w:r w:rsidR="00E21BD5">
        <w:rPr>
          <w:rFonts w:ascii="宋体" w:eastAsia="宋体" w:hAnsi="宋体" w:cs="宋体" w:hint="eastAsia"/>
        </w:rPr>
        <w:t>。</w:t>
      </w:r>
    </w:p>
    <w:p w14:paraId="0415E96D" w14:textId="10F9F2CA" w:rsidR="00EF4052" w:rsidRDefault="00960BA7" w:rsidP="00EF4052">
      <w:pPr>
        <w:pStyle w:val="2"/>
      </w:pPr>
      <w:bookmarkStart w:id="3" w:name="_Toc531860467"/>
      <w:r>
        <w:rPr>
          <w:rFonts w:hint="eastAsia"/>
        </w:rPr>
        <w:t>1.</w:t>
      </w:r>
      <w:r w:rsidR="00C67D96">
        <w:rPr>
          <w:rFonts w:hint="eastAsia"/>
        </w:rPr>
        <w:t>2</w:t>
      </w:r>
      <w:r w:rsidR="00C67D96">
        <w:t xml:space="preserve"> </w:t>
      </w:r>
      <w:r w:rsidR="00EF4052">
        <w:rPr>
          <w:rFonts w:hint="eastAsia"/>
        </w:rPr>
        <w:t>概述</w:t>
      </w:r>
      <w:bookmarkEnd w:id="3"/>
    </w:p>
    <w:p w14:paraId="00ECF330" w14:textId="77777777" w:rsidR="00777113" w:rsidRDefault="00777113" w:rsidP="00777113">
      <w:pPr>
        <w:ind w:firstLineChars="200" w:firstLine="480"/>
        <w:rPr>
          <w:rFonts w:ascii="宋体" w:eastAsia="宋体" w:hAnsi="宋体" w:cs="宋体"/>
        </w:rPr>
      </w:pPr>
      <w:r>
        <w:rPr>
          <w:rFonts w:hint="eastAsia"/>
        </w:rPr>
        <w:t>PS2X&amp;Motor Driver Board</w:t>
      </w:r>
      <w:r w:rsidRPr="006D5BE0">
        <w:rPr>
          <w:rFonts w:ascii="宋体" w:eastAsia="宋体" w:hAnsi="宋体" w:cs="宋体" w:hint="eastAsia"/>
        </w:rPr>
        <w:t>驱动器可驱动</w:t>
      </w:r>
      <w:r>
        <w:rPr>
          <w:rFonts w:ascii="宋体" w:eastAsia="宋体" w:hAnsi="宋体" w:cs="宋体" w:hint="eastAsia"/>
        </w:rPr>
        <w:t>4路</w:t>
      </w:r>
      <w:r w:rsidRPr="006D5BE0">
        <w:rPr>
          <w:rFonts w:ascii="宋体" w:eastAsia="宋体" w:hAnsi="宋体" w:cs="宋体" w:hint="eastAsia"/>
        </w:rPr>
        <w:t>直流电机</w:t>
      </w:r>
      <w:r>
        <w:rPr>
          <w:rFonts w:ascii="宋体" w:eastAsia="宋体" w:hAnsi="宋体" w:cs="宋体" w:hint="eastAsia"/>
        </w:rPr>
        <w:t>,2路编码电机，2路步进电机</w:t>
      </w:r>
      <w:r w:rsidRPr="006D5BE0">
        <w:rPr>
          <w:rFonts w:ascii="宋体" w:eastAsia="宋体" w:hAnsi="宋体" w:cs="宋体" w:hint="eastAsia"/>
        </w:rPr>
        <w:t>，</w:t>
      </w:r>
      <w:r>
        <w:rPr>
          <w:rFonts w:ascii="宋体" w:eastAsia="宋体" w:hAnsi="宋体" w:cs="宋体" w:hint="eastAsia"/>
        </w:rPr>
        <w:t>6路舵机（两个可以外接电源</w:t>
      </w:r>
      <w:r>
        <w:rPr>
          <w:rFonts w:ascii="宋体" w:eastAsia="宋体" w:hAnsi="宋体" w:cs="宋体"/>
        </w:rPr>
        <w:t>）</w:t>
      </w:r>
      <w:r>
        <w:rPr>
          <w:rFonts w:ascii="宋体" w:eastAsia="宋体" w:hAnsi="宋体" w:cs="宋体" w:hint="eastAsia"/>
        </w:rPr>
        <w:t>，</w:t>
      </w:r>
      <w:r w:rsidRPr="006D5BE0">
        <w:rPr>
          <w:rFonts w:ascii="宋体" w:eastAsia="宋体" w:hAnsi="宋体" w:cs="宋体" w:hint="eastAsia"/>
        </w:rPr>
        <w:t>驱动电流达</w:t>
      </w:r>
      <w:r w:rsidRPr="006D5BE0">
        <w:t>2A</w:t>
      </w:r>
      <w:r>
        <w:rPr>
          <w:rFonts w:ascii="宋体" w:eastAsia="宋体" w:hAnsi="宋体" w:cs="宋体" w:hint="eastAsia"/>
        </w:rPr>
        <w:t>。</w:t>
      </w:r>
      <w:r w:rsidRPr="00625935">
        <w:rPr>
          <w:rFonts w:eastAsia="宋体" w:hint="eastAsia"/>
        </w:rPr>
        <w:t>该驱动板专门针对</w:t>
      </w:r>
      <w:r w:rsidRPr="00625935">
        <w:rPr>
          <w:rFonts w:eastAsia="宋体" w:hint="eastAsia"/>
        </w:rPr>
        <w:t>arduino</w:t>
      </w:r>
      <w:r w:rsidRPr="00625935">
        <w:rPr>
          <w:rFonts w:eastAsia="宋体"/>
        </w:rPr>
        <w:t xml:space="preserve"> uno R3</w:t>
      </w:r>
      <w:r w:rsidRPr="00625935">
        <w:rPr>
          <w:rFonts w:eastAsia="宋体"/>
        </w:rPr>
        <w:t>主板设计</w:t>
      </w:r>
      <w:r w:rsidRPr="00625935">
        <w:rPr>
          <w:rFonts w:eastAsia="宋体" w:hint="eastAsia"/>
        </w:rPr>
        <w:t>，</w:t>
      </w:r>
      <w:bookmarkStart w:id="4" w:name="OLE_LINK4"/>
      <w:r w:rsidRPr="00625935">
        <w:rPr>
          <w:rFonts w:eastAsia="宋体" w:hint="eastAsia"/>
        </w:rPr>
        <w:t>可以直接插接到</w:t>
      </w:r>
      <w:r w:rsidRPr="00625935">
        <w:t>Arduino Uno</w:t>
      </w:r>
      <w:r w:rsidRPr="00625935">
        <w:rPr>
          <w:rFonts w:eastAsia="宋体" w:hint="eastAsia"/>
        </w:rPr>
        <w:t>上使用</w:t>
      </w:r>
      <w:bookmarkEnd w:id="4"/>
      <w:r>
        <w:rPr>
          <w:rFonts w:eastAsia="宋体" w:hint="eastAsia"/>
        </w:rPr>
        <w:t>，主板集成了</w:t>
      </w:r>
      <w:r>
        <w:rPr>
          <w:rFonts w:eastAsia="宋体" w:hint="eastAsia"/>
        </w:rPr>
        <w:t>1</w:t>
      </w:r>
      <w:r>
        <w:rPr>
          <w:rFonts w:eastAsia="宋体" w:hint="eastAsia"/>
        </w:rPr>
        <w:t>个无源</w:t>
      </w:r>
      <w:r>
        <w:rPr>
          <w:rFonts w:ascii="宋体" w:eastAsia="宋体" w:hAnsi="宋体" w:cs="宋体" w:hint="eastAsia"/>
        </w:rPr>
        <w:t>蜂鸣器，2个</w:t>
      </w:r>
      <w:r>
        <w:rPr>
          <w:rFonts w:ascii="宋体" w:eastAsia="宋体" w:hAnsi="宋体" w:cs="宋体"/>
        </w:rPr>
        <w:t>RGB LED</w:t>
      </w:r>
      <w:r>
        <w:rPr>
          <w:rFonts w:ascii="宋体" w:eastAsia="宋体" w:hAnsi="宋体" w:cs="宋体" w:hint="eastAsia"/>
        </w:rPr>
        <w:t>灯，1个红外接收头。</w:t>
      </w:r>
    </w:p>
    <w:p w14:paraId="50008EEA" w14:textId="29D9A5EB" w:rsidR="009B7C23" w:rsidRDefault="00777113" w:rsidP="00A62D0E">
      <w:pPr>
        <w:rPr>
          <w:rFonts w:ascii="宋体" w:eastAsia="宋体" w:hAnsi="宋体" w:cs="宋体"/>
        </w:rPr>
      </w:pPr>
      <w:r>
        <w:rPr>
          <w:rFonts w:ascii="宋体" w:eastAsia="宋体" w:hAnsi="宋体" w:cs="宋体" w:hint="eastAsia"/>
        </w:rPr>
        <w:t>还预留上P</w:t>
      </w:r>
      <w:r>
        <w:rPr>
          <w:rFonts w:ascii="宋体" w:eastAsia="宋体" w:hAnsi="宋体" w:cs="宋体"/>
        </w:rPr>
        <w:t>S2</w:t>
      </w:r>
      <w:r>
        <w:rPr>
          <w:rFonts w:ascii="宋体" w:eastAsia="宋体" w:hAnsi="宋体" w:cs="宋体" w:hint="eastAsia"/>
        </w:rPr>
        <w:t>插口，Uart接口，I</w:t>
      </w:r>
      <w:r>
        <w:rPr>
          <w:rFonts w:ascii="宋体" w:eastAsia="宋体" w:hAnsi="宋体" w:cs="宋体"/>
        </w:rPr>
        <w:t>2</w:t>
      </w:r>
      <w:r>
        <w:rPr>
          <w:rFonts w:ascii="宋体" w:eastAsia="宋体" w:hAnsi="宋体" w:cs="宋体" w:hint="eastAsia"/>
        </w:rPr>
        <w:t>C接口，超声波避障模块插口等传感器接口，非常方便外接各种传感器模块。</w:t>
      </w:r>
      <w:bookmarkStart w:id="5" w:name="_Toc531860468"/>
      <w:r w:rsidR="00960BA7">
        <w:rPr>
          <w:rFonts w:hint="eastAsia"/>
        </w:rPr>
        <w:t>1.</w:t>
      </w:r>
      <w:r w:rsidR="009B7C23">
        <w:rPr>
          <w:rFonts w:hint="eastAsia"/>
        </w:rPr>
        <w:t>2.1</w:t>
      </w:r>
      <w:r w:rsidR="009C58C5">
        <w:rPr>
          <w:rFonts w:hint="eastAsia"/>
        </w:rPr>
        <w:t xml:space="preserve"> </w:t>
      </w:r>
      <w:r w:rsidR="000A6A2A">
        <w:rPr>
          <w:rFonts w:hint="eastAsia"/>
        </w:rPr>
        <w:t>MotorDriverBoard</w:t>
      </w:r>
      <w:r w:rsidR="009B7C23">
        <w:rPr>
          <w:rFonts w:hint="eastAsia"/>
        </w:rPr>
        <w:t xml:space="preserve"> </w:t>
      </w:r>
      <w:r w:rsidR="003A7A4D">
        <w:rPr>
          <w:rFonts w:ascii="宋体" w:eastAsia="宋体" w:hAnsi="宋体" w:cs="宋体" w:hint="eastAsia"/>
        </w:rPr>
        <w:t>驱动板</w:t>
      </w:r>
      <w:r w:rsidR="009B7C23">
        <w:rPr>
          <w:rFonts w:ascii="宋体" w:eastAsia="宋体" w:hAnsi="宋体" w:cs="宋体" w:hint="eastAsia"/>
        </w:rPr>
        <w:t>介绍</w:t>
      </w:r>
      <w:bookmarkEnd w:id="5"/>
    </w:p>
    <w:p w14:paraId="1DBEF77F" w14:textId="77777777" w:rsidR="00A62D0E" w:rsidRPr="00A62D0E" w:rsidRDefault="00A62D0E" w:rsidP="00A62D0E">
      <w:pPr>
        <w:rPr>
          <w:rFonts w:ascii="宋体" w:eastAsia="宋体" w:hAnsi="宋体" w:cs="宋体"/>
        </w:rPr>
      </w:pPr>
    </w:p>
    <w:p w14:paraId="157C679A" w14:textId="54D723A4" w:rsidR="007F6096" w:rsidRPr="007F6096" w:rsidRDefault="005C6990" w:rsidP="008E4AB1">
      <w:pPr>
        <w:jc w:val="center"/>
        <w:rPr>
          <w:rFonts w:eastAsiaTheme="minorEastAsia"/>
        </w:rPr>
      </w:pPr>
      <w:r>
        <w:rPr>
          <w:rFonts w:eastAsiaTheme="minorEastAsia"/>
          <w:noProof/>
        </w:rPr>
        <w:drawing>
          <wp:inline distT="0" distB="0" distL="0" distR="0" wp14:anchorId="5C7F36B3" wp14:editId="01108906">
            <wp:extent cx="6620435" cy="4459567"/>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NO2.0扩展板标注介绍.jpg"/>
                    <pic:cNvPicPr/>
                  </pic:nvPicPr>
                  <pic:blipFill rotWithShape="1">
                    <a:blip r:embed="rId10" cstate="print">
                      <a:extLst>
                        <a:ext uri="{28A0092B-C50C-407E-A947-70E740481C1C}">
                          <a14:useLocalDpi xmlns:a14="http://schemas.microsoft.com/office/drawing/2010/main" val="0"/>
                        </a:ext>
                      </a:extLst>
                    </a:blip>
                    <a:srcRect t="15974" r="1283" b="17529"/>
                    <a:stretch/>
                  </pic:blipFill>
                  <pic:spPr bwMode="auto">
                    <a:xfrm>
                      <a:off x="0" y="0"/>
                      <a:ext cx="6625851" cy="4463216"/>
                    </a:xfrm>
                    <a:prstGeom prst="rect">
                      <a:avLst/>
                    </a:prstGeom>
                    <a:ln>
                      <a:noFill/>
                    </a:ln>
                    <a:extLst>
                      <a:ext uri="{53640926-AAD7-44D8-BBD7-CCE9431645EC}">
                        <a14:shadowObscured xmlns:a14="http://schemas.microsoft.com/office/drawing/2010/main"/>
                      </a:ext>
                    </a:extLst>
                  </pic:spPr>
                </pic:pic>
              </a:graphicData>
            </a:graphic>
          </wp:inline>
        </w:drawing>
      </w:r>
    </w:p>
    <w:p w14:paraId="32CD70A8" w14:textId="77777777" w:rsidR="008E4AB1" w:rsidRDefault="008E4AB1" w:rsidP="003A7A4D">
      <w:pPr>
        <w:rPr>
          <w:rFonts w:ascii="宋体" w:eastAsia="宋体" w:hAnsi="宋体" w:cs="宋体"/>
          <w:b/>
          <w:color w:val="92D050"/>
          <w:sz w:val="32"/>
          <w:szCs w:val="32"/>
        </w:rPr>
      </w:pPr>
    </w:p>
    <w:p w14:paraId="1AD65A35" w14:textId="288288F9" w:rsidR="003A7A4D" w:rsidRPr="003A7A4D" w:rsidRDefault="003A7A4D" w:rsidP="003A7A4D">
      <w:pPr>
        <w:rPr>
          <w:rFonts w:ascii="宋体" w:eastAsia="宋体" w:hAnsi="宋体" w:cs="宋体"/>
          <w:b/>
          <w:color w:val="92D050"/>
          <w:sz w:val="32"/>
          <w:szCs w:val="32"/>
        </w:rPr>
      </w:pPr>
      <w:r w:rsidRPr="003A7A4D">
        <w:rPr>
          <w:rFonts w:ascii="宋体" w:eastAsia="宋体" w:hAnsi="宋体" w:cs="宋体" w:hint="eastAsia"/>
          <w:b/>
          <w:color w:val="92D050"/>
          <w:sz w:val="32"/>
          <w:szCs w:val="32"/>
        </w:rPr>
        <w:lastRenderedPageBreak/>
        <w:t>1</w:t>
      </w:r>
      <w:r w:rsidRPr="003A7A4D">
        <w:rPr>
          <w:rFonts w:ascii="宋体" w:eastAsia="宋体" w:hAnsi="宋体" w:cs="宋体"/>
          <w:b/>
          <w:color w:val="92D050"/>
          <w:sz w:val="32"/>
          <w:szCs w:val="32"/>
        </w:rPr>
        <w:t>.2.2</w:t>
      </w:r>
      <w:r w:rsidRPr="003A7A4D">
        <w:rPr>
          <w:rFonts w:ascii="宋体" w:eastAsia="宋体" w:hAnsi="宋体" w:cs="宋体" w:hint="eastAsia"/>
          <w:b/>
          <w:color w:val="92D050"/>
          <w:sz w:val="32"/>
          <w:szCs w:val="32"/>
        </w:rPr>
        <w:t>常见问题</w:t>
      </w:r>
    </w:p>
    <w:p w14:paraId="3D010187" w14:textId="22C92D2A" w:rsidR="003A7A4D" w:rsidRPr="00090891" w:rsidRDefault="003A7A4D" w:rsidP="003A7A4D">
      <w:pPr>
        <w:rPr>
          <w:rFonts w:ascii="宋体" w:eastAsia="宋体" w:hAnsi="宋体" w:cs="宋体"/>
          <w:b/>
        </w:rPr>
      </w:pPr>
      <w:r w:rsidRPr="00090891">
        <w:rPr>
          <w:b/>
        </w:rPr>
        <w:t>Q</w:t>
      </w:r>
      <w:r w:rsidRPr="00090891">
        <w:rPr>
          <w:rFonts w:ascii="宋体" w:eastAsia="宋体" w:hAnsi="宋体" w:cs="宋体" w:hint="eastAsia"/>
          <w:b/>
        </w:rPr>
        <w:t>：</w:t>
      </w:r>
      <w:r>
        <w:rPr>
          <w:rFonts w:ascii="宋体" w:eastAsia="宋体" w:hAnsi="宋体" w:cs="宋体" w:hint="eastAsia"/>
          <w:b/>
        </w:rPr>
        <w:t>如何给</w:t>
      </w:r>
      <w:r w:rsidRPr="00090891">
        <w:rPr>
          <w:rFonts w:hint="eastAsia"/>
          <w:b/>
        </w:rPr>
        <w:t>E</w:t>
      </w:r>
      <w:r w:rsidRPr="00090891">
        <w:rPr>
          <w:b/>
        </w:rPr>
        <w:t>makfun Motor Shield</w:t>
      </w:r>
      <w:r>
        <w:rPr>
          <w:rFonts w:ascii="宋体" w:eastAsia="宋体" w:hAnsi="宋体" w:cs="宋体" w:hint="eastAsia"/>
          <w:b/>
        </w:rPr>
        <w:t>供电？</w:t>
      </w:r>
    </w:p>
    <w:p w14:paraId="6AA46644" w14:textId="77777777" w:rsidR="003A7A4D" w:rsidRPr="004E3C86" w:rsidRDefault="003A7A4D" w:rsidP="003A7A4D">
      <w:pPr>
        <w:rPr>
          <w:rFonts w:ascii="宋体" w:eastAsia="宋体" w:hAnsi="宋体" w:cs="宋体"/>
        </w:rPr>
      </w:pPr>
      <w:r>
        <w:rPr>
          <w:rFonts w:eastAsiaTheme="minorEastAsia" w:hint="eastAsia"/>
        </w:rPr>
        <w:t xml:space="preserve"> </w:t>
      </w:r>
      <w:r>
        <w:rPr>
          <w:rFonts w:eastAsiaTheme="minorEastAsia"/>
        </w:rPr>
        <w:t xml:space="preserve">   </w:t>
      </w:r>
      <w:r w:rsidRPr="004E3C86">
        <w:rPr>
          <w:rFonts w:eastAsiaTheme="minorEastAsia"/>
        </w:rPr>
        <w:t xml:space="preserve"> A</w:t>
      </w:r>
      <w:r w:rsidRPr="004E3C86">
        <w:rPr>
          <w:rFonts w:eastAsiaTheme="minorEastAsia" w:hint="eastAsia"/>
        </w:rPr>
        <w:t>：</w:t>
      </w:r>
      <w:r w:rsidRPr="004E3C86">
        <w:rPr>
          <w:rFonts w:hint="eastAsia"/>
        </w:rPr>
        <w:t>E</w:t>
      </w:r>
      <w:r w:rsidRPr="004E3C86">
        <w:t>makfun Motor Shield</w:t>
      </w:r>
      <w:r>
        <w:rPr>
          <w:rFonts w:ascii="宋体" w:eastAsia="宋体" w:hAnsi="宋体" w:cs="宋体" w:hint="eastAsia"/>
        </w:rPr>
        <w:t>是通过锂电池供电的，电压范围是</w:t>
      </w:r>
      <w:r>
        <w:rPr>
          <w:rFonts w:ascii="宋体" w:eastAsia="宋体" w:hAnsi="宋体" w:cs="宋体"/>
        </w:rPr>
        <w:t>6~12V</w:t>
      </w:r>
      <w:r w:rsidRPr="004E3C86">
        <w:rPr>
          <w:rFonts w:ascii="宋体" w:eastAsia="宋体" w:hAnsi="宋体" w:cs="宋体" w:hint="eastAsia"/>
        </w:rPr>
        <w:t>。</w:t>
      </w:r>
    </w:p>
    <w:p w14:paraId="3FF430D2" w14:textId="77777777" w:rsidR="003A7A4D" w:rsidRPr="00090891" w:rsidRDefault="003A7A4D" w:rsidP="003A7A4D">
      <w:pPr>
        <w:rPr>
          <w:rFonts w:ascii="宋体" w:eastAsia="宋体" w:hAnsi="宋体" w:cs="宋体"/>
          <w:b/>
        </w:rPr>
      </w:pPr>
      <w:r w:rsidRPr="00090891">
        <w:rPr>
          <w:b/>
        </w:rPr>
        <w:t>Q</w:t>
      </w:r>
      <w:r w:rsidRPr="00090891">
        <w:rPr>
          <w:rFonts w:ascii="宋体" w:eastAsia="宋体" w:hAnsi="宋体" w:cs="宋体" w:hint="eastAsia"/>
          <w:b/>
        </w:rPr>
        <w:t>：</w:t>
      </w:r>
      <w:r w:rsidRPr="00090891">
        <w:rPr>
          <w:rFonts w:hint="eastAsia"/>
          <w:b/>
        </w:rPr>
        <w:t>E</w:t>
      </w:r>
      <w:r w:rsidRPr="00090891">
        <w:rPr>
          <w:b/>
        </w:rPr>
        <w:t>makfun Motor Shield</w:t>
      </w:r>
      <w:r w:rsidRPr="00090891">
        <w:rPr>
          <w:rFonts w:ascii="宋体" w:eastAsia="宋体" w:hAnsi="宋体" w:cs="宋体" w:hint="eastAsia"/>
          <w:b/>
        </w:rPr>
        <w:t>可以驱动几个电机</w:t>
      </w:r>
      <w:r>
        <w:rPr>
          <w:rFonts w:ascii="宋体" w:eastAsia="宋体" w:hAnsi="宋体" w:cs="宋体" w:hint="eastAsia"/>
          <w:b/>
        </w:rPr>
        <w:t>？</w:t>
      </w:r>
    </w:p>
    <w:p w14:paraId="1601B445" w14:textId="77777777" w:rsidR="003A7A4D" w:rsidRPr="004E3C86" w:rsidRDefault="003A7A4D" w:rsidP="003A7A4D">
      <w:pPr>
        <w:rPr>
          <w:rFonts w:ascii="宋体" w:eastAsia="宋体" w:hAnsi="宋体" w:cs="宋体"/>
        </w:rPr>
      </w:pPr>
      <w:r>
        <w:rPr>
          <w:rFonts w:eastAsiaTheme="minorEastAsia" w:hint="eastAsia"/>
        </w:rPr>
        <w:t xml:space="preserve"> </w:t>
      </w:r>
      <w:r>
        <w:rPr>
          <w:rFonts w:eastAsiaTheme="minorEastAsia"/>
        </w:rPr>
        <w:t xml:space="preserve">   </w:t>
      </w:r>
      <w:r w:rsidRPr="004E3C86">
        <w:rPr>
          <w:rFonts w:eastAsiaTheme="minorEastAsia"/>
        </w:rPr>
        <w:t xml:space="preserve"> A</w:t>
      </w:r>
      <w:r w:rsidRPr="004E3C86">
        <w:rPr>
          <w:rFonts w:eastAsiaTheme="minorEastAsia" w:hint="eastAsia"/>
        </w:rPr>
        <w:t>：</w:t>
      </w:r>
      <w:r w:rsidRPr="004E3C86">
        <w:rPr>
          <w:rFonts w:hint="eastAsia"/>
        </w:rPr>
        <w:t>E</w:t>
      </w:r>
      <w:r w:rsidRPr="004E3C86">
        <w:t>makfun Motor Shield</w:t>
      </w:r>
      <w:r w:rsidRPr="004E3C86">
        <w:rPr>
          <w:rFonts w:ascii="宋体" w:eastAsia="宋体" w:hAnsi="宋体" w:cs="宋体" w:hint="eastAsia"/>
        </w:rPr>
        <w:t>可以驱动2个直流电机或者编码电机。</w:t>
      </w:r>
    </w:p>
    <w:p w14:paraId="5A6D7596" w14:textId="77777777" w:rsidR="003A7A4D" w:rsidRPr="004E3C86" w:rsidRDefault="003A7A4D" w:rsidP="003A7A4D">
      <w:pPr>
        <w:rPr>
          <w:rFonts w:ascii="宋体" w:eastAsia="宋体" w:hAnsi="宋体" w:cs="宋体"/>
        </w:rPr>
      </w:pPr>
      <w:r w:rsidRPr="00090891">
        <w:rPr>
          <w:b/>
        </w:rPr>
        <w:t>Q</w:t>
      </w:r>
      <w:r w:rsidRPr="00090891">
        <w:rPr>
          <w:rFonts w:ascii="宋体" w:eastAsia="宋体" w:hAnsi="宋体" w:cs="宋体" w:hint="eastAsia"/>
          <w:b/>
        </w:rPr>
        <w:t>：</w:t>
      </w:r>
      <w:r w:rsidRPr="00090891">
        <w:rPr>
          <w:rFonts w:hint="eastAsia"/>
          <w:b/>
        </w:rPr>
        <w:t>E</w:t>
      </w:r>
      <w:r w:rsidRPr="00090891">
        <w:rPr>
          <w:b/>
        </w:rPr>
        <w:t>makfun Motor Shield</w:t>
      </w:r>
      <w:r>
        <w:rPr>
          <w:b/>
        </w:rPr>
        <w:t xml:space="preserve"> </w:t>
      </w:r>
      <w:r>
        <w:rPr>
          <w:rFonts w:ascii="宋体" w:eastAsia="宋体" w:hAnsi="宋体" w:cs="宋体" w:hint="eastAsia"/>
          <w:b/>
        </w:rPr>
        <w:t>还能驱动其他的伺服设备吗？</w:t>
      </w:r>
    </w:p>
    <w:p w14:paraId="3444D003" w14:textId="77777777" w:rsidR="003A7A4D" w:rsidRDefault="003A7A4D" w:rsidP="003A7A4D">
      <w:pPr>
        <w:ind w:firstLineChars="250" w:firstLine="600"/>
        <w:rPr>
          <w:rFonts w:eastAsiaTheme="minorEastAsia"/>
        </w:rPr>
      </w:pPr>
      <w:r>
        <w:rPr>
          <w:rFonts w:eastAsiaTheme="minorEastAsia" w:hint="eastAsia"/>
        </w:rPr>
        <w:t>A</w:t>
      </w:r>
      <w:r>
        <w:rPr>
          <w:rFonts w:eastAsiaTheme="minorEastAsia" w:hint="eastAsia"/>
        </w:rPr>
        <w:t>：</w:t>
      </w:r>
      <w:r w:rsidRPr="004E3C86">
        <w:rPr>
          <w:rFonts w:hint="eastAsia"/>
        </w:rPr>
        <w:t>E</w:t>
      </w:r>
      <w:r w:rsidRPr="004E3C86">
        <w:t>makfun Motor Shield</w:t>
      </w:r>
      <w:r>
        <w:rPr>
          <w:rFonts w:ascii="宋体" w:eastAsia="宋体" w:hAnsi="宋体" w:cs="宋体" w:hint="eastAsia"/>
        </w:rPr>
        <w:t>还可以驱动舵机，通过使用杜邦线将舵机连接到舵机插口上即可直接驱动。</w:t>
      </w:r>
    </w:p>
    <w:p w14:paraId="4EECD8BB" w14:textId="77777777" w:rsidR="003A7A4D" w:rsidRPr="00090891" w:rsidRDefault="003A7A4D" w:rsidP="003A7A4D">
      <w:pPr>
        <w:rPr>
          <w:rFonts w:ascii="宋体" w:eastAsia="宋体" w:hAnsi="宋体" w:cs="宋体"/>
          <w:b/>
        </w:rPr>
      </w:pPr>
      <w:r w:rsidRPr="00090891">
        <w:rPr>
          <w:b/>
        </w:rPr>
        <w:t>Q</w:t>
      </w:r>
      <w:r w:rsidRPr="00090891">
        <w:rPr>
          <w:rFonts w:ascii="宋体" w:eastAsia="宋体" w:hAnsi="宋体" w:cs="宋体" w:hint="eastAsia"/>
          <w:b/>
        </w:rPr>
        <w:t>：</w:t>
      </w:r>
      <w:r>
        <w:rPr>
          <w:rFonts w:ascii="宋体" w:eastAsia="宋体" w:hAnsi="宋体" w:cs="宋体"/>
          <w:b/>
        </w:rPr>
        <w:t>arduino UNO</w:t>
      </w:r>
      <w:r>
        <w:rPr>
          <w:rFonts w:ascii="宋体" w:eastAsia="宋体" w:hAnsi="宋体" w:cs="宋体" w:hint="eastAsia"/>
          <w:b/>
        </w:rPr>
        <w:t>板是如何和</w:t>
      </w:r>
      <w:r w:rsidRPr="00090891">
        <w:rPr>
          <w:rFonts w:hint="eastAsia"/>
          <w:b/>
        </w:rPr>
        <w:t xml:space="preserve"> E</w:t>
      </w:r>
      <w:r w:rsidRPr="00090891">
        <w:rPr>
          <w:b/>
        </w:rPr>
        <w:t>makfun Motor Shield</w:t>
      </w:r>
      <w:r>
        <w:rPr>
          <w:rFonts w:ascii="宋体" w:eastAsia="宋体" w:hAnsi="宋体" w:cs="宋体" w:hint="eastAsia"/>
          <w:b/>
        </w:rPr>
        <w:t>连接的？</w:t>
      </w:r>
    </w:p>
    <w:p w14:paraId="6F436F5F" w14:textId="77777777" w:rsidR="003A7A4D" w:rsidRPr="00953414" w:rsidRDefault="003A7A4D" w:rsidP="003A7A4D">
      <w:pPr>
        <w:rPr>
          <w:rFonts w:ascii="宋体" w:eastAsia="宋体" w:hAnsi="宋体" w:cs="宋体"/>
        </w:rPr>
      </w:pPr>
      <w:r>
        <w:rPr>
          <w:rFonts w:eastAsiaTheme="minorEastAsia" w:hint="eastAsia"/>
        </w:rPr>
        <w:t xml:space="preserve"> </w:t>
      </w:r>
      <w:r>
        <w:rPr>
          <w:rFonts w:eastAsiaTheme="minorEastAsia"/>
        </w:rPr>
        <w:t xml:space="preserve">   </w:t>
      </w:r>
      <w:r w:rsidRPr="004E3C86">
        <w:rPr>
          <w:rFonts w:eastAsiaTheme="minorEastAsia"/>
        </w:rPr>
        <w:t xml:space="preserve"> A</w:t>
      </w:r>
      <w:r w:rsidRPr="004E3C86">
        <w:rPr>
          <w:rFonts w:eastAsiaTheme="minorEastAsia" w:hint="eastAsia"/>
        </w:rPr>
        <w:t>：</w:t>
      </w:r>
      <w:r w:rsidRPr="004E3C86">
        <w:rPr>
          <w:rFonts w:hint="eastAsia"/>
        </w:rPr>
        <w:t>E</w:t>
      </w:r>
      <w:r w:rsidRPr="004E3C86">
        <w:t>makfun Motor Shield</w:t>
      </w:r>
      <w:r w:rsidRPr="006D5BE0">
        <w:rPr>
          <w:rFonts w:ascii="宋体" w:eastAsia="宋体" w:hAnsi="宋体" w:cs="宋体" w:hint="eastAsia"/>
        </w:rPr>
        <w:t>叠层设计可直接插接到</w:t>
      </w:r>
      <w:r w:rsidRPr="006D5BE0">
        <w:t>Arduino</w:t>
      </w:r>
      <w:r w:rsidRPr="006D5BE0">
        <w:rPr>
          <w:rFonts w:ascii="宋体" w:eastAsia="宋体" w:hAnsi="宋体" w:cs="宋体" w:hint="eastAsia"/>
        </w:rPr>
        <w:t>上使用</w:t>
      </w:r>
      <w:r>
        <w:rPr>
          <w:rFonts w:ascii="宋体" w:eastAsia="宋体" w:hAnsi="宋体" w:cs="宋体" w:hint="eastAsia"/>
        </w:rPr>
        <w:t>，无需另外接线。</w:t>
      </w:r>
    </w:p>
    <w:p w14:paraId="09148FDE" w14:textId="77777777" w:rsidR="003A7A4D" w:rsidRPr="00090891" w:rsidRDefault="003A7A4D" w:rsidP="003A7A4D">
      <w:pPr>
        <w:rPr>
          <w:rFonts w:ascii="宋体" w:eastAsia="宋体" w:hAnsi="宋体" w:cs="宋体"/>
          <w:b/>
        </w:rPr>
      </w:pPr>
      <w:r w:rsidRPr="00090891">
        <w:rPr>
          <w:b/>
        </w:rPr>
        <w:t>Q</w:t>
      </w:r>
      <w:r w:rsidRPr="00090891">
        <w:rPr>
          <w:rFonts w:ascii="宋体" w:eastAsia="宋体" w:hAnsi="宋体" w:cs="宋体" w:hint="eastAsia"/>
          <w:b/>
        </w:rPr>
        <w:t>：</w:t>
      </w:r>
      <w:r>
        <w:rPr>
          <w:rFonts w:ascii="宋体" w:eastAsia="宋体" w:hAnsi="宋体" w:cs="宋体" w:hint="eastAsia"/>
          <w:b/>
        </w:rPr>
        <w:t>我想将</w:t>
      </w:r>
      <w:r>
        <w:rPr>
          <w:rFonts w:ascii="宋体" w:eastAsia="宋体" w:hAnsi="宋体" w:cs="宋体"/>
          <w:b/>
        </w:rPr>
        <w:t>示</w:t>
      </w:r>
      <w:r>
        <w:rPr>
          <w:rFonts w:ascii="宋体" w:eastAsia="宋体" w:hAnsi="宋体" w:cs="宋体" w:hint="eastAsia"/>
          <w:b/>
        </w:rPr>
        <w:t>序上传到A</w:t>
      </w:r>
      <w:r>
        <w:rPr>
          <w:rFonts w:ascii="宋体" w:eastAsia="宋体" w:hAnsi="宋体" w:cs="宋体"/>
          <w:b/>
        </w:rPr>
        <w:t>rduino</w:t>
      </w:r>
      <w:r>
        <w:rPr>
          <w:rFonts w:ascii="宋体" w:eastAsia="宋体" w:hAnsi="宋体" w:cs="宋体" w:hint="eastAsia"/>
          <w:b/>
        </w:rPr>
        <w:t>板，提示上传失败，是什么原因？</w:t>
      </w:r>
    </w:p>
    <w:p w14:paraId="74DFF0F7" w14:textId="77777777" w:rsidR="003A7A4D" w:rsidRDefault="003A7A4D" w:rsidP="003A7A4D">
      <w:pPr>
        <w:rPr>
          <w:rFonts w:eastAsiaTheme="minorEastAsia"/>
        </w:rPr>
      </w:pPr>
      <w:r>
        <w:rPr>
          <w:rFonts w:eastAsiaTheme="minorEastAsia" w:hint="eastAsia"/>
        </w:rPr>
        <w:t xml:space="preserve"> </w:t>
      </w:r>
      <w:r>
        <w:rPr>
          <w:rFonts w:eastAsiaTheme="minorEastAsia"/>
        </w:rPr>
        <w:t xml:space="preserve">   </w:t>
      </w:r>
      <w:r w:rsidRPr="004E3C86">
        <w:rPr>
          <w:rFonts w:eastAsiaTheme="minorEastAsia"/>
        </w:rPr>
        <w:t xml:space="preserve"> A</w:t>
      </w:r>
      <w:r w:rsidRPr="004E3C86">
        <w:rPr>
          <w:rFonts w:eastAsiaTheme="minorEastAsia" w:hint="eastAsia"/>
        </w:rPr>
        <w:t>：</w:t>
      </w:r>
      <w:r>
        <w:t>在上传</w:t>
      </w:r>
      <w:r>
        <w:rPr>
          <w:rFonts w:ascii="宋体" w:eastAsia="宋体" w:hAnsi="宋体" w:cs="宋体"/>
          <w:b/>
        </w:rPr>
        <w:t>示</w:t>
      </w:r>
      <w:r>
        <w:t>例程序</w:t>
      </w:r>
      <w:r w:rsidRPr="00CE2260">
        <w:rPr>
          <w:rFonts w:ascii="宋体" w:eastAsia="宋体" w:hAnsi="宋体" w:cs="宋体" w:hint="eastAsia"/>
        </w:rPr>
        <w:t>上传到A</w:t>
      </w:r>
      <w:r w:rsidRPr="00CE2260">
        <w:rPr>
          <w:rFonts w:ascii="宋体" w:eastAsia="宋体" w:hAnsi="宋体" w:cs="宋体"/>
        </w:rPr>
        <w:t>rduino</w:t>
      </w:r>
      <w:r w:rsidRPr="00CE2260">
        <w:rPr>
          <w:rFonts w:ascii="宋体" w:eastAsia="宋体" w:hAnsi="宋体" w:cs="宋体" w:hint="eastAsia"/>
        </w:rPr>
        <w:t>板</w:t>
      </w:r>
      <w:r>
        <w:rPr>
          <w:rFonts w:ascii="宋体" w:eastAsia="宋体" w:hAnsi="宋体" w:cs="宋体"/>
        </w:rPr>
        <w:t>之前，需要先检查板子和电脑是否正确连接，然后再安装驱动程序，再次尝试。</w:t>
      </w:r>
    </w:p>
    <w:p w14:paraId="4E2C3235" w14:textId="77777777" w:rsidR="003A7A4D" w:rsidRPr="00090891" w:rsidRDefault="003A7A4D" w:rsidP="003A7A4D">
      <w:pPr>
        <w:rPr>
          <w:rFonts w:ascii="宋体" w:eastAsia="宋体" w:hAnsi="宋体" w:cs="宋体"/>
          <w:b/>
        </w:rPr>
      </w:pPr>
      <w:r w:rsidRPr="00090891">
        <w:rPr>
          <w:b/>
        </w:rPr>
        <w:t>Q</w:t>
      </w:r>
      <w:r w:rsidRPr="00090891">
        <w:rPr>
          <w:rFonts w:ascii="宋体" w:eastAsia="宋体" w:hAnsi="宋体" w:cs="宋体" w:hint="eastAsia"/>
          <w:b/>
        </w:rPr>
        <w:t>：</w:t>
      </w:r>
      <w:r>
        <w:rPr>
          <w:rFonts w:ascii="宋体" w:eastAsia="宋体" w:hAnsi="宋体" w:cs="宋体" w:hint="eastAsia"/>
          <w:b/>
        </w:rPr>
        <w:t>我想将</w:t>
      </w:r>
      <w:r>
        <w:rPr>
          <w:rFonts w:ascii="宋体" w:eastAsia="宋体" w:hAnsi="宋体" w:cs="宋体"/>
          <w:b/>
        </w:rPr>
        <w:t>示</w:t>
      </w:r>
      <w:r>
        <w:rPr>
          <w:rFonts w:ascii="宋体" w:eastAsia="宋体" w:hAnsi="宋体" w:cs="宋体" w:hint="eastAsia"/>
          <w:b/>
        </w:rPr>
        <w:t>序上传到A</w:t>
      </w:r>
      <w:r>
        <w:rPr>
          <w:rFonts w:ascii="宋体" w:eastAsia="宋体" w:hAnsi="宋体" w:cs="宋体"/>
          <w:b/>
        </w:rPr>
        <w:t>rduino</w:t>
      </w:r>
      <w:r>
        <w:rPr>
          <w:rFonts w:ascii="宋体" w:eastAsia="宋体" w:hAnsi="宋体" w:cs="宋体" w:hint="eastAsia"/>
          <w:b/>
        </w:rPr>
        <w:t>板，</w:t>
      </w:r>
      <w:r>
        <w:rPr>
          <w:rFonts w:ascii="宋体" w:eastAsia="宋体" w:hAnsi="宋体" w:cs="宋体"/>
          <w:b/>
        </w:rPr>
        <w:t>然后打开电源后电机不工作</w:t>
      </w:r>
      <w:r>
        <w:rPr>
          <w:rFonts w:ascii="宋体" w:eastAsia="宋体" w:hAnsi="宋体" w:cs="宋体" w:hint="eastAsia"/>
          <w:b/>
        </w:rPr>
        <w:t>，是</w:t>
      </w:r>
      <w:r>
        <w:rPr>
          <w:rFonts w:ascii="宋体" w:eastAsia="宋体" w:hAnsi="宋体" w:cs="宋体"/>
          <w:b/>
        </w:rPr>
        <w:t>什么原因？</w:t>
      </w:r>
    </w:p>
    <w:p w14:paraId="108F0C79" w14:textId="77777777" w:rsidR="003A7A4D" w:rsidRDefault="003A7A4D" w:rsidP="003A7A4D">
      <w:pPr>
        <w:rPr>
          <w:rFonts w:eastAsiaTheme="minorEastAsia"/>
        </w:rPr>
      </w:pPr>
      <w:r>
        <w:rPr>
          <w:rFonts w:eastAsiaTheme="minorEastAsia" w:hint="eastAsia"/>
        </w:rPr>
        <w:t xml:space="preserve"> </w:t>
      </w:r>
      <w:r>
        <w:rPr>
          <w:rFonts w:eastAsiaTheme="minorEastAsia"/>
        </w:rPr>
        <w:t xml:space="preserve">   </w:t>
      </w:r>
      <w:r w:rsidRPr="004E3C86">
        <w:rPr>
          <w:rFonts w:eastAsiaTheme="minorEastAsia"/>
        </w:rPr>
        <w:t xml:space="preserve"> A</w:t>
      </w:r>
      <w:r w:rsidRPr="004E3C86">
        <w:rPr>
          <w:rFonts w:eastAsiaTheme="minorEastAsia" w:hint="eastAsia"/>
        </w:rPr>
        <w:t>：</w:t>
      </w:r>
      <w:r>
        <w:rPr>
          <w:rFonts w:eastAsiaTheme="minorEastAsia" w:hint="eastAsia"/>
        </w:rPr>
        <w:t>首先看</w:t>
      </w:r>
      <w:r>
        <w:rPr>
          <w:rFonts w:eastAsiaTheme="minorEastAsia" w:hint="eastAsia"/>
        </w:rPr>
        <w:t>A</w:t>
      </w:r>
      <w:r>
        <w:rPr>
          <w:rFonts w:eastAsiaTheme="minorEastAsia"/>
        </w:rPr>
        <w:t>rduinoUNO</w:t>
      </w:r>
      <w:r>
        <w:rPr>
          <w:rFonts w:eastAsiaTheme="minorEastAsia" w:hint="eastAsia"/>
        </w:rPr>
        <w:t>板上的绿色指示灯是否亮，如果不亮则代表电源供电不正常，再</w:t>
      </w:r>
      <w:r>
        <w:rPr>
          <w:rFonts w:ascii="宋体" w:eastAsia="宋体" w:hAnsi="宋体" w:cs="宋体" w:hint="eastAsia"/>
        </w:rPr>
        <w:t>检查电池的电压是否在6</w:t>
      </w:r>
      <w:r>
        <w:rPr>
          <w:rFonts w:ascii="宋体" w:eastAsia="宋体" w:hAnsi="宋体" w:cs="宋体"/>
        </w:rPr>
        <w:t>v</w:t>
      </w:r>
      <w:r>
        <w:rPr>
          <w:rFonts w:ascii="宋体" w:eastAsia="宋体" w:hAnsi="宋体" w:cs="宋体" w:hint="eastAsia"/>
        </w:rPr>
        <w:t>以上，再检查电机的接线端口是否和程序中设置的端口一致，确认无误之后再次开机</w:t>
      </w:r>
      <w:r>
        <w:rPr>
          <w:rFonts w:ascii="宋体" w:eastAsia="宋体" w:hAnsi="宋体" w:cs="宋体"/>
        </w:rPr>
        <w:t>。</w:t>
      </w:r>
    </w:p>
    <w:p w14:paraId="003C8456" w14:textId="77777777" w:rsidR="003A7A4D" w:rsidRPr="00090891" w:rsidRDefault="003A7A4D" w:rsidP="003A7A4D">
      <w:pPr>
        <w:rPr>
          <w:rFonts w:ascii="宋体" w:eastAsia="宋体" w:hAnsi="宋体" w:cs="宋体"/>
          <w:b/>
        </w:rPr>
      </w:pPr>
      <w:bookmarkStart w:id="6" w:name="OLE_LINK7"/>
      <w:bookmarkStart w:id="7" w:name="OLE_LINK8"/>
      <w:r w:rsidRPr="00090891">
        <w:rPr>
          <w:b/>
        </w:rPr>
        <w:t>Q</w:t>
      </w:r>
      <w:r w:rsidRPr="00090891">
        <w:rPr>
          <w:rFonts w:ascii="宋体" w:eastAsia="宋体" w:hAnsi="宋体" w:cs="宋体" w:hint="eastAsia"/>
          <w:b/>
        </w:rPr>
        <w:t>：</w:t>
      </w:r>
      <w:r>
        <w:rPr>
          <w:rFonts w:ascii="宋体" w:eastAsia="宋体" w:hAnsi="宋体" w:cs="宋体" w:hint="eastAsia"/>
          <w:b/>
        </w:rPr>
        <w:t>如何区安装图形化编程库</w:t>
      </w:r>
      <w:r>
        <w:rPr>
          <w:rFonts w:ascii="宋体" w:eastAsia="宋体" w:hAnsi="宋体" w:cs="宋体"/>
          <w:b/>
        </w:rPr>
        <w:t>？</w:t>
      </w:r>
    </w:p>
    <w:p w14:paraId="2CAD8A6B" w14:textId="77777777" w:rsidR="003A7A4D" w:rsidRPr="009437F1" w:rsidRDefault="003A7A4D" w:rsidP="003A7A4D">
      <w:pPr>
        <w:rPr>
          <w:rFonts w:eastAsiaTheme="minorEastAsia"/>
        </w:rPr>
      </w:pPr>
      <w:r>
        <w:rPr>
          <w:rFonts w:eastAsiaTheme="minorEastAsia" w:hint="eastAsia"/>
        </w:rPr>
        <w:t xml:space="preserve"> </w:t>
      </w:r>
      <w:r>
        <w:rPr>
          <w:rFonts w:eastAsiaTheme="minorEastAsia"/>
        </w:rPr>
        <w:t xml:space="preserve">  </w:t>
      </w:r>
      <w:r w:rsidRPr="009437F1">
        <w:rPr>
          <w:rFonts w:eastAsiaTheme="minorEastAsia"/>
        </w:rPr>
        <w:t xml:space="preserve">  A</w:t>
      </w:r>
      <w:r w:rsidRPr="009437F1">
        <w:rPr>
          <w:rFonts w:eastAsiaTheme="minorEastAsia" w:hint="eastAsia"/>
        </w:rPr>
        <w:t>：</w:t>
      </w:r>
      <w:r>
        <w:rPr>
          <w:rFonts w:ascii="宋体" w:eastAsia="宋体" w:hAnsi="宋体" w:cs="宋体" w:hint="eastAsia"/>
        </w:rPr>
        <w:t>在此连接下下载相关教程：</w:t>
      </w:r>
      <w:r w:rsidRPr="009437F1">
        <w:rPr>
          <w:rFonts w:ascii="宋体" w:eastAsia="宋体" w:hAnsi="宋体" w:cs="宋体"/>
        </w:rPr>
        <w:t>。</w:t>
      </w:r>
      <w:bookmarkEnd w:id="6"/>
      <w:bookmarkEnd w:id="7"/>
    </w:p>
    <w:p w14:paraId="18A40709" w14:textId="77777777" w:rsidR="003A7A4D" w:rsidRPr="00090891" w:rsidRDefault="003A7A4D" w:rsidP="003A7A4D">
      <w:pPr>
        <w:rPr>
          <w:rFonts w:ascii="宋体" w:eastAsia="宋体" w:hAnsi="宋体" w:cs="宋体"/>
          <w:b/>
        </w:rPr>
      </w:pPr>
      <w:r w:rsidRPr="00090891">
        <w:rPr>
          <w:b/>
        </w:rPr>
        <w:t>Q</w:t>
      </w:r>
      <w:r w:rsidRPr="00090891">
        <w:rPr>
          <w:rFonts w:ascii="宋体" w:eastAsia="宋体" w:hAnsi="宋体" w:cs="宋体" w:hint="eastAsia"/>
          <w:b/>
        </w:rPr>
        <w:t>：</w:t>
      </w:r>
      <w:r>
        <w:rPr>
          <w:rFonts w:ascii="宋体" w:eastAsia="宋体" w:hAnsi="宋体" w:cs="宋体" w:hint="eastAsia"/>
          <w:b/>
        </w:rPr>
        <w:t>在哪里下载程序示例</w:t>
      </w:r>
      <w:r>
        <w:rPr>
          <w:rFonts w:ascii="宋体" w:eastAsia="宋体" w:hAnsi="宋体" w:cs="宋体"/>
          <w:b/>
        </w:rPr>
        <w:t>？</w:t>
      </w:r>
    </w:p>
    <w:p w14:paraId="67AEB62A" w14:textId="77777777" w:rsidR="003A7A4D" w:rsidRPr="003E7D18" w:rsidRDefault="003A7A4D" w:rsidP="003A7A4D">
      <w:pPr>
        <w:rPr>
          <w:rFonts w:eastAsiaTheme="minorEastAsia"/>
        </w:rPr>
      </w:pPr>
      <w:r>
        <w:rPr>
          <w:rFonts w:eastAsiaTheme="minorEastAsia" w:hint="eastAsia"/>
        </w:rPr>
        <w:t xml:space="preserve"> </w:t>
      </w:r>
      <w:r>
        <w:rPr>
          <w:rFonts w:eastAsiaTheme="minorEastAsia"/>
        </w:rPr>
        <w:t xml:space="preserve">  </w:t>
      </w:r>
      <w:r w:rsidRPr="009437F1">
        <w:rPr>
          <w:rFonts w:eastAsiaTheme="minorEastAsia"/>
        </w:rPr>
        <w:t xml:space="preserve">  A</w:t>
      </w:r>
      <w:r w:rsidRPr="009437F1">
        <w:rPr>
          <w:rFonts w:eastAsiaTheme="minorEastAsia" w:hint="eastAsia"/>
        </w:rPr>
        <w:t>：</w:t>
      </w:r>
      <w:r>
        <w:rPr>
          <w:rFonts w:ascii="宋体" w:eastAsia="宋体" w:hAnsi="宋体" w:cs="宋体" w:hint="eastAsia"/>
        </w:rPr>
        <w:t>在此连接下下载相关教程：</w:t>
      </w:r>
      <w:r w:rsidRPr="009437F1">
        <w:rPr>
          <w:rFonts w:ascii="宋体" w:eastAsia="宋体" w:hAnsi="宋体" w:cs="宋体"/>
        </w:rPr>
        <w:t>。</w:t>
      </w:r>
    </w:p>
    <w:p w14:paraId="6E6790F2" w14:textId="0C80FC11" w:rsidR="003A7A4D" w:rsidRPr="002D4AED" w:rsidRDefault="002D4AED" w:rsidP="002D4AED">
      <w:pPr>
        <w:spacing w:line="240" w:lineRule="auto"/>
        <w:rPr>
          <w:rFonts w:eastAsiaTheme="minorEastAsia"/>
          <w:b/>
        </w:rPr>
      </w:pPr>
      <w:r>
        <w:rPr>
          <w:b/>
        </w:rPr>
        <w:br w:type="page"/>
      </w:r>
    </w:p>
    <w:p w14:paraId="5CF6AEB4" w14:textId="1E07ED9D" w:rsidR="009B7C23" w:rsidRDefault="00960BA7" w:rsidP="009B7C23">
      <w:pPr>
        <w:pStyle w:val="3"/>
      </w:pPr>
      <w:bookmarkStart w:id="8" w:name="_Toc531860469"/>
      <w:r>
        <w:rPr>
          <w:rFonts w:hint="eastAsia"/>
        </w:rPr>
        <w:lastRenderedPageBreak/>
        <w:t>1.</w:t>
      </w:r>
      <w:r w:rsidR="009B7C23">
        <w:rPr>
          <w:rFonts w:hint="eastAsia"/>
        </w:rPr>
        <w:t>2.</w:t>
      </w:r>
      <w:r w:rsidR="003A7A4D">
        <w:t>3</w:t>
      </w:r>
      <w:r w:rsidR="009B7C23">
        <w:rPr>
          <w:rFonts w:hint="eastAsia"/>
        </w:rPr>
        <w:t xml:space="preserve"> </w:t>
      </w:r>
      <w:r w:rsidR="000A6A2A">
        <w:rPr>
          <w:rFonts w:hint="eastAsia"/>
        </w:rPr>
        <w:t>MotorDriverBoard</w:t>
      </w:r>
      <w:r w:rsidR="009B7C23">
        <w:rPr>
          <w:rFonts w:hint="eastAsia"/>
        </w:rPr>
        <w:t xml:space="preserve"> </w:t>
      </w:r>
      <w:r w:rsidR="009B7C23">
        <w:rPr>
          <w:rFonts w:hint="eastAsia"/>
        </w:rPr>
        <w:t>功能</w:t>
      </w:r>
      <w:r w:rsidR="00832FBC">
        <w:rPr>
          <w:rFonts w:hint="eastAsia"/>
        </w:rPr>
        <w:t>模块</w:t>
      </w:r>
      <w:r w:rsidR="009B7C23">
        <w:rPr>
          <w:rFonts w:hint="eastAsia"/>
        </w:rPr>
        <w:t>列表</w:t>
      </w:r>
      <w:bookmarkEnd w:id="8"/>
    </w:p>
    <w:p w14:paraId="16B8C0A7" w14:textId="77777777" w:rsidR="00911CEA" w:rsidRDefault="00911CEA" w:rsidP="00911CEA">
      <w:pPr>
        <w:pStyle w:val="af6"/>
        <w:ind w:left="420" w:firstLineChars="0" w:firstLine="0"/>
      </w:pPr>
      <w:r>
        <w:rPr>
          <w:rFonts w:hint="eastAsia"/>
          <w:noProof/>
        </w:rPr>
        <mc:AlternateContent>
          <mc:Choice Requires="wps">
            <w:drawing>
              <wp:anchor distT="0" distB="0" distL="114300" distR="114300" simplePos="0" relativeHeight="251651072" behindDoc="0" locked="0" layoutInCell="1" allowOverlap="1" wp14:anchorId="31C07550" wp14:editId="3F615BE0">
                <wp:simplePos x="0" y="0"/>
                <wp:positionH relativeFrom="column">
                  <wp:posOffset>2333625</wp:posOffset>
                </wp:positionH>
                <wp:positionV relativeFrom="paragraph">
                  <wp:posOffset>116205</wp:posOffset>
                </wp:positionV>
                <wp:extent cx="1409700" cy="457200"/>
                <wp:effectExtent l="0" t="0" r="19050" b="19050"/>
                <wp:wrapNone/>
                <wp:docPr id="266" name="矩形: 圆角 266"/>
                <wp:cNvGraphicFramePr/>
                <a:graphic xmlns:a="http://schemas.openxmlformats.org/drawingml/2006/main">
                  <a:graphicData uri="http://schemas.microsoft.com/office/word/2010/wordprocessingShape">
                    <wps:wsp>
                      <wps:cNvSpPr/>
                      <wps:spPr>
                        <a:xfrm>
                          <a:off x="0" y="0"/>
                          <a:ext cx="1409700" cy="45720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23FCCE54" w14:textId="77777777" w:rsidR="00911CEA" w:rsidRPr="00F4077D" w:rsidRDefault="00911CEA" w:rsidP="00911CEA">
                            <w:pPr>
                              <w:jc w:val="center"/>
                              <w:rPr>
                                <w:rFonts w:ascii="宋体" w:eastAsia="宋体" w:hAnsi="宋体" w:cs="宋体"/>
                              </w:rPr>
                            </w:pPr>
                            <w:r>
                              <w:rPr>
                                <w:rFonts w:ascii="宋体" w:eastAsia="宋体" w:hAnsi="宋体" w:cs="宋体" w:hint="eastAsia"/>
                              </w:rPr>
                              <w:t>红外遥控传感器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1C07550" id="矩形: 圆角 266" o:spid="_x0000_s1026" style="position:absolute;left:0;text-align:left;margin-left:183.75pt;margin-top:9.15pt;width:111pt;height:36pt;z-index:2516510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" fillcolor="#dea267 [2169]" strokecolor="#c17529 [3209]" strokeweight=".5pt">
                <v:fill color2="#d88f47 [2617]" rotate="t" colors="0 #e5b79f;.5 #dcac92;1 #dba07d" focus="100%" type="gradient">
                  <o:fill v:ext="view" type="gradientUnscaled"/>
                </v:fill>
                <v:stroke joinstyle="miter"/>
                <v:textbox>
                  <w:txbxContent>
                    <w:p w14:paraId="23FCCE54" w14:textId="77777777" w:rsidR="00911CEA" w:rsidRPr="00F4077D" w:rsidRDefault="00911CEA" w:rsidP="00911CEA">
                      <w:pPr>
                        <w:jc w:val="center"/>
                        <w:rPr>
                          <w:rFonts w:ascii="宋体" w:eastAsia="宋体" w:hAnsi="宋体" w:cs="宋体"/>
                        </w:rPr>
                      </w:pPr>
                      <w:r>
                        <w:rPr>
                          <w:rFonts w:ascii="宋体" w:eastAsia="宋体" w:hAnsi="宋体" w:cs="宋体" w:hint="eastAsia"/>
                        </w:rPr>
                        <w:t>红外遥控传感器</w:t>
                      </w:r>
                    </w:p>
                  </w:txbxContent>
                </v:textbox>
              </v:roundrect>
            </w:pict>
          </mc:Fallback>
        </mc:AlternateContent>
      </w:r>
    </w:p>
    <w:p w14:paraId="48C38382" w14:textId="77777777" w:rsidR="00911CEA" w:rsidRDefault="00911CEA" w:rsidP="00911CEA">
      <w:pPr>
        <w:pStyle w:val="af6"/>
        <w:ind w:left="420" w:firstLineChars="0" w:firstLine="0"/>
      </w:pPr>
    </w:p>
    <w:p w14:paraId="0F98FEF3" w14:textId="77777777" w:rsidR="00911CEA" w:rsidRDefault="00911CEA" w:rsidP="00911CEA">
      <w:pPr>
        <w:pStyle w:val="af6"/>
        <w:ind w:left="420" w:firstLineChars="0" w:firstLine="0"/>
      </w:pPr>
      <w:r>
        <w:rPr>
          <w:noProof/>
        </w:rPr>
        <mc:AlternateContent>
          <mc:Choice Requires="wps">
            <w:drawing>
              <wp:anchor distT="0" distB="0" distL="114300" distR="114300" simplePos="0" relativeHeight="251667456" behindDoc="0" locked="0" layoutInCell="1" allowOverlap="1" wp14:anchorId="150E63BD" wp14:editId="64150873">
                <wp:simplePos x="0" y="0"/>
                <wp:positionH relativeFrom="margin">
                  <wp:posOffset>3937552</wp:posOffset>
                </wp:positionH>
                <wp:positionV relativeFrom="paragraph">
                  <wp:posOffset>194753</wp:posOffset>
                </wp:positionV>
                <wp:extent cx="223837" cy="452440"/>
                <wp:effectExtent l="19050" t="19050" r="0" b="43180"/>
                <wp:wrapNone/>
                <wp:docPr id="289" name="箭头: 上下 289"/>
                <wp:cNvGraphicFramePr/>
                <a:graphic xmlns:a="http://schemas.openxmlformats.org/drawingml/2006/main">
                  <a:graphicData uri="http://schemas.microsoft.com/office/word/2010/wordprocessingShape">
                    <wps:wsp>
                      <wps:cNvSpPr/>
                      <wps:spPr>
                        <a:xfrm rot="16200000">
                          <a:off x="0" y="0"/>
                          <a:ext cx="223837" cy="452440"/>
                        </a:xfrm>
                        <a:prstGeom prst="upDown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DAD028"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箭头: 上下 289" o:spid="_x0000_s1026" type="#_x0000_t70" style="position:absolute;left:0;text-align:left;margin-left:310.05pt;margin-top:15.35pt;width:17.6pt;height:35.65pt;rotation:-90;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" adj=",5343" fillcolor="#c17529 [3209]" strokecolor="#5f3a14 [1609]" strokeweight="1pt">
                <w10:wrap anchorx="margin"/>
              </v:shape>
            </w:pict>
          </mc:Fallback>
        </mc:AlternateContent>
      </w:r>
      <w:r>
        <w:rPr>
          <w:noProof/>
        </w:rPr>
        <mc:AlternateContent>
          <mc:Choice Requires="wps">
            <w:drawing>
              <wp:anchor distT="0" distB="0" distL="114300" distR="114300" simplePos="0" relativeHeight="251653120" behindDoc="0" locked="0" layoutInCell="1" allowOverlap="1" wp14:anchorId="15F205DD" wp14:editId="00D799D9">
                <wp:simplePos x="0" y="0"/>
                <wp:positionH relativeFrom="margin">
                  <wp:posOffset>2857501</wp:posOffset>
                </wp:positionH>
                <wp:positionV relativeFrom="paragraph">
                  <wp:posOffset>149225</wp:posOffset>
                </wp:positionV>
                <wp:extent cx="209550" cy="295275"/>
                <wp:effectExtent l="19050" t="0" r="19050" b="47625"/>
                <wp:wrapNone/>
                <wp:docPr id="269" name="箭头: 下 269"/>
                <wp:cNvGraphicFramePr/>
                <a:graphic xmlns:a="http://schemas.openxmlformats.org/drawingml/2006/main">
                  <a:graphicData uri="http://schemas.microsoft.com/office/word/2010/wordprocessingShape">
                    <wps:wsp>
                      <wps:cNvSpPr/>
                      <wps:spPr>
                        <a:xfrm>
                          <a:off x="0" y="0"/>
                          <a:ext cx="209550" cy="295275"/>
                        </a:xfrm>
                        <a:prstGeom prst="down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EB4B8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箭头: 下 269" o:spid="_x0000_s1026" type="#_x0000_t67" style="position:absolute;left:0;text-align:left;margin-left:225pt;margin-top:11.75pt;width:16.5pt;height:23.2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" adj="13935" fillcolor="#ce7d2c [3033]" strokecolor="#c17529 [3209]" strokeweight=".5pt">
                <v:fill color2="#be7328 [3177]" rotate="t" colors="0 #cb8550;.5 #c97521;1 #b86716" focus="100%" type="gradient">
                  <o:fill v:ext="view" type="gradientUnscaled"/>
                </v:fill>
                <w10:wrap anchorx="margin"/>
              </v:shape>
            </w:pict>
          </mc:Fallback>
        </mc:AlternateContent>
      </w:r>
    </w:p>
    <w:p w14:paraId="7B797941" w14:textId="77777777" w:rsidR="00911CEA" w:rsidRDefault="00911CEA" w:rsidP="00911CEA">
      <w:pPr>
        <w:pStyle w:val="af6"/>
        <w:ind w:left="420" w:firstLineChars="0" w:firstLine="0"/>
      </w:pPr>
      <w:r>
        <w:rPr>
          <w:rFonts w:hint="eastAsia"/>
          <w:noProof/>
        </w:rPr>
        <mc:AlternateContent>
          <mc:Choice Requires="wps">
            <w:drawing>
              <wp:anchor distT="0" distB="0" distL="114300" distR="114300" simplePos="0" relativeHeight="251657216" behindDoc="0" locked="0" layoutInCell="1" allowOverlap="1" wp14:anchorId="6A35D3E6" wp14:editId="2E0F15FE">
                <wp:simplePos x="0" y="0"/>
                <wp:positionH relativeFrom="column">
                  <wp:posOffset>4303862</wp:posOffset>
                </wp:positionH>
                <wp:positionV relativeFrom="paragraph">
                  <wp:posOffset>42197</wp:posOffset>
                </wp:positionV>
                <wp:extent cx="1438275" cy="361950"/>
                <wp:effectExtent l="0" t="0" r="28575" b="19050"/>
                <wp:wrapNone/>
                <wp:docPr id="282" name="矩形: 圆角 282"/>
                <wp:cNvGraphicFramePr/>
                <a:graphic xmlns:a="http://schemas.openxmlformats.org/drawingml/2006/main">
                  <a:graphicData uri="http://schemas.microsoft.com/office/word/2010/wordprocessingShape">
                    <wps:wsp>
                      <wps:cNvSpPr/>
                      <wps:spPr>
                        <a:xfrm>
                          <a:off x="0" y="0"/>
                          <a:ext cx="1438275" cy="36195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34842EFA" w14:textId="77777777" w:rsidR="00911CEA" w:rsidRPr="00F4077D" w:rsidRDefault="00911CEA" w:rsidP="00911CEA">
                            <w:pPr>
                              <w:ind w:firstLineChars="100" w:firstLine="240"/>
                              <w:rPr>
                                <w:rFonts w:ascii="宋体" w:eastAsia="宋体" w:hAnsi="宋体" w:cs="宋体"/>
                              </w:rPr>
                            </w:pPr>
                            <w:r>
                              <w:rPr>
                                <w:rFonts w:ascii="宋体" w:eastAsia="宋体" w:hAnsi="宋体" w:cs="宋体" w:hint="eastAsia"/>
                              </w:rPr>
                              <w:t>N</w:t>
                            </w:r>
                            <w:r>
                              <w:rPr>
                                <w:rFonts w:ascii="宋体" w:eastAsia="宋体" w:hAnsi="宋体" w:cs="宋体"/>
                              </w:rPr>
                              <w:t>RF24L01</w:t>
                            </w:r>
                            <w:r>
                              <w:rPr>
                                <w:rFonts w:ascii="宋体" w:eastAsia="宋体" w:hAnsi="宋体" w:cs="宋体" w:hint="eastAsia"/>
                              </w:rPr>
                              <w:t>插口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35D3E6" id="矩形: 圆角 282" o:spid="_x0000_s1027" style="position:absolute;left:0;text-align:left;margin-left:338.9pt;margin-top:3.3pt;width:113.25pt;height:2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" fillcolor="#dea267 [2169]" strokecolor="#c17529 [3209]" strokeweight=".5pt">
                <v:fill color2="#d88f47 [2617]" rotate="t" colors="0 #e5b79f;.5 #dcac92;1 #dba07d" focus="100%" type="gradient">
                  <o:fill v:ext="view" type="gradientUnscaled"/>
                </v:fill>
                <v:stroke joinstyle="miter"/>
                <v:textbox>
                  <w:txbxContent>
                    <w:p w14:paraId="34842EFA" w14:textId="77777777" w:rsidR="00911CEA" w:rsidRPr="00F4077D" w:rsidRDefault="00911CEA" w:rsidP="00911CEA">
                      <w:pPr>
                        <w:ind w:firstLineChars="100" w:firstLine="240"/>
                        <w:rPr>
                          <w:rFonts w:ascii="宋体" w:eastAsia="宋体" w:hAnsi="宋体" w:cs="宋体"/>
                        </w:rPr>
                      </w:pPr>
                      <w:r>
                        <w:rPr>
                          <w:rFonts w:ascii="宋体" w:eastAsia="宋体" w:hAnsi="宋体" w:cs="宋体" w:hint="eastAsia"/>
                        </w:rPr>
                        <w:t>N</w:t>
                      </w:r>
                      <w:r>
                        <w:rPr>
                          <w:rFonts w:ascii="宋体" w:eastAsia="宋体" w:hAnsi="宋体" w:cs="宋体"/>
                        </w:rPr>
                        <w:t>RF24L01</w:t>
                      </w:r>
                      <w:r>
                        <w:rPr>
                          <w:rFonts w:ascii="宋体" w:eastAsia="宋体" w:hAnsi="宋体" w:cs="宋体" w:hint="eastAsia"/>
                        </w:rPr>
                        <w:t>插口</w:t>
                      </w:r>
                    </w:p>
                  </w:txbxContent>
                </v:textbox>
              </v:roundrect>
            </w:pict>
          </mc:Fallback>
        </mc:AlternateContent>
      </w:r>
      <w:r>
        <w:rPr>
          <w:noProof/>
        </w:rPr>
        <mc:AlternateContent>
          <mc:Choice Requires="wps">
            <w:drawing>
              <wp:anchor distT="0" distB="0" distL="114300" distR="114300" simplePos="0" relativeHeight="251655168" behindDoc="0" locked="0" layoutInCell="1" allowOverlap="1" wp14:anchorId="13CB84BF" wp14:editId="01B05434">
                <wp:simplePos x="0" y="0"/>
                <wp:positionH relativeFrom="page">
                  <wp:posOffset>2328545</wp:posOffset>
                </wp:positionH>
                <wp:positionV relativeFrom="paragraph">
                  <wp:posOffset>248285</wp:posOffset>
                </wp:positionV>
                <wp:extent cx="237175" cy="324805"/>
                <wp:effectExtent l="0" t="24765" r="24130" b="43180"/>
                <wp:wrapNone/>
                <wp:docPr id="280" name="箭头: 下 280"/>
                <wp:cNvGraphicFramePr/>
                <a:graphic xmlns:a="http://schemas.openxmlformats.org/drawingml/2006/main">
                  <a:graphicData uri="http://schemas.microsoft.com/office/word/2010/wordprocessingShape">
                    <wps:wsp>
                      <wps:cNvSpPr/>
                      <wps:spPr>
                        <a:xfrm rot="16200000" flipH="1">
                          <a:off x="0" y="0"/>
                          <a:ext cx="237175" cy="324805"/>
                        </a:xfrm>
                        <a:prstGeom prst="down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8A5F9" id="箭头: 下 280" o:spid="_x0000_s1026" type="#_x0000_t67" style="position:absolute;left:0;text-align:left;margin-left:183.35pt;margin-top:19.55pt;width:18.7pt;height:25.6pt;rotation:90;flip:x;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" adj="13714" fillcolor="#ce7d2c [3033]" strokecolor="#c17529 [3209]" strokeweight=".5pt">
                <v:fill color2="#be7328 [3177]" rotate="t" colors="0 #cb8550;.5 #c97521;1 #b86716" focus="100%" type="gradient">
                  <o:fill v:ext="view" type="gradientUnscaled"/>
                </v:fill>
                <w10:wrap anchorx="page"/>
              </v:shape>
            </w:pict>
          </mc:Fallback>
        </mc:AlternateContent>
      </w:r>
      <w:r>
        <w:rPr>
          <w:rFonts w:hint="eastAsia"/>
          <w:noProof/>
        </w:rPr>
        <mc:AlternateContent>
          <mc:Choice Requires="wps">
            <w:drawing>
              <wp:anchor distT="0" distB="0" distL="114300" distR="114300" simplePos="0" relativeHeight="251646976" behindDoc="0" locked="0" layoutInCell="1" allowOverlap="1" wp14:anchorId="649B06EF" wp14:editId="2A65F9EF">
                <wp:simplePos x="0" y="0"/>
                <wp:positionH relativeFrom="column">
                  <wp:posOffset>361950</wp:posOffset>
                </wp:positionH>
                <wp:positionV relativeFrom="paragraph">
                  <wp:posOffset>142875</wp:posOffset>
                </wp:positionV>
                <wp:extent cx="1409700" cy="457200"/>
                <wp:effectExtent l="0" t="0" r="19050" b="19050"/>
                <wp:wrapNone/>
                <wp:docPr id="263" name="矩形: 圆角 263"/>
                <wp:cNvGraphicFramePr/>
                <a:graphic xmlns:a="http://schemas.openxmlformats.org/drawingml/2006/main">
                  <a:graphicData uri="http://schemas.microsoft.com/office/word/2010/wordprocessingShape">
                    <wps:wsp>
                      <wps:cNvSpPr/>
                      <wps:spPr>
                        <a:xfrm>
                          <a:off x="0" y="0"/>
                          <a:ext cx="1409700" cy="45720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4E0B0B14" w14:textId="77777777" w:rsidR="00911CEA" w:rsidRPr="00F4077D" w:rsidRDefault="00911CEA" w:rsidP="00911CEA">
                            <w:pPr>
                              <w:jc w:val="center"/>
                              <w:rPr>
                                <w:rFonts w:ascii="宋体" w:eastAsia="宋体" w:hAnsi="宋体" w:cs="宋体"/>
                              </w:rPr>
                            </w:pPr>
                            <w:r>
                              <w:rPr>
                                <w:rFonts w:ascii="宋体" w:eastAsia="宋体" w:hAnsi="宋体" w:cs="宋体" w:hint="eastAsia"/>
                              </w:rPr>
                              <w:t>电池端口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49B06EF" id="矩形: 圆角 263" o:spid="_x0000_s1028" style="position:absolute;left:0;text-align:left;margin-left:28.5pt;margin-top:11.25pt;width:111pt;height:36pt;z-index:2516469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" fillcolor="#dea267 [2169]" strokecolor="#c17529 [3209]" strokeweight=".5pt">
                <v:fill color2="#d88f47 [2617]" rotate="t" colors="0 #e5b79f;.5 #dcac92;1 #dba07d" focus="100%" type="gradient">
                  <o:fill v:ext="view" type="gradientUnscaled"/>
                </v:fill>
                <v:stroke joinstyle="miter"/>
                <v:textbox>
                  <w:txbxContent>
                    <w:p w14:paraId="4E0B0B14" w14:textId="77777777" w:rsidR="00911CEA" w:rsidRPr="00F4077D" w:rsidRDefault="00911CEA" w:rsidP="00911CEA">
                      <w:pPr>
                        <w:jc w:val="center"/>
                        <w:rPr>
                          <w:rFonts w:ascii="宋体" w:eastAsia="宋体" w:hAnsi="宋体" w:cs="宋体"/>
                        </w:rPr>
                      </w:pPr>
                      <w:r>
                        <w:rPr>
                          <w:rFonts w:ascii="宋体" w:eastAsia="宋体" w:hAnsi="宋体" w:cs="宋体" w:hint="eastAsia"/>
                        </w:rPr>
                        <w:t>电池端口</w:t>
                      </w:r>
                    </w:p>
                  </w:txbxContent>
                </v:textbox>
              </v:roundrect>
            </w:pict>
          </mc:Fallback>
        </mc:AlternateContent>
      </w:r>
      <w:r>
        <w:rPr>
          <w:rFonts w:hint="eastAsia"/>
          <w:noProof/>
        </w:rPr>
        <mc:AlternateContent>
          <mc:Choice Requires="wps">
            <w:drawing>
              <wp:anchor distT="0" distB="0" distL="114300" distR="114300" simplePos="0" relativeHeight="251630592" behindDoc="0" locked="0" layoutInCell="1" allowOverlap="1" wp14:anchorId="25322104" wp14:editId="0F294C1B">
                <wp:simplePos x="0" y="0"/>
                <wp:positionH relativeFrom="column">
                  <wp:posOffset>2276475</wp:posOffset>
                </wp:positionH>
                <wp:positionV relativeFrom="paragraph">
                  <wp:posOffset>205740</wp:posOffset>
                </wp:positionV>
                <wp:extent cx="1590675" cy="3638550"/>
                <wp:effectExtent l="0" t="0" r="28575" b="19050"/>
                <wp:wrapNone/>
                <wp:docPr id="3" name="矩形: 圆角 3"/>
                <wp:cNvGraphicFramePr/>
                <a:graphic xmlns:a="http://schemas.openxmlformats.org/drawingml/2006/main">
                  <a:graphicData uri="http://schemas.microsoft.com/office/word/2010/wordprocessingShape">
                    <wps:wsp>
                      <wps:cNvSpPr/>
                      <wps:spPr>
                        <a:xfrm>
                          <a:off x="0" y="0"/>
                          <a:ext cx="1590675" cy="363855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18B4EB70" w14:textId="249D4777" w:rsidR="00911CEA" w:rsidRPr="004C33F0" w:rsidRDefault="00911CEA" w:rsidP="00911CEA">
                            <w:pPr>
                              <w:jc w:val="center"/>
                              <w:rPr>
                                <w:rFonts w:eastAsiaTheme="minorEastAsia"/>
                              </w:rPr>
                            </w:pPr>
                          </w:p>
                          <w:p w14:paraId="6FB8F41D" w14:textId="77777777" w:rsidR="00911CEA" w:rsidRDefault="00911CEA" w:rsidP="00911CEA">
                            <w:pPr>
                              <w:jc w:val="center"/>
                            </w:pPr>
                            <w:r w:rsidRPr="00F4077D">
                              <w:t xml:space="preserve">Motor </w:t>
                            </w:r>
                            <w:r>
                              <w:t>Driver</w:t>
                            </w:r>
                          </w:p>
                          <w:p w14:paraId="2579E0DE" w14:textId="77777777" w:rsidR="00911CEA" w:rsidRDefault="00911CEA" w:rsidP="00911CEA">
                            <w:pPr>
                              <w:jc w:val="center"/>
                            </w:pPr>
                            <w:r w:rsidRPr="00F4077D">
                              <w:t>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5322104" id="矩形: 圆角 3" o:spid="_x0000_s1029" style="position:absolute;left:0;text-align:left;margin-left:179.25pt;margin-top:16.2pt;width:125.25pt;height:286.5pt;z-index:251630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" fillcolor="#d7ba9d [2167]" strokecolor="#c3986d [3207]" strokeweight=".5pt">
                <v:fill color2="#ceab88 [2615]" rotate="t" colors="0 #e0cab7;.5 #d9c0aa;1 #d6b79c" focus="100%" type="gradient">
                  <o:fill v:ext="view" type="gradientUnscaled"/>
                </v:fill>
                <v:stroke joinstyle="miter"/>
                <v:textbox>
                  <w:txbxContent>
                    <w:p w14:paraId="18B4EB70" w14:textId="249D4777" w:rsidR="00911CEA" w:rsidRPr="004C33F0" w:rsidRDefault="00911CEA" w:rsidP="00911CEA">
                      <w:pPr>
                        <w:jc w:val="center"/>
                        <w:rPr>
                          <w:rFonts w:eastAsiaTheme="minorEastAsia"/>
                        </w:rPr>
                      </w:pPr>
                    </w:p>
                    <w:p w14:paraId="6FB8F41D" w14:textId="77777777" w:rsidR="00911CEA" w:rsidRDefault="00911CEA" w:rsidP="00911CEA">
                      <w:pPr>
                        <w:jc w:val="center"/>
                      </w:pPr>
                      <w:r w:rsidRPr="00F4077D">
                        <w:t xml:space="preserve">Motor </w:t>
                      </w:r>
                      <w:r>
                        <w:t>Driver</w:t>
                      </w:r>
                    </w:p>
                    <w:p w14:paraId="2579E0DE" w14:textId="77777777" w:rsidR="00911CEA" w:rsidRDefault="00911CEA" w:rsidP="00911CEA">
                      <w:pPr>
                        <w:jc w:val="center"/>
                      </w:pPr>
                      <w:r w:rsidRPr="00F4077D">
                        <w:t>Board</w:t>
                      </w:r>
                    </w:p>
                  </w:txbxContent>
                </v:textbox>
              </v:roundrect>
            </w:pict>
          </mc:Fallback>
        </mc:AlternateContent>
      </w:r>
      <w:r>
        <w:rPr>
          <w:rFonts w:hint="eastAsia"/>
          <w:noProof/>
        </w:rPr>
        <mc:AlternateContent>
          <mc:Choice Requires="wps">
            <w:drawing>
              <wp:anchor distT="0" distB="0" distL="114300" distR="114300" simplePos="0" relativeHeight="251632640" behindDoc="0" locked="0" layoutInCell="1" allowOverlap="1" wp14:anchorId="3E595D62" wp14:editId="05604D93">
                <wp:simplePos x="0" y="0"/>
                <wp:positionH relativeFrom="column">
                  <wp:posOffset>352425</wp:posOffset>
                </wp:positionH>
                <wp:positionV relativeFrom="paragraph">
                  <wp:posOffset>778510</wp:posOffset>
                </wp:positionV>
                <wp:extent cx="1409700" cy="457200"/>
                <wp:effectExtent l="0" t="0" r="19050" b="19050"/>
                <wp:wrapNone/>
                <wp:docPr id="4" name="矩形: 圆角 4"/>
                <wp:cNvGraphicFramePr/>
                <a:graphic xmlns:a="http://schemas.openxmlformats.org/drawingml/2006/main">
                  <a:graphicData uri="http://schemas.microsoft.com/office/word/2010/wordprocessingShape">
                    <wps:wsp>
                      <wps:cNvSpPr/>
                      <wps:spPr>
                        <a:xfrm>
                          <a:off x="0" y="0"/>
                          <a:ext cx="1409700" cy="45720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4FB46084" w14:textId="77777777" w:rsidR="00911CEA" w:rsidRPr="00F4077D" w:rsidRDefault="00911CEA" w:rsidP="00911CEA">
                            <w:pPr>
                              <w:jc w:val="center"/>
                              <w:rPr>
                                <w:rFonts w:eastAsiaTheme="minorEastAsia"/>
                              </w:rPr>
                            </w:pPr>
                            <w:r>
                              <w:rPr>
                                <w:rFonts w:eastAsiaTheme="minorEastAsia" w:hint="eastAsia"/>
                              </w:rPr>
                              <w:t>直流电机端口</w:t>
                            </w:r>
                            <w:r>
                              <w:rPr>
                                <w:rFonts w:eastAsiaTheme="minorEastAsia" w:hint="eastAsia"/>
                              </w:rPr>
                              <w:t>*</w:t>
                            </w:r>
                            <w:r>
                              <w:rPr>
                                <w:rFonts w:eastAsiaTheme="minorEastAsia"/>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E595D62" id="矩形: 圆角 4" o:spid="_x0000_s1030" style="position:absolute;left:0;text-align:left;margin-left:27.75pt;margin-top:61.3pt;width:111pt;height:36pt;z-index:2516326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" fillcolor="#d7ba9d [2167]" strokecolor="#c3986d [3207]" strokeweight=".5pt">
                <v:fill color2="#ceab88 [2615]" rotate="t" colors="0 #e0cab7;.5 #d9c0aa;1 #d6b79c" focus="100%" type="gradient">
                  <o:fill v:ext="view" type="gradientUnscaled"/>
                </v:fill>
                <v:stroke joinstyle="miter"/>
                <v:textbox>
                  <w:txbxContent>
                    <w:p w14:paraId="4FB46084" w14:textId="77777777" w:rsidR="00911CEA" w:rsidRPr="00F4077D" w:rsidRDefault="00911CEA" w:rsidP="00911CEA">
                      <w:pPr>
                        <w:jc w:val="center"/>
                        <w:rPr>
                          <w:rFonts w:eastAsiaTheme="minorEastAsia"/>
                        </w:rPr>
                      </w:pPr>
                      <w:r>
                        <w:rPr>
                          <w:rFonts w:eastAsiaTheme="minorEastAsia" w:hint="eastAsia"/>
                        </w:rPr>
                        <w:t>直流电机端口</w:t>
                      </w:r>
                      <w:r>
                        <w:rPr>
                          <w:rFonts w:eastAsiaTheme="minorEastAsia" w:hint="eastAsia"/>
                        </w:rPr>
                        <w:t>*</w:t>
                      </w:r>
                      <w:r>
                        <w:rPr>
                          <w:rFonts w:eastAsiaTheme="minorEastAsia"/>
                        </w:rPr>
                        <w:t>4</w:t>
                      </w:r>
                    </w:p>
                  </w:txbxContent>
                </v:textbox>
              </v:roundrect>
            </w:pict>
          </mc:Fallback>
        </mc:AlternateContent>
      </w:r>
    </w:p>
    <w:p w14:paraId="7E2DAFAA" w14:textId="77777777" w:rsidR="00911CEA" w:rsidRPr="00742F89" w:rsidRDefault="00911CEA" w:rsidP="00911CEA">
      <w:pPr>
        <w:rPr>
          <w:rFonts w:eastAsiaTheme="minorEastAsia"/>
        </w:rPr>
      </w:pPr>
    </w:p>
    <w:p w14:paraId="39B9131B" w14:textId="77777777" w:rsidR="00911CEA" w:rsidRPr="00742F89" w:rsidRDefault="00911CEA" w:rsidP="00911CEA">
      <w:pPr>
        <w:rPr>
          <w:rFonts w:eastAsiaTheme="minorEastAsia"/>
        </w:rPr>
      </w:pPr>
      <w:r>
        <w:rPr>
          <w:rFonts w:eastAsiaTheme="minorEastAsia"/>
          <w:noProof/>
        </w:rPr>
        <mc:AlternateContent>
          <mc:Choice Requires="wps">
            <w:drawing>
              <wp:anchor distT="0" distB="0" distL="114300" distR="114300" simplePos="0" relativeHeight="251673600" behindDoc="0" locked="0" layoutInCell="1" allowOverlap="1" wp14:anchorId="5A8CB321" wp14:editId="62C0D1B4">
                <wp:simplePos x="0" y="0"/>
                <wp:positionH relativeFrom="page">
                  <wp:posOffset>4438650</wp:posOffset>
                </wp:positionH>
                <wp:positionV relativeFrom="paragraph">
                  <wp:posOffset>137160</wp:posOffset>
                </wp:positionV>
                <wp:extent cx="237175" cy="324805"/>
                <wp:effectExtent l="0" t="24765" r="24130" b="43180"/>
                <wp:wrapNone/>
                <wp:docPr id="293" name="箭头: 下 293"/>
                <wp:cNvGraphicFramePr/>
                <a:graphic xmlns:a="http://schemas.openxmlformats.org/drawingml/2006/main">
                  <a:graphicData uri="http://schemas.microsoft.com/office/word/2010/wordprocessingShape">
                    <wps:wsp>
                      <wps:cNvSpPr/>
                      <wps:spPr>
                        <a:xfrm rot="16200000" flipH="1">
                          <a:off x="0" y="0"/>
                          <a:ext cx="237175" cy="324805"/>
                        </a:xfrm>
                        <a:prstGeom prst="down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76975" id="箭头: 下 293" o:spid="_x0000_s1026" type="#_x0000_t67" style="position:absolute;left:0;text-align:left;margin-left:349.5pt;margin-top:10.8pt;width:18.7pt;height:25.6pt;rotation:90;flip:x;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" adj="13714" fillcolor="#ce7d2c [3033]" strokecolor="#c17529 [3209]" strokeweight=".5pt">
                <v:fill color2="#be7328 [3177]" rotate="t" colors="0 #cb8550;.5 #c97521;1 #b86716" focus="100%" type="gradient">
                  <o:fill v:ext="view" type="gradientUnscaled"/>
                </v:fill>
                <w10:wrap anchorx="page"/>
              </v:shape>
            </w:pict>
          </mc:Fallback>
        </mc:AlternateContent>
      </w:r>
      <w:r>
        <w:rPr>
          <w:rFonts w:eastAsiaTheme="minorEastAsia" w:hint="eastAsia"/>
          <w:noProof/>
        </w:rPr>
        <mc:AlternateContent>
          <mc:Choice Requires="wps">
            <w:drawing>
              <wp:anchor distT="0" distB="0" distL="114300" distR="114300" simplePos="0" relativeHeight="251644928" behindDoc="0" locked="0" layoutInCell="1" allowOverlap="1" wp14:anchorId="1A39C2A1" wp14:editId="34EC64F8">
                <wp:simplePos x="0" y="0"/>
                <wp:positionH relativeFrom="column">
                  <wp:posOffset>4295775</wp:posOffset>
                </wp:positionH>
                <wp:positionV relativeFrom="paragraph">
                  <wp:posOffset>52705</wp:posOffset>
                </wp:positionV>
                <wp:extent cx="1409700" cy="457200"/>
                <wp:effectExtent l="0" t="0" r="19050" b="19050"/>
                <wp:wrapNone/>
                <wp:docPr id="262" name="矩形: 圆角 262"/>
                <wp:cNvGraphicFramePr/>
                <a:graphic xmlns:a="http://schemas.openxmlformats.org/drawingml/2006/main">
                  <a:graphicData uri="http://schemas.microsoft.com/office/word/2010/wordprocessingShape">
                    <wps:wsp>
                      <wps:cNvSpPr/>
                      <wps:spPr>
                        <a:xfrm>
                          <a:off x="0" y="0"/>
                          <a:ext cx="1409700" cy="45720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55E786D0" w14:textId="77777777" w:rsidR="00911CEA" w:rsidRPr="00F4077D" w:rsidRDefault="00911CEA" w:rsidP="00911CEA">
                            <w:pPr>
                              <w:jc w:val="center"/>
                              <w:rPr>
                                <w:rFonts w:ascii="宋体" w:eastAsia="宋体" w:hAnsi="宋体" w:cs="宋体"/>
                              </w:rPr>
                            </w:pPr>
                            <w:r>
                              <w:rPr>
                                <w:rFonts w:ascii="宋体" w:eastAsia="宋体" w:hAnsi="宋体" w:cs="宋体" w:hint="eastAsia"/>
                              </w:rPr>
                              <w:t>R</w:t>
                            </w:r>
                            <w:r>
                              <w:rPr>
                                <w:rFonts w:ascii="宋体" w:eastAsia="宋体" w:hAnsi="宋体" w:cs="宋体"/>
                              </w:rPr>
                              <w:t>GB LED*2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A39C2A1" id="矩形: 圆角 262" o:spid="_x0000_s1031" style="position:absolute;margin-left:338.25pt;margin-top:4.15pt;width:111pt;height:36pt;z-index:2516449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" fillcolor="#dea267 [2169]" strokecolor="#c17529 [3209]" strokeweight=".5pt">
                <v:fill color2="#d88f47 [2617]" rotate="t" colors="0 #e5b79f;.5 #dcac92;1 #dba07d" focus="100%" type="gradient">
                  <o:fill v:ext="view" type="gradientUnscaled"/>
                </v:fill>
                <v:stroke joinstyle="miter"/>
                <v:textbox>
                  <w:txbxContent>
                    <w:p w14:paraId="55E786D0" w14:textId="77777777" w:rsidR="00911CEA" w:rsidRPr="00F4077D" w:rsidRDefault="00911CEA" w:rsidP="00911CEA">
                      <w:pPr>
                        <w:jc w:val="center"/>
                        <w:rPr>
                          <w:rFonts w:ascii="宋体" w:eastAsia="宋体" w:hAnsi="宋体" w:cs="宋体"/>
                        </w:rPr>
                      </w:pPr>
                      <w:r>
                        <w:rPr>
                          <w:rFonts w:ascii="宋体" w:eastAsia="宋体" w:hAnsi="宋体" w:cs="宋体" w:hint="eastAsia"/>
                        </w:rPr>
                        <w:t>R</w:t>
                      </w:r>
                      <w:r>
                        <w:rPr>
                          <w:rFonts w:ascii="宋体" w:eastAsia="宋体" w:hAnsi="宋体" w:cs="宋体"/>
                        </w:rPr>
                        <w:t>GB LED*2</w:t>
                      </w:r>
                    </w:p>
                  </w:txbxContent>
                </v:textbox>
              </v:roundrect>
            </w:pict>
          </mc:Fallback>
        </mc:AlternateContent>
      </w:r>
    </w:p>
    <w:p w14:paraId="0C1EC083" w14:textId="77777777" w:rsidR="00911CEA" w:rsidRPr="00742F89" w:rsidRDefault="00911CEA" w:rsidP="00911CEA">
      <w:pPr>
        <w:rPr>
          <w:rFonts w:eastAsiaTheme="minorEastAsia"/>
        </w:rPr>
      </w:pPr>
      <w:r>
        <w:rPr>
          <w:rFonts w:eastAsiaTheme="minorEastAsia"/>
          <w:noProof/>
        </w:rPr>
        <mc:AlternateContent>
          <mc:Choice Requires="wps">
            <w:drawing>
              <wp:anchor distT="0" distB="0" distL="114300" distR="114300" simplePos="0" relativeHeight="251659264" behindDoc="0" locked="0" layoutInCell="1" allowOverlap="1" wp14:anchorId="6BEA46B2" wp14:editId="15A71B3E">
                <wp:simplePos x="0" y="0"/>
                <wp:positionH relativeFrom="page">
                  <wp:posOffset>2333624</wp:posOffset>
                </wp:positionH>
                <wp:positionV relativeFrom="paragraph">
                  <wp:posOffset>33020</wp:posOffset>
                </wp:positionV>
                <wp:extent cx="237175" cy="324805"/>
                <wp:effectExtent l="13335" t="24765" r="0" b="43180"/>
                <wp:wrapNone/>
                <wp:docPr id="284" name="箭头: 下 284"/>
                <wp:cNvGraphicFramePr/>
                <a:graphic xmlns:a="http://schemas.openxmlformats.org/drawingml/2006/main">
                  <a:graphicData uri="http://schemas.microsoft.com/office/word/2010/wordprocessingShape">
                    <wps:wsp>
                      <wps:cNvSpPr/>
                      <wps:spPr>
                        <a:xfrm rot="5400000" flipH="1">
                          <a:off x="0" y="0"/>
                          <a:ext cx="237175" cy="324805"/>
                        </a:xfrm>
                        <a:prstGeom prst="down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29885" id="箭头: 下 284" o:spid="_x0000_s1026" type="#_x0000_t67" style="position:absolute;left:0;text-align:left;margin-left:183.75pt;margin-top:2.6pt;width:18.7pt;height:25.6pt;rotation:-90;flip:x;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" adj="13714" fillcolor="#ce7d2c [3033]" strokecolor="#c17529 [3209]" strokeweight=".5pt">
                <v:fill color2="#be7328 [3177]" rotate="t" colors="0 #cb8550;.5 #c97521;1 #b86716" focus="100%" type="gradient">
                  <o:fill v:ext="view" type="gradientUnscaled"/>
                </v:fill>
                <w10:wrap anchorx="page"/>
              </v:shape>
            </w:pict>
          </mc:Fallback>
        </mc:AlternateContent>
      </w:r>
    </w:p>
    <w:p w14:paraId="12CC22EE" w14:textId="77777777" w:rsidR="00911CEA" w:rsidRPr="00742F89" w:rsidRDefault="00911CEA" w:rsidP="00911CEA">
      <w:pPr>
        <w:rPr>
          <w:rFonts w:eastAsiaTheme="minorEastAsia"/>
        </w:rPr>
      </w:pPr>
    </w:p>
    <w:p w14:paraId="3C64C6EC" w14:textId="77777777" w:rsidR="00911CEA" w:rsidRPr="00742F89" w:rsidRDefault="00911CEA" w:rsidP="00911CEA">
      <w:pPr>
        <w:rPr>
          <w:rFonts w:eastAsiaTheme="minorEastAsia"/>
        </w:rPr>
      </w:pPr>
      <w:r>
        <w:rPr>
          <w:rFonts w:eastAsiaTheme="minorEastAsia"/>
          <w:noProof/>
        </w:rPr>
        <mc:AlternateContent>
          <mc:Choice Requires="wps">
            <w:drawing>
              <wp:anchor distT="0" distB="0" distL="114300" distR="114300" simplePos="0" relativeHeight="251675648" behindDoc="0" locked="0" layoutInCell="1" allowOverlap="1" wp14:anchorId="46CCE7AC" wp14:editId="3DE09CA2">
                <wp:simplePos x="0" y="0"/>
                <wp:positionH relativeFrom="page">
                  <wp:posOffset>4453255</wp:posOffset>
                </wp:positionH>
                <wp:positionV relativeFrom="paragraph">
                  <wp:posOffset>148590</wp:posOffset>
                </wp:positionV>
                <wp:extent cx="237175" cy="324805"/>
                <wp:effectExtent l="0" t="24765" r="24130" b="43180"/>
                <wp:wrapNone/>
                <wp:docPr id="294" name="箭头: 下 294"/>
                <wp:cNvGraphicFramePr/>
                <a:graphic xmlns:a="http://schemas.openxmlformats.org/drawingml/2006/main">
                  <a:graphicData uri="http://schemas.microsoft.com/office/word/2010/wordprocessingShape">
                    <wps:wsp>
                      <wps:cNvSpPr/>
                      <wps:spPr>
                        <a:xfrm rot="16200000" flipH="1">
                          <a:off x="0" y="0"/>
                          <a:ext cx="237175" cy="324805"/>
                        </a:xfrm>
                        <a:prstGeom prst="down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BD0F0" id="箭头: 下 294" o:spid="_x0000_s1026" type="#_x0000_t67" style="position:absolute;left:0;text-align:left;margin-left:350.65pt;margin-top:11.7pt;width:18.7pt;height:25.6pt;rotation:90;flip:x;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" adj="13714" fillcolor="#ce7d2c [3033]" strokecolor="#c17529 [3209]" strokeweight=".5pt">
                <v:fill color2="#be7328 [3177]" rotate="t" colors="0 #cb8550;.5 #c97521;1 #b86716" focus="100%" type="gradient">
                  <o:fill v:ext="view" type="gradientUnscaled"/>
                </v:fill>
                <w10:wrap anchorx="page"/>
              </v:shape>
            </w:pict>
          </mc:Fallback>
        </mc:AlternateContent>
      </w:r>
      <w:r>
        <w:rPr>
          <w:rFonts w:eastAsiaTheme="minorEastAsia"/>
          <w:noProof/>
        </w:rPr>
        <mc:AlternateContent>
          <mc:Choice Requires="wps">
            <w:drawing>
              <wp:anchor distT="0" distB="0" distL="114300" distR="114300" simplePos="0" relativeHeight="251661312" behindDoc="0" locked="0" layoutInCell="1" allowOverlap="1" wp14:anchorId="6CE5C2F3" wp14:editId="4574C4C9">
                <wp:simplePos x="0" y="0"/>
                <wp:positionH relativeFrom="page">
                  <wp:posOffset>2352040</wp:posOffset>
                </wp:positionH>
                <wp:positionV relativeFrom="paragraph">
                  <wp:posOffset>248920</wp:posOffset>
                </wp:positionV>
                <wp:extent cx="236855" cy="310515"/>
                <wp:effectExtent l="20320" t="17780" r="0" b="31115"/>
                <wp:wrapNone/>
                <wp:docPr id="285" name="箭头: 下 285"/>
                <wp:cNvGraphicFramePr/>
                <a:graphic xmlns:a="http://schemas.openxmlformats.org/drawingml/2006/main">
                  <a:graphicData uri="http://schemas.microsoft.com/office/word/2010/wordprocessingShape">
                    <wps:wsp>
                      <wps:cNvSpPr/>
                      <wps:spPr>
                        <a:xfrm rot="5400000" flipH="1">
                          <a:off x="0" y="0"/>
                          <a:ext cx="236855" cy="310515"/>
                        </a:xfrm>
                        <a:prstGeom prst="down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1E35D" id="箭头: 下 285" o:spid="_x0000_s1026" type="#_x0000_t67" style="position:absolute;left:0;text-align:left;margin-left:185.2pt;margin-top:19.6pt;width:18.65pt;height:24.45pt;rotation:-90;flip:x;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" adj="13362" fillcolor="#ce7d2c [3033]" strokecolor="#c17529 [3209]" strokeweight=".5pt">
                <v:fill color2="#be7328 [3177]" rotate="t" colors="0 #cb8550;.5 #c97521;1 #b86716" focus="100%" type="gradient">
                  <o:fill v:ext="view" type="gradientUnscaled"/>
                </v:fill>
                <w10:wrap anchorx="page"/>
              </v:shape>
            </w:pict>
          </mc:Fallback>
        </mc:AlternateContent>
      </w:r>
      <w:r>
        <w:rPr>
          <w:rFonts w:eastAsiaTheme="minorEastAsia" w:hint="eastAsia"/>
          <w:noProof/>
        </w:rPr>
        <mc:AlternateContent>
          <mc:Choice Requires="wps">
            <w:drawing>
              <wp:anchor distT="0" distB="0" distL="114300" distR="114300" simplePos="0" relativeHeight="251634688" behindDoc="0" locked="0" layoutInCell="1" allowOverlap="1" wp14:anchorId="2BAE2B10" wp14:editId="53B6C8B2">
                <wp:simplePos x="0" y="0"/>
                <wp:positionH relativeFrom="column">
                  <wp:posOffset>352425</wp:posOffset>
                </wp:positionH>
                <wp:positionV relativeFrom="paragraph">
                  <wp:posOffset>205740</wp:posOffset>
                </wp:positionV>
                <wp:extent cx="1409700" cy="457200"/>
                <wp:effectExtent l="0" t="0" r="19050" b="19050"/>
                <wp:wrapNone/>
                <wp:docPr id="8" name="矩形: 圆角 8"/>
                <wp:cNvGraphicFramePr/>
                <a:graphic xmlns:a="http://schemas.openxmlformats.org/drawingml/2006/main">
                  <a:graphicData uri="http://schemas.microsoft.com/office/word/2010/wordprocessingShape">
                    <wps:wsp>
                      <wps:cNvSpPr/>
                      <wps:spPr>
                        <a:xfrm>
                          <a:off x="0" y="0"/>
                          <a:ext cx="1409700" cy="45720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2E2BB1C1" w14:textId="77777777" w:rsidR="00911CEA" w:rsidRPr="00F4077D" w:rsidRDefault="00911CEA" w:rsidP="00911CEA">
                            <w:pPr>
                              <w:jc w:val="center"/>
                              <w:rPr>
                                <w:rFonts w:ascii="宋体" w:eastAsia="宋体" w:hAnsi="宋体" w:cs="宋体"/>
                              </w:rPr>
                            </w:pPr>
                            <w:r>
                              <w:rPr>
                                <w:rFonts w:ascii="宋体" w:eastAsia="宋体" w:hAnsi="宋体" w:cs="宋体" w:hint="eastAsia"/>
                              </w:rPr>
                              <w:t>无源蜂鸣器*</w:t>
                            </w:r>
                            <w:r>
                              <w:rPr>
                                <w:rFonts w:ascii="宋体" w:eastAsia="宋体" w:hAnsi="宋体" w:cs="宋体"/>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BAE2B10" id="矩形: 圆角 8" o:spid="_x0000_s1032" style="position:absolute;margin-left:27.75pt;margin-top:16.2pt;width:111pt;height:36pt;z-index:2516346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" fillcolor="#dea267 [2169]" strokecolor="#c17529 [3209]" strokeweight=".5pt">
                <v:fill color2="#d88f47 [2617]" rotate="t" colors="0 #e5b79f;.5 #dcac92;1 #dba07d" focus="100%" type="gradient">
                  <o:fill v:ext="view" type="gradientUnscaled"/>
                </v:fill>
                <v:stroke joinstyle="miter"/>
                <v:textbox>
                  <w:txbxContent>
                    <w:p w14:paraId="2E2BB1C1" w14:textId="77777777" w:rsidR="00911CEA" w:rsidRPr="00F4077D" w:rsidRDefault="00911CEA" w:rsidP="00911CEA">
                      <w:pPr>
                        <w:jc w:val="center"/>
                        <w:rPr>
                          <w:rFonts w:ascii="宋体" w:eastAsia="宋体" w:hAnsi="宋体" w:cs="宋体"/>
                        </w:rPr>
                      </w:pPr>
                      <w:r>
                        <w:rPr>
                          <w:rFonts w:ascii="宋体" w:eastAsia="宋体" w:hAnsi="宋体" w:cs="宋体" w:hint="eastAsia"/>
                        </w:rPr>
                        <w:t>无源蜂鸣器*</w:t>
                      </w:r>
                      <w:r>
                        <w:rPr>
                          <w:rFonts w:ascii="宋体" w:eastAsia="宋体" w:hAnsi="宋体" w:cs="宋体"/>
                        </w:rPr>
                        <w:t>1</w:t>
                      </w:r>
                    </w:p>
                  </w:txbxContent>
                </v:textbox>
              </v:roundrect>
            </w:pict>
          </mc:Fallback>
        </mc:AlternateContent>
      </w:r>
      <w:r>
        <w:rPr>
          <w:rFonts w:eastAsiaTheme="minorEastAsia" w:hint="eastAsia"/>
          <w:noProof/>
        </w:rPr>
        <mc:AlternateContent>
          <mc:Choice Requires="wps">
            <w:drawing>
              <wp:anchor distT="0" distB="0" distL="114300" distR="114300" simplePos="0" relativeHeight="251642880" behindDoc="0" locked="0" layoutInCell="1" allowOverlap="1" wp14:anchorId="263E443C" wp14:editId="3DCC7708">
                <wp:simplePos x="0" y="0"/>
                <wp:positionH relativeFrom="column">
                  <wp:posOffset>4343400</wp:posOffset>
                </wp:positionH>
                <wp:positionV relativeFrom="paragraph">
                  <wp:posOffset>50800</wp:posOffset>
                </wp:positionV>
                <wp:extent cx="1409700" cy="457200"/>
                <wp:effectExtent l="0" t="0" r="19050" b="19050"/>
                <wp:wrapNone/>
                <wp:docPr id="259" name="矩形: 圆角 259"/>
                <wp:cNvGraphicFramePr/>
                <a:graphic xmlns:a="http://schemas.openxmlformats.org/drawingml/2006/main">
                  <a:graphicData uri="http://schemas.microsoft.com/office/word/2010/wordprocessingShape">
                    <wps:wsp>
                      <wps:cNvSpPr/>
                      <wps:spPr>
                        <a:xfrm>
                          <a:off x="0" y="0"/>
                          <a:ext cx="1409700" cy="45720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5D4F0AEF" w14:textId="77777777" w:rsidR="00911CEA" w:rsidRPr="00F4077D" w:rsidRDefault="00911CEA" w:rsidP="00911CEA">
                            <w:pPr>
                              <w:jc w:val="center"/>
                              <w:rPr>
                                <w:rFonts w:ascii="宋体" w:eastAsia="宋体" w:hAnsi="宋体" w:cs="宋体"/>
                              </w:rPr>
                            </w:pPr>
                            <w:r>
                              <w:rPr>
                                <w:rFonts w:ascii="宋体" w:eastAsia="宋体" w:hAnsi="宋体" w:cs="宋体" w:hint="eastAsia"/>
                              </w:rPr>
                              <w:t>舵机插口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63E443C" id="矩形: 圆角 259" o:spid="_x0000_s1033" style="position:absolute;margin-left:342pt;margin-top:4pt;width:111pt;height:36pt;z-index:2516428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" fillcolor="#dea267 [2169]" strokecolor="#c17529 [3209]" strokeweight=".5pt">
                <v:fill color2="#d88f47 [2617]" rotate="t" colors="0 #e5b79f;.5 #dcac92;1 #dba07d" focus="100%" type="gradient">
                  <o:fill v:ext="view" type="gradientUnscaled"/>
                </v:fill>
                <v:stroke joinstyle="miter"/>
                <v:textbox>
                  <w:txbxContent>
                    <w:p w14:paraId="5D4F0AEF" w14:textId="77777777" w:rsidR="00911CEA" w:rsidRPr="00F4077D" w:rsidRDefault="00911CEA" w:rsidP="00911CEA">
                      <w:pPr>
                        <w:jc w:val="center"/>
                        <w:rPr>
                          <w:rFonts w:ascii="宋体" w:eastAsia="宋体" w:hAnsi="宋体" w:cs="宋体"/>
                        </w:rPr>
                      </w:pPr>
                      <w:r>
                        <w:rPr>
                          <w:rFonts w:ascii="宋体" w:eastAsia="宋体" w:hAnsi="宋体" w:cs="宋体" w:hint="eastAsia"/>
                        </w:rPr>
                        <w:t>舵机插口</w:t>
                      </w:r>
                    </w:p>
                  </w:txbxContent>
                </v:textbox>
              </v:roundrect>
            </w:pict>
          </mc:Fallback>
        </mc:AlternateContent>
      </w:r>
    </w:p>
    <w:p w14:paraId="01302A00" w14:textId="77777777" w:rsidR="00911CEA" w:rsidRPr="00742F89" w:rsidRDefault="00911CEA" w:rsidP="00911CEA">
      <w:pPr>
        <w:rPr>
          <w:rFonts w:eastAsiaTheme="minorEastAsia"/>
        </w:rPr>
      </w:pPr>
    </w:p>
    <w:p w14:paraId="2FC7E272" w14:textId="77777777" w:rsidR="00911CEA" w:rsidRPr="00742F89" w:rsidRDefault="00911CEA" w:rsidP="00911CEA">
      <w:pPr>
        <w:rPr>
          <w:rFonts w:eastAsiaTheme="minorEastAsia"/>
        </w:rPr>
      </w:pPr>
      <w:r>
        <w:rPr>
          <w:rFonts w:eastAsiaTheme="minorEastAsia"/>
          <w:noProof/>
        </w:rPr>
        <mc:AlternateContent>
          <mc:Choice Requires="wps">
            <w:drawing>
              <wp:anchor distT="0" distB="0" distL="114300" distR="114300" simplePos="0" relativeHeight="251671552" behindDoc="0" locked="0" layoutInCell="1" allowOverlap="1" wp14:anchorId="67FF4173" wp14:editId="467EC6EC">
                <wp:simplePos x="0" y="0"/>
                <wp:positionH relativeFrom="margin">
                  <wp:posOffset>3999865</wp:posOffset>
                </wp:positionH>
                <wp:positionV relativeFrom="paragraph">
                  <wp:posOffset>222885</wp:posOffset>
                </wp:positionV>
                <wp:extent cx="223837" cy="452440"/>
                <wp:effectExtent l="19050" t="19050" r="0" b="43180"/>
                <wp:wrapNone/>
                <wp:docPr id="291" name="箭头: 上下 291"/>
                <wp:cNvGraphicFramePr/>
                <a:graphic xmlns:a="http://schemas.openxmlformats.org/drawingml/2006/main">
                  <a:graphicData uri="http://schemas.microsoft.com/office/word/2010/wordprocessingShape">
                    <wps:wsp>
                      <wps:cNvSpPr/>
                      <wps:spPr>
                        <a:xfrm rot="16200000">
                          <a:off x="0" y="0"/>
                          <a:ext cx="223837" cy="452440"/>
                        </a:xfrm>
                        <a:prstGeom prst="upDown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4DB07" id="箭头: 上下 291" o:spid="_x0000_s1026" type="#_x0000_t70" style="position:absolute;left:0;text-align:left;margin-left:314.95pt;margin-top:17.55pt;width:17.6pt;height:35.65pt;rotation:-90;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" adj=",5343" fillcolor="#c17529 [3209]" strokecolor="#5f3a14 [1609]" strokeweight="1pt">
                <w10:wrap anchorx="margin"/>
              </v:shape>
            </w:pict>
          </mc:Fallback>
        </mc:AlternateContent>
      </w:r>
    </w:p>
    <w:p w14:paraId="2246FBD8" w14:textId="77777777" w:rsidR="00911CEA" w:rsidRPr="00742F89" w:rsidRDefault="00911CEA" w:rsidP="00911CEA">
      <w:pPr>
        <w:rPr>
          <w:rFonts w:eastAsiaTheme="minorEastAsia"/>
        </w:rPr>
      </w:pPr>
      <w:r>
        <w:rPr>
          <w:rFonts w:eastAsiaTheme="minorEastAsia" w:hint="eastAsia"/>
          <w:noProof/>
        </w:rPr>
        <mc:AlternateContent>
          <mc:Choice Requires="wps">
            <w:drawing>
              <wp:anchor distT="0" distB="0" distL="114300" distR="114300" simplePos="0" relativeHeight="251640832" behindDoc="0" locked="0" layoutInCell="1" allowOverlap="1" wp14:anchorId="08A22607" wp14:editId="4F99894C">
                <wp:simplePos x="0" y="0"/>
                <wp:positionH relativeFrom="column">
                  <wp:posOffset>4366895</wp:posOffset>
                </wp:positionH>
                <wp:positionV relativeFrom="paragraph">
                  <wp:posOffset>48260</wp:posOffset>
                </wp:positionV>
                <wp:extent cx="1409700" cy="457200"/>
                <wp:effectExtent l="0" t="0" r="19050" b="19050"/>
                <wp:wrapNone/>
                <wp:docPr id="258" name="矩形: 圆角 258"/>
                <wp:cNvGraphicFramePr/>
                <a:graphic xmlns:a="http://schemas.openxmlformats.org/drawingml/2006/main">
                  <a:graphicData uri="http://schemas.microsoft.com/office/word/2010/wordprocessingShape">
                    <wps:wsp>
                      <wps:cNvSpPr/>
                      <wps:spPr>
                        <a:xfrm>
                          <a:off x="0" y="0"/>
                          <a:ext cx="1409700" cy="45720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3C635A27" w14:textId="77777777" w:rsidR="00911CEA" w:rsidRPr="00F4077D" w:rsidRDefault="00911CEA" w:rsidP="00911CEA">
                            <w:pPr>
                              <w:jc w:val="center"/>
                              <w:rPr>
                                <w:rFonts w:ascii="宋体" w:eastAsia="宋体" w:hAnsi="宋体" w:cs="宋体"/>
                              </w:rPr>
                            </w:pPr>
                            <w:r>
                              <w:rPr>
                                <w:rFonts w:ascii="宋体" w:eastAsia="宋体" w:hAnsi="宋体" w:cs="宋体" w:hint="eastAsia"/>
                              </w:rPr>
                              <w:t>蓝牙模组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8A22607" id="矩形: 圆角 258" o:spid="_x0000_s1034" style="position:absolute;margin-left:343.85pt;margin-top:3.8pt;width:111pt;height:36pt;z-index:2516408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" fillcolor="#dea267 [2169]" strokecolor="#c17529 [3209]" strokeweight=".5pt">
                <v:fill color2="#d88f47 [2617]" rotate="t" colors="0 #e5b79f;.5 #dcac92;1 #dba07d" focus="100%" type="gradient">
                  <o:fill v:ext="view" type="gradientUnscaled"/>
                </v:fill>
                <v:stroke joinstyle="miter"/>
                <v:textbox>
                  <w:txbxContent>
                    <w:p w14:paraId="3C635A27" w14:textId="77777777" w:rsidR="00911CEA" w:rsidRPr="00F4077D" w:rsidRDefault="00911CEA" w:rsidP="00911CEA">
                      <w:pPr>
                        <w:jc w:val="center"/>
                        <w:rPr>
                          <w:rFonts w:ascii="宋体" w:eastAsia="宋体" w:hAnsi="宋体" w:cs="宋体"/>
                        </w:rPr>
                      </w:pPr>
                      <w:r>
                        <w:rPr>
                          <w:rFonts w:ascii="宋体" w:eastAsia="宋体" w:hAnsi="宋体" w:cs="宋体" w:hint="eastAsia"/>
                        </w:rPr>
                        <w:t>蓝牙模组</w:t>
                      </w:r>
                    </w:p>
                  </w:txbxContent>
                </v:textbox>
              </v:roundrect>
            </w:pict>
          </mc:Fallback>
        </mc:AlternateContent>
      </w:r>
    </w:p>
    <w:p w14:paraId="183856F0" w14:textId="77777777" w:rsidR="00911CEA" w:rsidRPr="00742F89" w:rsidRDefault="00911CEA" w:rsidP="00911CEA">
      <w:pPr>
        <w:rPr>
          <w:rFonts w:eastAsiaTheme="minorEastAsia"/>
        </w:rPr>
      </w:pPr>
      <w:r>
        <w:rPr>
          <w:rFonts w:eastAsiaTheme="minorEastAsia"/>
          <w:noProof/>
        </w:rPr>
        <mc:AlternateContent>
          <mc:Choice Requires="wps">
            <w:drawing>
              <wp:anchor distT="0" distB="0" distL="114300" distR="114300" simplePos="0" relativeHeight="251663360" behindDoc="0" locked="0" layoutInCell="1" allowOverlap="1" wp14:anchorId="50350FA3" wp14:editId="1EA5B0B1">
                <wp:simplePos x="0" y="0"/>
                <wp:positionH relativeFrom="page">
                  <wp:posOffset>2371090</wp:posOffset>
                </wp:positionH>
                <wp:positionV relativeFrom="paragraph">
                  <wp:posOffset>22860</wp:posOffset>
                </wp:positionV>
                <wp:extent cx="237175" cy="324805"/>
                <wp:effectExtent l="0" t="24765" r="24130" b="43180"/>
                <wp:wrapNone/>
                <wp:docPr id="286" name="箭头: 下 286"/>
                <wp:cNvGraphicFramePr/>
                <a:graphic xmlns:a="http://schemas.openxmlformats.org/drawingml/2006/main">
                  <a:graphicData uri="http://schemas.microsoft.com/office/word/2010/wordprocessingShape">
                    <wps:wsp>
                      <wps:cNvSpPr/>
                      <wps:spPr>
                        <a:xfrm rot="16200000" flipH="1">
                          <a:off x="0" y="0"/>
                          <a:ext cx="237175" cy="324805"/>
                        </a:xfrm>
                        <a:prstGeom prst="down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EAB19" id="箭头: 下 286" o:spid="_x0000_s1026" type="#_x0000_t67" style="position:absolute;left:0;text-align:left;margin-left:186.7pt;margin-top:1.8pt;width:18.7pt;height:25.6pt;rotation:90;flip:x;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" adj="13714" fillcolor="#ce7d2c [3033]" strokecolor="#c17529 [3209]" strokeweight=".5pt">
                <v:fill color2="#be7328 [3177]" rotate="t" colors="0 #cb8550;.5 #c97521;1 #b86716" focus="100%" type="gradient">
                  <o:fill v:ext="view" type="gradientUnscaled"/>
                </v:fill>
                <w10:wrap anchorx="page"/>
              </v:shape>
            </w:pict>
          </mc:Fallback>
        </mc:AlternateContent>
      </w:r>
      <w:r>
        <w:rPr>
          <w:rFonts w:eastAsiaTheme="minorEastAsia" w:hint="eastAsia"/>
          <w:noProof/>
        </w:rPr>
        <mc:AlternateContent>
          <mc:Choice Requires="wps">
            <w:drawing>
              <wp:anchor distT="0" distB="0" distL="114300" distR="114300" simplePos="0" relativeHeight="251636736" behindDoc="0" locked="0" layoutInCell="1" allowOverlap="1" wp14:anchorId="55782CEC" wp14:editId="7E604388">
                <wp:simplePos x="0" y="0"/>
                <wp:positionH relativeFrom="column">
                  <wp:posOffset>323850</wp:posOffset>
                </wp:positionH>
                <wp:positionV relativeFrom="paragraph">
                  <wp:posOffset>9525</wp:posOffset>
                </wp:positionV>
                <wp:extent cx="1409700" cy="457200"/>
                <wp:effectExtent l="0" t="0" r="19050" b="19050"/>
                <wp:wrapNone/>
                <wp:docPr id="58" name="矩形: 圆角 58"/>
                <wp:cNvGraphicFramePr/>
                <a:graphic xmlns:a="http://schemas.openxmlformats.org/drawingml/2006/main">
                  <a:graphicData uri="http://schemas.microsoft.com/office/word/2010/wordprocessingShape">
                    <wps:wsp>
                      <wps:cNvSpPr/>
                      <wps:spPr>
                        <a:xfrm>
                          <a:off x="0" y="0"/>
                          <a:ext cx="1409700" cy="45720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4A865027" w14:textId="77777777" w:rsidR="00911CEA" w:rsidRPr="00F4077D" w:rsidRDefault="00911CEA" w:rsidP="00911CEA">
                            <w:pPr>
                              <w:jc w:val="center"/>
                              <w:rPr>
                                <w:rFonts w:ascii="宋体" w:eastAsia="宋体" w:hAnsi="宋体" w:cs="宋体"/>
                              </w:rPr>
                            </w:pPr>
                            <w:r>
                              <w:rPr>
                                <w:rFonts w:ascii="宋体" w:eastAsia="宋体" w:hAnsi="宋体" w:cs="宋体" w:hint="eastAsia"/>
                              </w:rPr>
                              <w:t>电源开关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5782CEC" id="矩形: 圆角 58" o:spid="_x0000_s1035" style="position:absolute;margin-left:25.5pt;margin-top:.75pt;width:111pt;height:36pt;z-index:2516367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" fillcolor="#dea267 [2169]" strokecolor="#c17529 [3209]" strokeweight=".5pt">
                <v:fill color2="#d88f47 [2617]" rotate="t" colors="0 #e5b79f;.5 #dcac92;1 #dba07d" focus="100%" type="gradient">
                  <o:fill v:ext="view" type="gradientUnscaled"/>
                </v:fill>
                <v:stroke joinstyle="miter"/>
                <v:textbox>
                  <w:txbxContent>
                    <w:p w14:paraId="4A865027" w14:textId="77777777" w:rsidR="00911CEA" w:rsidRPr="00F4077D" w:rsidRDefault="00911CEA" w:rsidP="00911CEA">
                      <w:pPr>
                        <w:jc w:val="center"/>
                        <w:rPr>
                          <w:rFonts w:ascii="宋体" w:eastAsia="宋体" w:hAnsi="宋体" w:cs="宋体"/>
                        </w:rPr>
                      </w:pPr>
                      <w:r>
                        <w:rPr>
                          <w:rFonts w:ascii="宋体" w:eastAsia="宋体" w:hAnsi="宋体" w:cs="宋体" w:hint="eastAsia"/>
                        </w:rPr>
                        <w:t>电源开关</w:t>
                      </w:r>
                    </w:p>
                  </w:txbxContent>
                </v:textbox>
              </v:roundrect>
            </w:pict>
          </mc:Fallback>
        </mc:AlternateContent>
      </w:r>
    </w:p>
    <w:p w14:paraId="446BFFA1" w14:textId="77777777" w:rsidR="00911CEA" w:rsidRPr="00742F89" w:rsidRDefault="00911CEA" w:rsidP="00911CEA">
      <w:pPr>
        <w:rPr>
          <w:rFonts w:eastAsiaTheme="minorEastAsia"/>
        </w:rPr>
      </w:pPr>
    </w:p>
    <w:p w14:paraId="7E3A9BCA" w14:textId="77777777" w:rsidR="00911CEA" w:rsidRPr="00742F89" w:rsidRDefault="00911CEA" w:rsidP="00911CEA">
      <w:pPr>
        <w:rPr>
          <w:rFonts w:eastAsiaTheme="minorEastAsia"/>
        </w:rPr>
      </w:pPr>
      <w:r>
        <w:rPr>
          <w:rFonts w:eastAsiaTheme="minorEastAsia"/>
          <w:noProof/>
        </w:rPr>
        <mc:AlternateContent>
          <mc:Choice Requires="wps">
            <w:drawing>
              <wp:anchor distT="0" distB="0" distL="114300" distR="114300" simplePos="0" relativeHeight="251669504" behindDoc="0" locked="0" layoutInCell="1" allowOverlap="1" wp14:anchorId="4E0BA487" wp14:editId="2FB3AD14">
                <wp:simplePos x="0" y="0"/>
                <wp:positionH relativeFrom="margin">
                  <wp:posOffset>4004945</wp:posOffset>
                </wp:positionH>
                <wp:positionV relativeFrom="paragraph">
                  <wp:posOffset>34925</wp:posOffset>
                </wp:positionV>
                <wp:extent cx="223837" cy="452440"/>
                <wp:effectExtent l="19050" t="19050" r="0" b="43180"/>
                <wp:wrapNone/>
                <wp:docPr id="290" name="箭头: 上下 290"/>
                <wp:cNvGraphicFramePr/>
                <a:graphic xmlns:a="http://schemas.openxmlformats.org/drawingml/2006/main">
                  <a:graphicData uri="http://schemas.microsoft.com/office/word/2010/wordprocessingShape">
                    <wps:wsp>
                      <wps:cNvSpPr/>
                      <wps:spPr>
                        <a:xfrm rot="16200000">
                          <a:off x="0" y="0"/>
                          <a:ext cx="223837" cy="452440"/>
                        </a:xfrm>
                        <a:prstGeom prst="upDown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C30FB" id="箭头: 上下 290" o:spid="_x0000_s1026" type="#_x0000_t70" style="position:absolute;left:0;text-align:left;margin-left:315.35pt;margin-top:2.75pt;width:17.6pt;height:35.65pt;rotation:-90;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" adj=",5343" fillcolor="#c17529 [3209]" strokecolor="#5f3a14 [1609]" strokeweight="1pt">
                <w10:wrap anchorx="margin"/>
              </v:shape>
            </w:pict>
          </mc:Fallback>
        </mc:AlternateContent>
      </w:r>
      <w:r>
        <w:rPr>
          <w:rFonts w:eastAsiaTheme="minorEastAsia"/>
          <w:noProof/>
        </w:rPr>
        <mc:AlternateContent>
          <mc:Choice Requires="wps">
            <w:drawing>
              <wp:anchor distT="0" distB="0" distL="114300" distR="114300" simplePos="0" relativeHeight="251665408" behindDoc="0" locked="0" layoutInCell="1" allowOverlap="1" wp14:anchorId="1B03B089" wp14:editId="77982A31">
                <wp:simplePos x="0" y="0"/>
                <wp:positionH relativeFrom="margin">
                  <wp:posOffset>1875790</wp:posOffset>
                </wp:positionH>
                <wp:positionV relativeFrom="paragraph">
                  <wp:posOffset>139700</wp:posOffset>
                </wp:positionV>
                <wp:extent cx="223837" cy="452440"/>
                <wp:effectExtent l="19050" t="19050" r="0" b="43180"/>
                <wp:wrapNone/>
                <wp:docPr id="288" name="箭头: 上下 288"/>
                <wp:cNvGraphicFramePr/>
                <a:graphic xmlns:a="http://schemas.openxmlformats.org/drawingml/2006/main">
                  <a:graphicData uri="http://schemas.microsoft.com/office/word/2010/wordprocessingShape">
                    <wps:wsp>
                      <wps:cNvSpPr/>
                      <wps:spPr>
                        <a:xfrm rot="16200000">
                          <a:off x="0" y="0"/>
                          <a:ext cx="223837" cy="452440"/>
                        </a:xfrm>
                        <a:prstGeom prst="upDown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EA0C6" id="箭头: 上下 288" o:spid="_x0000_s1026" type="#_x0000_t70" style="position:absolute;left:0;text-align:left;margin-left:147.7pt;margin-top:11pt;width:17.6pt;height:35.65pt;rotation:-90;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" adj=",5343" fillcolor="#c17529 [3209]" strokecolor="#5f3a14 [1609]" strokeweight="1pt">
                <w10:wrap anchorx="margin"/>
              </v:shape>
            </w:pict>
          </mc:Fallback>
        </mc:AlternateContent>
      </w:r>
      <w:r>
        <w:rPr>
          <w:rFonts w:eastAsiaTheme="minorEastAsia" w:hint="eastAsia"/>
          <w:noProof/>
        </w:rPr>
        <mc:AlternateContent>
          <mc:Choice Requires="wps">
            <w:drawing>
              <wp:anchor distT="0" distB="0" distL="114300" distR="114300" simplePos="0" relativeHeight="251638784" behindDoc="0" locked="0" layoutInCell="1" allowOverlap="1" wp14:anchorId="2397A35F" wp14:editId="0B6339DF">
                <wp:simplePos x="0" y="0"/>
                <wp:positionH relativeFrom="column">
                  <wp:posOffset>390525</wp:posOffset>
                </wp:positionH>
                <wp:positionV relativeFrom="paragraph">
                  <wp:posOffset>196850</wp:posOffset>
                </wp:positionV>
                <wp:extent cx="1314450" cy="438150"/>
                <wp:effectExtent l="0" t="0" r="19050" b="19050"/>
                <wp:wrapNone/>
                <wp:docPr id="256" name="矩形: 圆角 256"/>
                <wp:cNvGraphicFramePr/>
                <a:graphic xmlns:a="http://schemas.openxmlformats.org/drawingml/2006/main">
                  <a:graphicData uri="http://schemas.microsoft.com/office/word/2010/wordprocessingShape">
                    <wps:wsp>
                      <wps:cNvSpPr/>
                      <wps:spPr>
                        <a:xfrm>
                          <a:off x="0" y="0"/>
                          <a:ext cx="1314450" cy="43815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1DBDB4AC" w14:textId="77777777" w:rsidR="00911CEA" w:rsidRPr="00F4077D" w:rsidRDefault="00911CEA" w:rsidP="00911CEA">
                            <w:pPr>
                              <w:ind w:firstLineChars="100" w:firstLine="240"/>
                              <w:rPr>
                                <w:rFonts w:ascii="宋体" w:eastAsia="宋体" w:hAnsi="宋体" w:cs="宋体"/>
                              </w:rPr>
                            </w:pPr>
                            <w:r>
                              <w:rPr>
                                <w:rFonts w:ascii="宋体" w:eastAsia="宋体" w:hAnsi="宋体" w:cs="宋体" w:hint="eastAsia"/>
                              </w:rPr>
                              <w:t>超声波插口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97A35F" id="矩形: 圆角 256" o:spid="_x0000_s1036" style="position:absolute;margin-left:30.75pt;margin-top:15.5pt;width:103.5pt;height:34.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" fillcolor="#dea267 [2169]" strokecolor="#c17529 [3209]" strokeweight=".5pt">
                <v:fill color2="#d88f47 [2617]" rotate="t" colors="0 #e5b79f;.5 #dcac92;1 #dba07d" focus="100%" type="gradient">
                  <o:fill v:ext="view" type="gradientUnscaled"/>
                </v:fill>
                <v:stroke joinstyle="miter"/>
                <v:textbox>
                  <w:txbxContent>
                    <w:p w14:paraId="1DBDB4AC" w14:textId="77777777" w:rsidR="00911CEA" w:rsidRPr="00F4077D" w:rsidRDefault="00911CEA" w:rsidP="00911CEA">
                      <w:pPr>
                        <w:ind w:firstLineChars="100" w:firstLine="240"/>
                        <w:rPr>
                          <w:rFonts w:ascii="宋体" w:eastAsia="宋体" w:hAnsi="宋体" w:cs="宋体"/>
                        </w:rPr>
                      </w:pPr>
                      <w:r>
                        <w:rPr>
                          <w:rFonts w:ascii="宋体" w:eastAsia="宋体" w:hAnsi="宋体" w:cs="宋体" w:hint="eastAsia"/>
                        </w:rPr>
                        <w:t>超声波插口</w:t>
                      </w:r>
                    </w:p>
                  </w:txbxContent>
                </v:textbox>
              </v:roundrect>
            </w:pict>
          </mc:Fallback>
        </mc:AlternateContent>
      </w:r>
      <w:r>
        <w:rPr>
          <w:rFonts w:eastAsiaTheme="minorEastAsia" w:hint="eastAsia"/>
          <w:noProof/>
        </w:rPr>
        <mc:AlternateContent>
          <mc:Choice Requires="wps">
            <w:drawing>
              <wp:anchor distT="0" distB="0" distL="114300" distR="114300" simplePos="0" relativeHeight="251649024" behindDoc="0" locked="0" layoutInCell="1" allowOverlap="1" wp14:anchorId="78AFE8FD" wp14:editId="0F8A2EF8">
                <wp:simplePos x="0" y="0"/>
                <wp:positionH relativeFrom="column">
                  <wp:posOffset>4381500</wp:posOffset>
                </wp:positionH>
                <wp:positionV relativeFrom="paragraph">
                  <wp:posOffset>45720</wp:posOffset>
                </wp:positionV>
                <wp:extent cx="1409700" cy="457200"/>
                <wp:effectExtent l="0" t="0" r="19050" b="19050"/>
                <wp:wrapNone/>
                <wp:docPr id="265" name="矩形: 圆角 265"/>
                <wp:cNvGraphicFramePr/>
                <a:graphic xmlns:a="http://schemas.openxmlformats.org/drawingml/2006/main">
                  <a:graphicData uri="http://schemas.microsoft.com/office/word/2010/wordprocessingShape">
                    <wps:wsp>
                      <wps:cNvSpPr/>
                      <wps:spPr>
                        <a:xfrm>
                          <a:off x="0" y="0"/>
                          <a:ext cx="1409700" cy="45720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11C8EF6C" w14:textId="77777777" w:rsidR="00911CEA" w:rsidRPr="00F4077D" w:rsidRDefault="00911CEA" w:rsidP="00911CEA">
                            <w:pPr>
                              <w:jc w:val="center"/>
                              <w:rPr>
                                <w:rFonts w:ascii="宋体" w:eastAsia="宋体" w:hAnsi="宋体" w:cs="宋体"/>
                              </w:rPr>
                            </w:pPr>
                            <w:r>
                              <w:rPr>
                                <w:rFonts w:ascii="宋体" w:eastAsia="宋体" w:hAnsi="宋体" w:cs="宋体" w:hint="eastAsia"/>
                              </w:rPr>
                              <w:t>P</w:t>
                            </w:r>
                            <w:r>
                              <w:rPr>
                                <w:rFonts w:ascii="宋体" w:eastAsia="宋体" w:hAnsi="宋体" w:cs="宋体"/>
                              </w:rPr>
                              <w:t>S2</w:t>
                            </w:r>
                            <w:r>
                              <w:rPr>
                                <w:rFonts w:ascii="宋体" w:eastAsia="宋体" w:hAnsi="宋体" w:cs="宋体" w:hint="eastAsia"/>
                              </w:rPr>
                              <w:t>端口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8AFE8FD" id="矩形: 圆角 265" o:spid="_x0000_s1037" style="position:absolute;margin-left:345pt;margin-top:3.6pt;width:111pt;height:36pt;z-index:2516490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" fillcolor="#dea267 [2169]" strokecolor="#c17529 [3209]" strokeweight=".5pt">
                <v:fill color2="#d88f47 [2617]" rotate="t" colors="0 #e5b79f;.5 #dcac92;1 #dba07d" focus="100%" type="gradient">
                  <o:fill v:ext="view" type="gradientUnscaled"/>
                </v:fill>
                <v:stroke joinstyle="miter"/>
                <v:textbox>
                  <w:txbxContent>
                    <w:p w14:paraId="11C8EF6C" w14:textId="77777777" w:rsidR="00911CEA" w:rsidRPr="00F4077D" w:rsidRDefault="00911CEA" w:rsidP="00911CEA">
                      <w:pPr>
                        <w:jc w:val="center"/>
                        <w:rPr>
                          <w:rFonts w:ascii="宋体" w:eastAsia="宋体" w:hAnsi="宋体" w:cs="宋体"/>
                        </w:rPr>
                      </w:pPr>
                      <w:r>
                        <w:rPr>
                          <w:rFonts w:ascii="宋体" w:eastAsia="宋体" w:hAnsi="宋体" w:cs="宋体" w:hint="eastAsia"/>
                        </w:rPr>
                        <w:t>P</w:t>
                      </w:r>
                      <w:r>
                        <w:rPr>
                          <w:rFonts w:ascii="宋体" w:eastAsia="宋体" w:hAnsi="宋体" w:cs="宋体"/>
                        </w:rPr>
                        <w:t>S2</w:t>
                      </w:r>
                      <w:r>
                        <w:rPr>
                          <w:rFonts w:ascii="宋体" w:eastAsia="宋体" w:hAnsi="宋体" w:cs="宋体" w:hint="eastAsia"/>
                        </w:rPr>
                        <w:t>端口</w:t>
                      </w:r>
                    </w:p>
                  </w:txbxContent>
                </v:textbox>
              </v:roundrect>
            </w:pict>
          </mc:Fallback>
        </mc:AlternateContent>
      </w:r>
    </w:p>
    <w:p w14:paraId="297783E1" w14:textId="77777777" w:rsidR="00911CEA" w:rsidRDefault="00911CEA" w:rsidP="00911CEA">
      <w:pPr>
        <w:rPr>
          <w:rFonts w:eastAsiaTheme="minorEastAsia"/>
        </w:rPr>
      </w:pPr>
    </w:p>
    <w:p w14:paraId="690B0D00" w14:textId="77777777" w:rsidR="00911CEA" w:rsidRDefault="00911CEA" w:rsidP="00911CEA">
      <w:pPr>
        <w:rPr>
          <w:rFonts w:eastAsiaTheme="minorEastAsia"/>
        </w:rPr>
      </w:pPr>
      <w:r>
        <w:rPr>
          <w:rFonts w:eastAsiaTheme="minorEastAsia"/>
          <w:noProof/>
        </w:rPr>
        <mc:AlternateContent>
          <mc:Choice Requires="wps">
            <w:drawing>
              <wp:anchor distT="0" distB="0" distL="114300" distR="114300" simplePos="0" relativeHeight="251683840" behindDoc="0" locked="0" layoutInCell="1" allowOverlap="1" wp14:anchorId="433899B7" wp14:editId="6D6DCF1B">
                <wp:simplePos x="0" y="0"/>
                <wp:positionH relativeFrom="page">
                  <wp:posOffset>4499706</wp:posOffset>
                </wp:positionH>
                <wp:positionV relativeFrom="paragraph">
                  <wp:posOffset>245374</wp:posOffset>
                </wp:positionV>
                <wp:extent cx="237175" cy="324805"/>
                <wp:effectExtent l="0" t="24765" r="24130" b="43180"/>
                <wp:wrapNone/>
                <wp:docPr id="19" name="箭头: 下 19"/>
                <wp:cNvGraphicFramePr/>
                <a:graphic xmlns:a="http://schemas.openxmlformats.org/drawingml/2006/main">
                  <a:graphicData uri="http://schemas.microsoft.com/office/word/2010/wordprocessingShape">
                    <wps:wsp>
                      <wps:cNvSpPr/>
                      <wps:spPr>
                        <a:xfrm rot="16200000" flipH="1">
                          <a:off x="0" y="0"/>
                          <a:ext cx="237175" cy="324805"/>
                        </a:xfrm>
                        <a:prstGeom prst="down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13079" id="箭头: 下 19" o:spid="_x0000_s1026" type="#_x0000_t67" style="position:absolute;left:0;text-align:left;margin-left:354.3pt;margin-top:19.3pt;width:18.7pt;height:25.6pt;rotation:90;flip:x;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" adj="13714" fillcolor="#ce7d2c [3033]" strokecolor="#c17529 [3209]" strokeweight=".5pt">
                <v:fill color2="#be7328 [3177]" rotate="t" colors="0 #cb8550;.5 #c97521;1 #b86716" focus="100%" type="gradient">
                  <o:fill v:ext="view" type="gradientUnscaled"/>
                </v:fill>
                <w10:wrap anchorx="page"/>
              </v:shape>
            </w:pict>
          </mc:Fallback>
        </mc:AlternateContent>
      </w:r>
    </w:p>
    <w:p w14:paraId="67FEB707" w14:textId="77777777" w:rsidR="00911CEA" w:rsidRDefault="00911CEA" w:rsidP="00911CEA">
      <w:pPr>
        <w:rPr>
          <w:rFonts w:eastAsiaTheme="minorEastAsia"/>
        </w:rPr>
      </w:pPr>
      <w:r>
        <w:rPr>
          <w:rFonts w:eastAsiaTheme="minorEastAsia" w:hint="eastAsia"/>
          <w:noProof/>
        </w:rPr>
        <mc:AlternateContent>
          <mc:Choice Requires="wps">
            <w:drawing>
              <wp:anchor distT="0" distB="0" distL="114300" distR="114300" simplePos="0" relativeHeight="251681792" behindDoc="0" locked="0" layoutInCell="1" allowOverlap="1" wp14:anchorId="28AF1F8B" wp14:editId="6159DE27">
                <wp:simplePos x="0" y="0"/>
                <wp:positionH relativeFrom="column">
                  <wp:posOffset>4408098</wp:posOffset>
                </wp:positionH>
                <wp:positionV relativeFrom="paragraph">
                  <wp:posOffset>43133</wp:posOffset>
                </wp:positionV>
                <wp:extent cx="1409700" cy="457200"/>
                <wp:effectExtent l="0" t="0" r="19050" b="19050"/>
                <wp:wrapNone/>
                <wp:docPr id="21" name="矩形: 圆角 21"/>
                <wp:cNvGraphicFramePr/>
                <a:graphic xmlns:a="http://schemas.openxmlformats.org/drawingml/2006/main">
                  <a:graphicData uri="http://schemas.microsoft.com/office/word/2010/wordprocessingShape">
                    <wps:wsp>
                      <wps:cNvSpPr/>
                      <wps:spPr>
                        <a:xfrm>
                          <a:off x="0" y="0"/>
                          <a:ext cx="1409700" cy="45720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6495B9E7" w14:textId="77777777" w:rsidR="00911CEA" w:rsidRPr="00F4077D" w:rsidRDefault="00911CEA" w:rsidP="00911CEA">
                            <w:pPr>
                              <w:jc w:val="center"/>
                              <w:rPr>
                                <w:rFonts w:ascii="宋体" w:eastAsia="宋体" w:hAnsi="宋体" w:cs="宋体"/>
                              </w:rPr>
                            </w:pPr>
                            <w:r>
                              <w:rPr>
                                <w:rFonts w:ascii="宋体" w:eastAsia="宋体" w:hAnsi="宋体" w:cs="宋体" w:hint="eastAsia"/>
                              </w:rPr>
                              <w:t>步进电机端口*</w:t>
                            </w:r>
                            <w:r>
                              <w:rPr>
                                <w:rFonts w:ascii="宋体" w:eastAsia="宋体" w:hAnsi="宋体" w:cs="宋体"/>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8AF1F8B" id="矩形: 圆角 21" o:spid="_x0000_s1038" style="position:absolute;margin-left:347.1pt;margin-top:3.4pt;width:111pt;height:36pt;z-index:2516817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" fillcolor="#dea267 [2169]" strokecolor="#c17529 [3209]" strokeweight=".5pt">
                <v:fill color2="#d88f47 [2617]" rotate="t" colors="0 #e5b79f;.5 #dcac92;1 #dba07d" focus="100%" type="gradient">
                  <o:fill v:ext="view" type="gradientUnscaled"/>
                </v:fill>
                <v:stroke joinstyle="miter"/>
                <v:textbox>
                  <w:txbxContent>
                    <w:p w14:paraId="6495B9E7" w14:textId="77777777" w:rsidR="00911CEA" w:rsidRPr="00F4077D" w:rsidRDefault="00911CEA" w:rsidP="00911CEA">
                      <w:pPr>
                        <w:jc w:val="center"/>
                        <w:rPr>
                          <w:rFonts w:ascii="宋体" w:eastAsia="宋体" w:hAnsi="宋体" w:cs="宋体"/>
                        </w:rPr>
                      </w:pPr>
                      <w:r>
                        <w:rPr>
                          <w:rFonts w:ascii="宋体" w:eastAsia="宋体" w:hAnsi="宋体" w:cs="宋体" w:hint="eastAsia"/>
                        </w:rPr>
                        <w:t>步进电机端口*</w:t>
                      </w:r>
                      <w:r>
                        <w:rPr>
                          <w:rFonts w:ascii="宋体" w:eastAsia="宋体" w:hAnsi="宋体" w:cs="宋体"/>
                        </w:rPr>
                        <w:t>2</w:t>
                      </w:r>
                    </w:p>
                  </w:txbxContent>
                </v:textbox>
              </v:roundrect>
            </w:pict>
          </mc:Fallback>
        </mc:AlternateContent>
      </w:r>
      <w:r>
        <w:rPr>
          <w:rFonts w:eastAsiaTheme="minorEastAsia"/>
          <w:noProof/>
        </w:rPr>
        <mc:AlternateContent>
          <mc:Choice Requires="wps">
            <w:drawing>
              <wp:anchor distT="0" distB="0" distL="114300" distR="114300" simplePos="0" relativeHeight="251679744" behindDoc="0" locked="0" layoutInCell="1" allowOverlap="1" wp14:anchorId="4FAC6305" wp14:editId="235FA364">
                <wp:simplePos x="0" y="0"/>
                <wp:positionH relativeFrom="page">
                  <wp:posOffset>2354484</wp:posOffset>
                </wp:positionH>
                <wp:positionV relativeFrom="paragraph">
                  <wp:posOffset>23687</wp:posOffset>
                </wp:positionV>
                <wp:extent cx="237175" cy="324805"/>
                <wp:effectExtent l="13335" t="24765" r="0" b="43180"/>
                <wp:wrapNone/>
                <wp:docPr id="24" name="箭头: 下 24"/>
                <wp:cNvGraphicFramePr/>
                <a:graphic xmlns:a="http://schemas.openxmlformats.org/drawingml/2006/main">
                  <a:graphicData uri="http://schemas.microsoft.com/office/word/2010/wordprocessingShape">
                    <wps:wsp>
                      <wps:cNvSpPr/>
                      <wps:spPr>
                        <a:xfrm rot="5400000" flipH="1">
                          <a:off x="0" y="0"/>
                          <a:ext cx="237175" cy="324805"/>
                        </a:xfrm>
                        <a:prstGeom prst="down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B1908" id="箭头: 下 24" o:spid="_x0000_s1026" type="#_x0000_t67" style="position:absolute;left:0;text-align:left;margin-left:185.4pt;margin-top:1.85pt;width:18.7pt;height:25.6pt;rotation:-90;flip:x;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" adj="13714" fillcolor="#ce7d2c [3033]" strokecolor="#c17529 [3209]" strokeweight=".5pt">
                <v:fill color2="#be7328 [3177]" rotate="t" colors="0 #cb8550;.5 #c97521;1 #b86716" focus="100%" type="gradient">
                  <o:fill v:ext="view" type="gradientUnscaled"/>
                </v:fill>
                <w10:wrap anchorx="page"/>
              </v:shape>
            </w:pict>
          </mc:Fallback>
        </mc:AlternateContent>
      </w:r>
      <w:r>
        <w:rPr>
          <w:rFonts w:eastAsiaTheme="minorEastAsia" w:hint="eastAsia"/>
          <w:noProof/>
        </w:rPr>
        <mc:AlternateContent>
          <mc:Choice Requires="wps">
            <w:drawing>
              <wp:anchor distT="0" distB="0" distL="114300" distR="114300" simplePos="0" relativeHeight="251677696" behindDoc="0" locked="0" layoutInCell="1" allowOverlap="1" wp14:anchorId="270BEE60" wp14:editId="0FC49173">
                <wp:simplePos x="0" y="0"/>
                <wp:positionH relativeFrom="column">
                  <wp:posOffset>376063</wp:posOffset>
                </wp:positionH>
                <wp:positionV relativeFrom="paragraph">
                  <wp:posOffset>135830</wp:posOffset>
                </wp:positionV>
                <wp:extent cx="1409700" cy="457200"/>
                <wp:effectExtent l="0" t="0" r="19050" b="19050"/>
                <wp:wrapNone/>
                <wp:docPr id="27" name="矩形: 圆角 27"/>
                <wp:cNvGraphicFramePr/>
                <a:graphic xmlns:a="http://schemas.openxmlformats.org/drawingml/2006/main">
                  <a:graphicData uri="http://schemas.microsoft.com/office/word/2010/wordprocessingShape">
                    <wps:wsp>
                      <wps:cNvSpPr/>
                      <wps:spPr>
                        <a:xfrm>
                          <a:off x="0" y="0"/>
                          <a:ext cx="1409700" cy="45720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5F09D18C" w14:textId="77777777" w:rsidR="00911CEA" w:rsidRPr="00F4077D" w:rsidRDefault="00911CEA" w:rsidP="00911CEA">
                            <w:pPr>
                              <w:jc w:val="center"/>
                              <w:rPr>
                                <w:rFonts w:eastAsiaTheme="minorEastAsia"/>
                              </w:rPr>
                            </w:pPr>
                            <w:r>
                              <w:rPr>
                                <w:rFonts w:eastAsiaTheme="minorEastAsia" w:hint="eastAsia"/>
                              </w:rPr>
                              <w:t>译码电机端口</w:t>
                            </w:r>
                            <w:r>
                              <w:rPr>
                                <w:rFonts w:eastAsiaTheme="minorEastAsia" w:hint="eastAsia"/>
                              </w:rPr>
                              <w:t>*</w:t>
                            </w:r>
                            <w:r>
                              <w:rPr>
                                <w:rFonts w:eastAsiaTheme="minorEastAsi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70BEE60" id="矩形: 圆角 27" o:spid="_x0000_s1039" style="position:absolute;margin-left:29.6pt;margin-top:10.7pt;width:111pt;height:36pt;z-index:251677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" fillcolor="#d7ba9d [2167]" strokecolor="#c3986d [3207]" strokeweight=".5pt">
                <v:fill color2="#ceab88 [2615]" rotate="t" colors="0 #e0cab7;.5 #d9c0aa;1 #d6b79c" focus="100%" type="gradient">
                  <o:fill v:ext="view" type="gradientUnscaled"/>
                </v:fill>
                <v:stroke joinstyle="miter"/>
                <v:textbox>
                  <w:txbxContent>
                    <w:p w14:paraId="5F09D18C" w14:textId="77777777" w:rsidR="00911CEA" w:rsidRPr="00F4077D" w:rsidRDefault="00911CEA" w:rsidP="00911CEA">
                      <w:pPr>
                        <w:jc w:val="center"/>
                        <w:rPr>
                          <w:rFonts w:eastAsiaTheme="minorEastAsia"/>
                        </w:rPr>
                      </w:pPr>
                      <w:r>
                        <w:rPr>
                          <w:rFonts w:eastAsiaTheme="minorEastAsia" w:hint="eastAsia"/>
                        </w:rPr>
                        <w:t>译码电机端口</w:t>
                      </w:r>
                      <w:r>
                        <w:rPr>
                          <w:rFonts w:eastAsiaTheme="minorEastAsia" w:hint="eastAsia"/>
                        </w:rPr>
                        <w:t>*</w:t>
                      </w:r>
                      <w:r>
                        <w:rPr>
                          <w:rFonts w:eastAsiaTheme="minorEastAsia"/>
                        </w:rPr>
                        <w:t>2</w:t>
                      </w:r>
                    </w:p>
                  </w:txbxContent>
                </v:textbox>
              </v:roundrect>
            </w:pict>
          </mc:Fallback>
        </mc:AlternateContent>
      </w:r>
    </w:p>
    <w:p w14:paraId="6F1CB76E" w14:textId="77777777" w:rsidR="007F6096" w:rsidRDefault="007F6096" w:rsidP="007F6096">
      <w:pPr>
        <w:rPr>
          <w:rFonts w:eastAsiaTheme="minorEastAsia"/>
        </w:rPr>
      </w:pPr>
    </w:p>
    <w:p w14:paraId="095A68A3" w14:textId="734A6F93" w:rsidR="007E1886" w:rsidRDefault="007E1886" w:rsidP="006F7083">
      <w:pPr>
        <w:jc w:val="center"/>
        <w:rPr>
          <w:rFonts w:eastAsiaTheme="minorEastAsia"/>
        </w:rPr>
      </w:pPr>
    </w:p>
    <w:p w14:paraId="661F846C" w14:textId="041A17B9" w:rsidR="007E1886" w:rsidRDefault="007E1886" w:rsidP="007E1886">
      <w:pPr>
        <w:jc w:val="center"/>
        <w:rPr>
          <w:rFonts w:eastAsiaTheme="minorEastAsia"/>
        </w:rPr>
      </w:pPr>
    </w:p>
    <w:p w14:paraId="4AAF08E2" w14:textId="226E8B2E" w:rsidR="004C0E79" w:rsidRPr="006F7083" w:rsidRDefault="004C0E79" w:rsidP="004C0E79">
      <w:pPr>
        <w:spacing w:line="0" w:lineRule="atLeast"/>
        <w:rPr>
          <w:rFonts w:eastAsiaTheme="minorEastAsia"/>
          <w:color w:val="0070C0"/>
          <w:sz w:val="10"/>
          <w:szCs w:val="10"/>
        </w:rPr>
      </w:pPr>
    </w:p>
    <w:p w14:paraId="4E1EFCAF" w14:textId="14F57BAD" w:rsidR="004E11A1" w:rsidRDefault="004E11A1" w:rsidP="004E11A1">
      <w:pPr>
        <w:pStyle w:val="2"/>
      </w:pPr>
      <w:bookmarkStart w:id="9" w:name="_Toc531860474"/>
      <w:bookmarkStart w:id="10" w:name="_Toc531860485"/>
      <w:r>
        <w:rPr>
          <w:rFonts w:hint="eastAsia"/>
        </w:rPr>
        <w:t>1.4</w:t>
      </w:r>
      <w:r>
        <w:t xml:space="preserve"> MotorDriverBoard </w:t>
      </w:r>
      <w:r>
        <w:rPr>
          <w:rFonts w:hint="eastAsia"/>
        </w:rPr>
        <w:t>图形化编程软件：</w:t>
      </w:r>
      <w:bookmarkEnd w:id="9"/>
      <w:r>
        <w:rPr>
          <w:rFonts w:hint="eastAsia"/>
        </w:rPr>
        <w:t>M</w:t>
      </w:r>
      <w:r>
        <w:t>ixly</w:t>
      </w:r>
      <w:r>
        <w:rPr>
          <w:rFonts w:hint="eastAsia"/>
        </w:rPr>
        <w:t>（米思齐）</w:t>
      </w:r>
    </w:p>
    <w:p w14:paraId="15D0B0E0" w14:textId="77777777" w:rsidR="004E11A1" w:rsidRDefault="004E11A1" w:rsidP="004E11A1">
      <w:pPr>
        <w:pStyle w:val="3"/>
      </w:pPr>
      <w:bookmarkStart w:id="11" w:name="_Toc531860475"/>
      <w:r>
        <w:rPr>
          <w:rFonts w:hint="eastAsia"/>
        </w:rPr>
        <w:t>1.4</w:t>
      </w:r>
      <w:r>
        <w:t xml:space="preserve">.1 </w:t>
      </w:r>
      <w:r>
        <w:rPr>
          <w:rFonts w:hint="eastAsia"/>
        </w:rPr>
        <w:t>软件与驱动安装</w:t>
      </w:r>
      <w:bookmarkEnd w:id="11"/>
    </w:p>
    <w:p w14:paraId="58578C57" w14:textId="77777777" w:rsidR="008C4DDD" w:rsidRDefault="008C4DDD" w:rsidP="008C4DDD">
      <w:pPr>
        <w:rPr>
          <w:rFonts w:eastAsiaTheme="minorEastAsia"/>
          <w:color w:val="FF0000"/>
        </w:rPr>
      </w:pPr>
      <w:r w:rsidRPr="00AE4E2E">
        <w:rPr>
          <w:rFonts w:eastAsiaTheme="minorEastAsia"/>
          <w:color w:val="FF0000"/>
        </w:rPr>
        <w:t>W</w:t>
      </w:r>
      <w:r w:rsidRPr="00AE4E2E">
        <w:rPr>
          <w:rFonts w:eastAsiaTheme="minorEastAsia" w:hint="eastAsia"/>
          <w:color w:val="FF0000"/>
        </w:rPr>
        <w:t>indows</w:t>
      </w:r>
      <w:r w:rsidRPr="00AE4E2E">
        <w:rPr>
          <w:rFonts w:eastAsiaTheme="minorEastAsia" w:hint="eastAsia"/>
          <w:color w:val="FF0000"/>
        </w:rPr>
        <w:t>版米思齐软件安装步骤</w:t>
      </w:r>
    </w:p>
    <w:p w14:paraId="31AFB94D" w14:textId="77777777" w:rsidR="008C4DDD" w:rsidRPr="005F2CEB" w:rsidRDefault="008C4DDD" w:rsidP="008C4DDD">
      <w:pPr>
        <w:pStyle w:val="af6"/>
        <w:numPr>
          <w:ilvl w:val="0"/>
          <w:numId w:val="45"/>
        </w:numPr>
        <w:ind w:firstLineChars="0"/>
        <w:rPr>
          <w:color w:val="000000" w:themeColor="text1"/>
        </w:rPr>
      </w:pPr>
      <w:r w:rsidRPr="005F2CEB">
        <w:rPr>
          <w:rFonts w:hint="eastAsia"/>
          <w:color w:val="000000" w:themeColor="text1"/>
        </w:rPr>
        <w:t>进入米思齐官网：</w:t>
      </w:r>
      <w:r w:rsidRPr="005F2CEB">
        <w:rPr>
          <w:rFonts w:hint="eastAsia"/>
          <w:color w:val="000000" w:themeColor="text1"/>
        </w:rPr>
        <w:t>http:mixly.org</w:t>
      </w:r>
    </w:p>
    <w:p w14:paraId="3D6494B1" w14:textId="77777777" w:rsidR="008C4DDD" w:rsidRDefault="008C4DDD" w:rsidP="008C4DDD">
      <w:pPr>
        <w:pStyle w:val="af6"/>
        <w:ind w:left="780" w:firstLineChars="0" w:firstLine="0"/>
        <w:rPr>
          <w:color w:val="FF0000"/>
        </w:rPr>
      </w:pPr>
      <w:r>
        <w:rPr>
          <w:noProof/>
        </w:rPr>
        <w:lastRenderedPageBreak/>
        <w:drawing>
          <wp:inline distT="0" distB="0" distL="0" distR="0" wp14:anchorId="211D6C71" wp14:editId="00D5FF0D">
            <wp:extent cx="5750560" cy="39712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0560" cy="3971290"/>
                    </a:xfrm>
                    <a:prstGeom prst="rect">
                      <a:avLst/>
                    </a:prstGeom>
                  </pic:spPr>
                </pic:pic>
              </a:graphicData>
            </a:graphic>
          </wp:inline>
        </w:drawing>
      </w:r>
    </w:p>
    <w:p w14:paraId="56A91C59" w14:textId="77777777" w:rsidR="008C4DDD" w:rsidRPr="006150EE" w:rsidRDefault="008C4DDD" w:rsidP="008C4DDD">
      <w:pPr>
        <w:pStyle w:val="af6"/>
        <w:ind w:left="780" w:firstLineChars="0" w:firstLine="0"/>
        <w:rPr>
          <w:color w:val="FF0000"/>
        </w:rPr>
      </w:pPr>
      <w:r w:rsidRPr="005F2CEB">
        <w:rPr>
          <w:rFonts w:hint="eastAsia"/>
          <w:color w:val="000000" w:themeColor="text1"/>
        </w:rPr>
        <w:t>2</w:t>
      </w:r>
      <w:r w:rsidRPr="005F2CEB">
        <w:rPr>
          <w:color w:val="000000" w:themeColor="text1"/>
        </w:rPr>
        <w:t>.</w:t>
      </w:r>
      <w:r w:rsidRPr="005F2CEB">
        <w:rPr>
          <w:rFonts w:hint="eastAsia"/>
          <w:color w:val="000000" w:themeColor="text1"/>
        </w:rPr>
        <w:t>找到</w:t>
      </w:r>
      <w:r w:rsidRPr="005F2CEB">
        <w:rPr>
          <w:rFonts w:hint="eastAsia"/>
          <w:color w:val="000000" w:themeColor="text1"/>
        </w:rPr>
        <w:t>mixly</w:t>
      </w:r>
      <w:r w:rsidRPr="005F2CEB">
        <w:rPr>
          <w:rFonts w:hint="eastAsia"/>
          <w:color w:val="000000" w:themeColor="text1"/>
        </w:rPr>
        <w:t>的</w:t>
      </w:r>
      <w:r w:rsidRPr="005F2CEB">
        <w:rPr>
          <w:rFonts w:hint="eastAsia"/>
          <w:color w:val="000000" w:themeColor="text1"/>
        </w:rPr>
        <w:t>windows</w:t>
      </w:r>
      <w:r w:rsidRPr="005F2CEB">
        <w:rPr>
          <w:rFonts w:hint="eastAsia"/>
          <w:color w:val="000000" w:themeColor="text1"/>
        </w:rPr>
        <w:t>版下载链接，点击进入</w:t>
      </w:r>
    </w:p>
    <w:p w14:paraId="30B15833" w14:textId="77777777" w:rsidR="008C4DDD" w:rsidRDefault="008C4DDD" w:rsidP="008C4DDD">
      <w:pPr>
        <w:ind w:left="420"/>
        <w:rPr>
          <w:rFonts w:eastAsiaTheme="minorEastAsia"/>
          <w:color w:val="FF0000"/>
        </w:rPr>
      </w:pPr>
      <w:r>
        <w:rPr>
          <w:noProof/>
        </w:rPr>
        <w:drawing>
          <wp:inline distT="0" distB="0" distL="0" distR="0" wp14:anchorId="2CA63A97" wp14:editId="0022746C">
            <wp:extent cx="5429250" cy="28956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39465" cy="2901048"/>
                    </a:xfrm>
                    <a:prstGeom prst="rect">
                      <a:avLst/>
                    </a:prstGeom>
                  </pic:spPr>
                </pic:pic>
              </a:graphicData>
            </a:graphic>
          </wp:inline>
        </w:drawing>
      </w:r>
    </w:p>
    <w:p w14:paraId="1E917C83" w14:textId="77777777" w:rsidR="008C4DDD" w:rsidRPr="006150EE" w:rsidRDefault="008C4DDD" w:rsidP="008C4DDD">
      <w:pPr>
        <w:ind w:left="420"/>
        <w:rPr>
          <w:rFonts w:eastAsiaTheme="minorEastAsia"/>
          <w:color w:val="FF0000"/>
        </w:rPr>
      </w:pPr>
      <w:r w:rsidRPr="005F2CEB">
        <w:rPr>
          <w:rFonts w:eastAsiaTheme="minorEastAsia" w:hint="eastAsia"/>
          <w:color w:val="000000" w:themeColor="text1"/>
        </w:rPr>
        <w:t>3</w:t>
      </w:r>
      <w:r w:rsidRPr="005F2CEB">
        <w:rPr>
          <w:rFonts w:eastAsiaTheme="minorEastAsia"/>
          <w:color w:val="000000" w:themeColor="text1"/>
        </w:rPr>
        <w:t>.</w:t>
      </w:r>
      <w:r w:rsidRPr="005F2CEB">
        <w:rPr>
          <w:rFonts w:eastAsiaTheme="minorEastAsia" w:hint="eastAsia"/>
          <w:color w:val="000000" w:themeColor="text1"/>
        </w:rPr>
        <w:t>找到百度网盘链接，通过链接进入百度网盘</w:t>
      </w:r>
    </w:p>
    <w:p w14:paraId="4E627B37" w14:textId="77777777" w:rsidR="008C4DDD" w:rsidRDefault="008C4DDD" w:rsidP="008C4DDD">
      <w:pPr>
        <w:pStyle w:val="af6"/>
        <w:ind w:left="780" w:firstLineChars="0" w:firstLine="0"/>
        <w:rPr>
          <w:noProof/>
        </w:rPr>
      </w:pPr>
    </w:p>
    <w:p w14:paraId="331DCDB7" w14:textId="77777777" w:rsidR="008C4DDD" w:rsidRDefault="008C4DDD" w:rsidP="008C4DDD">
      <w:r>
        <w:rPr>
          <w:noProof/>
        </w:rPr>
        <w:lastRenderedPageBreak/>
        <w:drawing>
          <wp:inline distT="0" distB="0" distL="0" distR="0" wp14:anchorId="44D90FBD" wp14:editId="563DA635">
            <wp:extent cx="6645910" cy="431292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4312920"/>
                    </a:xfrm>
                    <a:prstGeom prst="rect">
                      <a:avLst/>
                    </a:prstGeom>
                  </pic:spPr>
                </pic:pic>
              </a:graphicData>
            </a:graphic>
          </wp:inline>
        </w:drawing>
      </w:r>
    </w:p>
    <w:p w14:paraId="1969AC11" w14:textId="77777777" w:rsidR="008C4DDD" w:rsidRDefault="008C4DDD" w:rsidP="008C4DDD">
      <w:pPr>
        <w:pStyle w:val="af6"/>
        <w:ind w:left="780" w:firstLineChars="0" w:firstLine="0"/>
        <w:jc w:val="center"/>
      </w:pPr>
    </w:p>
    <w:p w14:paraId="05FABFB4" w14:textId="77777777" w:rsidR="008C4DDD" w:rsidRPr="005F2CEB" w:rsidRDefault="008C4DDD" w:rsidP="008C4DDD">
      <w:pPr>
        <w:pStyle w:val="af6"/>
        <w:ind w:left="780" w:firstLineChars="0" w:firstLine="0"/>
        <w:jc w:val="left"/>
      </w:pPr>
      <w:r>
        <w:rPr>
          <w:rFonts w:hint="eastAsia"/>
        </w:rPr>
        <w:t>4</w:t>
      </w:r>
      <w:r>
        <w:t>.</w:t>
      </w:r>
      <w:r>
        <w:rPr>
          <w:rFonts w:hint="eastAsia"/>
        </w:rPr>
        <w:t>打开的是一个文件夹，不要下载整个文件夹，因为它包含了各个版本的软件，文件非常的多，我们只需要下载</w:t>
      </w:r>
      <w:r>
        <w:rPr>
          <w:rFonts w:hint="eastAsia"/>
        </w:rPr>
        <w:t>0</w:t>
      </w:r>
      <w:r>
        <w:t>.999</w:t>
      </w:r>
      <w:r>
        <w:rPr>
          <w:rFonts w:hint="eastAsia"/>
        </w:rPr>
        <w:t>版本的，所以单击进入</w:t>
      </w:r>
      <w:r>
        <w:rPr>
          <w:rFonts w:hint="eastAsia"/>
        </w:rPr>
        <w:t>M</w:t>
      </w:r>
      <w:r>
        <w:t>ixly_Arduino</w:t>
      </w:r>
      <w:r>
        <w:rPr>
          <w:rFonts w:hint="eastAsia"/>
        </w:rPr>
        <w:t>文件夹去找</w:t>
      </w:r>
      <w:r>
        <w:rPr>
          <w:rFonts w:hint="eastAsia"/>
        </w:rPr>
        <w:t>0</w:t>
      </w:r>
      <w:r>
        <w:t>.999</w:t>
      </w:r>
      <w:r>
        <w:rPr>
          <w:rFonts w:hint="eastAsia"/>
        </w:rPr>
        <w:t>版本的下载就可以了</w:t>
      </w:r>
    </w:p>
    <w:p w14:paraId="7F99005A" w14:textId="77777777" w:rsidR="008C4DDD" w:rsidRDefault="008C4DDD" w:rsidP="008C4DDD">
      <w:pPr>
        <w:pStyle w:val="af6"/>
        <w:ind w:left="780" w:firstLineChars="0" w:firstLine="0"/>
        <w:jc w:val="left"/>
      </w:pPr>
      <w:r>
        <w:rPr>
          <w:noProof/>
        </w:rPr>
        <w:drawing>
          <wp:inline distT="0" distB="0" distL="0" distR="0" wp14:anchorId="161E15F3" wp14:editId="1B3CC4D3">
            <wp:extent cx="5540777" cy="2095500"/>
            <wp:effectExtent l="0" t="0" r="317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48212" cy="2098312"/>
                    </a:xfrm>
                    <a:prstGeom prst="rect">
                      <a:avLst/>
                    </a:prstGeom>
                  </pic:spPr>
                </pic:pic>
              </a:graphicData>
            </a:graphic>
          </wp:inline>
        </w:drawing>
      </w:r>
    </w:p>
    <w:p w14:paraId="2BAF8418" w14:textId="77777777" w:rsidR="008C4DDD" w:rsidRPr="005F2CEB" w:rsidRDefault="008C4DDD" w:rsidP="008C4DDD">
      <w:pPr>
        <w:pStyle w:val="af6"/>
        <w:ind w:left="780" w:firstLineChars="0" w:firstLine="0"/>
        <w:jc w:val="left"/>
        <w:rPr>
          <w:color w:val="000000" w:themeColor="text1"/>
        </w:rPr>
      </w:pPr>
      <w:r w:rsidRPr="005F2CEB">
        <w:rPr>
          <w:rFonts w:hint="eastAsia"/>
          <w:color w:val="000000" w:themeColor="text1"/>
        </w:rPr>
        <w:t>5</w:t>
      </w:r>
      <w:r w:rsidRPr="005F2CEB">
        <w:rPr>
          <w:color w:val="000000" w:themeColor="text1"/>
        </w:rPr>
        <w:t>.</w:t>
      </w:r>
      <w:r w:rsidRPr="005F2CEB">
        <w:rPr>
          <w:rFonts w:hint="eastAsia"/>
          <w:color w:val="000000" w:themeColor="text1"/>
        </w:rPr>
        <w:t>单击</w:t>
      </w:r>
      <w:r w:rsidRPr="005F2CEB">
        <w:rPr>
          <w:rFonts w:hint="eastAsia"/>
          <w:color w:val="000000" w:themeColor="text1"/>
        </w:rPr>
        <w:t>M</w:t>
      </w:r>
      <w:r w:rsidRPr="005F2CEB">
        <w:rPr>
          <w:color w:val="000000" w:themeColor="text1"/>
        </w:rPr>
        <w:t>ixly_WIN</w:t>
      </w:r>
      <w:r w:rsidRPr="005F2CEB">
        <w:rPr>
          <w:rFonts w:hint="eastAsia"/>
          <w:color w:val="000000" w:themeColor="text1"/>
        </w:rPr>
        <w:t>进入文件夹</w:t>
      </w:r>
    </w:p>
    <w:p w14:paraId="076B48E4" w14:textId="77777777" w:rsidR="008C4DDD" w:rsidRDefault="008C4DDD" w:rsidP="008C4DDD">
      <w:pPr>
        <w:pStyle w:val="af6"/>
        <w:ind w:left="780" w:firstLineChars="0" w:firstLine="0"/>
        <w:jc w:val="left"/>
        <w:rPr>
          <w:color w:val="FF0000"/>
        </w:rPr>
      </w:pPr>
      <w:r>
        <w:rPr>
          <w:noProof/>
        </w:rPr>
        <w:lastRenderedPageBreak/>
        <w:drawing>
          <wp:inline distT="0" distB="0" distL="0" distR="0" wp14:anchorId="05579950" wp14:editId="0CA1508E">
            <wp:extent cx="6090539" cy="3498850"/>
            <wp:effectExtent l="0" t="0" r="5715"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91935" cy="3499652"/>
                    </a:xfrm>
                    <a:prstGeom prst="rect">
                      <a:avLst/>
                    </a:prstGeom>
                  </pic:spPr>
                </pic:pic>
              </a:graphicData>
            </a:graphic>
          </wp:inline>
        </w:drawing>
      </w:r>
    </w:p>
    <w:p w14:paraId="39D800D6" w14:textId="77777777" w:rsidR="008C4DDD" w:rsidRPr="005F2CEB" w:rsidRDefault="008C4DDD" w:rsidP="008C4DDD">
      <w:pPr>
        <w:pStyle w:val="af6"/>
        <w:ind w:left="780" w:firstLineChars="0" w:firstLine="0"/>
        <w:jc w:val="left"/>
        <w:rPr>
          <w:color w:val="000000" w:themeColor="text1"/>
        </w:rPr>
      </w:pPr>
      <w:r w:rsidRPr="005F2CEB">
        <w:rPr>
          <w:rFonts w:hint="eastAsia"/>
          <w:color w:val="000000" w:themeColor="text1"/>
        </w:rPr>
        <w:t>6</w:t>
      </w:r>
      <w:r w:rsidRPr="005F2CEB">
        <w:rPr>
          <w:color w:val="000000" w:themeColor="text1"/>
        </w:rPr>
        <w:t>.</w:t>
      </w:r>
      <w:r w:rsidRPr="005F2CEB">
        <w:rPr>
          <w:rFonts w:hint="eastAsia"/>
          <w:color w:val="000000" w:themeColor="text1"/>
        </w:rPr>
        <w:t>找到</w:t>
      </w:r>
      <w:r w:rsidRPr="005F2CEB">
        <w:rPr>
          <w:rFonts w:hint="eastAsia"/>
          <w:color w:val="000000" w:themeColor="text1"/>
        </w:rPr>
        <w:t>M</w:t>
      </w:r>
      <w:r w:rsidRPr="005F2CEB">
        <w:rPr>
          <w:color w:val="000000" w:themeColor="text1"/>
        </w:rPr>
        <w:t>ixly0.99</w:t>
      </w:r>
      <w:r>
        <w:rPr>
          <w:color w:val="000000" w:themeColor="text1"/>
        </w:rPr>
        <w:t>9</w:t>
      </w:r>
      <w:r w:rsidRPr="005F2CEB">
        <w:rPr>
          <w:color w:val="000000" w:themeColor="text1"/>
        </w:rPr>
        <w:t>——WIN</w:t>
      </w:r>
      <w:r w:rsidRPr="005F2CEB">
        <w:rPr>
          <w:rFonts w:hint="eastAsia"/>
          <w:color w:val="000000" w:themeColor="text1"/>
        </w:rPr>
        <w:t>.</w:t>
      </w:r>
      <w:r w:rsidRPr="005F2CEB">
        <w:rPr>
          <w:color w:val="000000" w:themeColor="text1"/>
        </w:rPr>
        <w:t>zip</w:t>
      </w:r>
      <w:r w:rsidRPr="005F2CEB">
        <w:rPr>
          <w:rFonts w:hint="eastAsia"/>
          <w:color w:val="000000" w:themeColor="text1"/>
        </w:rPr>
        <w:t>并下载</w:t>
      </w:r>
    </w:p>
    <w:p w14:paraId="2EA4D973" w14:textId="77777777" w:rsidR="008C4DDD" w:rsidRDefault="008C4DDD" w:rsidP="008C4DDD">
      <w:pPr>
        <w:pStyle w:val="af6"/>
        <w:ind w:left="780" w:firstLineChars="0" w:firstLine="0"/>
        <w:jc w:val="left"/>
        <w:rPr>
          <w:color w:val="FF0000"/>
        </w:rPr>
      </w:pPr>
      <w:r>
        <w:rPr>
          <w:noProof/>
        </w:rPr>
        <w:drawing>
          <wp:inline distT="0" distB="0" distL="0" distR="0" wp14:anchorId="239C1DCC" wp14:editId="372FD627">
            <wp:extent cx="6645910" cy="2621280"/>
            <wp:effectExtent l="0" t="0" r="254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2621280"/>
                    </a:xfrm>
                    <a:prstGeom prst="rect">
                      <a:avLst/>
                    </a:prstGeom>
                  </pic:spPr>
                </pic:pic>
              </a:graphicData>
            </a:graphic>
          </wp:inline>
        </w:drawing>
      </w:r>
    </w:p>
    <w:p w14:paraId="0536E41A" w14:textId="77777777" w:rsidR="008C4DDD" w:rsidRPr="005F2CEB" w:rsidRDefault="008C4DDD" w:rsidP="008C4DDD">
      <w:pPr>
        <w:pStyle w:val="af6"/>
        <w:ind w:left="780" w:firstLineChars="0" w:firstLine="0"/>
        <w:jc w:val="left"/>
        <w:rPr>
          <w:color w:val="000000" w:themeColor="text1"/>
        </w:rPr>
      </w:pPr>
      <w:r w:rsidRPr="005F2CEB">
        <w:rPr>
          <w:rFonts w:hint="eastAsia"/>
          <w:color w:val="000000" w:themeColor="text1"/>
        </w:rPr>
        <w:t>7</w:t>
      </w:r>
      <w:r w:rsidRPr="005F2CEB">
        <w:rPr>
          <w:color w:val="000000" w:themeColor="text1"/>
        </w:rPr>
        <w:t>.</w:t>
      </w:r>
      <w:r w:rsidRPr="005F2CEB">
        <w:rPr>
          <w:rFonts w:hint="eastAsia"/>
          <w:color w:val="000000" w:themeColor="text1"/>
        </w:rPr>
        <w:t>这是一个绿色版无需安装的软件，下载完压缩包解压后双击</w:t>
      </w:r>
      <w:r w:rsidRPr="005F2CEB">
        <w:rPr>
          <w:rFonts w:hint="eastAsia"/>
          <w:color w:val="000000" w:themeColor="text1"/>
        </w:rPr>
        <w:t>M</w:t>
      </w:r>
      <w:r w:rsidRPr="005F2CEB">
        <w:rPr>
          <w:color w:val="000000" w:themeColor="text1"/>
        </w:rPr>
        <w:t>ixly.exe</w:t>
      </w:r>
      <w:r w:rsidRPr="005F2CEB">
        <w:rPr>
          <w:rFonts w:hint="eastAsia"/>
          <w:color w:val="000000" w:themeColor="text1"/>
        </w:rPr>
        <w:t>即可打开软件</w:t>
      </w:r>
    </w:p>
    <w:p w14:paraId="25D96C53" w14:textId="77777777" w:rsidR="008C4DDD" w:rsidRDefault="008C4DDD" w:rsidP="008C4DDD">
      <w:pPr>
        <w:pStyle w:val="af6"/>
        <w:ind w:left="780" w:firstLineChars="0" w:firstLine="0"/>
        <w:jc w:val="left"/>
        <w:rPr>
          <w:color w:val="FF0000"/>
        </w:rPr>
      </w:pPr>
      <w:r>
        <w:rPr>
          <w:noProof/>
        </w:rPr>
        <w:lastRenderedPageBreak/>
        <w:drawing>
          <wp:inline distT="0" distB="0" distL="0" distR="0" wp14:anchorId="4137751A" wp14:editId="0794459C">
            <wp:extent cx="6124197" cy="7199630"/>
            <wp:effectExtent l="0" t="0" r="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5586" cy="7201263"/>
                    </a:xfrm>
                    <a:prstGeom prst="rect">
                      <a:avLst/>
                    </a:prstGeom>
                  </pic:spPr>
                </pic:pic>
              </a:graphicData>
            </a:graphic>
          </wp:inline>
        </w:drawing>
      </w:r>
    </w:p>
    <w:p w14:paraId="6A9996EA" w14:textId="6B0CA336" w:rsidR="004E11A1" w:rsidRDefault="004E11A1" w:rsidP="004E11A1">
      <w:pPr>
        <w:pStyle w:val="af6"/>
        <w:ind w:left="780" w:firstLineChars="0" w:firstLine="0"/>
        <w:jc w:val="center"/>
      </w:pPr>
    </w:p>
    <w:p w14:paraId="213F7CEE" w14:textId="77777777" w:rsidR="004E11A1" w:rsidRPr="00AE4E2E" w:rsidRDefault="004E11A1" w:rsidP="004E11A1">
      <w:pPr>
        <w:pStyle w:val="af6"/>
        <w:ind w:left="780" w:firstLineChars="0" w:firstLine="0"/>
        <w:jc w:val="left"/>
        <w:rPr>
          <w:color w:val="FF0000"/>
        </w:rPr>
      </w:pPr>
      <w:r w:rsidRPr="00AE4E2E">
        <w:rPr>
          <w:color w:val="FF0000"/>
        </w:rPr>
        <w:t>M</w:t>
      </w:r>
      <w:r w:rsidRPr="00AE4E2E">
        <w:rPr>
          <w:rFonts w:hint="eastAsia"/>
          <w:color w:val="FF0000"/>
        </w:rPr>
        <w:t>ac</w:t>
      </w:r>
      <w:r w:rsidRPr="00AE4E2E">
        <w:rPr>
          <w:rFonts w:hint="eastAsia"/>
          <w:color w:val="FF0000"/>
        </w:rPr>
        <w:t>版米思齐软件的安装步骤</w:t>
      </w:r>
    </w:p>
    <w:p w14:paraId="1BA87BD9" w14:textId="77777777" w:rsidR="004E11A1" w:rsidRDefault="004E11A1" w:rsidP="004E11A1">
      <w:pPr>
        <w:pStyle w:val="af6"/>
        <w:ind w:left="780" w:firstLineChars="400" w:firstLine="840"/>
        <w:jc w:val="left"/>
      </w:pPr>
      <w:r>
        <w:t>Mac</w:t>
      </w:r>
      <w:r>
        <w:rPr>
          <w:rFonts w:hint="eastAsia"/>
        </w:rPr>
        <w:t>版米思齐软件安装步骤包含三步：</w:t>
      </w:r>
    </w:p>
    <w:p w14:paraId="29A3EEF4" w14:textId="77777777" w:rsidR="004E11A1" w:rsidRDefault="004E11A1" w:rsidP="004E11A1">
      <w:pPr>
        <w:pStyle w:val="af6"/>
        <w:numPr>
          <w:ilvl w:val="0"/>
          <w:numId w:val="44"/>
        </w:numPr>
        <w:ind w:firstLineChars="0"/>
        <w:jc w:val="left"/>
      </w:pPr>
      <w:r>
        <w:rPr>
          <w:rFonts w:hint="eastAsia"/>
        </w:rPr>
        <w:t>安装</w:t>
      </w:r>
      <w:r>
        <w:rPr>
          <w:rFonts w:hint="eastAsia"/>
        </w:rPr>
        <w:t>J</w:t>
      </w:r>
      <w:r>
        <w:t>DK</w:t>
      </w:r>
    </w:p>
    <w:p w14:paraId="1112C62F" w14:textId="77777777" w:rsidR="004E11A1" w:rsidRDefault="004E11A1" w:rsidP="004E11A1">
      <w:pPr>
        <w:pStyle w:val="af6"/>
        <w:ind w:left="1980" w:firstLineChars="0" w:firstLine="0"/>
        <w:jc w:val="left"/>
      </w:pPr>
      <w:r>
        <w:rPr>
          <w:rFonts w:hint="eastAsia"/>
        </w:rPr>
        <w:t>M</w:t>
      </w:r>
      <w:r>
        <w:t>ac</w:t>
      </w:r>
      <w:r>
        <w:rPr>
          <w:rFonts w:hint="eastAsia"/>
        </w:rPr>
        <w:t>版本主要运行在</w:t>
      </w:r>
      <w:r>
        <w:rPr>
          <w:rFonts w:hint="eastAsia"/>
        </w:rPr>
        <w:t>J</w:t>
      </w:r>
      <w:r>
        <w:t>ava</w:t>
      </w:r>
      <w:r>
        <w:rPr>
          <w:rFonts w:hint="eastAsia"/>
        </w:rPr>
        <w:t>环境，所以在安装时，还需要安装</w:t>
      </w:r>
      <w:r>
        <w:rPr>
          <w:rFonts w:hint="eastAsia"/>
        </w:rPr>
        <w:t>J</w:t>
      </w:r>
      <w:r>
        <w:t>DK</w:t>
      </w:r>
      <w:r>
        <w:rPr>
          <w:rFonts w:hint="eastAsia"/>
        </w:rPr>
        <w:t>，在该盘中，直接安装</w:t>
      </w:r>
      <w:r>
        <w:rPr>
          <w:rFonts w:hint="eastAsia"/>
        </w:rPr>
        <w:t>jdk-</w:t>
      </w:r>
      <w:r>
        <w:t>8u71-macosx-x64.dmg</w:t>
      </w:r>
      <w:r>
        <w:rPr>
          <w:rFonts w:hint="eastAsia"/>
        </w:rPr>
        <w:t>文件即可，或者根据自己的系统，在</w:t>
      </w:r>
      <w:r>
        <w:rPr>
          <w:rFonts w:hint="eastAsia"/>
        </w:rPr>
        <w:t>O</w:t>
      </w:r>
      <w:r>
        <w:t>racle</w:t>
      </w:r>
      <w:r>
        <w:rPr>
          <w:rFonts w:hint="eastAsia"/>
        </w:rPr>
        <w:t>官网选择对应的</w:t>
      </w:r>
      <w:r>
        <w:rPr>
          <w:rFonts w:hint="eastAsia"/>
        </w:rPr>
        <w:t>J</w:t>
      </w:r>
      <w:r>
        <w:t>DK</w:t>
      </w:r>
      <w:r>
        <w:rPr>
          <w:rFonts w:hint="eastAsia"/>
        </w:rPr>
        <w:t>即可。</w:t>
      </w:r>
    </w:p>
    <w:p w14:paraId="1849ADC0" w14:textId="77777777" w:rsidR="004E11A1" w:rsidRDefault="004E11A1" w:rsidP="004E11A1">
      <w:pPr>
        <w:pStyle w:val="af6"/>
        <w:numPr>
          <w:ilvl w:val="0"/>
          <w:numId w:val="44"/>
        </w:numPr>
        <w:ind w:firstLineChars="0"/>
        <w:jc w:val="left"/>
      </w:pPr>
      <w:r>
        <w:rPr>
          <w:rFonts w:hint="eastAsia"/>
        </w:rPr>
        <w:t>下载米思齐软件压缩包</w:t>
      </w:r>
    </w:p>
    <w:p w14:paraId="5D9B6CD3" w14:textId="77777777" w:rsidR="004E11A1" w:rsidRDefault="004E11A1" w:rsidP="004E11A1">
      <w:pPr>
        <w:pStyle w:val="af6"/>
        <w:ind w:left="1980" w:firstLineChars="0" w:firstLine="0"/>
        <w:jc w:val="left"/>
      </w:pPr>
      <w:r>
        <w:rPr>
          <w:rFonts w:hint="eastAsia"/>
        </w:rPr>
        <w:lastRenderedPageBreak/>
        <w:t>官网目前仅支持百度网盘下载米思齐</w:t>
      </w:r>
      <w:r>
        <w:rPr>
          <w:rFonts w:hint="eastAsia"/>
        </w:rPr>
        <w:t>mac</w:t>
      </w:r>
      <w:r>
        <w:rPr>
          <w:rFonts w:hint="eastAsia"/>
        </w:rPr>
        <w:t>版软件，没有百度网盘也可以百度搜索米思齐</w:t>
      </w:r>
      <w:r>
        <w:rPr>
          <w:rFonts w:hint="eastAsia"/>
        </w:rPr>
        <w:t>mac</w:t>
      </w:r>
      <w:r>
        <w:rPr>
          <w:rFonts w:hint="eastAsia"/>
        </w:rPr>
        <w:t>版下载，下载完成后解压，运行</w:t>
      </w:r>
      <w:r>
        <w:rPr>
          <w:rFonts w:hint="eastAsia"/>
        </w:rPr>
        <w:t>M</w:t>
      </w:r>
      <w:r>
        <w:t>ixly</w:t>
      </w:r>
      <w:r>
        <w:rPr>
          <w:rFonts w:hint="eastAsia"/>
        </w:rPr>
        <w:t>.</w:t>
      </w:r>
      <w:r>
        <w:t>jar</w:t>
      </w:r>
      <w:r>
        <w:rPr>
          <w:rFonts w:hint="eastAsia"/>
        </w:rPr>
        <w:t>文件即可在</w:t>
      </w:r>
      <w:r>
        <w:rPr>
          <w:rFonts w:hint="eastAsia"/>
        </w:rPr>
        <w:t>mac</w:t>
      </w:r>
      <w:r>
        <w:rPr>
          <w:rFonts w:hint="eastAsia"/>
        </w:rPr>
        <w:t>上打开米思齐软件如果软件不能运行，请在“偏好设置”</w:t>
      </w:r>
      <w:r>
        <w:rPr>
          <w:rFonts w:hint="eastAsia"/>
        </w:rPr>
        <w:t>-</w:t>
      </w:r>
      <w:r>
        <w:t>“</w:t>
      </w:r>
      <w:r>
        <w:rPr>
          <w:rFonts w:hint="eastAsia"/>
        </w:rPr>
        <w:t>安全与隐私</w:t>
      </w:r>
      <w:r>
        <w:t>”</w:t>
      </w:r>
      <w:r>
        <w:rPr>
          <w:rFonts w:hint="eastAsia"/>
        </w:rPr>
        <w:t>中，选择“通用”页面中，允许软件使用。</w:t>
      </w:r>
    </w:p>
    <w:p w14:paraId="2EAABED5" w14:textId="77777777" w:rsidR="004E11A1" w:rsidRDefault="004E11A1" w:rsidP="004E11A1">
      <w:pPr>
        <w:pStyle w:val="af6"/>
        <w:numPr>
          <w:ilvl w:val="0"/>
          <w:numId w:val="44"/>
        </w:numPr>
        <w:ind w:firstLineChars="0"/>
        <w:jc w:val="left"/>
      </w:pPr>
      <w:r>
        <w:rPr>
          <w:rFonts w:hint="eastAsia"/>
        </w:rPr>
        <w:t>安装驱动</w:t>
      </w:r>
    </w:p>
    <w:p w14:paraId="6767C599" w14:textId="77777777" w:rsidR="004E11A1" w:rsidRDefault="004E11A1" w:rsidP="004E11A1">
      <w:pPr>
        <w:pStyle w:val="af6"/>
        <w:ind w:left="1980" w:firstLineChars="0" w:firstLine="0"/>
        <w:jc w:val="left"/>
      </w:pPr>
      <w:r>
        <w:rPr>
          <w:rFonts w:hint="eastAsia"/>
        </w:rPr>
        <w:t>如果</w:t>
      </w:r>
      <w:r>
        <w:rPr>
          <w:rFonts w:hint="eastAsia"/>
        </w:rPr>
        <w:t>M</w:t>
      </w:r>
      <w:r>
        <w:t>ixly</w:t>
      </w:r>
      <w:r>
        <w:rPr>
          <w:rFonts w:hint="eastAsia"/>
        </w:rPr>
        <w:t>软件安装好后，我们编写了代码，如果想要运行到设备上去，则还需要安装串口驱动，串口驱动为下载文件的</w:t>
      </w:r>
      <w:r>
        <w:rPr>
          <w:rFonts w:hint="eastAsia"/>
        </w:rPr>
        <w:t>C</w:t>
      </w:r>
      <w:r>
        <w:t>H341SER_MAC,</w:t>
      </w:r>
      <w:r>
        <w:rPr>
          <w:rFonts w:hint="eastAsia"/>
        </w:rPr>
        <w:t>该软件直接安装即可，安装成功后，“关于本机”</w:t>
      </w:r>
      <w:r>
        <w:rPr>
          <w:rFonts w:hint="eastAsia"/>
        </w:rPr>
        <w:t>-</w:t>
      </w:r>
      <w:r>
        <w:rPr>
          <w:rFonts w:hint="eastAsia"/>
        </w:rPr>
        <w:t>“概览”页面</w:t>
      </w:r>
      <w:r>
        <w:rPr>
          <w:rFonts w:hint="eastAsia"/>
        </w:rPr>
        <w:t>-</w:t>
      </w:r>
      <w:r>
        <w:t>“</w:t>
      </w:r>
      <w:r>
        <w:rPr>
          <w:rFonts w:hint="eastAsia"/>
        </w:rPr>
        <w:t>系统报告</w:t>
      </w:r>
      <w:r>
        <w:t>”-“USB”</w:t>
      </w:r>
      <w:r>
        <w:rPr>
          <w:rFonts w:hint="eastAsia"/>
        </w:rPr>
        <w:t>中，看到新增的设备。到这里就基本安装完成了。</w:t>
      </w:r>
    </w:p>
    <w:p w14:paraId="13145EB8" w14:textId="77777777" w:rsidR="004E11A1" w:rsidRDefault="004E11A1" w:rsidP="004E11A1">
      <w:pPr>
        <w:pStyle w:val="af6"/>
        <w:ind w:left="1980" w:firstLineChars="0" w:firstLine="0"/>
        <w:jc w:val="left"/>
      </w:pPr>
    </w:p>
    <w:p w14:paraId="0F826E0C" w14:textId="77777777" w:rsidR="004E11A1" w:rsidRDefault="004E11A1" w:rsidP="004E11A1">
      <w:pPr>
        <w:pStyle w:val="af6"/>
        <w:ind w:left="1980" w:firstLineChars="0" w:firstLine="0"/>
        <w:jc w:val="left"/>
      </w:pPr>
    </w:p>
    <w:p w14:paraId="19C4747D" w14:textId="77777777" w:rsidR="004E11A1" w:rsidRDefault="004E11A1" w:rsidP="004E11A1">
      <w:pPr>
        <w:pStyle w:val="af6"/>
        <w:ind w:left="780" w:firstLineChars="400" w:firstLine="840"/>
        <w:jc w:val="left"/>
      </w:pPr>
      <w:r>
        <w:rPr>
          <w:noProof/>
        </w:rPr>
        <w:drawing>
          <wp:inline distT="0" distB="0" distL="0" distR="0" wp14:anchorId="5FFEFA06" wp14:editId="53CAB250">
            <wp:extent cx="5738334" cy="3499145"/>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0005" cy="3506262"/>
                    </a:xfrm>
                    <a:prstGeom prst="rect">
                      <a:avLst/>
                    </a:prstGeom>
                  </pic:spPr>
                </pic:pic>
              </a:graphicData>
            </a:graphic>
          </wp:inline>
        </w:drawing>
      </w:r>
    </w:p>
    <w:p w14:paraId="20B5A6BE" w14:textId="77777777" w:rsidR="004E11A1" w:rsidRDefault="004E11A1" w:rsidP="004E11A1">
      <w:pPr>
        <w:pStyle w:val="af6"/>
        <w:ind w:left="780" w:firstLineChars="400" w:firstLine="840"/>
        <w:jc w:val="center"/>
      </w:pPr>
      <w:r>
        <w:rPr>
          <w:rFonts w:hint="eastAsia"/>
        </w:rPr>
        <w:t>图</w:t>
      </w:r>
      <w:r>
        <w:rPr>
          <w:rFonts w:hint="eastAsia"/>
        </w:rPr>
        <w:t>1</w:t>
      </w:r>
      <w:r>
        <w:t>-4-1-4</w:t>
      </w:r>
    </w:p>
    <w:p w14:paraId="73CA9DDD" w14:textId="77777777" w:rsidR="004E11A1" w:rsidRDefault="004E11A1" w:rsidP="004E11A1">
      <w:pPr>
        <w:pStyle w:val="af6"/>
        <w:ind w:left="780" w:firstLineChars="0" w:firstLine="0"/>
        <w:jc w:val="center"/>
      </w:pPr>
      <w:r>
        <w:rPr>
          <w:noProof/>
        </w:rPr>
        <w:drawing>
          <wp:inline distT="0" distB="0" distL="0" distR="0" wp14:anchorId="222783C0" wp14:editId="60F62AAC">
            <wp:extent cx="2971800" cy="14478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71800" cy="1447800"/>
                    </a:xfrm>
                    <a:prstGeom prst="rect">
                      <a:avLst/>
                    </a:prstGeom>
                  </pic:spPr>
                </pic:pic>
              </a:graphicData>
            </a:graphic>
          </wp:inline>
        </w:drawing>
      </w:r>
    </w:p>
    <w:p w14:paraId="3F171521" w14:textId="77777777" w:rsidR="004E11A1" w:rsidRDefault="004E11A1" w:rsidP="004E11A1">
      <w:pPr>
        <w:pStyle w:val="af6"/>
        <w:ind w:left="780" w:firstLineChars="400" w:firstLine="840"/>
        <w:jc w:val="center"/>
      </w:pPr>
      <w:r>
        <w:rPr>
          <w:rFonts w:hint="eastAsia"/>
        </w:rPr>
        <w:t>图</w:t>
      </w:r>
      <w:r>
        <w:rPr>
          <w:rFonts w:hint="eastAsia"/>
        </w:rPr>
        <w:t>1</w:t>
      </w:r>
      <w:r>
        <w:t>-4-1-5</w:t>
      </w:r>
    </w:p>
    <w:p w14:paraId="739277EA" w14:textId="77777777" w:rsidR="004E11A1" w:rsidRDefault="004E11A1" w:rsidP="004E11A1">
      <w:pPr>
        <w:pStyle w:val="af6"/>
        <w:ind w:left="780" w:firstLineChars="0" w:firstLine="0"/>
        <w:jc w:val="center"/>
      </w:pPr>
    </w:p>
    <w:p w14:paraId="550F3F8C" w14:textId="77777777" w:rsidR="004E11A1" w:rsidRDefault="004E11A1" w:rsidP="004E11A1">
      <w:pPr>
        <w:pStyle w:val="af6"/>
        <w:ind w:left="780" w:firstLineChars="0" w:firstLine="0"/>
        <w:jc w:val="left"/>
      </w:pPr>
      <w:r>
        <w:t>Mac</w:t>
      </w:r>
      <w:r>
        <w:rPr>
          <w:rFonts w:hint="eastAsia"/>
        </w:rPr>
        <w:t>版的米思齐软件打开后界面如图</w:t>
      </w:r>
      <w:r>
        <w:rPr>
          <w:rFonts w:hint="eastAsia"/>
        </w:rPr>
        <w:t>1</w:t>
      </w:r>
      <w:r>
        <w:t>-4-1-5</w:t>
      </w:r>
      <w:r>
        <w:rPr>
          <w:rFonts w:hint="eastAsia"/>
        </w:rPr>
        <w:t>所示。</w:t>
      </w:r>
    </w:p>
    <w:p w14:paraId="4505BB4C" w14:textId="77777777" w:rsidR="004E11A1" w:rsidRPr="00B979CE" w:rsidRDefault="004E11A1" w:rsidP="004E11A1">
      <w:pPr>
        <w:spacing w:line="240" w:lineRule="auto"/>
        <w:rPr>
          <w:rFonts w:ascii="宋体" w:eastAsia="宋体" w:hAnsi="宋体" w:cs="宋体"/>
          <w:szCs w:val="24"/>
        </w:rPr>
      </w:pPr>
      <w:r w:rsidRPr="00B979CE">
        <w:rPr>
          <w:rFonts w:ascii="宋体" w:eastAsia="宋体" w:hAnsi="宋体" w:cs="宋体"/>
          <w:noProof/>
          <w:szCs w:val="24"/>
        </w:rPr>
        <w:lastRenderedPageBreak/>
        <w:drawing>
          <wp:inline distT="0" distB="0" distL="0" distR="0" wp14:anchorId="5ED00517" wp14:editId="6D601FD1">
            <wp:extent cx="6645910" cy="3674110"/>
            <wp:effectExtent l="0" t="0" r="2540" b="2540"/>
            <wp:docPr id="9" name="图片 9" descr="d:\Documents\Tencent Files\1210685193\Image\C2C\{D3E3F5C9-DFF8-7C54-C405-0547658EAF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Tencent Files\1210685193\Image\C2C\{D3E3F5C9-DFF8-7C54-C405-0547658EAFD0}.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45910" cy="3674110"/>
                    </a:xfrm>
                    <a:prstGeom prst="rect">
                      <a:avLst/>
                    </a:prstGeom>
                    <a:noFill/>
                    <a:ln>
                      <a:noFill/>
                    </a:ln>
                  </pic:spPr>
                </pic:pic>
              </a:graphicData>
            </a:graphic>
          </wp:inline>
        </w:drawing>
      </w:r>
    </w:p>
    <w:p w14:paraId="07EF197F" w14:textId="77777777" w:rsidR="004E11A1" w:rsidRDefault="004E11A1" w:rsidP="004E11A1">
      <w:pPr>
        <w:pStyle w:val="af6"/>
        <w:ind w:left="780" w:firstLineChars="0" w:firstLine="0"/>
        <w:jc w:val="center"/>
      </w:pPr>
      <w:r>
        <w:rPr>
          <w:rFonts w:hint="eastAsia"/>
        </w:rPr>
        <w:t>图</w:t>
      </w:r>
      <w:r>
        <w:rPr>
          <w:rFonts w:hint="eastAsia"/>
        </w:rPr>
        <w:t>1</w:t>
      </w:r>
      <w:r>
        <w:t>-4-1-5</w:t>
      </w:r>
    </w:p>
    <w:p w14:paraId="7AB1CA2A" w14:textId="77777777" w:rsidR="004E11A1" w:rsidRDefault="004E11A1" w:rsidP="004E11A1">
      <w:pPr>
        <w:pStyle w:val="3"/>
      </w:pPr>
      <w:bookmarkStart w:id="12" w:name="_Toc531860476"/>
      <w:r>
        <w:rPr>
          <w:rFonts w:hint="eastAsia"/>
        </w:rPr>
        <w:t>1.</w:t>
      </w:r>
      <w:r>
        <w:t>4.2</w:t>
      </w:r>
      <w:r>
        <w:rPr>
          <w:rFonts w:hint="eastAsia"/>
        </w:rPr>
        <w:t>编译环境介绍</w:t>
      </w:r>
      <w:bookmarkEnd w:id="12"/>
    </w:p>
    <w:p w14:paraId="11A5B3D5" w14:textId="269BCFAC" w:rsidR="004E11A1" w:rsidRDefault="004E11A1" w:rsidP="004E11A1">
      <w:pPr>
        <w:rPr>
          <w:rFonts w:eastAsiaTheme="minorEastAsia"/>
        </w:rPr>
      </w:pPr>
      <w:r>
        <w:rPr>
          <w:rFonts w:eastAsiaTheme="minorEastAsia" w:hint="eastAsia"/>
        </w:rPr>
        <w:t xml:space="preserve"> </w:t>
      </w:r>
      <w:r>
        <w:rPr>
          <w:rFonts w:eastAsiaTheme="minorEastAsia"/>
        </w:rPr>
        <w:t xml:space="preserve">  </w:t>
      </w:r>
      <w:r>
        <w:rPr>
          <w:rFonts w:eastAsiaTheme="minorEastAsia" w:hint="eastAsia"/>
        </w:rPr>
        <w:t>我们知道，</w:t>
      </w:r>
      <w:r w:rsidR="004F479D">
        <w:rPr>
          <w:rFonts w:eastAsiaTheme="minorEastAsia" w:hint="eastAsia"/>
        </w:rPr>
        <w:t>扩展板</w:t>
      </w:r>
      <w:r>
        <w:rPr>
          <w:rFonts w:eastAsiaTheme="minorEastAsia" w:hint="eastAsia"/>
        </w:rPr>
        <w:t>要动起来，除了要有硬件上的配合，更重要的是需要给它编写程序，上面我们已经了解了</w:t>
      </w:r>
      <w:r w:rsidR="004F479D">
        <w:rPr>
          <w:rFonts w:eastAsiaTheme="minorEastAsia" w:hint="eastAsia"/>
        </w:rPr>
        <w:t>扩展板</w:t>
      </w:r>
      <w:r>
        <w:rPr>
          <w:rFonts w:eastAsiaTheme="minorEastAsia" w:hint="eastAsia"/>
        </w:rPr>
        <w:t>的硬件部分，我们接下来认识它的软件部分。</w:t>
      </w:r>
      <w:r>
        <w:rPr>
          <w:rFonts w:eastAsiaTheme="minorEastAsia"/>
        </w:rPr>
        <w:t>MotorDriverBoard</w:t>
      </w:r>
      <w:r>
        <w:rPr>
          <w:rFonts w:eastAsiaTheme="minorEastAsia" w:hint="eastAsia"/>
        </w:rPr>
        <w:t>的软件部分是在图形化编程软件</w:t>
      </w:r>
      <w:r>
        <w:rPr>
          <w:rFonts w:eastAsiaTheme="minorEastAsia"/>
        </w:rPr>
        <w:t>Mixly</w:t>
      </w:r>
      <w:r>
        <w:rPr>
          <w:rFonts w:eastAsiaTheme="minorEastAsia" w:hint="eastAsia"/>
        </w:rPr>
        <w:t>上来编程，有了这个软件，我们可以对</w:t>
      </w:r>
      <w:r w:rsidR="004F479D">
        <w:rPr>
          <w:rFonts w:eastAsiaTheme="minorEastAsia" w:hint="eastAsia"/>
        </w:rPr>
        <w:t>扩展板</w:t>
      </w:r>
      <w:r>
        <w:rPr>
          <w:rFonts w:eastAsiaTheme="minorEastAsia" w:hint="eastAsia"/>
        </w:rPr>
        <w:t>编写我们想让它执行的各种命令，从而对它进行控制了！</w:t>
      </w:r>
      <w:r>
        <w:rPr>
          <w:rFonts w:eastAsiaTheme="minorEastAsia"/>
        </w:rPr>
        <w:t>Mixly</w:t>
      </w:r>
      <w:r>
        <w:rPr>
          <w:rFonts w:eastAsiaTheme="minorEastAsia" w:hint="eastAsia"/>
        </w:rPr>
        <w:t>的软件界面如图</w:t>
      </w:r>
      <w:r>
        <w:rPr>
          <w:rFonts w:eastAsiaTheme="minorEastAsia" w:hint="eastAsia"/>
        </w:rPr>
        <w:t>1</w:t>
      </w:r>
      <w:r>
        <w:rPr>
          <w:rFonts w:eastAsiaTheme="minorEastAsia"/>
        </w:rPr>
        <w:t>-4-2-1</w:t>
      </w:r>
      <w:r>
        <w:rPr>
          <w:rFonts w:eastAsiaTheme="minorEastAsia" w:hint="eastAsia"/>
        </w:rPr>
        <w:t>所示。</w:t>
      </w:r>
    </w:p>
    <w:p w14:paraId="1CF0AE8C" w14:textId="77777777" w:rsidR="004E11A1" w:rsidRDefault="004E11A1" w:rsidP="004E11A1">
      <w:pPr>
        <w:jc w:val="center"/>
        <w:rPr>
          <w:rFonts w:eastAsiaTheme="minorEastAsia"/>
        </w:rPr>
      </w:pPr>
      <w:r w:rsidRPr="002D2232">
        <w:rPr>
          <w:noProof/>
          <w:sz w:val="36"/>
          <w:szCs w:val="36"/>
        </w:rPr>
        <w:drawing>
          <wp:inline distT="0" distB="0" distL="0" distR="0" wp14:anchorId="1BB17450" wp14:editId="01C7DD62">
            <wp:extent cx="5274310" cy="2977515"/>
            <wp:effectExtent l="0" t="0" r="2540" b="0"/>
            <wp:docPr id="96" name="图片 96" descr="C:\Users\ADMINI~1\AppData\Local\Temp\154607172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1546071727(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977515"/>
                    </a:xfrm>
                    <a:prstGeom prst="rect">
                      <a:avLst/>
                    </a:prstGeom>
                    <a:noFill/>
                    <a:ln>
                      <a:noFill/>
                    </a:ln>
                  </pic:spPr>
                </pic:pic>
              </a:graphicData>
            </a:graphic>
          </wp:inline>
        </w:drawing>
      </w:r>
    </w:p>
    <w:p w14:paraId="5865053A" w14:textId="77777777" w:rsidR="004E11A1" w:rsidRDefault="004E11A1" w:rsidP="004E11A1">
      <w:pPr>
        <w:jc w:val="center"/>
        <w:rPr>
          <w:rFonts w:eastAsiaTheme="minorEastAsia"/>
        </w:rPr>
      </w:pPr>
      <w:r>
        <w:rPr>
          <w:rFonts w:eastAsiaTheme="minorEastAsia" w:hint="eastAsia"/>
        </w:rPr>
        <w:t>图</w:t>
      </w:r>
      <w:r>
        <w:rPr>
          <w:rFonts w:eastAsiaTheme="minorEastAsia" w:hint="eastAsia"/>
        </w:rPr>
        <w:t>1</w:t>
      </w:r>
      <w:r>
        <w:rPr>
          <w:rFonts w:eastAsiaTheme="minorEastAsia"/>
        </w:rPr>
        <w:t>-4-2-1</w:t>
      </w:r>
    </w:p>
    <w:p w14:paraId="36867024" w14:textId="77777777" w:rsidR="004E11A1" w:rsidRDefault="004E11A1" w:rsidP="004E11A1">
      <w:pPr>
        <w:jc w:val="center"/>
        <w:rPr>
          <w:rFonts w:eastAsiaTheme="minorEastAsia"/>
        </w:rPr>
      </w:pPr>
    </w:p>
    <w:p w14:paraId="5E88E866" w14:textId="77777777" w:rsidR="004E11A1" w:rsidRDefault="004E11A1" w:rsidP="004E11A1">
      <w:pPr>
        <w:pStyle w:val="af6"/>
        <w:numPr>
          <w:ilvl w:val="0"/>
          <w:numId w:val="26"/>
        </w:numPr>
        <w:ind w:firstLineChars="0"/>
      </w:pPr>
      <w:r>
        <w:rPr>
          <w:rFonts w:hint="eastAsia"/>
          <w:b/>
        </w:rPr>
        <w:t>基础模块区和库模块区</w:t>
      </w:r>
      <w:r w:rsidRPr="00E966B4">
        <w:rPr>
          <w:rFonts w:hint="eastAsia"/>
          <w:b/>
        </w:rPr>
        <w:t>：</w:t>
      </w:r>
      <w:r>
        <w:rPr>
          <w:rFonts w:hint="eastAsia"/>
        </w:rPr>
        <w:t>同种类型的积木被分在同个模块中并赋予同种颜色，每块积木代表一条控制指令。</w:t>
      </w:r>
    </w:p>
    <w:p w14:paraId="45486A4B" w14:textId="77777777" w:rsidR="004E11A1" w:rsidRPr="006E5425" w:rsidRDefault="004E11A1" w:rsidP="004E11A1">
      <w:pPr>
        <w:pStyle w:val="af6"/>
        <w:numPr>
          <w:ilvl w:val="0"/>
          <w:numId w:val="26"/>
        </w:numPr>
        <w:ind w:firstLineChars="0"/>
      </w:pPr>
      <w:r>
        <w:rPr>
          <w:rFonts w:hint="eastAsia"/>
          <w:b/>
        </w:rPr>
        <w:t>功能</w:t>
      </w:r>
      <w:r w:rsidRPr="00E966B4">
        <w:rPr>
          <w:rFonts w:hint="eastAsia"/>
          <w:b/>
        </w:rPr>
        <w:t>区：</w:t>
      </w:r>
      <w:r>
        <w:rPr>
          <w:rFonts w:hint="eastAsia"/>
        </w:rPr>
        <w:t>对项目文件的创建、保存，库的导入、导出、管理，串口连接与上传程序，控制板选择进行操作的区域。</w:t>
      </w:r>
    </w:p>
    <w:p w14:paraId="0622A5E7" w14:textId="77777777" w:rsidR="004E11A1" w:rsidRDefault="004E11A1" w:rsidP="004E11A1">
      <w:pPr>
        <w:pStyle w:val="af6"/>
        <w:numPr>
          <w:ilvl w:val="0"/>
          <w:numId w:val="26"/>
        </w:numPr>
        <w:ind w:firstLineChars="0"/>
      </w:pPr>
      <w:r>
        <w:rPr>
          <w:rFonts w:hint="eastAsia"/>
          <w:b/>
        </w:rPr>
        <w:t>程序构建区</w:t>
      </w:r>
      <w:r w:rsidRPr="00E966B4">
        <w:rPr>
          <w:rFonts w:hint="eastAsia"/>
          <w:b/>
        </w:rPr>
        <w:t>：</w:t>
      </w:r>
      <w:r>
        <w:rPr>
          <w:rFonts w:hint="eastAsia"/>
        </w:rPr>
        <w:t>是放置从基础模块区和库模块区拖拽出来的积木块的地方。</w:t>
      </w:r>
    </w:p>
    <w:p w14:paraId="7A433C8C" w14:textId="77777777" w:rsidR="004E11A1" w:rsidRDefault="004E11A1" w:rsidP="004E11A1">
      <w:pPr>
        <w:pStyle w:val="af6"/>
        <w:numPr>
          <w:ilvl w:val="0"/>
          <w:numId w:val="26"/>
        </w:numPr>
        <w:ind w:firstLineChars="0"/>
      </w:pPr>
      <w:r>
        <w:rPr>
          <w:rFonts w:hint="eastAsia"/>
          <w:b/>
        </w:rPr>
        <w:t>代码区：</w:t>
      </w:r>
      <w:r>
        <w:rPr>
          <w:rFonts w:hint="eastAsia"/>
        </w:rPr>
        <w:t>拖拽出积木后，点击“代码”，可以看到你拖拽的模块对应的</w:t>
      </w:r>
      <w:r>
        <w:rPr>
          <w:rFonts w:hint="eastAsia"/>
        </w:rPr>
        <w:t>C</w:t>
      </w:r>
      <w:r>
        <w:rPr>
          <w:rFonts w:hint="eastAsia"/>
        </w:rPr>
        <w:t>语言代码。</w:t>
      </w:r>
      <w:r>
        <w:t xml:space="preserve"> </w:t>
      </w:r>
    </w:p>
    <w:p w14:paraId="0076B874" w14:textId="77777777" w:rsidR="004E11A1" w:rsidRDefault="004E11A1" w:rsidP="004E11A1">
      <w:pPr>
        <w:pStyle w:val="af6"/>
        <w:numPr>
          <w:ilvl w:val="0"/>
          <w:numId w:val="26"/>
        </w:numPr>
        <w:ind w:firstLineChars="0"/>
      </w:pPr>
      <w:r>
        <w:rPr>
          <w:rFonts w:hint="eastAsia"/>
          <w:b/>
        </w:rPr>
        <w:t>语言切换区</w:t>
      </w:r>
      <w:r w:rsidRPr="00E966B4">
        <w:rPr>
          <w:rFonts w:hint="eastAsia"/>
          <w:b/>
        </w:rPr>
        <w:t>：</w:t>
      </w:r>
      <w:r>
        <w:rPr>
          <w:rFonts w:hint="eastAsia"/>
        </w:rPr>
        <w:t>可以切换中文简体，中文繁体，英文和西班牙文。</w:t>
      </w:r>
      <w:r>
        <w:t xml:space="preserve"> </w:t>
      </w:r>
    </w:p>
    <w:p w14:paraId="658EFBB3" w14:textId="77777777" w:rsidR="004E11A1" w:rsidRDefault="004E11A1" w:rsidP="004E11A1">
      <w:pPr>
        <w:pStyle w:val="af6"/>
        <w:numPr>
          <w:ilvl w:val="0"/>
          <w:numId w:val="26"/>
        </w:numPr>
        <w:ind w:firstLineChars="0"/>
      </w:pPr>
      <w:r>
        <w:rPr>
          <w:rFonts w:hint="eastAsia"/>
          <w:b/>
        </w:rPr>
        <w:t>缩放控制</w:t>
      </w:r>
      <w:r w:rsidRPr="00E966B4">
        <w:rPr>
          <w:rFonts w:hint="eastAsia"/>
          <w:b/>
        </w:rPr>
        <w:t>区：</w:t>
      </w:r>
      <w:r>
        <w:rPr>
          <w:rFonts w:hint="eastAsia"/>
        </w:rPr>
        <w:t>可以将软件操作界面进行缩放。</w:t>
      </w:r>
      <w:r>
        <w:t xml:space="preserve"> </w:t>
      </w:r>
    </w:p>
    <w:p w14:paraId="395AFFC2" w14:textId="77777777" w:rsidR="004E11A1" w:rsidRDefault="004E11A1" w:rsidP="004E11A1">
      <w:pPr>
        <w:pStyle w:val="af6"/>
        <w:numPr>
          <w:ilvl w:val="0"/>
          <w:numId w:val="26"/>
        </w:numPr>
        <w:ind w:firstLineChars="0"/>
      </w:pPr>
      <w:r>
        <w:rPr>
          <w:rFonts w:hint="eastAsia"/>
          <w:b/>
        </w:rPr>
        <w:t>垃圾箱</w:t>
      </w:r>
      <w:r w:rsidRPr="00E966B4">
        <w:rPr>
          <w:rFonts w:hint="eastAsia"/>
          <w:b/>
        </w:rPr>
        <w:t>：</w:t>
      </w:r>
      <w:r>
        <w:rPr>
          <w:rFonts w:hint="eastAsia"/>
        </w:rPr>
        <w:t>用来移除不需要的积木块。</w:t>
      </w:r>
    </w:p>
    <w:p w14:paraId="731292D6" w14:textId="77777777" w:rsidR="004E11A1" w:rsidRDefault="004E11A1" w:rsidP="004E11A1">
      <w:pPr>
        <w:pStyle w:val="2"/>
      </w:pPr>
      <w:bookmarkStart w:id="13" w:name="_Toc531860477"/>
      <w:r>
        <w:rPr>
          <w:rFonts w:hint="eastAsia"/>
        </w:rPr>
        <w:t xml:space="preserve">1.5 </w:t>
      </w:r>
      <w:r>
        <w:rPr>
          <w:rFonts w:hint="eastAsia"/>
        </w:rPr>
        <w:t>基础模块区和库模块区介绍</w:t>
      </w:r>
      <w:bookmarkEnd w:id="13"/>
    </w:p>
    <w:p w14:paraId="2A980205" w14:textId="77777777" w:rsidR="004E11A1" w:rsidRDefault="004E11A1" w:rsidP="004E11A1">
      <w:pPr>
        <w:rPr>
          <w:rFonts w:eastAsiaTheme="minorEastAsia"/>
        </w:rPr>
      </w:pPr>
      <w:r>
        <w:rPr>
          <w:rFonts w:eastAsiaTheme="minorEastAsia" w:hint="eastAsia"/>
        </w:rPr>
        <w:t xml:space="preserve">   </w:t>
      </w:r>
      <w:r>
        <w:rPr>
          <w:rFonts w:eastAsiaTheme="minorEastAsia"/>
        </w:rPr>
        <w:t>Mixly</w:t>
      </w:r>
      <w:r>
        <w:rPr>
          <w:rFonts w:eastAsiaTheme="minorEastAsia" w:hint="eastAsia"/>
        </w:rPr>
        <w:t xml:space="preserve"> </w:t>
      </w:r>
      <w:r>
        <w:rPr>
          <w:rFonts w:eastAsiaTheme="minorEastAsia" w:hint="eastAsia"/>
        </w:rPr>
        <w:t>的</w:t>
      </w:r>
      <w:r>
        <w:rPr>
          <w:rFonts w:hint="eastAsia"/>
        </w:rPr>
        <w:t>基础模块区和库模块区</w:t>
      </w:r>
      <w:r>
        <w:rPr>
          <w:rFonts w:eastAsiaTheme="minorEastAsia" w:hint="eastAsia"/>
        </w:rPr>
        <w:t>，分为</w:t>
      </w:r>
      <w:r>
        <w:rPr>
          <w:rFonts w:eastAsiaTheme="minorEastAsia" w:hint="eastAsia"/>
        </w:rPr>
        <w:t>M</w:t>
      </w:r>
      <w:r>
        <w:rPr>
          <w:rFonts w:eastAsiaTheme="minorEastAsia"/>
        </w:rPr>
        <w:t>ixly</w:t>
      </w:r>
      <w:r>
        <w:rPr>
          <w:rFonts w:eastAsiaTheme="minorEastAsia" w:hint="eastAsia"/>
        </w:rPr>
        <w:t>软件自带的一些积木块和自己导入的库积木块。这些积木块都能够一一对应</w:t>
      </w:r>
      <w:r>
        <w:rPr>
          <w:rFonts w:eastAsiaTheme="minorEastAsia"/>
        </w:rPr>
        <w:t>C</w:t>
      </w:r>
      <w:r>
        <w:rPr>
          <w:rFonts w:eastAsiaTheme="minorEastAsia" w:hint="eastAsia"/>
        </w:rPr>
        <w:t>语言代码，可以通过拼接不同的积木块来编写自己喜欢的程序，我们甚至不需用了解每块积木对应什么代码，因为当我们拖拽出积木块后，程序就被我们写好了，我们点击“代码”这个字段，就可以看到这些</w:t>
      </w:r>
      <w:r>
        <w:rPr>
          <w:rFonts w:eastAsiaTheme="minorEastAsia" w:hint="eastAsia"/>
        </w:rPr>
        <w:t>C</w:t>
      </w:r>
      <w:r>
        <w:rPr>
          <w:rFonts w:eastAsiaTheme="minorEastAsia" w:hint="eastAsia"/>
        </w:rPr>
        <w:t>语言代码了。图</w:t>
      </w:r>
      <w:r>
        <w:rPr>
          <w:rFonts w:eastAsiaTheme="minorEastAsia" w:hint="eastAsia"/>
        </w:rPr>
        <w:t>1</w:t>
      </w:r>
      <w:r>
        <w:rPr>
          <w:rFonts w:eastAsiaTheme="minorEastAsia"/>
        </w:rPr>
        <w:t>-5-1</w:t>
      </w:r>
      <w:r>
        <w:rPr>
          <w:rFonts w:eastAsiaTheme="minorEastAsia" w:hint="eastAsia"/>
        </w:rPr>
        <w:t>和</w:t>
      </w:r>
      <w:r>
        <w:rPr>
          <w:rFonts w:eastAsiaTheme="minorEastAsia" w:hint="eastAsia"/>
        </w:rPr>
        <w:t>1</w:t>
      </w:r>
      <w:r>
        <w:rPr>
          <w:rFonts w:eastAsiaTheme="minorEastAsia"/>
        </w:rPr>
        <w:t>-5-2</w:t>
      </w:r>
      <w:r>
        <w:rPr>
          <w:rFonts w:eastAsiaTheme="minorEastAsia" w:hint="eastAsia"/>
        </w:rPr>
        <w:t>分别是模块和代码部分。</w:t>
      </w:r>
    </w:p>
    <w:p w14:paraId="24925169" w14:textId="77777777" w:rsidR="004E11A1" w:rsidRDefault="004E11A1" w:rsidP="004E11A1">
      <w:pPr>
        <w:rPr>
          <w:rFonts w:eastAsiaTheme="minorEastAsia"/>
        </w:rPr>
      </w:pPr>
      <w:r w:rsidRPr="00701F41">
        <w:rPr>
          <w:rFonts w:eastAsiaTheme="minorEastAsia"/>
          <w:noProof/>
        </w:rPr>
        <w:drawing>
          <wp:inline distT="0" distB="0" distL="0" distR="0" wp14:anchorId="6B84B48B" wp14:editId="5D0F1E53">
            <wp:extent cx="2700915" cy="4740752"/>
            <wp:effectExtent l="0" t="0" r="4445" b="3175"/>
            <wp:docPr id="106" name="图片 106" descr="C:\Users\ADMINI~1\AppData\Local\Temp\154745429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1\AppData\Local\Temp\1547454293(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04538" cy="4747111"/>
                    </a:xfrm>
                    <a:prstGeom prst="rect">
                      <a:avLst/>
                    </a:prstGeom>
                    <a:noFill/>
                    <a:ln>
                      <a:noFill/>
                    </a:ln>
                  </pic:spPr>
                </pic:pic>
              </a:graphicData>
            </a:graphic>
          </wp:inline>
        </w:drawing>
      </w:r>
      <w:r w:rsidRPr="00701F41">
        <w:rPr>
          <w:rFonts w:eastAsiaTheme="minorEastAsia"/>
          <w:noProof/>
        </w:rPr>
        <w:drawing>
          <wp:inline distT="0" distB="0" distL="0" distR="0" wp14:anchorId="280B413A" wp14:editId="52D21733">
            <wp:extent cx="3012440" cy="4552973"/>
            <wp:effectExtent l="0" t="0" r="0" b="0"/>
            <wp:docPr id="107" name="图片 107" descr="C:\Users\ADMINI~1\AppData\Local\Temp\15474543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1\AppData\Local\Temp\1547454310(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19502" cy="4563647"/>
                    </a:xfrm>
                    <a:prstGeom prst="rect">
                      <a:avLst/>
                    </a:prstGeom>
                    <a:noFill/>
                    <a:ln>
                      <a:noFill/>
                    </a:ln>
                  </pic:spPr>
                </pic:pic>
              </a:graphicData>
            </a:graphic>
          </wp:inline>
        </w:drawing>
      </w:r>
    </w:p>
    <w:p w14:paraId="1C49E996" w14:textId="77777777" w:rsidR="004E11A1" w:rsidRDefault="004E11A1" w:rsidP="004E11A1">
      <w:pPr>
        <w:jc w:val="center"/>
        <w:rPr>
          <w:rFonts w:eastAsiaTheme="minorEastAsia"/>
        </w:rPr>
      </w:pPr>
      <w:r>
        <w:rPr>
          <w:rFonts w:hint="eastAsia"/>
        </w:rPr>
        <w:t>图</w:t>
      </w:r>
      <w:r>
        <w:rPr>
          <w:rFonts w:eastAsiaTheme="minorEastAsia" w:hint="eastAsia"/>
        </w:rPr>
        <w:t>1</w:t>
      </w:r>
      <w:r>
        <w:rPr>
          <w:rFonts w:eastAsiaTheme="minorEastAsia"/>
        </w:rPr>
        <w:t xml:space="preserve">-5-1                                    </w:t>
      </w:r>
      <w:r>
        <w:rPr>
          <w:rFonts w:hint="eastAsia"/>
        </w:rPr>
        <w:t>图</w:t>
      </w:r>
      <w:r>
        <w:rPr>
          <w:rFonts w:eastAsiaTheme="minorEastAsia"/>
        </w:rPr>
        <w:t xml:space="preserve"> </w:t>
      </w:r>
      <w:r>
        <w:rPr>
          <w:rFonts w:eastAsiaTheme="minorEastAsia" w:hint="eastAsia"/>
        </w:rPr>
        <w:t>1</w:t>
      </w:r>
      <w:r>
        <w:rPr>
          <w:rFonts w:eastAsiaTheme="minorEastAsia"/>
        </w:rPr>
        <w:t>-5-2</w:t>
      </w:r>
    </w:p>
    <w:p w14:paraId="5A92DB0F" w14:textId="77777777" w:rsidR="004E11A1" w:rsidRDefault="004E11A1" w:rsidP="004E11A1">
      <w:pPr>
        <w:ind w:firstLineChars="400" w:firstLine="960"/>
        <w:rPr>
          <w:rFonts w:eastAsiaTheme="minorEastAsia"/>
        </w:rPr>
      </w:pPr>
    </w:p>
    <w:p w14:paraId="4EEAB7CC" w14:textId="77777777" w:rsidR="004E11A1" w:rsidRDefault="004E11A1" w:rsidP="004E11A1">
      <w:pPr>
        <w:pStyle w:val="2"/>
      </w:pPr>
      <w:bookmarkStart w:id="14" w:name="_Toc531860478"/>
      <w:r>
        <w:rPr>
          <w:rFonts w:hint="eastAsia"/>
        </w:rPr>
        <w:lastRenderedPageBreak/>
        <w:t>1.6</w:t>
      </w:r>
      <w:r>
        <w:rPr>
          <w:rFonts w:hint="eastAsia"/>
        </w:rPr>
        <w:t>积木块介绍</w:t>
      </w:r>
      <w:bookmarkEnd w:id="14"/>
    </w:p>
    <w:p w14:paraId="1D99F5C9" w14:textId="77777777" w:rsidR="004E11A1" w:rsidRDefault="004E11A1" w:rsidP="004E11A1">
      <w:pPr>
        <w:rPr>
          <w:rFonts w:eastAsiaTheme="minorEastAsia"/>
        </w:rPr>
      </w:pPr>
      <w:r>
        <w:rPr>
          <w:rFonts w:eastAsiaTheme="minorEastAsia" w:hint="eastAsia"/>
        </w:rPr>
        <w:t xml:space="preserve">  Mixly</w:t>
      </w:r>
      <w:r>
        <w:rPr>
          <w:rFonts w:eastAsiaTheme="minorEastAsia" w:hint="eastAsia"/>
        </w:rPr>
        <w:t>的脚本标签下有多种种积木类型，有输入</w:t>
      </w:r>
      <w:r>
        <w:rPr>
          <w:rFonts w:eastAsiaTheme="minorEastAsia" w:hint="eastAsia"/>
        </w:rPr>
        <w:t>/</w:t>
      </w:r>
      <w:r>
        <w:rPr>
          <w:rFonts w:eastAsiaTheme="minorEastAsia" w:hint="eastAsia"/>
        </w:rPr>
        <w:t>输出，控制，数学，文本，数组，串口，通信，等，如果有兴趣可以自己去尝试实践，这里不做赘述，我们主要了解一下控制，数学，串口和逻辑这</w:t>
      </w:r>
      <w:r>
        <w:rPr>
          <w:rFonts w:eastAsiaTheme="minorEastAsia"/>
        </w:rPr>
        <w:t>4</w:t>
      </w:r>
      <w:r>
        <w:rPr>
          <w:rFonts w:eastAsiaTheme="minorEastAsia" w:hint="eastAsia"/>
        </w:rPr>
        <w:t>个积木类型。</w:t>
      </w:r>
    </w:p>
    <w:p w14:paraId="3676F058" w14:textId="77777777" w:rsidR="004E11A1" w:rsidRPr="000D594A" w:rsidRDefault="004E11A1" w:rsidP="004E11A1">
      <w:pPr>
        <w:pStyle w:val="af6"/>
        <w:numPr>
          <w:ilvl w:val="0"/>
          <w:numId w:val="41"/>
        </w:numPr>
        <w:ind w:firstLineChars="0"/>
      </w:pPr>
      <w:r w:rsidRPr="000D594A">
        <w:rPr>
          <w:rFonts w:hint="eastAsia"/>
        </w:rPr>
        <w:t>控制类积木里面都是控制程序执行流程的积木</w:t>
      </w:r>
      <w:r>
        <w:rPr>
          <w:rFonts w:hint="eastAsia"/>
        </w:rPr>
        <w:t>，主导程序，如图</w:t>
      </w:r>
      <w:r>
        <w:rPr>
          <w:rFonts w:hint="eastAsia"/>
        </w:rPr>
        <w:t>1-</w:t>
      </w:r>
      <w:r>
        <w:t>6-1</w:t>
      </w:r>
      <w:r>
        <w:rPr>
          <w:rFonts w:hint="eastAsia"/>
        </w:rPr>
        <w:t>。</w:t>
      </w:r>
    </w:p>
    <w:p w14:paraId="0BEF2F06" w14:textId="77777777" w:rsidR="004E11A1" w:rsidRDefault="004E11A1" w:rsidP="004E11A1">
      <w:pPr>
        <w:jc w:val="center"/>
        <w:rPr>
          <w:noProof/>
        </w:rPr>
      </w:pPr>
    </w:p>
    <w:p w14:paraId="71EB9E7E" w14:textId="77777777" w:rsidR="004E11A1" w:rsidRDefault="004E11A1" w:rsidP="004E11A1">
      <w:pPr>
        <w:rPr>
          <w:rFonts w:eastAsiaTheme="minorEastAsia"/>
        </w:rPr>
      </w:pPr>
      <w:r w:rsidRPr="00701F41">
        <w:rPr>
          <w:rFonts w:eastAsiaTheme="minorEastAsia"/>
          <w:noProof/>
        </w:rPr>
        <w:drawing>
          <wp:inline distT="0" distB="0" distL="0" distR="0" wp14:anchorId="60D0E428" wp14:editId="48CDAA32">
            <wp:extent cx="2447239" cy="668330"/>
            <wp:effectExtent l="0" t="0" r="0" b="0"/>
            <wp:docPr id="108" name="图片 108" descr="C:\Users\ADMINI~1\AppData\Local\Temp\154745465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1\AppData\Local\Temp\1547454652(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77884" cy="676699"/>
                    </a:xfrm>
                    <a:prstGeom prst="rect">
                      <a:avLst/>
                    </a:prstGeom>
                    <a:noFill/>
                    <a:ln>
                      <a:noFill/>
                    </a:ln>
                  </pic:spPr>
                </pic:pic>
              </a:graphicData>
            </a:graphic>
          </wp:inline>
        </w:drawing>
      </w:r>
      <w:r w:rsidRPr="00446340">
        <w:rPr>
          <w:rFonts w:eastAsiaTheme="minorEastAsia"/>
          <w:noProof/>
        </w:rPr>
        <w:drawing>
          <wp:inline distT="0" distB="0" distL="0" distR="0" wp14:anchorId="15072DF0" wp14:editId="4F7A07A2">
            <wp:extent cx="1448159" cy="1020005"/>
            <wp:effectExtent l="0" t="0" r="0" b="8890"/>
            <wp:docPr id="109" name="图片 109" descr="C:\Users\ADMINI~1\AppData\Local\Temp\154745472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1\AppData\Local\Temp\1547454729(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64058" cy="1031203"/>
                    </a:xfrm>
                    <a:prstGeom prst="rect">
                      <a:avLst/>
                    </a:prstGeom>
                    <a:noFill/>
                    <a:ln>
                      <a:noFill/>
                    </a:ln>
                  </pic:spPr>
                </pic:pic>
              </a:graphicData>
            </a:graphic>
          </wp:inline>
        </w:drawing>
      </w:r>
    </w:p>
    <w:p w14:paraId="772C3325" w14:textId="77777777" w:rsidR="004E11A1" w:rsidRPr="00446340" w:rsidRDefault="004E11A1" w:rsidP="004E11A1">
      <w:pPr>
        <w:pStyle w:val="af6"/>
        <w:ind w:left="420" w:firstLineChars="0" w:firstLine="0"/>
      </w:pPr>
      <w:r>
        <w:rPr>
          <w:rFonts w:hint="eastAsia"/>
        </w:rPr>
        <w:t>图</w:t>
      </w:r>
      <w:r>
        <w:rPr>
          <w:rFonts w:hint="eastAsia"/>
        </w:rPr>
        <w:t>1-</w:t>
      </w:r>
      <w:r>
        <w:t xml:space="preserve">6-1                          </w:t>
      </w:r>
      <w:r>
        <w:rPr>
          <w:rFonts w:hint="eastAsia"/>
        </w:rPr>
        <w:t>图</w:t>
      </w:r>
      <w:r>
        <w:rPr>
          <w:rFonts w:hint="eastAsia"/>
        </w:rPr>
        <w:t>1</w:t>
      </w:r>
      <w:r>
        <w:t>-6-2</w:t>
      </w:r>
    </w:p>
    <w:p w14:paraId="75B2F784" w14:textId="77777777" w:rsidR="004E11A1" w:rsidRDefault="004E11A1" w:rsidP="004E11A1">
      <w:pPr>
        <w:ind w:firstLineChars="600" w:firstLine="1440"/>
        <w:rPr>
          <w:rFonts w:eastAsiaTheme="minorEastAsia"/>
        </w:rPr>
      </w:pPr>
    </w:p>
    <w:p w14:paraId="6DCE8480" w14:textId="77777777" w:rsidR="004E11A1" w:rsidRDefault="004E11A1" w:rsidP="004E11A1">
      <w:pPr>
        <w:ind w:firstLineChars="600" w:firstLine="1440"/>
        <w:rPr>
          <w:rFonts w:eastAsiaTheme="minorEastAsia"/>
        </w:rPr>
      </w:pPr>
    </w:p>
    <w:p w14:paraId="26BE24F4" w14:textId="77777777" w:rsidR="004E11A1" w:rsidRPr="00446340" w:rsidRDefault="004E11A1" w:rsidP="004E11A1">
      <w:pPr>
        <w:pStyle w:val="af6"/>
        <w:ind w:left="420" w:firstLineChars="0" w:firstLine="0"/>
      </w:pPr>
      <w:r>
        <w:rPr>
          <w:rFonts w:hint="eastAsia"/>
        </w:rPr>
        <w:t>初始化积木对应代码里的</w:t>
      </w:r>
      <w:r>
        <w:rPr>
          <w:rFonts w:hint="eastAsia"/>
        </w:rPr>
        <w:t>set</w:t>
      </w:r>
      <w:r>
        <w:t>up</w:t>
      </w:r>
      <w:r>
        <w:rPr>
          <w:rFonts w:hint="eastAsia"/>
        </w:rPr>
        <w:t>函数，把一些积木拖拽进初始化积木里就表示这些被拖拽的积木程序会运行一次，如果把积木拖拽到初始化积木外面，那么这些程序会进入</w:t>
      </w:r>
      <w:r>
        <w:rPr>
          <w:rFonts w:hint="eastAsia"/>
        </w:rPr>
        <w:t>loo</w:t>
      </w:r>
      <w:r>
        <w:t>p</w:t>
      </w:r>
      <w:r>
        <w:rPr>
          <w:rFonts w:hint="eastAsia"/>
        </w:rPr>
        <w:t>函数里，也就会循环执行这些程序。如图</w:t>
      </w:r>
      <w:r>
        <w:rPr>
          <w:rFonts w:hint="eastAsia"/>
        </w:rPr>
        <w:t>1</w:t>
      </w:r>
      <w:r>
        <w:t>-6-2</w:t>
      </w:r>
    </w:p>
    <w:p w14:paraId="679C6141" w14:textId="77777777" w:rsidR="004E11A1" w:rsidRDefault="004E11A1" w:rsidP="004E11A1">
      <w:pPr>
        <w:pStyle w:val="af6"/>
        <w:numPr>
          <w:ilvl w:val="0"/>
          <w:numId w:val="41"/>
        </w:numPr>
        <w:ind w:firstLineChars="0"/>
      </w:pPr>
      <w:r>
        <w:rPr>
          <w:rFonts w:hint="eastAsia"/>
        </w:rPr>
        <w:t>数字和逻辑运算类型的积木主要功能是做数学运算，以此作为判断的条件，比较大小和逻辑判断与、或、非，如图</w:t>
      </w:r>
      <w:r>
        <w:rPr>
          <w:rFonts w:hint="eastAsia"/>
        </w:rPr>
        <w:t>1-</w:t>
      </w:r>
      <w:r>
        <w:t>6-3</w:t>
      </w:r>
      <w:r>
        <w:rPr>
          <w:rFonts w:hint="eastAsia"/>
        </w:rPr>
        <w:t>.</w:t>
      </w:r>
    </w:p>
    <w:p w14:paraId="754BF8CA" w14:textId="77777777" w:rsidR="004E11A1" w:rsidRDefault="004E11A1" w:rsidP="004E11A1">
      <w:pPr>
        <w:pStyle w:val="af6"/>
        <w:ind w:left="780" w:firstLineChars="0" w:firstLine="0"/>
        <w:jc w:val="center"/>
      </w:pPr>
      <w:r w:rsidRPr="006E5425">
        <w:rPr>
          <w:noProof/>
        </w:rPr>
        <w:drawing>
          <wp:inline distT="0" distB="0" distL="0" distR="0" wp14:anchorId="1783BB94" wp14:editId="33BFDB8E">
            <wp:extent cx="2215140" cy="3195926"/>
            <wp:effectExtent l="0" t="0" r="0" b="5080"/>
            <wp:docPr id="99" name="图片 99" descr="C:\Users\ADMINI~1\AppData\Local\Temp\15474529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547452923(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21295" cy="3204806"/>
                    </a:xfrm>
                    <a:prstGeom prst="rect">
                      <a:avLst/>
                    </a:prstGeom>
                    <a:noFill/>
                    <a:ln>
                      <a:noFill/>
                    </a:ln>
                  </pic:spPr>
                </pic:pic>
              </a:graphicData>
            </a:graphic>
          </wp:inline>
        </w:drawing>
      </w:r>
    </w:p>
    <w:p w14:paraId="7E945916" w14:textId="77777777" w:rsidR="004E11A1" w:rsidRDefault="004E11A1" w:rsidP="004E11A1">
      <w:pPr>
        <w:pStyle w:val="af6"/>
        <w:ind w:left="780" w:firstLineChars="0" w:firstLine="0"/>
        <w:jc w:val="center"/>
      </w:pPr>
      <w:r>
        <w:rPr>
          <w:rFonts w:hint="eastAsia"/>
        </w:rPr>
        <w:t>图</w:t>
      </w:r>
      <w:r>
        <w:rPr>
          <w:rFonts w:hint="eastAsia"/>
        </w:rPr>
        <w:t>1-</w:t>
      </w:r>
      <w:r>
        <w:t>6-3</w:t>
      </w:r>
    </w:p>
    <w:p w14:paraId="1C2A9D00" w14:textId="78D9B90F" w:rsidR="004E11A1" w:rsidRDefault="004E11A1" w:rsidP="004E11A1">
      <w:pPr>
        <w:pStyle w:val="af6"/>
        <w:ind w:left="780" w:firstLineChars="0" w:firstLine="0"/>
        <w:jc w:val="left"/>
      </w:pPr>
      <w:r>
        <w:rPr>
          <w:rFonts w:hint="eastAsia"/>
        </w:rPr>
        <w:t>例如，</w:t>
      </w:r>
      <w:r w:rsidRPr="006E5425">
        <w:rPr>
          <w:noProof/>
        </w:rPr>
        <w:drawing>
          <wp:inline distT="0" distB="0" distL="0" distR="0" wp14:anchorId="6256B8AA" wp14:editId="33F7490B">
            <wp:extent cx="833437" cy="295275"/>
            <wp:effectExtent l="0" t="0" r="5080" b="0"/>
            <wp:docPr id="100" name="图片 100" descr="C:\Users\ADMINI~1\AppData\Local\Temp\154745298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1547452986(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78607" cy="311278"/>
                    </a:xfrm>
                    <a:prstGeom prst="rect">
                      <a:avLst/>
                    </a:prstGeom>
                    <a:noFill/>
                    <a:ln>
                      <a:noFill/>
                    </a:ln>
                  </pic:spPr>
                </pic:pic>
              </a:graphicData>
            </a:graphic>
          </wp:inline>
        </w:drawing>
      </w:r>
      <w:r>
        <w:rPr>
          <w:rFonts w:hint="eastAsia"/>
        </w:rPr>
        <w:t>积木就是判断大小的运算，当把控制积木，数字和逻辑运算和</w:t>
      </w:r>
      <w:r w:rsidR="004F479D">
        <w:rPr>
          <w:rFonts w:hint="eastAsia"/>
        </w:rPr>
        <w:t>扩展板</w:t>
      </w:r>
      <w:r>
        <w:rPr>
          <w:rFonts w:hint="eastAsia"/>
        </w:rPr>
        <w:t>模块积木一起使用，就可以编写</w:t>
      </w:r>
      <w:r w:rsidRPr="006E5425">
        <w:rPr>
          <w:noProof/>
        </w:rPr>
        <w:drawing>
          <wp:inline distT="0" distB="0" distL="0" distR="0" wp14:anchorId="30BA0B6E" wp14:editId="6C554C08">
            <wp:extent cx="1538287" cy="380687"/>
            <wp:effectExtent l="0" t="0" r="5080" b="635"/>
            <wp:docPr id="101" name="图片 101" descr="C:\Users\ADMINI~1\AppData\Local\Temp\15474530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1547453058(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38985" cy="405607"/>
                    </a:xfrm>
                    <a:prstGeom prst="rect">
                      <a:avLst/>
                    </a:prstGeom>
                    <a:noFill/>
                    <a:ln>
                      <a:noFill/>
                    </a:ln>
                  </pic:spPr>
                </pic:pic>
              </a:graphicData>
            </a:graphic>
          </wp:inline>
        </w:drawing>
      </w:r>
      <w:r>
        <w:rPr>
          <w:rFonts w:hint="eastAsia"/>
        </w:rPr>
        <w:t>这样的程序，意思是先判断</w:t>
      </w:r>
      <w:r w:rsidRPr="006E5425">
        <w:rPr>
          <w:noProof/>
        </w:rPr>
        <w:drawing>
          <wp:inline distT="0" distB="0" distL="0" distR="0" wp14:anchorId="1F52BD47" wp14:editId="443415B3">
            <wp:extent cx="760641" cy="204788"/>
            <wp:effectExtent l="0" t="0" r="1905" b="5080"/>
            <wp:docPr id="104" name="图片 104" descr="C:\Users\ADMINI~1\AppData\Local\Temp\15474531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1\AppData\Local\Temp\1547453121(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06480" cy="217129"/>
                    </a:xfrm>
                    <a:prstGeom prst="rect">
                      <a:avLst/>
                    </a:prstGeom>
                    <a:noFill/>
                    <a:ln>
                      <a:noFill/>
                    </a:ln>
                  </pic:spPr>
                </pic:pic>
              </a:graphicData>
            </a:graphic>
          </wp:inline>
        </w:drawing>
      </w:r>
      <w:r>
        <w:rPr>
          <w:rFonts w:hint="eastAsia"/>
        </w:rPr>
        <w:t>这个条件是否成</w:t>
      </w:r>
      <w:r>
        <w:rPr>
          <w:rFonts w:hint="eastAsia"/>
        </w:rPr>
        <w:lastRenderedPageBreak/>
        <w:t>立，如果条件成立，那么就执行串口打印数字</w:t>
      </w:r>
      <w:r>
        <w:rPr>
          <w:rFonts w:hint="eastAsia"/>
        </w:rPr>
        <w:t>2</w:t>
      </w:r>
      <w:r>
        <w:rPr>
          <w:rFonts w:hint="eastAsia"/>
        </w:rPr>
        <w:t>。打开串口监视器可以看到串口在循环打印数字“</w:t>
      </w:r>
      <w:r>
        <w:rPr>
          <w:rFonts w:hint="eastAsia"/>
        </w:rPr>
        <w:t>2</w:t>
      </w:r>
      <w:r>
        <w:rPr>
          <w:rFonts w:hint="eastAsia"/>
        </w:rPr>
        <w:t>”。如图</w:t>
      </w:r>
      <w:r>
        <w:rPr>
          <w:rFonts w:hint="eastAsia"/>
        </w:rPr>
        <w:t>1</w:t>
      </w:r>
      <w:r>
        <w:t>-6-4</w:t>
      </w:r>
      <w:r w:rsidRPr="0002020D">
        <w:rPr>
          <w:noProof/>
        </w:rPr>
        <w:drawing>
          <wp:inline distT="0" distB="0" distL="0" distR="0" wp14:anchorId="1D3143C1" wp14:editId="060100C8">
            <wp:extent cx="3493748" cy="2335589"/>
            <wp:effectExtent l="0" t="0" r="0" b="7620"/>
            <wp:docPr id="110" name="图片 110" descr="C:\Users\ADMINI~1\AppData\Local\Temp\15474551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1\AppData\Local\Temp\1547455150(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73918" cy="2389183"/>
                    </a:xfrm>
                    <a:prstGeom prst="rect">
                      <a:avLst/>
                    </a:prstGeom>
                    <a:noFill/>
                    <a:ln>
                      <a:noFill/>
                    </a:ln>
                  </pic:spPr>
                </pic:pic>
              </a:graphicData>
            </a:graphic>
          </wp:inline>
        </w:drawing>
      </w:r>
      <w:r>
        <w:t xml:space="preserve"> </w:t>
      </w:r>
    </w:p>
    <w:p w14:paraId="29D5D428" w14:textId="77777777" w:rsidR="004E11A1" w:rsidRDefault="004E11A1" w:rsidP="004E11A1">
      <w:pPr>
        <w:pStyle w:val="af6"/>
        <w:ind w:left="780" w:firstLineChars="1050" w:firstLine="2205"/>
        <w:jc w:val="left"/>
      </w:pPr>
      <w:r>
        <w:rPr>
          <w:rFonts w:hint="eastAsia"/>
        </w:rPr>
        <w:t>图</w:t>
      </w:r>
      <w:r>
        <w:rPr>
          <w:rFonts w:hint="eastAsia"/>
        </w:rPr>
        <w:t>1</w:t>
      </w:r>
      <w:r>
        <w:t>-6-4</w:t>
      </w:r>
    </w:p>
    <w:p w14:paraId="0B38BD21" w14:textId="042A2560" w:rsidR="004E11A1" w:rsidRDefault="004E11A1" w:rsidP="004E11A1">
      <w:pPr>
        <w:pStyle w:val="3"/>
      </w:pPr>
      <w:r>
        <w:rPr>
          <w:rFonts w:hint="eastAsia"/>
        </w:rPr>
        <w:t>1.</w:t>
      </w:r>
      <w:r>
        <w:t xml:space="preserve">6.1   </w:t>
      </w:r>
      <w:r>
        <w:rPr>
          <w:rFonts w:hint="eastAsia"/>
        </w:rPr>
        <w:t>MotorDriverBoard</w:t>
      </w:r>
      <w:r>
        <w:rPr>
          <w:rFonts w:hint="eastAsia"/>
        </w:rPr>
        <w:t>积木块介绍</w:t>
      </w:r>
    </w:p>
    <w:p w14:paraId="1ABC501D" w14:textId="22290F4F" w:rsidR="004E11A1" w:rsidRDefault="004E11A1" w:rsidP="004E11A1">
      <w:pPr>
        <w:rPr>
          <w:rFonts w:eastAsiaTheme="minorEastAsia"/>
        </w:rPr>
      </w:pPr>
      <w:r>
        <w:rPr>
          <w:rFonts w:eastAsiaTheme="minorEastAsia" w:hint="eastAsia"/>
        </w:rPr>
        <w:t>MotorDriverBoard</w:t>
      </w:r>
      <w:r>
        <w:rPr>
          <w:rFonts w:eastAsiaTheme="minorEastAsia" w:hint="eastAsia"/>
        </w:rPr>
        <w:t>是我们为</w:t>
      </w:r>
      <w:r>
        <w:rPr>
          <w:rFonts w:eastAsiaTheme="minorEastAsia" w:hint="eastAsia"/>
        </w:rPr>
        <w:t>MotorDriverBoard</w:t>
      </w:r>
      <w:r>
        <w:rPr>
          <w:rFonts w:eastAsiaTheme="minorEastAsia" w:hint="eastAsia"/>
        </w:rPr>
        <w:t>编写的库，将库导入进来后它会出现在基础模块区下面的库模块区，点击它会出现各种小积木块，如图</w:t>
      </w:r>
      <w:r>
        <w:rPr>
          <w:rFonts w:eastAsiaTheme="minorEastAsia" w:hint="eastAsia"/>
        </w:rPr>
        <w:t>1</w:t>
      </w:r>
      <w:r>
        <w:rPr>
          <w:rFonts w:eastAsiaTheme="minorEastAsia"/>
        </w:rPr>
        <w:t>-6-1-1</w:t>
      </w:r>
      <w:r>
        <w:rPr>
          <w:rFonts w:eastAsiaTheme="minorEastAsia" w:hint="eastAsia"/>
        </w:rPr>
        <w:t>，接下来我们就来学习通过拼搭这些模块的方式为</w:t>
      </w:r>
      <w:r>
        <w:rPr>
          <w:rFonts w:eastAsiaTheme="minorEastAsia"/>
        </w:rPr>
        <w:t>MotorDriverBoard</w:t>
      </w:r>
      <w:r>
        <w:rPr>
          <w:rFonts w:eastAsiaTheme="minorEastAsia" w:hint="eastAsia"/>
        </w:rPr>
        <w:t>编写程序。</w:t>
      </w:r>
    </w:p>
    <w:p w14:paraId="455A3A0F" w14:textId="77777777" w:rsidR="004E11A1" w:rsidRPr="00865200" w:rsidRDefault="004E11A1" w:rsidP="004E11A1">
      <w:pPr>
        <w:pStyle w:val="af6"/>
        <w:ind w:left="780" w:firstLineChars="0" w:firstLine="0"/>
        <w:jc w:val="left"/>
      </w:pPr>
    </w:p>
    <w:p w14:paraId="31721CE7" w14:textId="14139DD8" w:rsidR="004E11A1" w:rsidRDefault="004E11A1" w:rsidP="004E11A1">
      <w:pPr>
        <w:pStyle w:val="af6"/>
        <w:ind w:left="780" w:firstLineChars="0" w:firstLine="0"/>
        <w:jc w:val="center"/>
      </w:pPr>
      <w:r>
        <w:rPr>
          <w:noProof/>
        </w:rPr>
        <w:drawing>
          <wp:inline distT="0" distB="0" distL="0" distR="0" wp14:anchorId="4F9B28A8" wp14:editId="7D7A3C9D">
            <wp:extent cx="2821207" cy="425507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34294" cy="4274814"/>
                    </a:xfrm>
                    <a:prstGeom prst="rect">
                      <a:avLst/>
                    </a:prstGeom>
                  </pic:spPr>
                </pic:pic>
              </a:graphicData>
            </a:graphic>
          </wp:inline>
        </w:drawing>
      </w:r>
    </w:p>
    <w:p w14:paraId="01CBA064" w14:textId="77777777" w:rsidR="004E11A1" w:rsidRDefault="004E11A1" w:rsidP="004E11A1">
      <w:pPr>
        <w:pStyle w:val="af6"/>
        <w:ind w:leftChars="325" w:left="780" w:firstLineChars="700" w:firstLine="1470"/>
        <w:jc w:val="left"/>
      </w:pPr>
      <w:r>
        <w:rPr>
          <w:rFonts w:hint="eastAsia"/>
        </w:rPr>
        <w:t xml:space="preserve">                               </w:t>
      </w:r>
      <w:r>
        <w:rPr>
          <w:rFonts w:hint="eastAsia"/>
        </w:rPr>
        <w:t>图</w:t>
      </w:r>
      <w:r>
        <w:rPr>
          <w:rFonts w:hint="eastAsia"/>
        </w:rPr>
        <w:t>1</w:t>
      </w:r>
      <w:r>
        <w:t>-6</w:t>
      </w:r>
      <w:r>
        <w:rPr>
          <w:rFonts w:hint="eastAsia"/>
        </w:rPr>
        <w:t xml:space="preserve"> </w:t>
      </w:r>
      <w:r>
        <w:t>-1-1</w:t>
      </w:r>
      <w:r>
        <w:rPr>
          <w:rFonts w:hint="eastAsia"/>
        </w:rPr>
        <w:t xml:space="preserve">      </w:t>
      </w:r>
    </w:p>
    <w:p w14:paraId="7BD4C0F7" w14:textId="77777777" w:rsidR="004E11A1" w:rsidRPr="0076556B" w:rsidRDefault="004E11A1" w:rsidP="004E11A1">
      <w:pPr>
        <w:rPr>
          <w:rFonts w:eastAsiaTheme="minorEastAsia"/>
        </w:rPr>
      </w:pPr>
    </w:p>
    <w:p w14:paraId="2BFBBD1E" w14:textId="77777777" w:rsidR="004E11A1" w:rsidRDefault="004E11A1" w:rsidP="004E11A1">
      <w:pPr>
        <w:pStyle w:val="10"/>
        <w:rPr>
          <w:shd w:val="clear" w:color="auto" w:fill="FFFFFF"/>
        </w:rPr>
      </w:pPr>
      <w:bookmarkStart w:id="15" w:name="_Toc531860479"/>
      <w:r>
        <w:rPr>
          <w:rFonts w:hint="eastAsia"/>
          <w:shd w:val="clear" w:color="auto" w:fill="FFFFFF"/>
        </w:rPr>
        <w:t>第二章</w:t>
      </w:r>
      <w:r>
        <w:rPr>
          <w:rFonts w:hint="eastAsia"/>
          <w:shd w:val="clear" w:color="auto" w:fill="FFFFFF"/>
        </w:rPr>
        <w:t xml:space="preserve"> </w:t>
      </w:r>
      <w:r>
        <w:rPr>
          <w:rFonts w:hint="eastAsia"/>
          <w:shd w:val="clear" w:color="auto" w:fill="FFFFFF"/>
        </w:rPr>
        <w:t>初识编程</w:t>
      </w:r>
      <w:bookmarkEnd w:id="15"/>
    </w:p>
    <w:p w14:paraId="7392FC57" w14:textId="77777777" w:rsidR="004E11A1" w:rsidRDefault="004E11A1" w:rsidP="004E11A1">
      <w:pPr>
        <w:pStyle w:val="2"/>
        <w:rPr>
          <w:shd w:val="clear" w:color="auto" w:fill="FFFFFF"/>
        </w:rPr>
      </w:pPr>
      <w:bookmarkStart w:id="16" w:name="_Toc531860480"/>
      <w:r>
        <w:rPr>
          <w:shd w:val="clear" w:color="auto" w:fill="FFFFFF"/>
        </w:rPr>
        <w:t xml:space="preserve">2.1 </w:t>
      </w:r>
      <w:r>
        <w:rPr>
          <w:rFonts w:hint="eastAsia"/>
          <w:shd w:val="clear" w:color="auto" w:fill="FFFFFF"/>
        </w:rPr>
        <w:t>Hello word</w:t>
      </w:r>
      <w:bookmarkEnd w:id="16"/>
      <w:r>
        <w:rPr>
          <w:rFonts w:hint="eastAsia"/>
          <w:shd w:val="clear" w:color="auto" w:fill="FFFFFF"/>
        </w:rPr>
        <w:t xml:space="preserve"> </w:t>
      </w:r>
    </w:p>
    <w:p w14:paraId="68E78AA4" w14:textId="63025DFF" w:rsidR="004E11A1" w:rsidRDefault="004E11A1" w:rsidP="004E11A1">
      <w:pPr>
        <w:ind w:firstLineChars="100" w:firstLine="240"/>
        <w:rPr>
          <w:rFonts w:eastAsiaTheme="minorEastAsia"/>
        </w:rPr>
      </w:pPr>
      <w:r>
        <w:rPr>
          <w:rFonts w:eastAsiaTheme="minorEastAsia" w:hint="eastAsia"/>
        </w:rPr>
        <w:t>我们要让</w:t>
      </w:r>
      <w:bookmarkStart w:id="17" w:name="OLE_LINK2"/>
      <w:bookmarkStart w:id="18" w:name="OLE_LINK3"/>
      <w:r>
        <w:rPr>
          <w:rFonts w:eastAsiaTheme="minorEastAsia"/>
        </w:rPr>
        <w:t>MotorDriverBoard</w:t>
      </w:r>
      <w:r w:rsidR="004F479D">
        <w:rPr>
          <w:rFonts w:eastAsiaTheme="minorEastAsia" w:hint="eastAsia"/>
        </w:rPr>
        <w:t>扩展板</w:t>
      </w:r>
      <w:bookmarkEnd w:id="17"/>
      <w:bookmarkEnd w:id="18"/>
      <w:r w:rsidR="00B53EFB">
        <w:rPr>
          <w:rFonts w:eastAsiaTheme="minorEastAsia" w:hint="eastAsia"/>
        </w:rPr>
        <w:t>执行命令</w:t>
      </w:r>
      <w:r>
        <w:rPr>
          <w:rFonts w:eastAsiaTheme="minorEastAsia" w:hint="eastAsia"/>
        </w:rPr>
        <w:t>，就需要给</w:t>
      </w:r>
      <w:r>
        <w:rPr>
          <w:rFonts w:eastAsiaTheme="minorEastAsia"/>
        </w:rPr>
        <w:t>MotorDriverBoard</w:t>
      </w:r>
      <w:r w:rsidR="004F479D">
        <w:rPr>
          <w:rFonts w:eastAsiaTheme="minorEastAsia" w:hint="eastAsia"/>
        </w:rPr>
        <w:t>扩展板</w:t>
      </w:r>
      <w:r>
        <w:rPr>
          <w:rFonts w:eastAsiaTheme="minorEastAsia" w:hint="eastAsia"/>
        </w:rPr>
        <w:t>预先把指令（程序）储存在它的大脑（控制板）里，那如何给</w:t>
      </w:r>
      <w:r>
        <w:rPr>
          <w:rFonts w:eastAsiaTheme="minorEastAsia"/>
        </w:rPr>
        <w:t>MotorDriverBoard</w:t>
      </w:r>
      <w:r w:rsidR="004F479D">
        <w:rPr>
          <w:rFonts w:eastAsiaTheme="minorEastAsia" w:hint="eastAsia"/>
        </w:rPr>
        <w:t>扩展板</w:t>
      </w:r>
      <w:r>
        <w:rPr>
          <w:rFonts w:eastAsiaTheme="minorEastAsia" w:hint="eastAsia"/>
        </w:rPr>
        <w:t>编译指令呢？下面我们来带领大家先体验编写一个</w:t>
      </w:r>
      <w:r>
        <w:rPr>
          <w:rFonts w:hint="eastAsia"/>
          <w:shd w:val="clear" w:color="auto" w:fill="FFFFFF"/>
        </w:rPr>
        <w:t>MotorDriverBoard</w:t>
      </w:r>
      <w:r w:rsidR="004F479D">
        <w:rPr>
          <w:rFonts w:ascii="宋体" w:eastAsia="宋体" w:hAnsi="宋体" w:cs="宋体" w:hint="eastAsia"/>
          <w:shd w:val="clear" w:color="auto" w:fill="FFFFFF"/>
        </w:rPr>
        <w:t>扩展板</w:t>
      </w:r>
      <w:r>
        <w:rPr>
          <w:rFonts w:eastAsiaTheme="minorEastAsia" w:hint="eastAsia"/>
        </w:rPr>
        <w:t>打印</w:t>
      </w:r>
      <w:r>
        <w:rPr>
          <w:rFonts w:eastAsiaTheme="minorEastAsia" w:hint="eastAsia"/>
        </w:rPr>
        <w:t>Hello word</w:t>
      </w:r>
      <w:r>
        <w:rPr>
          <w:rFonts w:eastAsiaTheme="minorEastAsia" w:hint="eastAsia"/>
        </w:rPr>
        <w:t>的程序。</w:t>
      </w:r>
    </w:p>
    <w:p w14:paraId="15BEAB4B" w14:textId="6EEB496D" w:rsidR="004E11A1" w:rsidRDefault="004E11A1" w:rsidP="004E11A1">
      <w:pPr>
        <w:pStyle w:val="3"/>
        <w:rPr>
          <w:rFonts w:eastAsiaTheme="minorEastAsia"/>
        </w:rPr>
      </w:pPr>
      <w:bookmarkStart w:id="19" w:name="_Toc531860481"/>
      <w:r>
        <w:rPr>
          <w:rFonts w:eastAsiaTheme="minorEastAsia" w:hint="eastAsia"/>
        </w:rPr>
        <w:t>2</w:t>
      </w:r>
      <w:r>
        <w:rPr>
          <w:rFonts w:eastAsiaTheme="minorEastAsia"/>
        </w:rPr>
        <w:t>.1.1</w:t>
      </w:r>
      <w:r w:rsidRPr="00292898">
        <w:rPr>
          <w:rFonts w:eastAsiaTheme="minorEastAsia" w:hint="eastAsia"/>
        </w:rPr>
        <w:t>添加</w:t>
      </w:r>
      <w:r>
        <w:t>MotorDriverBoard</w:t>
      </w:r>
      <w:r w:rsidRPr="00292898">
        <w:rPr>
          <w:rFonts w:ascii="宋体" w:eastAsia="宋体" w:hAnsi="宋体" w:cs="宋体" w:hint="eastAsia"/>
        </w:rPr>
        <w:t>程序库</w:t>
      </w:r>
      <w:bookmarkEnd w:id="19"/>
    </w:p>
    <w:p w14:paraId="4EBE1D6F" w14:textId="6B998E3B" w:rsidR="004E11A1" w:rsidRPr="006C080A" w:rsidRDefault="004E11A1" w:rsidP="004E11A1">
      <w:pPr>
        <w:rPr>
          <w:rFonts w:ascii="宋体" w:eastAsia="宋体" w:hAnsi="宋体" w:cs="宋体"/>
        </w:rPr>
      </w:pPr>
      <w:r w:rsidRPr="006C080A">
        <w:rPr>
          <w:rFonts w:ascii="宋体" w:eastAsia="宋体" w:hAnsi="宋体" w:cs="宋体" w:hint="eastAsia"/>
        </w:rPr>
        <w:t>编程之前，我们需要先添加</w:t>
      </w:r>
      <w:r>
        <w:rPr>
          <w:rFonts w:ascii="宋体" w:eastAsia="宋体" w:hAnsi="宋体" w:cs="宋体"/>
        </w:rPr>
        <w:t>MotorDriverBoard</w:t>
      </w:r>
      <w:r w:rsidRPr="00292898">
        <w:rPr>
          <w:rFonts w:ascii="宋体" w:eastAsia="宋体" w:hAnsi="宋体" w:cs="宋体" w:hint="eastAsia"/>
        </w:rPr>
        <w:t>程序库，具体步骤如下所述：</w:t>
      </w:r>
    </w:p>
    <w:p w14:paraId="6E7C0636" w14:textId="7DB56137" w:rsidR="004E11A1" w:rsidRPr="006C080A" w:rsidRDefault="004E11A1" w:rsidP="004E11A1">
      <w:pPr>
        <w:pStyle w:val="af6"/>
        <w:numPr>
          <w:ilvl w:val="0"/>
          <w:numId w:val="29"/>
        </w:numPr>
        <w:ind w:firstLineChars="0"/>
        <w:rPr>
          <w:rFonts w:ascii="宋体" w:eastAsia="宋体" w:hAnsi="宋体" w:cs="宋体"/>
          <w:kern w:val="0"/>
          <w:sz w:val="24"/>
        </w:rPr>
      </w:pPr>
      <w:r w:rsidRPr="006C080A">
        <w:rPr>
          <w:rFonts w:ascii="宋体" w:eastAsia="宋体" w:hAnsi="宋体" w:cs="宋体" w:hint="eastAsia"/>
          <w:kern w:val="0"/>
          <w:sz w:val="24"/>
        </w:rPr>
        <w:t>下载</w:t>
      </w:r>
      <w:r>
        <w:rPr>
          <w:rFonts w:ascii="宋体" w:eastAsia="宋体" w:hAnsi="宋体" w:cs="宋体" w:hint="eastAsia"/>
          <w:kern w:val="0"/>
          <w:sz w:val="24"/>
        </w:rPr>
        <w:t>MotorDriverBoard</w:t>
      </w:r>
      <w:r w:rsidRPr="006C080A">
        <w:rPr>
          <w:rFonts w:ascii="宋体" w:eastAsia="宋体" w:hAnsi="宋体" w:cs="宋体" w:hint="eastAsia"/>
          <w:kern w:val="0"/>
          <w:sz w:val="24"/>
        </w:rPr>
        <w:t>程序库并保存在自己的电脑上</w:t>
      </w:r>
    </w:p>
    <w:p w14:paraId="27072C1F" w14:textId="0614F138" w:rsidR="004E11A1" w:rsidRPr="006C080A" w:rsidRDefault="004E11A1" w:rsidP="004E11A1">
      <w:pPr>
        <w:pStyle w:val="af6"/>
        <w:numPr>
          <w:ilvl w:val="0"/>
          <w:numId w:val="29"/>
        </w:numPr>
        <w:ind w:firstLineChars="0"/>
        <w:rPr>
          <w:rFonts w:ascii="宋体" w:eastAsia="宋体" w:hAnsi="宋体" w:cs="宋体"/>
          <w:kern w:val="0"/>
          <w:sz w:val="24"/>
        </w:rPr>
      </w:pPr>
      <w:r w:rsidRPr="006C080A">
        <w:rPr>
          <w:rFonts w:ascii="宋体" w:eastAsia="宋体" w:hAnsi="宋体" w:cs="宋体" w:hint="eastAsia"/>
          <w:kern w:val="0"/>
          <w:sz w:val="24"/>
        </w:rPr>
        <w:t>打开</w:t>
      </w:r>
      <w:r>
        <w:rPr>
          <w:rFonts w:ascii="宋体" w:eastAsia="宋体" w:hAnsi="宋体" w:cs="宋体"/>
          <w:kern w:val="0"/>
          <w:sz w:val="24"/>
        </w:rPr>
        <w:t>Mixly</w:t>
      </w:r>
      <w:r w:rsidRPr="006C080A">
        <w:rPr>
          <w:rFonts w:ascii="宋体" w:eastAsia="宋体" w:hAnsi="宋体" w:cs="宋体" w:hint="eastAsia"/>
          <w:kern w:val="0"/>
          <w:sz w:val="24"/>
        </w:rPr>
        <w:t>软件，</w:t>
      </w:r>
      <w:r w:rsidR="00014BF1">
        <w:rPr>
          <w:rFonts w:ascii="宋体" w:eastAsia="宋体" w:hAnsi="宋体" w:cs="宋体" w:hint="eastAsia"/>
          <w:kern w:val="0"/>
          <w:sz w:val="24"/>
        </w:rPr>
        <w:t>在软件界面右下角选择对应的开发板，</w:t>
      </w:r>
      <w:r w:rsidR="00014BF1" w:rsidRPr="00080FAA">
        <w:t>Hummerbot</w:t>
      </w:r>
      <w:r w:rsidR="00014BF1">
        <w:rPr>
          <w:rFonts w:hint="eastAsia"/>
          <w:shd w:val="clear" w:color="auto" w:fill="FFFFFF"/>
        </w:rPr>
        <w:t>用的是</w:t>
      </w:r>
      <w:r w:rsidR="00014BF1">
        <w:rPr>
          <w:rFonts w:hint="eastAsia"/>
          <w:shd w:val="clear" w:color="auto" w:fill="FFFFFF"/>
        </w:rPr>
        <w:t>uno</w:t>
      </w:r>
      <w:r w:rsidR="00014BF1">
        <w:rPr>
          <w:rFonts w:hint="eastAsia"/>
          <w:shd w:val="clear" w:color="auto" w:fill="FFFFFF"/>
        </w:rPr>
        <w:t>板，我们需要选择“</w:t>
      </w:r>
      <w:r w:rsidR="00014BF1">
        <w:rPr>
          <w:rFonts w:hint="eastAsia"/>
          <w:shd w:val="clear" w:color="auto" w:fill="FFFFFF"/>
        </w:rPr>
        <w:t>A</w:t>
      </w:r>
      <w:r w:rsidR="00014BF1">
        <w:rPr>
          <w:shd w:val="clear" w:color="auto" w:fill="FFFFFF"/>
        </w:rPr>
        <w:t>rduino/Genuino Uno</w:t>
      </w:r>
      <w:r w:rsidR="00014BF1">
        <w:rPr>
          <w:rFonts w:hint="eastAsia"/>
          <w:shd w:val="clear" w:color="auto" w:fill="FFFFFF"/>
        </w:rPr>
        <w:t>”如图</w:t>
      </w:r>
      <w:r w:rsidR="00014BF1">
        <w:rPr>
          <w:rFonts w:hint="eastAsia"/>
          <w:shd w:val="clear" w:color="auto" w:fill="FFFFFF"/>
        </w:rPr>
        <w:t>2</w:t>
      </w:r>
      <w:r w:rsidR="00014BF1">
        <w:rPr>
          <w:shd w:val="clear" w:color="auto" w:fill="FFFFFF"/>
        </w:rPr>
        <w:t>-1-1-1</w:t>
      </w:r>
      <w:r w:rsidR="00014BF1">
        <w:rPr>
          <w:rFonts w:hint="eastAsia"/>
          <w:shd w:val="clear" w:color="auto" w:fill="FFFFFF"/>
        </w:rPr>
        <w:t>，</w:t>
      </w:r>
      <w:r w:rsidRPr="006C080A">
        <w:rPr>
          <w:rFonts w:ascii="宋体" w:eastAsia="宋体" w:hAnsi="宋体" w:cs="宋体" w:hint="eastAsia"/>
          <w:kern w:val="0"/>
          <w:sz w:val="24"/>
        </w:rPr>
        <w:t>点击“</w:t>
      </w:r>
      <w:r>
        <w:rPr>
          <w:rFonts w:ascii="宋体" w:eastAsia="宋体" w:hAnsi="宋体" w:cs="宋体" w:hint="eastAsia"/>
          <w:kern w:val="0"/>
          <w:sz w:val="24"/>
        </w:rPr>
        <w:t>导入库</w:t>
      </w:r>
      <w:r w:rsidRPr="006C080A">
        <w:rPr>
          <w:rFonts w:ascii="宋体" w:eastAsia="宋体" w:hAnsi="宋体" w:cs="宋体" w:hint="eastAsia"/>
          <w:kern w:val="0"/>
          <w:sz w:val="24"/>
        </w:rPr>
        <w:t>”，如图2</w:t>
      </w:r>
      <w:r w:rsidRPr="006C080A">
        <w:rPr>
          <w:rFonts w:ascii="宋体" w:eastAsia="宋体" w:hAnsi="宋体" w:cs="宋体"/>
          <w:kern w:val="0"/>
          <w:sz w:val="24"/>
        </w:rPr>
        <w:t>-1</w:t>
      </w:r>
      <w:r>
        <w:rPr>
          <w:rFonts w:ascii="宋体" w:eastAsia="宋体" w:hAnsi="宋体" w:cs="宋体"/>
          <w:kern w:val="0"/>
          <w:sz w:val="24"/>
        </w:rPr>
        <w:t>-1-</w:t>
      </w:r>
      <w:r w:rsidR="00C95535">
        <w:rPr>
          <w:rFonts w:ascii="宋体" w:eastAsia="宋体" w:hAnsi="宋体" w:cs="宋体"/>
          <w:kern w:val="0"/>
          <w:sz w:val="24"/>
        </w:rPr>
        <w:t>2</w:t>
      </w:r>
      <w:r w:rsidRPr="006C080A">
        <w:rPr>
          <w:rFonts w:ascii="宋体" w:eastAsia="宋体" w:hAnsi="宋体" w:cs="宋体" w:hint="eastAsia"/>
          <w:kern w:val="0"/>
          <w:sz w:val="24"/>
        </w:rPr>
        <w:t>；</w:t>
      </w:r>
    </w:p>
    <w:p w14:paraId="59346752" w14:textId="10B1CC15" w:rsidR="004E11A1" w:rsidRDefault="004E11A1" w:rsidP="004E11A1">
      <w:pPr>
        <w:pStyle w:val="af6"/>
        <w:numPr>
          <w:ilvl w:val="0"/>
          <w:numId w:val="29"/>
        </w:numPr>
        <w:ind w:firstLineChars="0"/>
        <w:rPr>
          <w:rFonts w:ascii="宋体" w:eastAsia="宋体" w:hAnsi="宋体" w:cs="宋体"/>
          <w:kern w:val="0"/>
          <w:sz w:val="24"/>
        </w:rPr>
      </w:pPr>
      <w:r>
        <w:rPr>
          <w:rFonts w:ascii="宋体" w:eastAsia="宋体" w:hAnsi="宋体" w:cs="宋体" w:hint="eastAsia"/>
          <w:kern w:val="0"/>
          <w:sz w:val="24"/>
        </w:rPr>
        <w:t>点击MotorDriverBoard.xml文件，再点击</w:t>
      </w:r>
      <w:r w:rsidRPr="006C080A">
        <w:rPr>
          <w:rFonts w:ascii="宋体" w:eastAsia="宋体" w:hAnsi="宋体" w:cs="宋体" w:hint="eastAsia"/>
          <w:kern w:val="0"/>
          <w:sz w:val="24"/>
        </w:rPr>
        <w:t>“</w:t>
      </w:r>
      <w:r>
        <w:rPr>
          <w:rFonts w:ascii="宋体" w:eastAsia="宋体" w:hAnsi="宋体" w:cs="宋体" w:hint="eastAsia"/>
          <w:kern w:val="0"/>
          <w:sz w:val="24"/>
        </w:rPr>
        <w:t>打开</w:t>
      </w:r>
      <w:r w:rsidRPr="006C080A">
        <w:rPr>
          <w:rFonts w:ascii="宋体" w:eastAsia="宋体" w:hAnsi="宋体" w:cs="宋体" w:hint="eastAsia"/>
          <w:kern w:val="0"/>
          <w:sz w:val="24"/>
        </w:rPr>
        <w:t>”，如图2</w:t>
      </w:r>
      <w:r w:rsidRPr="006C080A">
        <w:rPr>
          <w:rFonts w:ascii="宋体" w:eastAsia="宋体" w:hAnsi="宋体" w:cs="宋体"/>
          <w:kern w:val="0"/>
          <w:sz w:val="24"/>
        </w:rPr>
        <w:t>-</w:t>
      </w:r>
      <w:r>
        <w:rPr>
          <w:rFonts w:ascii="宋体" w:eastAsia="宋体" w:hAnsi="宋体" w:cs="宋体"/>
          <w:kern w:val="0"/>
          <w:sz w:val="24"/>
        </w:rPr>
        <w:t>1-1-</w:t>
      </w:r>
      <w:r w:rsidR="00C95535">
        <w:rPr>
          <w:rFonts w:ascii="宋体" w:eastAsia="宋体" w:hAnsi="宋体" w:cs="宋体"/>
          <w:kern w:val="0"/>
          <w:sz w:val="24"/>
        </w:rPr>
        <w:t>3</w:t>
      </w:r>
      <w:r w:rsidRPr="006C080A">
        <w:rPr>
          <w:rFonts w:ascii="宋体" w:eastAsia="宋体" w:hAnsi="宋体" w:cs="宋体" w:hint="eastAsia"/>
          <w:kern w:val="0"/>
          <w:sz w:val="24"/>
        </w:rPr>
        <w:t>；</w:t>
      </w:r>
    </w:p>
    <w:p w14:paraId="0FEEF854" w14:textId="311464D8" w:rsidR="00C95535" w:rsidRDefault="00C95535" w:rsidP="0005189E">
      <w:pPr>
        <w:pStyle w:val="af6"/>
        <w:ind w:left="420" w:firstLineChars="0" w:firstLine="0"/>
        <w:jc w:val="center"/>
        <w:rPr>
          <w:rFonts w:ascii="宋体" w:eastAsia="宋体" w:hAnsi="宋体" w:cs="宋体"/>
          <w:kern w:val="0"/>
          <w:sz w:val="24"/>
        </w:rPr>
      </w:pPr>
      <w:r w:rsidRPr="00C4165E">
        <w:rPr>
          <w:rFonts w:ascii="宋体" w:eastAsia="宋体" w:hAnsi="宋体" w:cs="宋体"/>
          <w:noProof/>
          <w:kern w:val="0"/>
          <w:sz w:val="24"/>
        </w:rPr>
        <w:drawing>
          <wp:inline distT="0" distB="0" distL="0" distR="0" wp14:anchorId="2F60B75F" wp14:editId="2C6795D9">
            <wp:extent cx="5438692" cy="3919855"/>
            <wp:effectExtent l="0" t="0" r="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43577" cy="3923376"/>
                    </a:xfrm>
                    <a:prstGeom prst="rect">
                      <a:avLst/>
                    </a:prstGeom>
                    <a:noFill/>
                    <a:ln>
                      <a:noFill/>
                    </a:ln>
                  </pic:spPr>
                </pic:pic>
              </a:graphicData>
            </a:graphic>
          </wp:inline>
        </w:drawing>
      </w:r>
    </w:p>
    <w:p w14:paraId="616D9E3C" w14:textId="77777777" w:rsidR="00917405" w:rsidRPr="006C080A" w:rsidRDefault="00917405" w:rsidP="00917405">
      <w:pPr>
        <w:pStyle w:val="af6"/>
        <w:ind w:left="420" w:firstLineChars="0" w:firstLine="0"/>
        <w:jc w:val="center"/>
        <w:rPr>
          <w:rFonts w:ascii="宋体" w:eastAsia="宋体" w:hAnsi="宋体" w:cs="宋体"/>
          <w:kern w:val="0"/>
          <w:sz w:val="24"/>
        </w:rPr>
      </w:pPr>
      <w:r>
        <w:rPr>
          <w:rFonts w:ascii="宋体" w:eastAsia="宋体" w:hAnsi="宋体" w:cs="宋体" w:hint="eastAsia"/>
          <w:kern w:val="0"/>
          <w:sz w:val="24"/>
        </w:rPr>
        <w:t>图2</w:t>
      </w:r>
      <w:r>
        <w:rPr>
          <w:rFonts w:ascii="宋体" w:eastAsia="宋体" w:hAnsi="宋体" w:cs="宋体"/>
          <w:kern w:val="0"/>
          <w:sz w:val="24"/>
        </w:rPr>
        <w:t>-1-1-1</w:t>
      </w:r>
    </w:p>
    <w:p w14:paraId="766D7D52" w14:textId="77777777" w:rsidR="00917405" w:rsidRPr="006C080A" w:rsidRDefault="00917405" w:rsidP="0005189E">
      <w:pPr>
        <w:pStyle w:val="af6"/>
        <w:ind w:left="420" w:firstLineChars="0" w:firstLine="0"/>
        <w:jc w:val="center"/>
        <w:rPr>
          <w:rFonts w:ascii="宋体" w:eastAsia="宋体" w:hAnsi="宋体" w:cs="宋体" w:hint="eastAsia"/>
          <w:kern w:val="0"/>
          <w:sz w:val="24"/>
        </w:rPr>
      </w:pPr>
      <w:bookmarkStart w:id="20" w:name="_GoBack"/>
      <w:bookmarkEnd w:id="20"/>
    </w:p>
    <w:p w14:paraId="4A6C8842" w14:textId="77777777" w:rsidR="004E11A1" w:rsidRDefault="004E11A1" w:rsidP="004E11A1">
      <w:pPr>
        <w:pStyle w:val="af6"/>
        <w:ind w:left="420" w:firstLineChars="0" w:firstLine="0"/>
        <w:jc w:val="center"/>
      </w:pPr>
      <w:r w:rsidRPr="00251599">
        <w:rPr>
          <w:noProof/>
        </w:rPr>
        <w:lastRenderedPageBreak/>
        <w:drawing>
          <wp:inline distT="0" distB="0" distL="0" distR="0" wp14:anchorId="47D7A033" wp14:editId="3629AB08">
            <wp:extent cx="2457777" cy="4739447"/>
            <wp:effectExtent l="0" t="0" r="0" b="4445"/>
            <wp:docPr id="114" name="图片 114" descr="C:\Users\ADMINI~1\AppData\Local\Temp\154745679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1547456793(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65354" cy="4754058"/>
                    </a:xfrm>
                    <a:prstGeom prst="rect">
                      <a:avLst/>
                    </a:prstGeom>
                    <a:noFill/>
                    <a:ln>
                      <a:noFill/>
                    </a:ln>
                  </pic:spPr>
                </pic:pic>
              </a:graphicData>
            </a:graphic>
          </wp:inline>
        </w:drawing>
      </w:r>
    </w:p>
    <w:p w14:paraId="40B43327" w14:textId="552E5EF1" w:rsidR="004E11A1" w:rsidRDefault="004E11A1" w:rsidP="004E11A1">
      <w:pPr>
        <w:pStyle w:val="af6"/>
        <w:ind w:left="420" w:firstLineChars="0" w:firstLine="0"/>
        <w:jc w:val="center"/>
      </w:pPr>
      <w:r>
        <w:rPr>
          <w:rFonts w:hint="eastAsia"/>
        </w:rPr>
        <w:t>图</w:t>
      </w:r>
      <w:r>
        <w:t>2-1-1-</w:t>
      </w:r>
      <w:r w:rsidR="00C95535">
        <w:t>2</w:t>
      </w:r>
    </w:p>
    <w:p w14:paraId="5C1B3D94" w14:textId="29035D82" w:rsidR="004E11A1" w:rsidRDefault="004E11A1" w:rsidP="004E11A1">
      <w:pPr>
        <w:pStyle w:val="af6"/>
        <w:ind w:left="420" w:firstLineChars="0" w:firstLine="0"/>
        <w:jc w:val="center"/>
      </w:pPr>
      <w:r>
        <w:rPr>
          <w:noProof/>
        </w:rPr>
        <w:drawing>
          <wp:inline distT="0" distB="0" distL="0" distR="0" wp14:anchorId="0126FF6D" wp14:editId="1529848E">
            <wp:extent cx="4436902" cy="2495704"/>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53224" cy="2504885"/>
                    </a:xfrm>
                    <a:prstGeom prst="rect">
                      <a:avLst/>
                    </a:prstGeom>
                  </pic:spPr>
                </pic:pic>
              </a:graphicData>
            </a:graphic>
          </wp:inline>
        </w:drawing>
      </w:r>
    </w:p>
    <w:p w14:paraId="1C162B83" w14:textId="738E705E" w:rsidR="004E11A1" w:rsidRPr="00251599" w:rsidRDefault="004E11A1" w:rsidP="004E11A1">
      <w:pPr>
        <w:ind w:firstLineChars="2300" w:firstLine="5520"/>
        <w:rPr>
          <w:rFonts w:ascii="宋体" w:eastAsia="宋体" w:hAnsi="宋体" w:cs="宋体"/>
        </w:rPr>
      </w:pPr>
      <w:r w:rsidRPr="006C080A">
        <w:rPr>
          <w:rFonts w:ascii="宋体" w:eastAsia="宋体" w:hAnsi="宋体" w:cs="宋体" w:hint="eastAsia"/>
        </w:rPr>
        <w:t>图2</w:t>
      </w:r>
      <w:r w:rsidRPr="006C080A">
        <w:rPr>
          <w:rFonts w:ascii="宋体" w:eastAsia="宋体" w:hAnsi="宋体" w:cs="宋体"/>
        </w:rPr>
        <w:t>-</w:t>
      </w:r>
      <w:r>
        <w:rPr>
          <w:rFonts w:ascii="宋体" w:eastAsia="宋体" w:hAnsi="宋体" w:cs="宋体"/>
        </w:rPr>
        <w:t>1-1-</w:t>
      </w:r>
      <w:r w:rsidR="00C95535">
        <w:rPr>
          <w:rFonts w:ascii="宋体" w:eastAsia="宋体" w:hAnsi="宋体" w:cs="宋体"/>
        </w:rPr>
        <w:t>3</w:t>
      </w:r>
    </w:p>
    <w:p w14:paraId="199004C7" w14:textId="77777777" w:rsidR="004E11A1" w:rsidRDefault="004E11A1" w:rsidP="004E11A1">
      <w:pPr>
        <w:jc w:val="center"/>
        <w:rPr>
          <w:rFonts w:eastAsiaTheme="minorEastAsia"/>
        </w:rPr>
      </w:pPr>
    </w:p>
    <w:p w14:paraId="45140502" w14:textId="6401A3A0" w:rsidR="004E11A1" w:rsidRPr="006C080A" w:rsidRDefault="004E11A1" w:rsidP="004E11A1">
      <w:pPr>
        <w:pStyle w:val="af6"/>
        <w:numPr>
          <w:ilvl w:val="0"/>
          <w:numId w:val="29"/>
        </w:numPr>
        <w:ind w:firstLineChars="0"/>
        <w:rPr>
          <w:rFonts w:ascii="宋体" w:eastAsia="宋体" w:hAnsi="宋体" w:cs="宋体"/>
          <w:kern w:val="0"/>
          <w:sz w:val="24"/>
        </w:rPr>
      </w:pPr>
      <w:r>
        <w:rPr>
          <w:rFonts w:ascii="宋体" w:eastAsia="宋体" w:hAnsi="宋体" w:cs="宋体" w:hint="eastAsia"/>
          <w:kern w:val="0"/>
          <w:sz w:val="24"/>
        </w:rPr>
        <w:t>导入成功后</w:t>
      </w:r>
      <w:r w:rsidRPr="006C080A">
        <w:rPr>
          <w:rFonts w:ascii="宋体" w:eastAsia="宋体" w:hAnsi="宋体" w:cs="宋体" w:hint="eastAsia"/>
          <w:kern w:val="0"/>
          <w:sz w:val="24"/>
        </w:rPr>
        <w:t>，</w:t>
      </w:r>
      <w:r>
        <w:rPr>
          <w:rFonts w:ascii="宋体" w:eastAsia="宋体" w:hAnsi="宋体" w:cs="宋体" w:hint="eastAsia"/>
          <w:kern w:val="0"/>
          <w:sz w:val="24"/>
        </w:rPr>
        <w:t>提示区会显示：导入自定义库成功！并且在库模块区能看到MotorDriverBoard这个库模块</w:t>
      </w:r>
      <w:r w:rsidRPr="006C080A">
        <w:rPr>
          <w:rFonts w:ascii="宋体" w:eastAsia="宋体" w:hAnsi="宋体" w:cs="宋体" w:hint="eastAsia"/>
          <w:kern w:val="0"/>
          <w:sz w:val="24"/>
        </w:rPr>
        <w:t>如图2</w:t>
      </w:r>
      <w:r>
        <w:rPr>
          <w:rFonts w:ascii="宋体" w:eastAsia="宋体" w:hAnsi="宋体" w:cs="宋体"/>
          <w:kern w:val="0"/>
          <w:sz w:val="24"/>
        </w:rPr>
        <w:t>-1-1-</w:t>
      </w:r>
      <w:r w:rsidR="00C95535">
        <w:rPr>
          <w:rFonts w:ascii="宋体" w:eastAsia="宋体" w:hAnsi="宋体" w:cs="宋体"/>
          <w:kern w:val="0"/>
          <w:sz w:val="24"/>
        </w:rPr>
        <w:t>4</w:t>
      </w:r>
      <w:r w:rsidRPr="006C080A">
        <w:rPr>
          <w:rFonts w:ascii="宋体" w:eastAsia="宋体" w:hAnsi="宋体" w:cs="宋体" w:hint="eastAsia"/>
          <w:kern w:val="0"/>
          <w:sz w:val="24"/>
        </w:rPr>
        <w:t>；</w:t>
      </w:r>
    </w:p>
    <w:p w14:paraId="2C10F8D7" w14:textId="4CB9DB9A" w:rsidR="004E11A1" w:rsidRPr="00251599" w:rsidRDefault="004E11A1" w:rsidP="004E11A1">
      <w:pPr>
        <w:pStyle w:val="af6"/>
        <w:ind w:left="420" w:firstLineChars="0" w:firstLine="0"/>
        <w:jc w:val="center"/>
        <w:rPr>
          <w:b/>
        </w:rPr>
      </w:pPr>
      <w:r>
        <w:rPr>
          <w:noProof/>
        </w:rPr>
        <w:lastRenderedPageBreak/>
        <w:drawing>
          <wp:inline distT="0" distB="0" distL="0" distR="0" wp14:anchorId="112A8DCC" wp14:editId="468AE6A3">
            <wp:extent cx="2956698" cy="7294627"/>
            <wp:effectExtent l="0" t="0" r="0"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64806" cy="7314630"/>
                    </a:xfrm>
                    <a:prstGeom prst="rect">
                      <a:avLst/>
                    </a:prstGeom>
                  </pic:spPr>
                </pic:pic>
              </a:graphicData>
            </a:graphic>
          </wp:inline>
        </w:drawing>
      </w:r>
    </w:p>
    <w:p w14:paraId="22272527" w14:textId="07FB78D0" w:rsidR="004E11A1" w:rsidRDefault="004E11A1" w:rsidP="004E11A1">
      <w:pPr>
        <w:pStyle w:val="af6"/>
        <w:ind w:left="420" w:firstLineChars="0" w:firstLine="0"/>
        <w:jc w:val="center"/>
      </w:pPr>
      <w:r>
        <w:rPr>
          <w:rFonts w:hint="eastAsia"/>
        </w:rPr>
        <w:t>图</w:t>
      </w:r>
      <w:r>
        <w:rPr>
          <w:rFonts w:hint="eastAsia"/>
        </w:rPr>
        <w:t>2</w:t>
      </w:r>
      <w:r>
        <w:t>-1-1-</w:t>
      </w:r>
      <w:r w:rsidR="00C95535">
        <w:t>4</w:t>
      </w:r>
    </w:p>
    <w:p w14:paraId="52C902DD" w14:textId="4AF10473" w:rsidR="004E11A1" w:rsidRPr="006C080A" w:rsidRDefault="004E11A1" w:rsidP="004E11A1">
      <w:pPr>
        <w:pStyle w:val="af6"/>
        <w:numPr>
          <w:ilvl w:val="0"/>
          <w:numId w:val="29"/>
        </w:numPr>
        <w:ind w:firstLineChars="0"/>
        <w:rPr>
          <w:rFonts w:ascii="宋体" w:eastAsia="宋体" w:hAnsi="宋体" w:cs="宋体"/>
          <w:kern w:val="0"/>
          <w:sz w:val="24"/>
        </w:rPr>
      </w:pPr>
      <w:r w:rsidRPr="006C080A">
        <w:rPr>
          <w:rFonts w:ascii="宋体" w:eastAsia="宋体" w:hAnsi="宋体" w:cs="宋体" w:hint="eastAsia"/>
          <w:kern w:val="0"/>
          <w:sz w:val="24"/>
        </w:rPr>
        <w:t>点击 “</w:t>
      </w:r>
      <w:r>
        <w:rPr>
          <w:rFonts w:ascii="宋体" w:eastAsia="宋体" w:hAnsi="宋体" w:cs="宋体"/>
          <w:kern w:val="0"/>
          <w:sz w:val="24"/>
        </w:rPr>
        <w:t>MotorDriverBoard</w:t>
      </w:r>
      <w:r w:rsidRPr="006C080A">
        <w:rPr>
          <w:rFonts w:ascii="宋体" w:eastAsia="宋体" w:hAnsi="宋体" w:cs="宋体" w:hint="eastAsia"/>
          <w:kern w:val="0"/>
          <w:sz w:val="24"/>
        </w:rPr>
        <w:t>”，就会显示</w:t>
      </w:r>
      <w:r>
        <w:rPr>
          <w:rFonts w:ascii="宋体" w:eastAsia="宋体" w:hAnsi="宋体" w:cs="宋体"/>
          <w:kern w:val="0"/>
          <w:sz w:val="24"/>
        </w:rPr>
        <w:t>MotorDriverBoard</w:t>
      </w:r>
      <w:r w:rsidRPr="006C080A">
        <w:rPr>
          <w:rFonts w:ascii="宋体" w:eastAsia="宋体" w:hAnsi="宋体" w:cs="宋体" w:hint="eastAsia"/>
          <w:kern w:val="0"/>
          <w:sz w:val="24"/>
        </w:rPr>
        <w:t>积木图形编程块，如图2</w:t>
      </w:r>
      <w:r w:rsidRPr="006C080A">
        <w:rPr>
          <w:rFonts w:ascii="宋体" w:eastAsia="宋体" w:hAnsi="宋体" w:cs="宋体"/>
          <w:kern w:val="0"/>
          <w:sz w:val="24"/>
        </w:rPr>
        <w:t>-</w:t>
      </w:r>
      <w:r>
        <w:rPr>
          <w:rFonts w:ascii="宋体" w:eastAsia="宋体" w:hAnsi="宋体" w:cs="宋体"/>
          <w:kern w:val="0"/>
          <w:sz w:val="24"/>
        </w:rPr>
        <w:t>1-1-</w:t>
      </w:r>
      <w:r w:rsidR="00C95535">
        <w:rPr>
          <w:rFonts w:ascii="宋体" w:eastAsia="宋体" w:hAnsi="宋体" w:cs="宋体"/>
          <w:kern w:val="0"/>
          <w:sz w:val="24"/>
        </w:rPr>
        <w:t>5</w:t>
      </w:r>
      <w:r w:rsidRPr="006C080A">
        <w:rPr>
          <w:rFonts w:ascii="宋体" w:eastAsia="宋体" w:hAnsi="宋体" w:cs="宋体" w:hint="eastAsia"/>
          <w:kern w:val="0"/>
          <w:sz w:val="24"/>
        </w:rPr>
        <w:t>所示。</w:t>
      </w:r>
    </w:p>
    <w:p w14:paraId="047FACE2" w14:textId="4817D781" w:rsidR="004E11A1" w:rsidRDefault="004E11A1" w:rsidP="004E11A1">
      <w:pPr>
        <w:jc w:val="center"/>
        <w:rPr>
          <w:rFonts w:eastAsiaTheme="minorEastAsia"/>
        </w:rPr>
      </w:pPr>
      <w:r>
        <w:rPr>
          <w:noProof/>
        </w:rPr>
        <w:lastRenderedPageBreak/>
        <w:drawing>
          <wp:inline distT="0" distB="0" distL="0" distR="0" wp14:anchorId="55B356BD" wp14:editId="5C13798F">
            <wp:extent cx="3234300" cy="4878120"/>
            <wp:effectExtent l="0" t="0" r="444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47807" cy="4898492"/>
                    </a:xfrm>
                    <a:prstGeom prst="rect">
                      <a:avLst/>
                    </a:prstGeom>
                  </pic:spPr>
                </pic:pic>
              </a:graphicData>
            </a:graphic>
          </wp:inline>
        </w:drawing>
      </w:r>
    </w:p>
    <w:p w14:paraId="3118105A" w14:textId="2D71DA51" w:rsidR="004E11A1" w:rsidRDefault="004E11A1" w:rsidP="004E11A1">
      <w:pPr>
        <w:jc w:val="center"/>
        <w:rPr>
          <w:rFonts w:eastAsiaTheme="minorEastAsia"/>
        </w:rPr>
      </w:pPr>
      <w:r>
        <w:rPr>
          <w:rFonts w:eastAsiaTheme="minorEastAsia" w:hint="eastAsia"/>
        </w:rPr>
        <w:t>图</w:t>
      </w:r>
      <w:r>
        <w:rPr>
          <w:rFonts w:eastAsiaTheme="minorEastAsia" w:hint="eastAsia"/>
        </w:rPr>
        <w:t>2</w:t>
      </w:r>
      <w:r>
        <w:rPr>
          <w:rFonts w:eastAsiaTheme="minorEastAsia"/>
        </w:rPr>
        <w:t>-1-1-</w:t>
      </w:r>
      <w:r w:rsidR="00C95535">
        <w:rPr>
          <w:rFonts w:eastAsiaTheme="minorEastAsia"/>
        </w:rPr>
        <w:t>5</w:t>
      </w:r>
    </w:p>
    <w:p w14:paraId="033813A8" w14:textId="77777777" w:rsidR="004E11A1" w:rsidRDefault="004E11A1" w:rsidP="004E11A1">
      <w:pPr>
        <w:pStyle w:val="3"/>
      </w:pPr>
      <w:bookmarkStart w:id="21" w:name="_Toc531860482"/>
      <w:r>
        <w:t xml:space="preserve">2.1.2 </w:t>
      </w:r>
      <w:r>
        <w:t>编程初体验</w:t>
      </w:r>
      <w:bookmarkEnd w:id="21"/>
    </w:p>
    <w:p w14:paraId="1956C809" w14:textId="3E969C02" w:rsidR="004E11A1" w:rsidRDefault="004E11A1" w:rsidP="004E11A1">
      <w:pPr>
        <w:ind w:firstLineChars="150" w:firstLine="360"/>
        <w:rPr>
          <w:rFonts w:eastAsiaTheme="minorEastAsia"/>
        </w:rPr>
      </w:pPr>
      <w:r>
        <w:rPr>
          <w:rFonts w:eastAsiaTheme="minorEastAsia"/>
        </w:rPr>
        <w:t>添加好</w:t>
      </w:r>
      <w:r>
        <w:t>MotorDriverBoard</w:t>
      </w:r>
      <w:r w:rsidRPr="00292898">
        <w:rPr>
          <w:rFonts w:ascii="宋体" w:eastAsia="宋体" w:hAnsi="宋体" w:cs="宋体" w:hint="eastAsia"/>
        </w:rPr>
        <w:t>程序库</w:t>
      </w:r>
      <w:r>
        <w:rPr>
          <w:rFonts w:ascii="宋体" w:eastAsia="宋体" w:hAnsi="宋体" w:cs="宋体"/>
        </w:rPr>
        <w:t>之后，我们来体验一下</w:t>
      </w:r>
      <w:r>
        <w:t>MotorDriverBoard</w:t>
      </w:r>
      <w:r>
        <w:rPr>
          <w:rFonts w:ascii="宋体" w:eastAsia="宋体" w:hAnsi="宋体" w:cs="宋体"/>
        </w:rPr>
        <w:t>编程吧！我们先来编写一个让MotorDriverBoard</w:t>
      </w:r>
      <w:r w:rsidR="004F479D">
        <w:rPr>
          <w:rFonts w:eastAsiaTheme="minorEastAsia" w:hint="eastAsia"/>
        </w:rPr>
        <w:t>扩展板</w:t>
      </w:r>
      <w:r>
        <w:rPr>
          <w:rFonts w:eastAsiaTheme="minorEastAsia" w:hint="eastAsia"/>
        </w:rPr>
        <w:t>打印</w:t>
      </w:r>
      <w:r>
        <w:rPr>
          <w:rFonts w:eastAsiaTheme="minorEastAsia" w:hint="eastAsia"/>
        </w:rPr>
        <w:t>Hello word</w:t>
      </w:r>
      <w:r>
        <w:rPr>
          <w:rFonts w:eastAsiaTheme="minorEastAsia" w:hint="eastAsia"/>
        </w:rPr>
        <w:t>的程序；</w:t>
      </w:r>
    </w:p>
    <w:p w14:paraId="3144B6FF" w14:textId="77777777" w:rsidR="004E11A1" w:rsidRPr="00A063B5" w:rsidRDefault="004E11A1" w:rsidP="004E11A1">
      <w:pPr>
        <w:pStyle w:val="af6"/>
        <w:numPr>
          <w:ilvl w:val="0"/>
          <w:numId w:val="32"/>
        </w:numPr>
        <w:ind w:firstLineChars="0"/>
        <w:rPr>
          <w:rFonts w:ascii="宋体" w:eastAsia="宋体" w:hAnsi="宋体" w:cs="宋体"/>
          <w:kern w:val="0"/>
          <w:sz w:val="24"/>
        </w:rPr>
      </w:pPr>
      <w:r w:rsidRPr="00A063B5">
        <w:rPr>
          <w:rFonts w:ascii="宋体" w:eastAsia="宋体" w:hAnsi="宋体" w:cs="宋体" w:hint="eastAsia"/>
          <w:kern w:val="0"/>
          <w:sz w:val="24"/>
        </w:rPr>
        <w:t>首先将积木区的“</w:t>
      </w:r>
      <w:r>
        <w:rPr>
          <w:rFonts w:ascii="宋体" w:eastAsia="宋体" w:hAnsi="宋体" w:cs="宋体" w:hint="eastAsia"/>
          <w:kern w:val="0"/>
          <w:sz w:val="24"/>
        </w:rPr>
        <w:t>悍马小车初始化</w:t>
      </w:r>
      <w:r w:rsidRPr="00A063B5">
        <w:rPr>
          <w:rFonts w:ascii="宋体" w:eastAsia="宋体" w:hAnsi="宋体" w:cs="宋体" w:hint="eastAsia"/>
          <w:kern w:val="0"/>
          <w:sz w:val="24"/>
        </w:rPr>
        <w:t>”用鼠标拖动到</w:t>
      </w:r>
      <w:r>
        <w:rPr>
          <w:rFonts w:ascii="宋体" w:eastAsia="宋体" w:hAnsi="宋体" w:cs="宋体" w:hint="eastAsia"/>
          <w:kern w:val="0"/>
          <w:sz w:val="24"/>
        </w:rPr>
        <w:t>程序架构</w:t>
      </w:r>
      <w:r w:rsidRPr="00A063B5">
        <w:rPr>
          <w:rFonts w:ascii="宋体" w:eastAsia="宋体" w:hAnsi="宋体" w:cs="宋体" w:hint="eastAsia"/>
          <w:kern w:val="0"/>
          <w:sz w:val="24"/>
        </w:rPr>
        <w:t>区，再将“</w:t>
      </w:r>
      <w:r>
        <w:rPr>
          <w:rFonts w:ascii="宋体" w:eastAsia="宋体" w:hAnsi="宋体" w:cs="宋体" w:hint="eastAsia"/>
          <w:kern w:val="0"/>
          <w:sz w:val="24"/>
        </w:rPr>
        <w:t>S</w:t>
      </w:r>
      <w:r>
        <w:rPr>
          <w:rFonts w:ascii="宋体" w:eastAsia="宋体" w:hAnsi="宋体" w:cs="宋体"/>
          <w:kern w:val="0"/>
          <w:sz w:val="24"/>
        </w:rPr>
        <w:t>erial</w:t>
      </w:r>
      <w:r w:rsidRPr="00A063B5">
        <w:rPr>
          <w:rFonts w:ascii="宋体" w:eastAsia="宋体" w:hAnsi="宋体" w:cs="宋体" w:hint="eastAsia"/>
          <w:kern w:val="0"/>
          <w:sz w:val="24"/>
        </w:rPr>
        <w:t>波特率 9600”拖动到“</w:t>
      </w:r>
      <w:r>
        <w:rPr>
          <w:rFonts w:ascii="宋体" w:eastAsia="宋体" w:hAnsi="宋体" w:cs="宋体" w:hint="eastAsia"/>
          <w:kern w:val="0"/>
          <w:sz w:val="24"/>
        </w:rPr>
        <w:t>悍马小车初始化</w:t>
      </w:r>
      <w:r w:rsidRPr="00A063B5">
        <w:rPr>
          <w:rFonts w:ascii="宋体" w:eastAsia="宋体" w:hAnsi="宋体" w:cs="宋体" w:hint="eastAsia"/>
          <w:kern w:val="0"/>
          <w:sz w:val="24"/>
        </w:rPr>
        <w:t>”积木下边，如图2</w:t>
      </w:r>
      <w:r w:rsidRPr="00A063B5">
        <w:rPr>
          <w:rFonts w:ascii="宋体" w:eastAsia="宋体" w:hAnsi="宋体" w:cs="宋体"/>
          <w:kern w:val="0"/>
          <w:sz w:val="24"/>
        </w:rPr>
        <w:t>-</w:t>
      </w:r>
      <w:r>
        <w:rPr>
          <w:rFonts w:ascii="宋体" w:eastAsia="宋体" w:hAnsi="宋体" w:cs="宋体"/>
          <w:kern w:val="0"/>
          <w:sz w:val="24"/>
        </w:rPr>
        <w:t>1-2-1</w:t>
      </w:r>
      <w:r w:rsidRPr="00A063B5">
        <w:rPr>
          <w:rFonts w:ascii="宋体" w:eastAsia="宋体" w:hAnsi="宋体" w:cs="宋体" w:hint="eastAsia"/>
          <w:kern w:val="0"/>
          <w:sz w:val="24"/>
        </w:rPr>
        <w:t>所示，</w:t>
      </w:r>
    </w:p>
    <w:p w14:paraId="342D282F" w14:textId="24AA45A9" w:rsidR="004E11A1" w:rsidRDefault="004E11A1" w:rsidP="004E11A1">
      <w:pPr>
        <w:jc w:val="center"/>
        <w:rPr>
          <w:rFonts w:eastAsiaTheme="minorEastAsia"/>
        </w:rPr>
      </w:pPr>
      <w:r>
        <w:rPr>
          <w:noProof/>
        </w:rPr>
        <w:drawing>
          <wp:inline distT="0" distB="0" distL="0" distR="0" wp14:anchorId="333F22BD" wp14:editId="18247BF0">
            <wp:extent cx="2543175" cy="971550"/>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43175" cy="971550"/>
                    </a:xfrm>
                    <a:prstGeom prst="rect">
                      <a:avLst/>
                    </a:prstGeom>
                  </pic:spPr>
                </pic:pic>
              </a:graphicData>
            </a:graphic>
          </wp:inline>
        </w:drawing>
      </w:r>
    </w:p>
    <w:p w14:paraId="436B5ADB" w14:textId="77777777" w:rsidR="004E11A1" w:rsidRDefault="004E11A1" w:rsidP="004E11A1">
      <w:pPr>
        <w:jc w:val="center"/>
        <w:rPr>
          <w:rFonts w:eastAsiaTheme="minorEastAsia"/>
        </w:rPr>
      </w:pPr>
      <w:r>
        <w:rPr>
          <w:rFonts w:eastAsiaTheme="minorEastAsia" w:hint="eastAsia"/>
        </w:rPr>
        <w:t>图</w:t>
      </w:r>
      <w:r>
        <w:rPr>
          <w:rFonts w:eastAsiaTheme="minorEastAsia" w:hint="eastAsia"/>
        </w:rPr>
        <w:t>2</w:t>
      </w:r>
      <w:r>
        <w:rPr>
          <w:rFonts w:eastAsiaTheme="minorEastAsia"/>
        </w:rPr>
        <w:t>-1-2-1</w:t>
      </w:r>
    </w:p>
    <w:p w14:paraId="08895DDA" w14:textId="77777777" w:rsidR="004E11A1" w:rsidRPr="00A063B5" w:rsidRDefault="004E11A1" w:rsidP="004E11A1">
      <w:pPr>
        <w:pStyle w:val="af6"/>
        <w:numPr>
          <w:ilvl w:val="0"/>
          <w:numId w:val="32"/>
        </w:numPr>
        <w:ind w:firstLineChars="0"/>
        <w:rPr>
          <w:rFonts w:ascii="宋体" w:eastAsia="宋体" w:hAnsi="宋体" w:cs="宋体"/>
          <w:kern w:val="0"/>
          <w:sz w:val="24"/>
        </w:rPr>
      </w:pPr>
      <w:r>
        <w:rPr>
          <w:rFonts w:ascii="宋体" w:eastAsia="宋体" w:hAnsi="宋体" w:cs="宋体" w:hint="eastAsia"/>
          <w:kern w:val="0"/>
          <w:sz w:val="24"/>
        </w:rPr>
        <w:t>在串口模块中</w:t>
      </w:r>
      <w:r w:rsidRPr="00A063B5">
        <w:rPr>
          <w:rFonts w:ascii="宋体" w:eastAsia="宋体" w:hAnsi="宋体" w:cs="宋体" w:hint="eastAsia"/>
          <w:kern w:val="0"/>
          <w:sz w:val="24"/>
        </w:rPr>
        <w:t>将“</w:t>
      </w:r>
      <w:r>
        <w:rPr>
          <w:rFonts w:ascii="宋体" w:eastAsia="宋体" w:hAnsi="宋体" w:cs="宋体" w:hint="eastAsia"/>
          <w:kern w:val="0"/>
          <w:sz w:val="24"/>
        </w:rPr>
        <w:t>S</w:t>
      </w:r>
      <w:r>
        <w:rPr>
          <w:rFonts w:ascii="宋体" w:eastAsia="宋体" w:hAnsi="宋体" w:cs="宋体"/>
          <w:kern w:val="0"/>
          <w:sz w:val="24"/>
        </w:rPr>
        <w:t>erial</w:t>
      </w:r>
      <w:r>
        <w:rPr>
          <w:rFonts w:ascii="宋体" w:eastAsia="宋体" w:hAnsi="宋体" w:cs="宋体" w:hint="eastAsia"/>
          <w:kern w:val="0"/>
          <w:sz w:val="24"/>
        </w:rPr>
        <w:t>打印（自动换行）</w:t>
      </w:r>
      <w:r w:rsidRPr="00A063B5">
        <w:rPr>
          <w:rFonts w:ascii="宋体" w:eastAsia="宋体" w:hAnsi="宋体" w:cs="宋体" w:hint="eastAsia"/>
          <w:kern w:val="0"/>
          <w:sz w:val="24"/>
        </w:rPr>
        <w:t>”积木块拖动到“</w:t>
      </w:r>
      <w:r>
        <w:rPr>
          <w:rFonts w:ascii="宋体" w:eastAsia="宋体" w:hAnsi="宋体" w:cs="宋体" w:hint="eastAsia"/>
          <w:kern w:val="0"/>
          <w:sz w:val="24"/>
        </w:rPr>
        <w:t>S</w:t>
      </w:r>
      <w:r>
        <w:rPr>
          <w:rFonts w:ascii="宋体" w:eastAsia="宋体" w:hAnsi="宋体" w:cs="宋体"/>
          <w:kern w:val="0"/>
          <w:sz w:val="24"/>
        </w:rPr>
        <w:t>erial</w:t>
      </w:r>
      <w:r w:rsidRPr="00A063B5">
        <w:rPr>
          <w:rFonts w:ascii="宋体" w:eastAsia="宋体" w:hAnsi="宋体" w:cs="宋体" w:hint="eastAsia"/>
          <w:kern w:val="0"/>
          <w:sz w:val="24"/>
        </w:rPr>
        <w:t>波特率 9600”的下面，如图2</w:t>
      </w:r>
      <w:r w:rsidRPr="00A063B5">
        <w:rPr>
          <w:rFonts w:ascii="宋体" w:eastAsia="宋体" w:hAnsi="宋体" w:cs="宋体"/>
          <w:kern w:val="0"/>
          <w:sz w:val="24"/>
        </w:rPr>
        <w:t>-</w:t>
      </w:r>
      <w:r>
        <w:rPr>
          <w:rFonts w:ascii="宋体" w:eastAsia="宋体" w:hAnsi="宋体" w:cs="宋体"/>
          <w:kern w:val="0"/>
          <w:sz w:val="24"/>
        </w:rPr>
        <w:t>1-2-2</w:t>
      </w:r>
    </w:p>
    <w:p w14:paraId="18E222F4" w14:textId="15257552" w:rsidR="004E11A1" w:rsidRDefault="004E11A1" w:rsidP="004E11A1">
      <w:pPr>
        <w:jc w:val="center"/>
        <w:rPr>
          <w:rFonts w:eastAsiaTheme="minorEastAsia"/>
        </w:rPr>
      </w:pPr>
      <w:r>
        <w:rPr>
          <w:noProof/>
        </w:rPr>
        <w:lastRenderedPageBreak/>
        <w:drawing>
          <wp:inline distT="0" distB="0" distL="0" distR="0" wp14:anchorId="59129A10" wp14:editId="39AD3865">
            <wp:extent cx="2486025" cy="1047750"/>
            <wp:effectExtent l="0" t="0" r="952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86025" cy="1047750"/>
                    </a:xfrm>
                    <a:prstGeom prst="rect">
                      <a:avLst/>
                    </a:prstGeom>
                  </pic:spPr>
                </pic:pic>
              </a:graphicData>
            </a:graphic>
          </wp:inline>
        </w:drawing>
      </w:r>
    </w:p>
    <w:p w14:paraId="3663AB4E" w14:textId="77777777" w:rsidR="004E11A1" w:rsidRDefault="004E11A1" w:rsidP="004E11A1">
      <w:pPr>
        <w:jc w:val="center"/>
        <w:rPr>
          <w:rFonts w:eastAsiaTheme="minorEastAsia"/>
        </w:rPr>
      </w:pPr>
      <w:r>
        <w:rPr>
          <w:rFonts w:eastAsiaTheme="minorEastAsia" w:hint="eastAsia"/>
        </w:rPr>
        <w:t>图</w:t>
      </w:r>
      <w:r>
        <w:rPr>
          <w:rFonts w:eastAsiaTheme="minorEastAsia" w:hint="eastAsia"/>
        </w:rPr>
        <w:t>2</w:t>
      </w:r>
      <w:r>
        <w:rPr>
          <w:rFonts w:eastAsiaTheme="minorEastAsia"/>
        </w:rPr>
        <w:t>-1-2-2</w:t>
      </w:r>
    </w:p>
    <w:p w14:paraId="28AF9FD0" w14:textId="77777777" w:rsidR="004E11A1" w:rsidRPr="00A063B5" w:rsidRDefault="004E11A1" w:rsidP="004E11A1">
      <w:pPr>
        <w:pStyle w:val="af6"/>
        <w:numPr>
          <w:ilvl w:val="0"/>
          <w:numId w:val="32"/>
        </w:numPr>
        <w:ind w:firstLineChars="0"/>
        <w:rPr>
          <w:rFonts w:ascii="宋体" w:eastAsia="宋体" w:hAnsi="宋体" w:cs="宋体"/>
          <w:kern w:val="0"/>
          <w:sz w:val="24"/>
        </w:rPr>
      </w:pPr>
      <w:r w:rsidRPr="00A063B5">
        <w:rPr>
          <w:rFonts w:ascii="宋体" w:eastAsia="宋体" w:hAnsi="宋体" w:cs="宋体" w:hint="eastAsia"/>
          <w:kern w:val="0"/>
          <w:sz w:val="24"/>
        </w:rPr>
        <w:t>在</w:t>
      </w:r>
      <w:r>
        <w:rPr>
          <w:rFonts w:ascii="宋体" w:eastAsia="宋体" w:hAnsi="宋体" w:cs="宋体" w:hint="eastAsia"/>
          <w:kern w:val="0"/>
          <w:sz w:val="24"/>
        </w:rPr>
        <w:t>文本模块中将“</w:t>
      </w:r>
      <w:r>
        <w:rPr>
          <w:rFonts w:ascii="宋体" w:eastAsia="宋体" w:hAnsi="宋体" w:cs="宋体"/>
          <w:kern w:val="0"/>
          <w:sz w:val="24"/>
        </w:rPr>
        <w:t>hello</w:t>
      </w:r>
      <w:r>
        <w:rPr>
          <w:rFonts w:ascii="宋体" w:eastAsia="宋体" w:hAnsi="宋体" w:cs="宋体" w:hint="eastAsia"/>
          <w:kern w:val="0"/>
          <w:sz w:val="24"/>
        </w:rPr>
        <w:t>”</w:t>
      </w:r>
      <w:r w:rsidRPr="00A063B5">
        <w:rPr>
          <w:rFonts w:ascii="宋体" w:eastAsia="宋体" w:hAnsi="宋体" w:cs="宋体" w:hint="eastAsia"/>
          <w:kern w:val="0"/>
          <w:sz w:val="24"/>
        </w:rPr>
        <w:t>的积木块拖到</w:t>
      </w:r>
      <w:r>
        <w:rPr>
          <w:rFonts w:ascii="宋体" w:eastAsia="宋体" w:hAnsi="宋体" w:cs="宋体" w:hint="eastAsia"/>
          <w:kern w:val="0"/>
          <w:sz w:val="24"/>
        </w:rPr>
        <w:t>S</w:t>
      </w:r>
      <w:r>
        <w:rPr>
          <w:rFonts w:ascii="宋体" w:eastAsia="宋体" w:hAnsi="宋体" w:cs="宋体"/>
          <w:kern w:val="0"/>
          <w:sz w:val="24"/>
        </w:rPr>
        <w:t>erial</w:t>
      </w:r>
      <w:r>
        <w:rPr>
          <w:rFonts w:ascii="宋体" w:eastAsia="宋体" w:hAnsi="宋体" w:cs="宋体" w:hint="eastAsia"/>
          <w:kern w:val="0"/>
          <w:sz w:val="24"/>
        </w:rPr>
        <w:t>打印（自动换行）右面</w:t>
      </w:r>
      <w:r w:rsidRPr="00A063B5">
        <w:rPr>
          <w:rFonts w:ascii="宋体" w:eastAsia="宋体" w:hAnsi="宋体" w:cs="宋体" w:hint="eastAsia"/>
          <w:kern w:val="0"/>
          <w:sz w:val="24"/>
        </w:rPr>
        <w:t>，并输入</w:t>
      </w:r>
      <w:r w:rsidRPr="00A063B5">
        <w:rPr>
          <w:rFonts w:ascii="宋体" w:eastAsia="宋体" w:hAnsi="宋体" w:cs="宋体"/>
          <w:kern w:val="0"/>
          <w:sz w:val="24"/>
        </w:rPr>
        <w:t>”</w:t>
      </w:r>
      <w:r w:rsidRPr="00A063B5">
        <w:rPr>
          <w:rFonts w:ascii="宋体" w:eastAsia="宋体" w:hAnsi="宋体" w:cs="宋体" w:hint="eastAsia"/>
          <w:kern w:val="0"/>
          <w:sz w:val="24"/>
        </w:rPr>
        <w:t>Hello word</w:t>
      </w:r>
      <w:r w:rsidRPr="00A063B5">
        <w:rPr>
          <w:rFonts w:ascii="宋体" w:eastAsia="宋体" w:hAnsi="宋体" w:cs="宋体"/>
          <w:kern w:val="0"/>
          <w:sz w:val="24"/>
        </w:rPr>
        <w:t>”</w:t>
      </w:r>
      <w:r w:rsidRPr="00A063B5">
        <w:rPr>
          <w:rFonts w:ascii="宋体" w:eastAsia="宋体" w:hAnsi="宋体" w:cs="宋体" w:hint="eastAsia"/>
          <w:kern w:val="0"/>
          <w:sz w:val="24"/>
        </w:rPr>
        <w:t>如图2</w:t>
      </w:r>
      <w:r w:rsidRPr="00A063B5">
        <w:rPr>
          <w:rFonts w:ascii="宋体" w:eastAsia="宋体" w:hAnsi="宋体" w:cs="宋体"/>
          <w:kern w:val="0"/>
          <w:sz w:val="24"/>
        </w:rPr>
        <w:t>-</w:t>
      </w:r>
      <w:r>
        <w:rPr>
          <w:rFonts w:ascii="宋体" w:eastAsia="宋体" w:hAnsi="宋体" w:cs="宋体"/>
          <w:kern w:val="0"/>
          <w:sz w:val="24"/>
        </w:rPr>
        <w:t>1-2-3</w:t>
      </w:r>
      <w:r w:rsidRPr="00A063B5">
        <w:rPr>
          <w:rFonts w:ascii="宋体" w:eastAsia="宋体" w:hAnsi="宋体" w:cs="宋体" w:hint="eastAsia"/>
          <w:kern w:val="0"/>
          <w:sz w:val="24"/>
        </w:rPr>
        <w:t>所示。</w:t>
      </w:r>
    </w:p>
    <w:p w14:paraId="7492A52F" w14:textId="59FC3551" w:rsidR="004E11A1" w:rsidRPr="007B4D53" w:rsidRDefault="0091077D" w:rsidP="004E11A1">
      <w:pPr>
        <w:pStyle w:val="af6"/>
        <w:ind w:left="420" w:firstLineChars="0" w:firstLine="0"/>
        <w:jc w:val="center"/>
      </w:pPr>
      <w:r>
        <w:rPr>
          <w:noProof/>
        </w:rPr>
        <w:drawing>
          <wp:inline distT="0" distB="0" distL="0" distR="0" wp14:anchorId="3B965C03" wp14:editId="1254B509">
            <wp:extent cx="3943350" cy="103822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43350" cy="1038225"/>
                    </a:xfrm>
                    <a:prstGeom prst="rect">
                      <a:avLst/>
                    </a:prstGeom>
                  </pic:spPr>
                </pic:pic>
              </a:graphicData>
            </a:graphic>
          </wp:inline>
        </w:drawing>
      </w:r>
    </w:p>
    <w:p w14:paraId="38D7E5E0" w14:textId="77777777" w:rsidR="004E11A1" w:rsidRDefault="004E11A1" w:rsidP="004E11A1">
      <w:pPr>
        <w:jc w:val="center"/>
        <w:rPr>
          <w:rFonts w:eastAsiaTheme="minorEastAsia"/>
        </w:rPr>
      </w:pPr>
      <w:r>
        <w:rPr>
          <w:rFonts w:eastAsiaTheme="minorEastAsia" w:hint="eastAsia"/>
        </w:rPr>
        <w:t>图</w:t>
      </w:r>
      <w:r>
        <w:rPr>
          <w:rFonts w:eastAsiaTheme="minorEastAsia" w:hint="eastAsia"/>
        </w:rPr>
        <w:t>2</w:t>
      </w:r>
      <w:r>
        <w:rPr>
          <w:rFonts w:eastAsiaTheme="minorEastAsia"/>
        </w:rPr>
        <w:t>-1-2-3</w:t>
      </w:r>
    </w:p>
    <w:p w14:paraId="4D9A8822" w14:textId="4EA9AD85" w:rsidR="004E11A1" w:rsidRPr="00A063B5" w:rsidRDefault="004E11A1" w:rsidP="004E11A1">
      <w:pPr>
        <w:rPr>
          <w:rFonts w:ascii="宋体" w:eastAsia="宋体" w:hAnsi="宋体" w:cs="宋体"/>
        </w:rPr>
      </w:pPr>
      <w:r>
        <w:rPr>
          <w:rFonts w:ascii="宋体" w:eastAsiaTheme="minorEastAsia" w:hAnsi="宋体" w:cs="宋体" w:hint="eastAsia"/>
        </w:rPr>
        <w:t xml:space="preserve"> </w:t>
      </w:r>
      <w:r>
        <w:rPr>
          <w:rFonts w:ascii="宋体" w:eastAsiaTheme="minorEastAsia" w:hAnsi="宋体" w:cs="宋体"/>
        </w:rPr>
        <w:t xml:space="preserve">   </w:t>
      </w:r>
      <w:r w:rsidRPr="00A063B5">
        <w:rPr>
          <w:rFonts w:ascii="宋体" w:eastAsia="宋体" w:hAnsi="宋体" w:cs="宋体" w:hint="eastAsia"/>
        </w:rPr>
        <w:t>以上就是</w:t>
      </w:r>
      <w:r>
        <w:rPr>
          <w:rFonts w:ascii="宋体" w:eastAsia="宋体" w:hAnsi="宋体" w:cs="宋体" w:hint="eastAsia"/>
        </w:rPr>
        <w:t>MotorDriverBoard</w:t>
      </w:r>
      <w:r w:rsidR="004F479D">
        <w:rPr>
          <w:rFonts w:ascii="宋体" w:eastAsia="宋体" w:hAnsi="宋体" w:cs="宋体" w:hint="eastAsia"/>
        </w:rPr>
        <w:t>扩展板</w:t>
      </w:r>
      <w:r w:rsidRPr="00A063B5">
        <w:rPr>
          <w:rFonts w:ascii="宋体" w:eastAsia="宋体" w:hAnsi="宋体" w:cs="宋体" w:hint="eastAsia"/>
        </w:rPr>
        <w:t>打印Hello Word的程序。程序写好之后我们要将程序传输到</w:t>
      </w:r>
      <w:r>
        <w:rPr>
          <w:rFonts w:ascii="宋体" w:eastAsia="宋体" w:hAnsi="宋体" w:cs="宋体" w:hint="eastAsia"/>
        </w:rPr>
        <w:t>MotorDriverBoard</w:t>
      </w:r>
      <w:r w:rsidR="004F479D">
        <w:rPr>
          <w:rFonts w:ascii="宋体" w:eastAsia="宋体" w:hAnsi="宋体" w:cs="宋体" w:hint="eastAsia"/>
        </w:rPr>
        <w:t>扩展板</w:t>
      </w:r>
      <w:r w:rsidRPr="00A063B5">
        <w:rPr>
          <w:rFonts w:ascii="宋体" w:eastAsia="宋体" w:hAnsi="宋体" w:cs="宋体" w:hint="eastAsia"/>
        </w:rPr>
        <w:t>的大脑（控制主板）里面去</w:t>
      </w:r>
      <w:r w:rsidR="004F479D">
        <w:rPr>
          <w:rFonts w:ascii="宋体" w:eastAsia="宋体" w:hAnsi="宋体" w:cs="宋体" w:hint="eastAsia"/>
        </w:rPr>
        <w:t>扩展板</w:t>
      </w:r>
      <w:r w:rsidRPr="00A063B5">
        <w:rPr>
          <w:rFonts w:ascii="宋体" w:eastAsia="宋体" w:hAnsi="宋体" w:cs="宋体" w:hint="eastAsia"/>
        </w:rPr>
        <w:t>才会按照我们编写的程序去做我们想要的动作，那如何将程序传输到</w:t>
      </w:r>
      <w:r>
        <w:rPr>
          <w:rFonts w:ascii="宋体" w:eastAsia="宋体" w:hAnsi="宋体" w:cs="宋体" w:hint="eastAsia"/>
        </w:rPr>
        <w:t>MotorDriverBoard</w:t>
      </w:r>
      <w:r w:rsidR="004F479D">
        <w:rPr>
          <w:rFonts w:ascii="宋体" w:eastAsia="宋体" w:hAnsi="宋体" w:cs="宋体" w:hint="eastAsia"/>
        </w:rPr>
        <w:t>扩展板</w:t>
      </w:r>
      <w:r w:rsidRPr="00A063B5">
        <w:rPr>
          <w:rFonts w:ascii="宋体" w:eastAsia="宋体" w:hAnsi="宋体" w:cs="宋体" w:hint="eastAsia"/>
        </w:rPr>
        <w:t>的大脑（控制主板）里面去呢？只有当</w:t>
      </w:r>
      <w:r>
        <w:rPr>
          <w:rFonts w:ascii="宋体" w:eastAsia="宋体" w:hAnsi="宋体" w:cs="宋体"/>
        </w:rPr>
        <w:t>Mixly</w:t>
      </w:r>
      <w:r w:rsidRPr="00A063B5">
        <w:rPr>
          <w:rFonts w:ascii="宋体" w:eastAsia="宋体" w:hAnsi="宋体" w:cs="宋体" w:hint="eastAsia"/>
        </w:rPr>
        <w:t>和</w:t>
      </w:r>
      <w:r w:rsidR="004F479D">
        <w:rPr>
          <w:rFonts w:ascii="宋体" w:eastAsia="宋体" w:hAnsi="宋体" w:cs="宋体" w:hint="eastAsia"/>
        </w:rPr>
        <w:t>扩展板</w:t>
      </w:r>
      <w:r w:rsidRPr="00A063B5">
        <w:rPr>
          <w:rFonts w:ascii="宋体" w:eastAsia="宋体" w:hAnsi="宋体" w:cs="宋体" w:hint="eastAsia"/>
        </w:rPr>
        <w:t>主控板连接在一起后，我们才能将电脑上写好的程序传输到</w:t>
      </w:r>
      <w:r>
        <w:rPr>
          <w:rFonts w:ascii="宋体" w:eastAsia="宋体" w:hAnsi="宋体" w:cs="宋体" w:hint="eastAsia"/>
        </w:rPr>
        <w:t>MotorDriverBoard</w:t>
      </w:r>
      <w:r w:rsidR="004F479D">
        <w:rPr>
          <w:rFonts w:ascii="宋体" w:eastAsia="宋体" w:hAnsi="宋体" w:cs="宋体" w:hint="eastAsia"/>
        </w:rPr>
        <w:t>扩展板</w:t>
      </w:r>
      <w:r w:rsidRPr="00A063B5">
        <w:rPr>
          <w:rFonts w:ascii="宋体" w:eastAsia="宋体" w:hAnsi="宋体" w:cs="宋体" w:hint="eastAsia"/>
        </w:rPr>
        <w:t>的大脑（控制主板）里面去，下面介绍</w:t>
      </w:r>
      <w:r>
        <w:rPr>
          <w:rFonts w:ascii="宋体" w:eastAsia="宋体" w:hAnsi="宋体" w:cs="宋体"/>
        </w:rPr>
        <w:t>Mixly</w:t>
      </w:r>
      <w:r w:rsidRPr="00A063B5">
        <w:rPr>
          <w:rFonts w:ascii="宋体" w:eastAsia="宋体" w:hAnsi="宋体" w:cs="宋体" w:hint="eastAsia"/>
        </w:rPr>
        <w:t>和</w:t>
      </w:r>
      <w:r w:rsidR="004F479D">
        <w:rPr>
          <w:rFonts w:ascii="宋体" w:eastAsia="宋体" w:hAnsi="宋体" w:cs="宋体" w:hint="eastAsia"/>
        </w:rPr>
        <w:t>扩展板</w:t>
      </w:r>
      <w:r w:rsidRPr="00A063B5">
        <w:rPr>
          <w:rFonts w:ascii="宋体" w:eastAsia="宋体" w:hAnsi="宋体" w:cs="宋体" w:hint="eastAsia"/>
        </w:rPr>
        <w:t>主控板连接方法。</w:t>
      </w:r>
    </w:p>
    <w:p w14:paraId="3C655E50" w14:textId="11AFA6B9" w:rsidR="004E11A1" w:rsidRPr="00607932" w:rsidRDefault="004E11A1" w:rsidP="004E11A1">
      <w:pPr>
        <w:pStyle w:val="2"/>
      </w:pPr>
      <w:bookmarkStart w:id="22" w:name="_Toc531860483"/>
      <w:r>
        <w:t>2.2 Mixly</w:t>
      </w:r>
      <w:r>
        <w:rPr>
          <w:rFonts w:hint="eastAsia"/>
        </w:rPr>
        <w:t>和</w:t>
      </w:r>
      <w:r>
        <w:t xml:space="preserve">MotorDriverBoard </w:t>
      </w:r>
      <w:r>
        <w:rPr>
          <w:rFonts w:hint="eastAsia"/>
        </w:rPr>
        <w:t>连接步骤</w:t>
      </w:r>
      <w:bookmarkEnd w:id="22"/>
    </w:p>
    <w:p w14:paraId="17DFF45D" w14:textId="20F6E3EE" w:rsidR="004E11A1" w:rsidRPr="00705846" w:rsidRDefault="004E11A1" w:rsidP="004E11A1">
      <w:pPr>
        <w:pStyle w:val="af6"/>
        <w:numPr>
          <w:ilvl w:val="0"/>
          <w:numId w:val="28"/>
        </w:numPr>
        <w:ind w:firstLineChars="0"/>
        <w:rPr>
          <w:rFonts w:ascii="宋体" w:eastAsia="宋体" w:hAnsi="宋体" w:cs="宋体"/>
          <w:kern w:val="0"/>
          <w:sz w:val="24"/>
        </w:rPr>
      </w:pPr>
      <w:r w:rsidRPr="00A063B5">
        <w:rPr>
          <w:rFonts w:ascii="宋体" w:eastAsia="宋体" w:hAnsi="宋体" w:cs="宋体" w:hint="eastAsia"/>
          <w:kern w:val="0"/>
          <w:sz w:val="24"/>
        </w:rPr>
        <w:t>使用一条</w:t>
      </w:r>
      <w:r w:rsidRPr="00A063B5">
        <w:rPr>
          <w:rFonts w:ascii="宋体" w:eastAsia="宋体" w:hAnsi="宋体" w:cs="宋体"/>
          <w:kern w:val="0"/>
          <w:sz w:val="24"/>
        </w:rPr>
        <w:t>USB</w:t>
      </w:r>
      <w:r w:rsidRPr="00A063B5">
        <w:rPr>
          <w:rFonts w:ascii="宋体" w:eastAsia="宋体" w:hAnsi="宋体" w:cs="宋体" w:hint="eastAsia"/>
          <w:kern w:val="0"/>
          <w:sz w:val="24"/>
        </w:rPr>
        <w:t>数据线，一端插入计算机，一端插入</w:t>
      </w:r>
      <w:r w:rsidR="004F479D">
        <w:rPr>
          <w:rFonts w:ascii="宋体" w:eastAsia="宋体" w:hAnsi="宋体" w:cs="宋体" w:hint="eastAsia"/>
          <w:kern w:val="0"/>
          <w:sz w:val="24"/>
        </w:rPr>
        <w:t>扩展板</w:t>
      </w:r>
      <w:r w:rsidRPr="00A063B5">
        <w:rPr>
          <w:rFonts w:ascii="宋体" w:eastAsia="宋体" w:hAnsi="宋体" w:cs="宋体" w:hint="eastAsia"/>
          <w:kern w:val="0"/>
          <w:sz w:val="24"/>
        </w:rPr>
        <w:t>主控板，将</w:t>
      </w:r>
      <w:r w:rsidR="004F479D">
        <w:rPr>
          <w:rFonts w:ascii="宋体" w:eastAsia="宋体" w:hAnsi="宋体" w:cs="宋体" w:hint="eastAsia"/>
          <w:kern w:val="0"/>
          <w:sz w:val="24"/>
        </w:rPr>
        <w:t>扩展板</w:t>
      </w:r>
      <w:r w:rsidRPr="00A063B5">
        <w:rPr>
          <w:rFonts w:ascii="宋体" w:eastAsia="宋体" w:hAnsi="宋体" w:cs="宋体" w:hint="eastAsia"/>
          <w:kern w:val="0"/>
          <w:sz w:val="24"/>
        </w:rPr>
        <w:t>主板与电脑连接起来；</w:t>
      </w:r>
      <w:r>
        <w:rPr>
          <w:noProof/>
        </w:rPr>
        <w:t xml:space="preserve"> </w:t>
      </w:r>
      <w:r w:rsidRPr="003401AE">
        <w:rPr>
          <w:noProof/>
        </w:rPr>
        <w:t xml:space="preserve"> </w:t>
      </w:r>
      <w:r>
        <w:rPr>
          <w:noProof/>
        </w:rPr>
        <w:t xml:space="preserve">               </w:t>
      </w:r>
    </w:p>
    <w:p w14:paraId="05AE4A56" w14:textId="0FA10990" w:rsidR="004E11A1" w:rsidRPr="00A063B5" w:rsidRDefault="004E11A1" w:rsidP="004E11A1">
      <w:pPr>
        <w:pStyle w:val="af6"/>
        <w:numPr>
          <w:ilvl w:val="0"/>
          <w:numId w:val="28"/>
        </w:numPr>
        <w:ind w:firstLineChars="0"/>
        <w:rPr>
          <w:rFonts w:ascii="宋体" w:eastAsia="宋体" w:hAnsi="宋体" w:cs="宋体"/>
          <w:kern w:val="0"/>
          <w:sz w:val="24"/>
        </w:rPr>
      </w:pPr>
      <w:r w:rsidRPr="00A063B5">
        <w:rPr>
          <w:rFonts w:ascii="宋体" w:eastAsia="宋体" w:hAnsi="宋体" w:cs="宋体" w:hint="eastAsia"/>
          <w:kern w:val="0"/>
          <w:sz w:val="24"/>
        </w:rPr>
        <w:t>点击“</w:t>
      </w:r>
      <w:r>
        <w:rPr>
          <w:rFonts w:ascii="宋体" w:eastAsia="宋体" w:hAnsi="宋体" w:cs="宋体" w:hint="eastAsia"/>
          <w:kern w:val="0"/>
          <w:sz w:val="24"/>
        </w:rPr>
        <w:t>上传</w:t>
      </w:r>
      <w:r w:rsidRPr="00A063B5">
        <w:rPr>
          <w:rFonts w:ascii="宋体" w:eastAsia="宋体" w:hAnsi="宋体" w:cs="宋体" w:hint="eastAsia"/>
          <w:kern w:val="0"/>
          <w:sz w:val="24"/>
        </w:rPr>
        <w:t>”</w:t>
      </w:r>
      <w:r>
        <w:rPr>
          <w:rFonts w:ascii="宋体" w:eastAsia="宋体" w:hAnsi="宋体" w:cs="宋体" w:hint="eastAsia"/>
          <w:kern w:val="0"/>
          <w:sz w:val="24"/>
        </w:rPr>
        <w:t>右边的下拉框选择主控板的型号</w:t>
      </w:r>
      <w:r w:rsidRPr="00A063B5">
        <w:rPr>
          <w:rFonts w:ascii="宋体" w:eastAsia="宋体" w:hAnsi="宋体" w:cs="宋体" w:hint="eastAsia"/>
          <w:kern w:val="0"/>
          <w:sz w:val="24"/>
        </w:rPr>
        <w:t>，</w:t>
      </w:r>
      <w:r>
        <w:rPr>
          <w:rFonts w:ascii="宋体" w:eastAsia="宋体" w:hAnsi="宋体" w:cs="宋体" w:hint="eastAsia"/>
          <w:kern w:val="0"/>
          <w:sz w:val="24"/>
        </w:rPr>
        <w:t>再点击右边第二个下拉框选择U</w:t>
      </w:r>
      <w:r>
        <w:rPr>
          <w:rFonts w:ascii="宋体" w:eastAsia="宋体" w:hAnsi="宋体" w:cs="宋体"/>
          <w:kern w:val="0"/>
          <w:sz w:val="24"/>
        </w:rPr>
        <w:t>SB</w:t>
      </w:r>
      <w:r>
        <w:rPr>
          <w:rFonts w:ascii="宋体" w:eastAsia="宋体" w:hAnsi="宋体" w:cs="宋体" w:hint="eastAsia"/>
          <w:kern w:val="0"/>
          <w:sz w:val="24"/>
        </w:rPr>
        <w:t>串口，</w:t>
      </w:r>
      <w:r w:rsidRPr="00A063B5">
        <w:rPr>
          <w:rFonts w:ascii="宋体" w:eastAsia="宋体" w:hAnsi="宋体" w:cs="宋体" w:hint="eastAsia"/>
          <w:kern w:val="0"/>
          <w:sz w:val="24"/>
        </w:rPr>
        <w:t>如图2</w:t>
      </w:r>
      <w:r w:rsidRPr="00A063B5">
        <w:rPr>
          <w:rFonts w:ascii="宋体" w:eastAsia="宋体" w:hAnsi="宋体" w:cs="宋体"/>
          <w:kern w:val="0"/>
          <w:sz w:val="24"/>
        </w:rPr>
        <w:t>-</w:t>
      </w:r>
      <w:r>
        <w:rPr>
          <w:rFonts w:ascii="宋体" w:eastAsia="宋体" w:hAnsi="宋体" w:cs="宋体"/>
          <w:kern w:val="0"/>
          <w:sz w:val="24"/>
        </w:rPr>
        <w:t>2-1</w:t>
      </w:r>
      <w:r w:rsidRPr="00A063B5">
        <w:rPr>
          <w:rFonts w:ascii="宋体" w:eastAsia="宋体" w:hAnsi="宋体" w:cs="宋体" w:hint="eastAsia"/>
          <w:kern w:val="0"/>
          <w:sz w:val="24"/>
        </w:rPr>
        <w:t>所示</w:t>
      </w:r>
      <w:r>
        <w:rPr>
          <w:rFonts w:ascii="宋体" w:eastAsia="宋体" w:hAnsi="宋体" w:cs="宋体" w:hint="eastAsia"/>
          <w:kern w:val="0"/>
          <w:sz w:val="24"/>
        </w:rPr>
        <w:t>，选择完成后，</w:t>
      </w:r>
      <w:r>
        <w:rPr>
          <w:rFonts w:ascii="宋体" w:eastAsia="宋体" w:hAnsi="宋体" w:cs="宋体"/>
          <w:kern w:val="0"/>
          <w:sz w:val="24"/>
        </w:rPr>
        <w:t>Mixly</w:t>
      </w:r>
      <w:r w:rsidRPr="00A063B5">
        <w:rPr>
          <w:rFonts w:ascii="宋体" w:eastAsia="宋体" w:hAnsi="宋体" w:cs="宋体" w:hint="eastAsia"/>
          <w:kern w:val="0"/>
          <w:sz w:val="24"/>
        </w:rPr>
        <w:t>和</w:t>
      </w:r>
      <w:r>
        <w:rPr>
          <w:rFonts w:ascii="宋体" w:eastAsia="宋体" w:hAnsi="宋体" w:cs="宋体" w:hint="eastAsia"/>
          <w:kern w:val="0"/>
          <w:sz w:val="24"/>
        </w:rPr>
        <w:t>MotorDriverBoard就</w:t>
      </w:r>
      <w:r w:rsidRPr="00A063B5">
        <w:rPr>
          <w:rFonts w:ascii="宋体" w:eastAsia="宋体" w:hAnsi="宋体" w:cs="宋体" w:hint="eastAsia"/>
          <w:kern w:val="0"/>
          <w:sz w:val="24"/>
        </w:rPr>
        <w:t>成功连接了</w:t>
      </w:r>
      <w:r>
        <w:rPr>
          <w:rFonts w:ascii="宋体" w:eastAsia="宋体" w:hAnsi="宋体" w:cs="宋体" w:hint="eastAsia"/>
          <w:kern w:val="0"/>
          <w:sz w:val="24"/>
        </w:rPr>
        <w:t>。</w:t>
      </w:r>
    </w:p>
    <w:p w14:paraId="0A6681B7" w14:textId="77777777" w:rsidR="004E11A1" w:rsidRPr="00051B66" w:rsidRDefault="004E11A1" w:rsidP="004E11A1">
      <w:pPr>
        <w:jc w:val="center"/>
        <w:rPr>
          <w:rFonts w:eastAsiaTheme="minorEastAsia"/>
          <w:noProof/>
        </w:rPr>
      </w:pPr>
      <w:r>
        <w:rPr>
          <w:noProof/>
        </w:rPr>
        <w:drawing>
          <wp:inline distT="0" distB="0" distL="0" distR="0" wp14:anchorId="0BEBAB05" wp14:editId="6B0C9643">
            <wp:extent cx="4061063" cy="1903623"/>
            <wp:effectExtent l="0" t="0" r="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0002" cy="1907813"/>
                    </a:xfrm>
                    <a:prstGeom prst="rect">
                      <a:avLst/>
                    </a:prstGeom>
                  </pic:spPr>
                </pic:pic>
              </a:graphicData>
            </a:graphic>
          </wp:inline>
        </w:drawing>
      </w:r>
    </w:p>
    <w:p w14:paraId="198AED00" w14:textId="77777777" w:rsidR="004E11A1" w:rsidRPr="00051B66" w:rsidRDefault="004E11A1" w:rsidP="004E11A1">
      <w:pPr>
        <w:ind w:firstLineChars="2000" w:firstLine="4800"/>
        <w:rPr>
          <w:rFonts w:ascii="宋体" w:eastAsia="宋体" w:hAnsi="宋体" w:cs="宋体"/>
          <w:noProof/>
          <w:kern w:val="2"/>
          <w:sz w:val="21"/>
        </w:rPr>
      </w:pPr>
      <w:r>
        <w:rPr>
          <w:rFonts w:ascii="宋体" w:eastAsia="宋体" w:hAnsi="宋体" w:cs="宋体" w:hint="eastAsia"/>
          <w:noProof/>
        </w:rPr>
        <w:t>图</w:t>
      </w:r>
      <w:r>
        <w:rPr>
          <w:rFonts w:hint="eastAsia"/>
          <w:noProof/>
        </w:rPr>
        <w:t>2</w:t>
      </w:r>
      <w:r>
        <w:rPr>
          <w:noProof/>
        </w:rPr>
        <w:t>-2-1</w:t>
      </w:r>
    </w:p>
    <w:p w14:paraId="01B2D03A" w14:textId="77777777" w:rsidR="004E11A1" w:rsidRPr="00676E45" w:rsidRDefault="004E11A1" w:rsidP="004E11A1">
      <w:pPr>
        <w:ind w:firstLineChars="150" w:firstLine="360"/>
        <w:rPr>
          <w:rFonts w:eastAsiaTheme="minorEastAsia"/>
        </w:rPr>
      </w:pPr>
    </w:p>
    <w:p w14:paraId="43EAEF87" w14:textId="63E4CF08" w:rsidR="004E11A1" w:rsidRPr="00676E45" w:rsidRDefault="004E11A1" w:rsidP="004E11A1">
      <w:pPr>
        <w:pStyle w:val="2"/>
        <w:rPr>
          <w:shd w:val="clear" w:color="auto" w:fill="FFFFFF"/>
        </w:rPr>
      </w:pPr>
      <w:bookmarkStart w:id="23" w:name="_Toc531860484"/>
      <w:r>
        <w:rPr>
          <w:shd w:val="clear" w:color="auto" w:fill="FFFFFF"/>
        </w:rPr>
        <w:lastRenderedPageBreak/>
        <w:t>2.3</w:t>
      </w:r>
      <w:r>
        <w:rPr>
          <w:rFonts w:hint="eastAsia"/>
          <w:shd w:val="clear" w:color="auto" w:fill="FFFFFF"/>
        </w:rPr>
        <w:t>给</w:t>
      </w:r>
      <w:r>
        <w:rPr>
          <w:rFonts w:hint="eastAsia"/>
          <w:shd w:val="clear" w:color="auto" w:fill="FFFFFF"/>
        </w:rPr>
        <w:t>MotorDriverBoard</w:t>
      </w:r>
      <w:r w:rsidR="004F479D">
        <w:rPr>
          <w:rFonts w:hint="eastAsia"/>
          <w:shd w:val="clear" w:color="auto" w:fill="FFFFFF"/>
        </w:rPr>
        <w:t>扩展板</w:t>
      </w:r>
      <w:r>
        <w:rPr>
          <w:rFonts w:hint="eastAsia"/>
          <w:shd w:val="clear" w:color="auto" w:fill="FFFFFF"/>
        </w:rPr>
        <w:t>上传程序</w:t>
      </w:r>
      <w:bookmarkEnd w:id="23"/>
    </w:p>
    <w:p w14:paraId="26F3D933" w14:textId="3FC5F875" w:rsidR="004E11A1" w:rsidRPr="00136C3A" w:rsidRDefault="004E11A1" w:rsidP="004E11A1">
      <w:pPr>
        <w:ind w:firstLineChars="100" w:firstLine="240"/>
        <w:rPr>
          <w:rFonts w:ascii="宋体" w:eastAsia="宋体" w:hAnsi="宋体" w:cs="宋体"/>
        </w:rPr>
      </w:pPr>
      <w:r w:rsidRPr="00A063B5">
        <w:rPr>
          <w:rFonts w:ascii="宋体" w:eastAsia="宋体" w:hAnsi="宋体" w:cs="宋体" w:hint="eastAsia"/>
        </w:rPr>
        <w:t>当程序编写完成，</w:t>
      </w:r>
      <w:r>
        <w:rPr>
          <w:rFonts w:ascii="宋体" w:eastAsia="宋体" w:hAnsi="宋体" w:cs="宋体"/>
        </w:rPr>
        <w:t>Mixly</w:t>
      </w:r>
      <w:r w:rsidRPr="00A063B5">
        <w:rPr>
          <w:rFonts w:ascii="宋体" w:eastAsia="宋体" w:hAnsi="宋体" w:cs="宋体" w:hint="eastAsia"/>
        </w:rPr>
        <w:t>和</w:t>
      </w:r>
      <w:r>
        <w:rPr>
          <w:rFonts w:ascii="宋体" w:eastAsia="宋体" w:hAnsi="宋体" w:cs="宋体" w:hint="eastAsia"/>
        </w:rPr>
        <w:t>MotorDriverBoard</w:t>
      </w:r>
      <w:r w:rsidR="004F479D">
        <w:rPr>
          <w:rFonts w:ascii="宋体" w:eastAsia="宋体" w:hAnsi="宋体" w:cs="宋体" w:hint="eastAsia"/>
        </w:rPr>
        <w:t>扩展板</w:t>
      </w:r>
      <w:r w:rsidRPr="00A063B5">
        <w:rPr>
          <w:rFonts w:ascii="宋体" w:eastAsia="宋体" w:hAnsi="宋体" w:cs="宋体" w:hint="eastAsia"/>
        </w:rPr>
        <w:t>正确连接后，我们就可以给</w:t>
      </w:r>
      <w:r>
        <w:rPr>
          <w:rFonts w:ascii="宋体" w:eastAsia="宋体" w:hAnsi="宋体" w:cs="宋体" w:hint="eastAsia"/>
        </w:rPr>
        <w:t>MotorDriverBoard</w:t>
      </w:r>
      <w:r w:rsidR="004F479D">
        <w:rPr>
          <w:rFonts w:ascii="宋体" w:eastAsia="宋体" w:hAnsi="宋体" w:cs="宋体" w:hint="eastAsia"/>
        </w:rPr>
        <w:t>扩展板</w:t>
      </w:r>
      <w:r w:rsidRPr="00A063B5">
        <w:rPr>
          <w:rFonts w:ascii="宋体" w:eastAsia="宋体" w:hAnsi="宋体" w:cs="宋体" w:hint="eastAsia"/>
        </w:rPr>
        <w:t>的大脑（主控板）传输我们编写的程序了，具体的操作步骤如下：</w:t>
      </w:r>
      <w:r w:rsidRPr="00A063B5">
        <w:rPr>
          <w:rFonts w:ascii="宋体" w:eastAsia="宋体" w:hAnsi="宋体" w:cs="宋体"/>
        </w:rPr>
        <w:t xml:space="preserve">                           </w:t>
      </w:r>
    </w:p>
    <w:p w14:paraId="73E04B1F" w14:textId="77777777" w:rsidR="004E11A1" w:rsidRPr="00A063B5" w:rsidRDefault="004E11A1" w:rsidP="004E11A1">
      <w:pPr>
        <w:pStyle w:val="af6"/>
        <w:numPr>
          <w:ilvl w:val="0"/>
          <w:numId w:val="35"/>
        </w:numPr>
        <w:ind w:firstLineChars="0"/>
        <w:rPr>
          <w:rFonts w:ascii="宋体" w:eastAsia="宋体" w:hAnsi="宋体" w:cs="宋体"/>
          <w:kern w:val="0"/>
          <w:sz w:val="24"/>
        </w:rPr>
      </w:pPr>
      <w:r>
        <w:rPr>
          <w:rFonts w:ascii="宋体" w:eastAsia="宋体" w:hAnsi="宋体" w:cs="宋体" w:hint="eastAsia"/>
          <w:kern w:val="0"/>
          <w:sz w:val="24"/>
        </w:rPr>
        <w:t>点击上传</w:t>
      </w:r>
      <w:r w:rsidRPr="00A063B5">
        <w:rPr>
          <w:rFonts w:ascii="宋体" w:eastAsia="宋体" w:hAnsi="宋体" w:cs="宋体" w:hint="eastAsia"/>
          <w:kern w:val="0"/>
          <w:sz w:val="24"/>
        </w:rPr>
        <w:t>，</w:t>
      </w:r>
      <w:r>
        <w:rPr>
          <w:rFonts w:ascii="宋体" w:eastAsia="宋体" w:hAnsi="宋体" w:cs="宋体" w:hint="eastAsia"/>
          <w:kern w:val="0"/>
          <w:sz w:val="24"/>
        </w:rPr>
        <w:t>程序架构区的积木程序就开始向控制板上传，我们需要等待一会，</w:t>
      </w:r>
      <w:r w:rsidRPr="00A063B5">
        <w:rPr>
          <w:rFonts w:ascii="宋体" w:eastAsia="宋体" w:hAnsi="宋体" w:cs="宋体" w:hint="eastAsia"/>
          <w:kern w:val="0"/>
          <w:sz w:val="24"/>
        </w:rPr>
        <w:t>上传完成之后提示“上传完成”，如图2</w:t>
      </w:r>
      <w:r w:rsidRPr="00A063B5">
        <w:rPr>
          <w:rFonts w:ascii="宋体" w:eastAsia="宋体" w:hAnsi="宋体" w:cs="宋体"/>
          <w:kern w:val="0"/>
          <w:sz w:val="24"/>
        </w:rPr>
        <w:t>-</w:t>
      </w:r>
      <w:r>
        <w:rPr>
          <w:rFonts w:ascii="宋体" w:eastAsia="宋体" w:hAnsi="宋体" w:cs="宋体"/>
          <w:kern w:val="0"/>
          <w:sz w:val="24"/>
        </w:rPr>
        <w:t>3-1</w:t>
      </w:r>
      <w:r w:rsidRPr="00A063B5">
        <w:rPr>
          <w:rFonts w:ascii="宋体" w:eastAsia="宋体" w:hAnsi="宋体" w:cs="宋体" w:hint="eastAsia"/>
          <w:kern w:val="0"/>
          <w:sz w:val="24"/>
        </w:rPr>
        <w:t>所示；</w:t>
      </w:r>
    </w:p>
    <w:p w14:paraId="7EAEDD0B" w14:textId="77777777" w:rsidR="004E11A1" w:rsidRPr="00A063B5" w:rsidRDefault="004E11A1" w:rsidP="004E11A1">
      <w:pPr>
        <w:pStyle w:val="af6"/>
        <w:ind w:left="360" w:firstLineChars="0" w:firstLine="0"/>
        <w:jc w:val="center"/>
        <w:rPr>
          <w:rFonts w:ascii="宋体" w:eastAsia="宋体" w:hAnsi="宋体" w:cs="宋体"/>
          <w:kern w:val="0"/>
          <w:sz w:val="24"/>
        </w:rPr>
      </w:pPr>
    </w:p>
    <w:p w14:paraId="1562E7B5" w14:textId="77777777" w:rsidR="004E11A1" w:rsidRDefault="004E11A1" w:rsidP="004E11A1">
      <w:pPr>
        <w:jc w:val="center"/>
        <w:rPr>
          <w:color w:val="000000" w:themeColor="text1"/>
          <w:sz w:val="18"/>
          <w:szCs w:val="18"/>
        </w:rPr>
      </w:pPr>
      <w:r>
        <w:rPr>
          <w:noProof/>
          <w:color w:val="000000" w:themeColor="text1"/>
          <w:sz w:val="18"/>
          <w:szCs w:val="18"/>
        </w:rPr>
        <w:t xml:space="preserve">             </w:t>
      </w:r>
    </w:p>
    <w:p w14:paraId="0E5FD636" w14:textId="77777777" w:rsidR="004E11A1" w:rsidRDefault="004E11A1" w:rsidP="004E11A1">
      <w:pPr>
        <w:ind w:firstLineChars="1800" w:firstLine="3780"/>
        <w:rPr>
          <w:rFonts w:ascii="宋体" w:eastAsia="宋体" w:hAnsi="宋体" w:cs="宋体"/>
          <w:color w:val="000000" w:themeColor="text1"/>
          <w:sz w:val="21"/>
          <w:szCs w:val="21"/>
        </w:rPr>
      </w:pPr>
      <w:r>
        <w:rPr>
          <w:rFonts w:ascii="宋体" w:eastAsia="宋体" w:hAnsi="宋体" w:cs="宋体"/>
          <w:color w:val="000000" w:themeColor="text1"/>
          <w:sz w:val="21"/>
          <w:szCs w:val="21"/>
        </w:rPr>
        <w:t xml:space="preserve">            </w:t>
      </w:r>
    </w:p>
    <w:p w14:paraId="0DA985B9" w14:textId="3C0EBE6F" w:rsidR="004E11A1" w:rsidRPr="007A15D1" w:rsidRDefault="004E11A1" w:rsidP="004E11A1">
      <w:pPr>
        <w:rPr>
          <w:rFonts w:ascii="宋体" w:eastAsia="宋体" w:hAnsi="宋体" w:cs="宋体"/>
        </w:rPr>
      </w:pPr>
      <w:r>
        <w:rPr>
          <w:rFonts w:ascii="宋体" w:eastAsia="宋体" w:hAnsi="宋体" w:cs="宋体" w:hint="eastAsia"/>
          <w:color w:val="000000" w:themeColor="text1"/>
          <w:sz w:val="21"/>
          <w:szCs w:val="21"/>
        </w:rPr>
        <w:t xml:space="preserve"> </w:t>
      </w:r>
      <w:r w:rsidRPr="00A063B5">
        <w:rPr>
          <w:rFonts w:ascii="宋体" w:eastAsia="宋体" w:hAnsi="宋体" w:cs="宋体"/>
        </w:rPr>
        <w:t xml:space="preserve"> </w:t>
      </w:r>
      <w:r w:rsidRPr="00A063B5">
        <w:rPr>
          <w:rFonts w:ascii="宋体" w:eastAsia="宋体" w:hAnsi="宋体" w:cs="宋体" w:hint="eastAsia"/>
        </w:rPr>
        <w:t>完成以上步骤之后，</w:t>
      </w:r>
      <w:r>
        <w:rPr>
          <w:rFonts w:ascii="宋体" w:eastAsia="宋体" w:hAnsi="宋体" w:cs="宋体" w:hint="eastAsia"/>
        </w:rPr>
        <w:t>MotorDriverBoard</w:t>
      </w:r>
      <w:r w:rsidR="004F479D">
        <w:rPr>
          <w:rFonts w:ascii="宋体" w:eastAsia="宋体" w:hAnsi="宋体" w:cs="宋体" w:hint="eastAsia"/>
        </w:rPr>
        <w:t>扩展板</w:t>
      </w:r>
      <w:r w:rsidRPr="00A063B5">
        <w:rPr>
          <w:rFonts w:ascii="宋体" w:eastAsia="宋体" w:hAnsi="宋体" w:cs="宋体" w:hint="eastAsia"/>
        </w:rPr>
        <w:t>的大脑（主控板）中已经有我们写的程序了，</w:t>
      </w:r>
      <w:r>
        <w:rPr>
          <w:rFonts w:ascii="宋体" w:eastAsia="宋体" w:hAnsi="宋体" w:cs="宋体" w:hint="eastAsia"/>
        </w:rPr>
        <w:t>上传成功后会提示上传成功如图当然，我们可以随时点击“代码”来查看真正被上传到控制板上的程序，这些就是积木图形块对应的C语言代码，如图2</w:t>
      </w:r>
      <w:r>
        <w:rPr>
          <w:rFonts w:ascii="宋体" w:eastAsia="宋体" w:hAnsi="宋体" w:cs="宋体"/>
        </w:rPr>
        <w:t>-3-2</w:t>
      </w:r>
      <w:r>
        <w:rPr>
          <w:rFonts w:ascii="宋体" w:eastAsia="宋体" w:hAnsi="宋体" w:cs="宋体" w:hint="eastAsia"/>
        </w:rPr>
        <w:t>。</w:t>
      </w:r>
    </w:p>
    <w:p w14:paraId="3B7BD536" w14:textId="77777777" w:rsidR="004E11A1" w:rsidRPr="007C43BB" w:rsidRDefault="004E11A1" w:rsidP="004E11A1">
      <w:pPr>
        <w:rPr>
          <w:rFonts w:eastAsiaTheme="minorEastAsia"/>
          <w:color w:val="000000" w:themeColor="text1"/>
          <w:sz w:val="21"/>
          <w:szCs w:val="21"/>
        </w:rPr>
      </w:pPr>
    </w:p>
    <w:p w14:paraId="18AF4BA4" w14:textId="77777777" w:rsidR="004E11A1" w:rsidRDefault="004E11A1" w:rsidP="004E11A1">
      <w:pPr>
        <w:jc w:val="center"/>
        <w:rPr>
          <w:rFonts w:eastAsiaTheme="minorEastAsia"/>
          <w:color w:val="000000" w:themeColor="text1"/>
          <w:sz w:val="21"/>
          <w:szCs w:val="21"/>
        </w:rPr>
      </w:pPr>
      <w:r w:rsidRPr="00705846">
        <w:rPr>
          <w:rFonts w:eastAsiaTheme="minorEastAsia"/>
          <w:noProof/>
          <w:color w:val="000000" w:themeColor="text1"/>
          <w:sz w:val="21"/>
          <w:szCs w:val="21"/>
        </w:rPr>
        <w:drawing>
          <wp:inline distT="0" distB="0" distL="0" distR="0" wp14:anchorId="5CED7210" wp14:editId="1C3DB50B">
            <wp:extent cx="6645910" cy="1009650"/>
            <wp:effectExtent l="0" t="0" r="2540" b="0"/>
            <wp:docPr id="123" name="图片 123" descr="C:\Users\ADMINI~1\AppData\Local\Temp\15474581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1\AppData\Local\Temp\1547458177(1).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45910" cy="1009650"/>
                    </a:xfrm>
                    <a:prstGeom prst="rect">
                      <a:avLst/>
                    </a:prstGeom>
                    <a:noFill/>
                    <a:ln>
                      <a:noFill/>
                    </a:ln>
                  </pic:spPr>
                </pic:pic>
              </a:graphicData>
            </a:graphic>
          </wp:inline>
        </w:drawing>
      </w:r>
    </w:p>
    <w:p w14:paraId="17F58FF2" w14:textId="77777777" w:rsidR="004E11A1" w:rsidRDefault="004E11A1" w:rsidP="004E11A1">
      <w:pPr>
        <w:jc w:val="center"/>
        <w:rPr>
          <w:rFonts w:eastAsiaTheme="minorEastAsia"/>
          <w:color w:val="000000" w:themeColor="text1"/>
          <w:sz w:val="21"/>
          <w:szCs w:val="21"/>
        </w:rPr>
      </w:pPr>
      <w:r>
        <w:rPr>
          <w:rFonts w:hint="eastAsia"/>
        </w:rPr>
        <w:t>图</w:t>
      </w:r>
      <w:r>
        <w:rPr>
          <w:rFonts w:eastAsiaTheme="minorEastAsia" w:hint="eastAsia"/>
          <w:color w:val="000000" w:themeColor="text1"/>
          <w:sz w:val="21"/>
          <w:szCs w:val="21"/>
        </w:rPr>
        <w:t>2</w:t>
      </w:r>
      <w:r>
        <w:rPr>
          <w:rFonts w:eastAsiaTheme="minorEastAsia"/>
          <w:color w:val="000000" w:themeColor="text1"/>
          <w:sz w:val="21"/>
          <w:szCs w:val="21"/>
        </w:rPr>
        <w:t>-3-1</w:t>
      </w:r>
    </w:p>
    <w:p w14:paraId="42A007B0" w14:textId="6E513BBA" w:rsidR="004E11A1" w:rsidRDefault="004F479D" w:rsidP="004E11A1">
      <w:pPr>
        <w:jc w:val="center"/>
        <w:rPr>
          <w:rFonts w:eastAsiaTheme="minorEastAsia"/>
          <w:color w:val="000000" w:themeColor="text1"/>
          <w:sz w:val="21"/>
          <w:szCs w:val="21"/>
        </w:rPr>
      </w:pPr>
      <w:r>
        <w:rPr>
          <w:noProof/>
        </w:rPr>
        <w:drawing>
          <wp:inline distT="0" distB="0" distL="0" distR="0" wp14:anchorId="3D6D44BC" wp14:editId="23F2A502">
            <wp:extent cx="6391275" cy="392430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91275" cy="3924300"/>
                    </a:xfrm>
                    <a:prstGeom prst="rect">
                      <a:avLst/>
                    </a:prstGeom>
                  </pic:spPr>
                </pic:pic>
              </a:graphicData>
            </a:graphic>
          </wp:inline>
        </w:drawing>
      </w:r>
    </w:p>
    <w:p w14:paraId="1053BD70" w14:textId="77777777" w:rsidR="004E11A1" w:rsidRDefault="004E11A1" w:rsidP="004E11A1">
      <w:pPr>
        <w:jc w:val="center"/>
        <w:rPr>
          <w:rFonts w:eastAsiaTheme="minorEastAsia"/>
          <w:color w:val="000000" w:themeColor="text1"/>
          <w:sz w:val="21"/>
          <w:szCs w:val="21"/>
        </w:rPr>
      </w:pPr>
      <w:r>
        <w:rPr>
          <w:rFonts w:eastAsiaTheme="minorEastAsia" w:hint="eastAsia"/>
          <w:color w:val="000000" w:themeColor="text1"/>
          <w:sz w:val="21"/>
          <w:szCs w:val="21"/>
        </w:rPr>
        <w:t>图</w:t>
      </w:r>
      <w:r>
        <w:rPr>
          <w:rFonts w:eastAsiaTheme="minorEastAsia" w:hint="eastAsia"/>
          <w:color w:val="000000" w:themeColor="text1"/>
          <w:sz w:val="21"/>
          <w:szCs w:val="21"/>
        </w:rPr>
        <w:t>2-</w:t>
      </w:r>
      <w:r>
        <w:rPr>
          <w:rFonts w:eastAsiaTheme="minorEastAsia"/>
          <w:color w:val="000000" w:themeColor="text1"/>
          <w:sz w:val="21"/>
          <w:szCs w:val="21"/>
        </w:rPr>
        <w:t>3-2</w:t>
      </w:r>
    </w:p>
    <w:p w14:paraId="779724A3" w14:textId="77777777" w:rsidR="004E11A1" w:rsidRPr="00A063B5" w:rsidRDefault="004E11A1" w:rsidP="004E11A1">
      <w:pPr>
        <w:rPr>
          <w:rFonts w:ascii="宋体" w:eastAsia="宋体" w:hAnsi="宋体" w:cs="宋体"/>
        </w:rPr>
      </w:pPr>
      <w:r w:rsidRPr="00A063B5">
        <w:rPr>
          <w:rFonts w:ascii="宋体" w:eastAsia="宋体" w:hAnsi="宋体" w:cs="宋体" w:hint="eastAsia"/>
        </w:rPr>
        <w:t>打开串口监视器，此时我们会看到串口监视器上不断的在打印Hello Word，如图2-</w:t>
      </w:r>
      <w:r>
        <w:rPr>
          <w:rFonts w:ascii="宋体" w:eastAsia="宋体" w:hAnsi="宋体" w:cs="宋体"/>
        </w:rPr>
        <w:t>3-3</w:t>
      </w:r>
      <w:r w:rsidRPr="00A063B5">
        <w:rPr>
          <w:rFonts w:ascii="宋体" w:eastAsia="宋体" w:hAnsi="宋体" w:cs="宋体" w:hint="eastAsia"/>
        </w:rPr>
        <w:t>.</w:t>
      </w:r>
    </w:p>
    <w:p w14:paraId="7C656ED5" w14:textId="77777777" w:rsidR="004E11A1" w:rsidRDefault="004E11A1" w:rsidP="004E11A1">
      <w:pPr>
        <w:jc w:val="center"/>
        <w:rPr>
          <w:rFonts w:eastAsiaTheme="minorEastAsia"/>
          <w:color w:val="000000" w:themeColor="text1"/>
          <w:sz w:val="21"/>
          <w:szCs w:val="21"/>
        </w:rPr>
      </w:pPr>
      <w:r>
        <w:rPr>
          <w:noProof/>
        </w:rPr>
        <w:lastRenderedPageBreak/>
        <w:drawing>
          <wp:inline distT="0" distB="0" distL="0" distR="0" wp14:anchorId="2DE0A2AF" wp14:editId="1DCDE121">
            <wp:extent cx="4394486" cy="2915225"/>
            <wp:effectExtent l="0" t="0" r="635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06471" cy="2923176"/>
                    </a:xfrm>
                    <a:prstGeom prst="rect">
                      <a:avLst/>
                    </a:prstGeom>
                  </pic:spPr>
                </pic:pic>
              </a:graphicData>
            </a:graphic>
          </wp:inline>
        </w:drawing>
      </w:r>
    </w:p>
    <w:p w14:paraId="5A59D7B0" w14:textId="77777777" w:rsidR="004E11A1" w:rsidRDefault="004E11A1" w:rsidP="004E11A1">
      <w:pPr>
        <w:jc w:val="center"/>
        <w:rPr>
          <w:rFonts w:eastAsiaTheme="minorEastAsia"/>
          <w:color w:val="000000" w:themeColor="text1"/>
          <w:sz w:val="21"/>
          <w:szCs w:val="21"/>
        </w:rPr>
      </w:pPr>
      <w:r>
        <w:rPr>
          <w:rFonts w:eastAsiaTheme="minorEastAsia" w:hint="eastAsia"/>
          <w:color w:val="000000" w:themeColor="text1"/>
          <w:sz w:val="21"/>
          <w:szCs w:val="21"/>
        </w:rPr>
        <w:t>图</w:t>
      </w:r>
      <w:r>
        <w:rPr>
          <w:rFonts w:eastAsiaTheme="minorEastAsia" w:hint="eastAsia"/>
          <w:color w:val="000000" w:themeColor="text1"/>
          <w:sz w:val="21"/>
          <w:szCs w:val="21"/>
        </w:rPr>
        <w:t>2-</w:t>
      </w:r>
      <w:r>
        <w:rPr>
          <w:rFonts w:eastAsiaTheme="minorEastAsia"/>
          <w:color w:val="000000" w:themeColor="text1"/>
          <w:sz w:val="21"/>
          <w:szCs w:val="21"/>
        </w:rPr>
        <w:t>3-3</w:t>
      </w:r>
    </w:p>
    <w:p w14:paraId="4418C46D" w14:textId="1D6CC093" w:rsidR="00EA5E95" w:rsidRDefault="00EA5E95" w:rsidP="00EA5E95">
      <w:pPr>
        <w:pStyle w:val="10"/>
      </w:pPr>
      <w:r>
        <w:rPr>
          <w:rFonts w:hint="eastAsia"/>
        </w:rPr>
        <w:t>第三章</w:t>
      </w:r>
      <w:r>
        <w:rPr>
          <w:rFonts w:hint="eastAsia"/>
        </w:rPr>
        <w:t xml:space="preserve"> </w:t>
      </w:r>
      <w:r w:rsidR="004F479D">
        <w:rPr>
          <w:rFonts w:hint="eastAsia"/>
        </w:rPr>
        <w:t>扩展板</w:t>
      </w:r>
      <w:r w:rsidR="00304883">
        <w:rPr>
          <w:rFonts w:hint="eastAsia"/>
        </w:rPr>
        <w:t>动起来</w:t>
      </w:r>
      <w:bookmarkEnd w:id="10"/>
    </w:p>
    <w:p w14:paraId="41AC95C2" w14:textId="5587C8FF" w:rsidR="00407A40" w:rsidRDefault="00407A40" w:rsidP="00EE6903">
      <w:pPr>
        <w:pStyle w:val="2"/>
      </w:pPr>
      <w:bookmarkStart w:id="24" w:name="_Toc531860486"/>
      <w:r>
        <w:rPr>
          <w:rFonts w:hint="eastAsia"/>
        </w:rPr>
        <w:t>3.1</w:t>
      </w:r>
      <w:r>
        <w:rPr>
          <w:rFonts w:hint="eastAsia"/>
        </w:rPr>
        <w:t>直流电机</w:t>
      </w:r>
      <w:bookmarkEnd w:id="24"/>
    </w:p>
    <w:p w14:paraId="4B24101D" w14:textId="08D0C3AC" w:rsidR="00304883" w:rsidRDefault="008305BD" w:rsidP="00407A40">
      <w:pPr>
        <w:pStyle w:val="3"/>
      </w:pPr>
      <w:bookmarkStart w:id="25" w:name="_Toc531860487"/>
      <w:r>
        <w:rPr>
          <w:rFonts w:hint="eastAsia"/>
        </w:rPr>
        <w:t>3</w:t>
      </w:r>
      <w:r w:rsidR="00407A40">
        <w:t>.</w:t>
      </w:r>
      <w:r w:rsidR="00407A40">
        <w:rPr>
          <w:rFonts w:hint="eastAsia"/>
        </w:rPr>
        <w:t>1.1</w:t>
      </w:r>
      <w:r w:rsidR="00294E49">
        <w:rPr>
          <w:rFonts w:hint="eastAsia"/>
        </w:rPr>
        <w:t>直流电机原理</w:t>
      </w:r>
      <w:bookmarkEnd w:id="25"/>
    </w:p>
    <w:p w14:paraId="2C9D6BC1" w14:textId="5C22F004" w:rsidR="003C7D63" w:rsidRPr="00651F63" w:rsidRDefault="00304883" w:rsidP="00304883">
      <w:pPr>
        <w:rPr>
          <w:rFonts w:eastAsiaTheme="minorEastAsia"/>
        </w:rPr>
      </w:pPr>
      <w:r>
        <w:rPr>
          <w:rFonts w:eastAsiaTheme="minorEastAsia" w:hint="eastAsia"/>
        </w:rPr>
        <w:t xml:space="preserve"> </w:t>
      </w:r>
      <w:r>
        <w:rPr>
          <w:rFonts w:eastAsiaTheme="minorEastAsia"/>
        </w:rPr>
        <w:t xml:space="preserve"> </w:t>
      </w:r>
      <w:r w:rsidR="00651F63">
        <w:rPr>
          <w:rFonts w:eastAsiaTheme="minorEastAsia" w:hint="eastAsia"/>
        </w:rPr>
        <w:t xml:space="preserve">  </w:t>
      </w:r>
      <w:r>
        <w:rPr>
          <w:rFonts w:eastAsiaTheme="minorEastAsia" w:hint="eastAsia"/>
        </w:rPr>
        <w:t>汽车之所以能动，是因为有发动机给汽车提供动力。</w:t>
      </w:r>
      <w:r w:rsidR="004F479D">
        <w:rPr>
          <w:rFonts w:eastAsiaTheme="minorEastAsia" w:hint="eastAsia"/>
        </w:rPr>
        <w:t>扩展板</w:t>
      </w:r>
      <w:r>
        <w:rPr>
          <w:rFonts w:eastAsiaTheme="minorEastAsia" w:hint="eastAsia"/>
        </w:rPr>
        <w:t>也有直流电机模块可以让其运动起来，</w:t>
      </w:r>
      <w:r w:rsidR="003C7D63">
        <w:rPr>
          <w:rFonts w:eastAsiaTheme="minorEastAsia" w:hint="eastAsia"/>
        </w:rPr>
        <w:t>那什么是电机呢？在我们的科学课本上有</w:t>
      </w:r>
      <w:r w:rsidR="00651F63">
        <w:rPr>
          <w:rFonts w:eastAsiaTheme="minorEastAsia" w:hint="eastAsia"/>
        </w:rPr>
        <w:t>电磁感应的介绍，电机就是靠电磁感应来转起来的，它内部有一个缠绕铜丝的铁芯，外部是转子，当铁芯一通电，就有了电磁感应让转子动起来，这就是电机。</w:t>
      </w:r>
    </w:p>
    <w:p w14:paraId="401AD693" w14:textId="234627EB" w:rsidR="000A30A2" w:rsidRPr="003C7D63" w:rsidRDefault="000A6A2A" w:rsidP="0098256C">
      <w:pPr>
        <w:ind w:firstLineChars="200" w:firstLine="480"/>
      </w:pPr>
      <w:r>
        <w:rPr>
          <w:rFonts w:eastAsiaTheme="minorEastAsia" w:hint="eastAsia"/>
        </w:rPr>
        <w:t>MotorDriverBoard</w:t>
      </w:r>
      <w:r w:rsidR="008305BD">
        <w:rPr>
          <w:rFonts w:eastAsiaTheme="minorEastAsia" w:hint="eastAsia"/>
        </w:rPr>
        <w:t>有</w:t>
      </w:r>
      <w:r w:rsidR="0007035A">
        <w:rPr>
          <w:rFonts w:eastAsiaTheme="minorEastAsia" w:hint="eastAsia"/>
        </w:rPr>
        <w:t>两</w:t>
      </w:r>
      <w:r w:rsidR="008305BD">
        <w:rPr>
          <w:rFonts w:eastAsiaTheme="minorEastAsia" w:hint="eastAsia"/>
        </w:rPr>
        <w:t>个直流电机</w:t>
      </w:r>
      <w:r w:rsidR="0007035A">
        <w:rPr>
          <w:rFonts w:eastAsiaTheme="minorEastAsia" w:hint="eastAsia"/>
        </w:rPr>
        <w:t>接口</w:t>
      </w:r>
      <w:r w:rsidR="008305BD">
        <w:rPr>
          <w:rFonts w:eastAsiaTheme="minorEastAsia" w:hint="eastAsia"/>
        </w:rPr>
        <w:t>，我们可以使用直流电机控制积木让直流电机转动起来，从而带动</w:t>
      </w:r>
      <w:r>
        <w:rPr>
          <w:rFonts w:eastAsiaTheme="minorEastAsia" w:hint="eastAsia"/>
        </w:rPr>
        <w:t>MotorDriverBoard</w:t>
      </w:r>
      <w:r w:rsidR="004F479D">
        <w:rPr>
          <w:rFonts w:eastAsiaTheme="minorEastAsia" w:hint="eastAsia"/>
        </w:rPr>
        <w:t>扩展板</w:t>
      </w:r>
      <w:r w:rsidR="008305BD">
        <w:rPr>
          <w:rFonts w:eastAsiaTheme="minorEastAsia" w:hint="eastAsia"/>
        </w:rPr>
        <w:t>动起来。</w:t>
      </w:r>
    </w:p>
    <w:p w14:paraId="3BF443C9" w14:textId="353013FE" w:rsidR="000A30A2" w:rsidRDefault="00E6197E" w:rsidP="00E6197E">
      <w:pPr>
        <w:pStyle w:val="3"/>
      </w:pPr>
      <w:bookmarkStart w:id="26" w:name="_Toc531860488"/>
      <w:r>
        <w:rPr>
          <w:rFonts w:hint="eastAsia"/>
        </w:rPr>
        <w:t>3</w:t>
      </w:r>
      <w:r>
        <w:t>.1.</w:t>
      </w:r>
      <w:r w:rsidR="00407A40">
        <w:rPr>
          <w:rFonts w:hint="eastAsia"/>
        </w:rPr>
        <w:t>2</w:t>
      </w:r>
      <w:r w:rsidR="00294E49">
        <w:rPr>
          <w:rFonts w:hint="eastAsia"/>
        </w:rPr>
        <w:t xml:space="preserve"> </w:t>
      </w:r>
      <w:r w:rsidR="00294E49">
        <w:rPr>
          <w:rFonts w:hint="eastAsia"/>
        </w:rPr>
        <w:t>直流电机测试</w:t>
      </w:r>
      <w:bookmarkEnd w:id="26"/>
      <w:r w:rsidR="00294E49">
        <w:t xml:space="preserve"> </w:t>
      </w:r>
    </w:p>
    <w:p w14:paraId="7C356FA9" w14:textId="33E1C0FD" w:rsidR="00294E49" w:rsidRDefault="00294E49" w:rsidP="00294E49">
      <w:pPr>
        <w:ind w:firstLineChars="200" w:firstLine="480"/>
        <w:rPr>
          <w:rFonts w:eastAsiaTheme="minorEastAsia"/>
        </w:rPr>
      </w:pPr>
      <w:r>
        <w:rPr>
          <w:rFonts w:eastAsiaTheme="minorEastAsia" w:hint="eastAsia"/>
        </w:rPr>
        <w:t>在</w:t>
      </w:r>
      <w:r w:rsidR="004F479D">
        <w:rPr>
          <w:rFonts w:eastAsiaTheme="minorEastAsia" w:hint="eastAsia"/>
        </w:rPr>
        <w:t>扩展板</w:t>
      </w:r>
      <w:r>
        <w:rPr>
          <w:rFonts w:eastAsiaTheme="minorEastAsia" w:hint="eastAsia"/>
        </w:rPr>
        <w:t>模块中我们可以找到直流电机模块的</w:t>
      </w:r>
      <w:r w:rsidR="00EF1A21">
        <w:rPr>
          <w:rFonts w:eastAsiaTheme="minorEastAsia" w:hint="eastAsia"/>
        </w:rPr>
        <w:t>三</w:t>
      </w:r>
      <w:r>
        <w:rPr>
          <w:rFonts w:eastAsiaTheme="minorEastAsia" w:hint="eastAsia"/>
        </w:rPr>
        <w:t>个控制积木，分别是</w:t>
      </w:r>
      <w:r w:rsidR="00EF1A21">
        <w:rPr>
          <w:rFonts w:eastAsiaTheme="minorEastAsia" w:hint="eastAsia"/>
        </w:rPr>
        <w:t>初始化</w:t>
      </w:r>
      <w:r>
        <w:rPr>
          <w:rFonts w:eastAsiaTheme="minorEastAsia" w:hint="eastAsia"/>
        </w:rPr>
        <w:t>电机</w:t>
      </w:r>
      <w:r w:rsidR="00EF1A21">
        <w:rPr>
          <w:rFonts w:eastAsiaTheme="minorEastAsia" w:hint="eastAsia"/>
        </w:rPr>
        <w:t>，设置电机接口和速度，停止电机</w:t>
      </w:r>
      <w:r>
        <w:rPr>
          <w:rFonts w:eastAsiaTheme="minorEastAsia" w:hint="eastAsia"/>
        </w:rPr>
        <w:t>积木，如图</w:t>
      </w:r>
      <w:r>
        <w:rPr>
          <w:rFonts w:eastAsiaTheme="minorEastAsia" w:hint="eastAsia"/>
        </w:rPr>
        <w:t>3</w:t>
      </w:r>
      <w:r>
        <w:rPr>
          <w:rFonts w:eastAsiaTheme="minorEastAsia"/>
        </w:rPr>
        <w:t>-1</w:t>
      </w:r>
      <w:r>
        <w:rPr>
          <w:rFonts w:eastAsiaTheme="minorEastAsia" w:hint="eastAsia"/>
        </w:rPr>
        <w:t>所示。</w:t>
      </w:r>
    </w:p>
    <w:p w14:paraId="2909ABC5" w14:textId="2A104312" w:rsidR="00294E49" w:rsidRPr="00294E49" w:rsidRDefault="00BC7F35" w:rsidP="00294E49">
      <w:pPr>
        <w:jc w:val="center"/>
        <w:rPr>
          <w:rFonts w:eastAsiaTheme="minorEastAsia"/>
          <w:b/>
        </w:rPr>
      </w:pPr>
      <w:r>
        <w:rPr>
          <w:noProof/>
        </w:rPr>
        <w:drawing>
          <wp:inline distT="0" distB="0" distL="0" distR="0" wp14:anchorId="4CE9DAE9" wp14:editId="42800086">
            <wp:extent cx="3752850" cy="14097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52850" cy="1409700"/>
                    </a:xfrm>
                    <a:prstGeom prst="rect">
                      <a:avLst/>
                    </a:prstGeom>
                  </pic:spPr>
                </pic:pic>
              </a:graphicData>
            </a:graphic>
          </wp:inline>
        </w:drawing>
      </w:r>
    </w:p>
    <w:p w14:paraId="730F6454" w14:textId="77777777" w:rsidR="00294E49" w:rsidRDefault="00294E49" w:rsidP="00294E49">
      <w:pPr>
        <w:jc w:val="center"/>
        <w:rPr>
          <w:rFonts w:eastAsiaTheme="minorEastAsia"/>
        </w:rPr>
      </w:pPr>
      <w:r>
        <w:rPr>
          <w:rFonts w:eastAsiaTheme="minorEastAsia" w:hint="eastAsia"/>
        </w:rPr>
        <w:t>图</w:t>
      </w:r>
      <w:r>
        <w:rPr>
          <w:rFonts w:eastAsiaTheme="minorEastAsia" w:hint="eastAsia"/>
        </w:rPr>
        <w:t>3</w:t>
      </w:r>
      <w:r>
        <w:rPr>
          <w:rFonts w:eastAsiaTheme="minorEastAsia"/>
        </w:rPr>
        <w:t>-1</w:t>
      </w:r>
    </w:p>
    <w:p w14:paraId="797A9100" w14:textId="3F7301C4" w:rsidR="00E6197E" w:rsidRDefault="00E6197E" w:rsidP="0007035A">
      <w:pPr>
        <w:ind w:firstLineChars="150" w:firstLine="360"/>
        <w:rPr>
          <w:rFonts w:eastAsiaTheme="minorEastAsia"/>
        </w:rPr>
      </w:pPr>
      <w:r>
        <w:rPr>
          <w:rFonts w:eastAsiaTheme="minorEastAsia" w:hint="eastAsia"/>
        </w:rPr>
        <w:lastRenderedPageBreak/>
        <w:t>在</w:t>
      </w:r>
      <w:r w:rsidR="00FD5BB0">
        <w:rPr>
          <w:rFonts w:eastAsiaTheme="minorEastAsia" w:hint="eastAsia"/>
        </w:rPr>
        <w:t>米思齐</w:t>
      </w:r>
      <w:r w:rsidR="00294E49">
        <w:rPr>
          <w:rFonts w:eastAsiaTheme="minorEastAsia" w:hint="eastAsia"/>
        </w:rPr>
        <w:t>上编写如下程序，他们分别能控制电机正转，反转</w:t>
      </w:r>
      <w:r w:rsidR="00732846">
        <w:rPr>
          <w:rFonts w:eastAsiaTheme="minorEastAsia" w:hint="eastAsia"/>
        </w:rPr>
        <w:t>。</w:t>
      </w:r>
      <w:r w:rsidR="00732846">
        <w:rPr>
          <w:rFonts w:eastAsiaTheme="minorEastAsia" w:hint="eastAsia"/>
        </w:rPr>
        <w:t>MotorDriverBoard</w:t>
      </w:r>
      <w:r w:rsidR="00732846">
        <w:rPr>
          <w:rFonts w:eastAsiaTheme="minorEastAsia" w:hint="eastAsia"/>
        </w:rPr>
        <w:t>上可以接</w:t>
      </w:r>
      <w:r w:rsidR="00732846">
        <w:rPr>
          <w:rFonts w:eastAsiaTheme="minorEastAsia" w:hint="eastAsia"/>
        </w:rPr>
        <w:t>4</w:t>
      </w:r>
      <w:r w:rsidR="00732846">
        <w:rPr>
          <w:rFonts w:eastAsiaTheme="minorEastAsia" w:hint="eastAsia"/>
        </w:rPr>
        <w:t>个直流电机，板上标记的</w:t>
      </w:r>
      <w:r w:rsidR="00732846">
        <w:rPr>
          <w:rFonts w:eastAsiaTheme="minorEastAsia" w:hint="eastAsia"/>
        </w:rPr>
        <w:t>M</w:t>
      </w:r>
      <w:r w:rsidR="00732846">
        <w:rPr>
          <w:rFonts w:eastAsiaTheme="minorEastAsia"/>
        </w:rPr>
        <w:t>1,M2,M3,M4</w:t>
      </w:r>
      <w:r w:rsidR="00732846">
        <w:rPr>
          <w:rFonts w:eastAsiaTheme="minorEastAsia" w:hint="eastAsia"/>
        </w:rPr>
        <w:t>分别对应电机的编号</w:t>
      </w:r>
      <w:r w:rsidR="00732846">
        <w:rPr>
          <w:rFonts w:eastAsiaTheme="minorEastAsia" w:hint="eastAsia"/>
        </w:rPr>
        <w:t>1</w:t>
      </w:r>
      <w:r w:rsidR="00732846">
        <w:rPr>
          <w:rFonts w:eastAsiaTheme="minorEastAsia" w:hint="eastAsia"/>
        </w:rPr>
        <w:t>，</w:t>
      </w:r>
      <w:r w:rsidR="00732846">
        <w:rPr>
          <w:rFonts w:eastAsiaTheme="minorEastAsia" w:hint="eastAsia"/>
        </w:rPr>
        <w:t>2</w:t>
      </w:r>
      <w:r w:rsidR="00732846">
        <w:rPr>
          <w:rFonts w:eastAsiaTheme="minorEastAsia" w:hint="eastAsia"/>
        </w:rPr>
        <w:t>，</w:t>
      </w:r>
      <w:r w:rsidR="00732846">
        <w:rPr>
          <w:rFonts w:eastAsiaTheme="minorEastAsia" w:hint="eastAsia"/>
        </w:rPr>
        <w:t>3</w:t>
      </w:r>
      <w:r w:rsidR="00732846">
        <w:rPr>
          <w:rFonts w:eastAsiaTheme="minorEastAsia" w:hint="eastAsia"/>
        </w:rPr>
        <w:t>，</w:t>
      </w:r>
      <w:r w:rsidR="00732846">
        <w:rPr>
          <w:rFonts w:eastAsiaTheme="minorEastAsia" w:hint="eastAsia"/>
        </w:rPr>
        <w:t>4</w:t>
      </w:r>
      <w:r w:rsidR="00732846">
        <w:rPr>
          <w:rFonts w:eastAsiaTheme="minorEastAsia" w:hint="eastAsia"/>
        </w:rPr>
        <w:t>。</w:t>
      </w:r>
    </w:p>
    <w:p w14:paraId="35F179CB" w14:textId="095306C1" w:rsidR="00E6197E" w:rsidRDefault="00B02736" w:rsidP="00E6197E">
      <w:pPr>
        <w:rPr>
          <w:rFonts w:eastAsiaTheme="minorEastAsia"/>
        </w:rPr>
      </w:pPr>
      <w:r>
        <w:rPr>
          <w:noProof/>
        </w:rPr>
        <w:drawing>
          <wp:inline distT="0" distB="0" distL="0" distR="0" wp14:anchorId="48C0E083" wp14:editId="6A1410F8">
            <wp:extent cx="2729552" cy="1058819"/>
            <wp:effectExtent l="0" t="0" r="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43543" cy="1064246"/>
                    </a:xfrm>
                    <a:prstGeom prst="rect">
                      <a:avLst/>
                    </a:prstGeom>
                  </pic:spPr>
                </pic:pic>
              </a:graphicData>
            </a:graphic>
          </wp:inline>
        </w:drawing>
      </w:r>
      <w:r w:rsidR="00DB0470">
        <w:rPr>
          <w:noProof/>
        </w:rPr>
        <w:drawing>
          <wp:inline distT="0" distB="0" distL="0" distR="0" wp14:anchorId="5136D8FA" wp14:editId="02A309D1">
            <wp:extent cx="2794897" cy="1084997"/>
            <wp:effectExtent l="0" t="0" r="571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15992" cy="1093186"/>
                    </a:xfrm>
                    <a:prstGeom prst="rect">
                      <a:avLst/>
                    </a:prstGeom>
                  </pic:spPr>
                </pic:pic>
              </a:graphicData>
            </a:graphic>
          </wp:inline>
        </w:drawing>
      </w:r>
    </w:p>
    <w:p w14:paraId="395B8C6D" w14:textId="6573257C" w:rsidR="00E6197E" w:rsidRDefault="00E6197E" w:rsidP="00E6197E">
      <w:pPr>
        <w:ind w:firstLineChars="200" w:firstLine="480"/>
        <w:jc w:val="center"/>
        <w:rPr>
          <w:rFonts w:eastAsiaTheme="minorEastAsia"/>
        </w:rPr>
      </w:pPr>
      <w:r>
        <w:rPr>
          <w:rFonts w:eastAsiaTheme="minorEastAsia" w:hint="eastAsia"/>
        </w:rPr>
        <w:t>图</w:t>
      </w:r>
      <w:r>
        <w:rPr>
          <w:rFonts w:eastAsiaTheme="minorEastAsia" w:hint="eastAsia"/>
        </w:rPr>
        <w:t>3</w:t>
      </w:r>
      <w:r>
        <w:rPr>
          <w:rFonts w:eastAsiaTheme="minorEastAsia"/>
        </w:rPr>
        <w:t>-2</w:t>
      </w:r>
    </w:p>
    <w:p w14:paraId="783A171B" w14:textId="428F98EE" w:rsidR="00824979" w:rsidRDefault="00824979" w:rsidP="009466BD">
      <w:pPr>
        <w:ind w:firstLineChars="100" w:firstLine="240"/>
        <w:jc w:val="center"/>
        <w:rPr>
          <w:rFonts w:eastAsiaTheme="minorEastAsia"/>
        </w:rPr>
      </w:pPr>
    </w:p>
    <w:p w14:paraId="2E599D88" w14:textId="3A1D370B" w:rsidR="00123084" w:rsidRDefault="00123084" w:rsidP="00123084">
      <w:pPr>
        <w:pStyle w:val="2"/>
      </w:pPr>
      <w:bookmarkStart w:id="27" w:name="_Toc531860491"/>
      <w:r>
        <w:rPr>
          <w:rFonts w:hint="eastAsia"/>
        </w:rPr>
        <w:t>3.</w:t>
      </w:r>
      <w:r w:rsidR="00526AF8">
        <w:t>2</w:t>
      </w:r>
      <w:r w:rsidR="00D55A57">
        <w:rPr>
          <w:rFonts w:hint="eastAsia"/>
        </w:rPr>
        <w:t>编码</w:t>
      </w:r>
      <w:r>
        <w:rPr>
          <w:rFonts w:hint="eastAsia"/>
        </w:rPr>
        <w:t>电机</w:t>
      </w:r>
    </w:p>
    <w:p w14:paraId="4508D6A1" w14:textId="1D16CC26" w:rsidR="00A40AD2" w:rsidRPr="00A40AD2" w:rsidRDefault="00A40AD2" w:rsidP="00A40AD2">
      <w:pPr>
        <w:rPr>
          <w:rFonts w:eastAsiaTheme="minorEastAsia"/>
        </w:rPr>
      </w:pPr>
      <w:r w:rsidRPr="002A2BC9">
        <w:rPr>
          <w:rFonts w:eastAsiaTheme="minorEastAsia" w:hint="eastAsia"/>
        </w:rPr>
        <w:t>编码器是一种将角位移或者角速度转换成一连串电数字脉冲的旋转式传感器，我们可以通过编码器测量到底位移或者速度信息。</w:t>
      </w:r>
      <w:r>
        <w:rPr>
          <w:rFonts w:eastAsiaTheme="minorEastAsia" w:hint="eastAsia"/>
        </w:rPr>
        <w:t>编写以下程序可以测试编码电机的正转反转是否正常。</w:t>
      </w:r>
    </w:p>
    <w:p w14:paraId="0B5A9D85" w14:textId="0A3F54A1" w:rsidR="00123084" w:rsidRDefault="00C368D1" w:rsidP="004F544C">
      <w:pPr>
        <w:rPr>
          <w:rFonts w:eastAsiaTheme="minorEastAsia"/>
        </w:rPr>
      </w:pPr>
      <w:r>
        <w:rPr>
          <w:noProof/>
        </w:rPr>
        <w:drawing>
          <wp:inline distT="0" distB="0" distL="0" distR="0" wp14:anchorId="3A9E57F7" wp14:editId="0A1570D5">
            <wp:extent cx="3303851" cy="1214651"/>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22410" cy="1221474"/>
                    </a:xfrm>
                    <a:prstGeom prst="rect">
                      <a:avLst/>
                    </a:prstGeom>
                  </pic:spPr>
                </pic:pic>
              </a:graphicData>
            </a:graphic>
          </wp:inline>
        </w:drawing>
      </w:r>
      <w:r w:rsidR="00226986" w:rsidRPr="00226986">
        <w:rPr>
          <w:rFonts w:eastAsiaTheme="minorEastAsia"/>
          <w:noProof/>
        </w:rPr>
        <w:drawing>
          <wp:inline distT="0" distB="0" distL="0" distR="0" wp14:anchorId="5E8B314D" wp14:editId="1118CA3E">
            <wp:extent cx="2737286" cy="1825032"/>
            <wp:effectExtent l="0" t="0" r="6350" b="3810"/>
            <wp:docPr id="81" name="图片 81" descr="\\keywish\美工\Arduino\Keywish\Arduino Components\Motor Drive board\拍摄原图\IMG_12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ywish\美工\Arduino\Keywish\Arduino Components\Motor Drive board\拍摄原图\IMG_1280.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53841" cy="1836069"/>
                    </a:xfrm>
                    <a:prstGeom prst="rect">
                      <a:avLst/>
                    </a:prstGeom>
                    <a:noFill/>
                    <a:ln>
                      <a:noFill/>
                    </a:ln>
                  </pic:spPr>
                </pic:pic>
              </a:graphicData>
            </a:graphic>
          </wp:inline>
        </w:drawing>
      </w:r>
    </w:p>
    <w:p w14:paraId="6461DE9B" w14:textId="19A5C697" w:rsidR="008F4E92" w:rsidRDefault="008F4E92" w:rsidP="004F544C">
      <w:pPr>
        <w:rPr>
          <w:rFonts w:eastAsiaTheme="minorEastAsia"/>
        </w:rPr>
      </w:pPr>
    </w:p>
    <w:p w14:paraId="28A59001" w14:textId="77777777" w:rsidR="008F4E92" w:rsidRPr="008F4E92" w:rsidRDefault="008F4E92" w:rsidP="004F544C">
      <w:pPr>
        <w:rPr>
          <w:rFonts w:eastAsiaTheme="minorEastAsia"/>
        </w:rPr>
      </w:pPr>
    </w:p>
    <w:p w14:paraId="2FF7DC4F" w14:textId="3EE91ACB" w:rsidR="003846BB" w:rsidRDefault="003846BB" w:rsidP="003846BB">
      <w:pPr>
        <w:pStyle w:val="2"/>
      </w:pPr>
      <w:r>
        <w:rPr>
          <w:rFonts w:hint="eastAsia"/>
        </w:rPr>
        <w:t>3.</w:t>
      </w:r>
      <w:r w:rsidR="00ED32C0">
        <w:t>3</w:t>
      </w:r>
      <w:r>
        <w:rPr>
          <w:rFonts w:hint="eastAsia"/>
        </w:rPr>
        <w:t>步进电机</w:t>
      </w:r>
    </w:p>
    <w:p w14:paraId="0DEFBF31" w14:textId="77777777" w:rsidR="00F27AAB" w:rsidRPr="00DD6977" w:rsidRDefault="00F27AAB" w:rsidP="00F27AAB">
      <w:pPr>
        <w:ind w:firstLineChars="150" w:firstLine="360"/>
        <w:rPr>
          <w:rFonts w:asciiTheme="minorEastAsia" w:eastAsiaTheme="minorEastAsia" w:hAnsiTheme="minorEastAsia"/>
          <w:color w:val="444444"/>
          <w:sz w:val="21"/>
          <w:szCs w:val="21"/>
        </w:rPr>
      </w:pPr>
      <w:r w:rsidRPr="00DD6977">
        <w:rPr>
          <w:rFonts w:asciiTheme="minorEastAsia" w:eastAsiaTheme="minorEastAsia" w:hAnsiTheme="minorEastAsia" w:hint="eastAsia"/>
        </w:rPr>
        <w:t>步进电机是将电脉冲信号转变为角位移或线位移的开环控制电机，是现代数字程序控制系统中的主要执行元件，应用极为广泛。在非超载的情况下，电机的转速、停止的位置只取决于脉冲信号的频率和脉冲数。</w:t>
      </w:r>
    </w:p>
    <w:p w14:paraId="507404FA" w14:textId="1DFED05E" w:rsidR="00F27AAB" w:rsidRDefault="00F27AAB" w:rsidP="00F27AAB">
      <w:pPr>
        <w:jc w:val="center"/>
        <w:rPr>
          <w:rFonts w:eastAsiaTheme="minorEastAsia"/>
        </w:rPr>
      </w:pPr>
      <w:r w:rsidRPr="008B77BA">
        <w:rPr>
          <w:rFonts w:eastAsia="微软雅黑" w:hint="eastAsia"/>
          <w:noProof/>
          <w:sz w:val="2"/>
          <w:szCs w:val="2"/>
        </w:rPr>
        <w:drawing>
          <wp:inline distT="0" distB="0" distL="0" distR="0" wp14:anchorId="7C5E4F58" wp14:editId="7845B6B4">
            <wp:extent cx="2098139" cy="1485895"/>
            <wp:effectExtent l="19050" t="19050" r="16510" b="19685"/>
            <wp:docPr id="59" name="图片 59" descr="http://upload-images.jianshu.io/upload_images/2160049-d9645d222e7da9de.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g0UR5" descr="http://upload-images.jianshu.io/upload_images/2160049-d9645d222e7da9de.png?imageMogr2/auto-orient/strip%7CimageView2/2/w/12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02329" cy="1488862"/>
                    </a:xfrm>
                    <a:prstGeom prst="rect">
                      <a:avLst/>
                    </a:prstGeom>
                    <a:noFill/>
                    <a:ln w="19050">
                      <a:solidFill>
                        <a:schemeClr val="accent1"/>
                      </a:solidFill>
                    </a:ln>
                  </pic:spPr>
                </pic:pic>
              </a:graphicData>
            </a:graphic>
          </wp:inline>
        </w:drawing>
      </w:r>
    </w:p>
    <w:p w14:paraId="538C5B6C" w14:textId="74EB0E29" w:rsidR="00F27AAB" w:rsidRDefault="00F27AAB" w:rsidP="00F27AAB">
      <w:pPr>
        <w:ind w:firstLineChars="200" w:firstLine="480"/>
        <w:rPr>
          <w:rFonts w:asciiTheme="minorEastAsia" w:eastAsiaTheme="minorEastAsia" w:hAnsiTheme="minorEastAsia"/>
        </w:rPr>
      </w:pPr>
      <w:r w:rsidRPr="00DD6977">
        <w:rPr>
          <w:rFonts w:asciiTheme="minorEastAsia" w:eastAsiaTheme="minorEastAsia" w:hAnsiTheme="minorEastAsia" w:hint="eastAsia"/>
        </w:rPr>
        <w:t>步进电机内部有多对磁极，若通电状态保持不变，则步进电机会保持在某个固定状态，只有不断改变各个磁极对的通电状态，才能让步进电机不断旋转。所以步进电动机不能直接接到直流或交</w:t>
      </w:r>
      <w:r w:rsidRPr="00DD6977">
        <w:rPr>
          <w:rFonts w:asciiTheme="minorEastAsia" w:eastAsiaTheme="minorEastAsia" w:hAnsiTheme="minorEastAsia" w:hint="eastAsia"/>
        </w:rPr>
        <w:lastRenderedPageBreak/>
        <w:t>流电源上工作，必须使用专用的驱动电源（步进电动机驱动器）。控制器（脉冲信号发生器）可以通过控制脉冲的个数来控制角位移量，从而达到准确定位的目的；同时可以通过控制脉冲频率来控制电机转动的速度和加速度，从而达到调速的目的。</w:t>
      </w:r>
    </w:p>
    <w:p w14:paraId="788B2238" w14:textId="52629009" w:rsidR="00F27AAB" w:rsidRDefault="000D6A2A" w:rsidP="00F27AAB">
      <w:pPr>
        <w:ind w:firstLineChars="200" w:firstLine="480"/>
        <w:jc w:val="center"/>
        <w:rPr>
          <w:rFonts w:eastAsiaTheme="minorEastAsia"/>
        </w:rPr>
      </w:pPr>
      <w:r w:rsidRPr="000D6A2A">
        <w:rPr>
          <w:rFonts w:eastAsiaTheme="minorEastAsia"/>
          <w:noProof/>
        </w:rPr>
        <w:drawing>
          <wp:inline distT="0" distB="0" distL="0" distR="0" wp14:anchorId="61F64E2C" wp14:editId="2FA348B5">
            <wp:extent cx="4192746" cy="2795431"/>
            <wp:effectExtent l="0" t="0" r="0" b="5080"/>
            <wp:docPr id="82" name="图片 82" descr="C:\Users\Administrator\Desktop\IMG_16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IMG_1669.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96557" cy="2797972"/>
                    </a:xfrm>
                    <a:prstGeom prst="rect">
                      <a:avLst/>
                    </a:prstGeom>
                    <a:noFill/>
                    <a:ln>
                      <a:noFill/>
                    </a:ln>
                  </pic:spPr>
                </pic:pic>
              </a:graphicData>
            </a:graphic>
          </wp:inline>
        </w:drawing>
      </w:r>
    </w:p>
    <w:p w14:paraId="4CB995C5" w14:textId="3AC705C2" w:rsidR="00F27AAB" w:rsidRPr="00F27AAB" w:rsidRDefault="00F27AAB" w:rsidP="00F27AAB">
      <w:pPr>
        <w:ind w:firstLineChars="200" w:firstLine="480"/>
        <w:rPr>
          <w:rFonts w:eastAsiaTheme="minorEastAsia"/>
        </w:rPr>
      </w:pPr>
      <w:r>
        <w:rPr>
          <w:rFonts w:eastAsiaTheme="minorEastAsia" w:hint="eastAsia"/>
        </w:rPr>
        <w:t>编写如下图所示的图形</w:t>
      </w:r>
      <w:r w:rsidR="000E4CE9">
        <w:rPr>
          <w:rFonts w:eastAsiaTheme="minorEastAsia" w:hint="eastAsia"/>
        </w:rPr>
        <w:t>化程序可以测试步进电机的运转，此</w:t>
      </w:r>
      <w:r w:rsidR="000E4CE9">
        <w:rPr>
          <w:rFonts w:eastAsiaTheme="minorEastAsia" w:hint="eastAsia"/>
        </w:rPr>
        <w:t>demo</w:t>
      </w:r>
      <w:r w:rsidR="000E4CE9">
        <w:rPr>
          <w:rFonts w:eastAsiaTheme="minorEastAsia" w:hint="eastAsia"/>
        </w:rPr>
        <w:t>可以在</w:t>
      </w:r>
      <w:r w:rsidR="009365E2" w:rsidRPr="00E85092">
        <w:rPr>
          <w:rFonts w:eastAsiaTheme="minorEastAsia"/>
        </w:rPr>
        <w:t>MotorDriverBoard\Scratch\MotorDriverBoard_demo</w:t>
      </w:r>
      <w:r w:rsidR="009365E2">
        <w:rPr>
          <w:rFonts w:eastAsiaTheme="minorEastAsia"/>
        </w:rPr>
        <w:t>\StepperM</w:t>
      </w:r>
      <w:r w:rsidR="009365E2" w:rsidRPr="00E85092">
        <w:rPr>
          <w:rFonts w:eastAsiaTheme="minorEastAsia"/>
        </w:rPr>
        <w:t>otor_demo.sb2</w:t>
      </w:r>
      <w:r w:rsidR="000E4CE9">
        <w:rPr>
          <w:rFonts w:eastAsiaTheme="minorEastAsia" w:hint="eastAsia"/>
        </w:rPr>
        <w:t>中打开测试。</w:t>
      </w:r>
    </w:p>
    <w:p w14:paraId="6563E995" w14:textId="20FF0602" w:rsidR="00666760" w:rsidRPr="00666760" w:rsidRDefault="005941C7" w:rsidP="00F27AAB">
      <w:pPr>
        <w:jc w:val="center"/>
        <w:rPr>
          <w:rFonts w:eastAsiaTheme="minorEastAsia"/>
        </w:rPr>
      </w:pPr>
      <w:r>
        <w:rPr>
          <w:noProof/>
        </w:rPr>
        <w:drawing>
          <wp:inline distT="0" distB="0" distL="0" distR="0" wp14:anchorId="72964AAC" wp14:editId="0ABBA16C">
            <wp:extent cx="6296025" cy="237172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96025" cy="2371725"/>
                    </a:xfrm>
                    <a:prstGeom prst="rect">
                      <a:avLst/>
                    </a:prstGeom>
                  </pic:spPr>
                </pic:pic>
              </a:graphicData>
            </a:graphic>
          </wp:inline>
        </w:drawing>
      </w:r>
    </w:p>
    <w:p w14:paraId="26B60559" w14:textId="77777777" w:rsidR="003846BB" w:rsidRPr="004F544C" w:rsidRDefault="003846BB" w:rsidP="004F544C"/>
    <w:p w14:paraId="04C0FC2A" w14:textId="48FAA20C" w:rsidR="00EA5E95" w:rsidRDefault="00EE6903" w:rsidP="00EE6903">
      <w:pPr>
        <w:pStyle w:val="2"/>
      </w:pPr>
      <w:r>
        <w:rPr>
          <w:rFonts w:hint="eastAsia"/>
        </w:rPr>
        <w:t>3</w:t>
      </w:r>
      <w:r>
        <w:t>.</w:t>
      </w:r>
      <w:r w:rsidR="00ED32C0">
        <w:t>4</w:t>
      </w:r>
      <w:r>
        <w:t xml:space="preserve"> </w:t>
      </w:r>
      <w:r>
        <w:rPr>
          <w:rFonts w:hint="eastAsia"/>
        </w:rPr>
        <w:t>超声波模块</w:t>
      </w:r>
      <w:bookmarkEnd w:id="27"/>
    </w:p>
    <w:p w14:paraId="1A468066" w14:textId="28DD8D8A" w:rsidR="00EE6903" w:rsidRDefault="00355406" w:rsidP="00355406">
      <w:pPr>
        <w:pStyle w:val="3"/>
      </w:pPr>
      <w:bookmarkStart w:id="28" w:name="_Toc531860492"/>
      <w:r>
        <w:rPr>
          <w:rFonts w:hint="eastAsia"/>
        </w:rPr>
        <w:t>3</w:t>
      </w:r>
      <w:r>
        <w:t>.</w:t>
      </w:r>
      <w:r w:rsidR="00ED32C0">
        <w:t>4</w:t>
      </w:r>
      <w:r>
        <w:t xml:space="preserve">1 </w:t>
      </w:r>
      <w:r>
        <w:rPr>
          <w:rFonts w:hint="eastAsia"/>
        </w:rPr>
        <w:t>超声波原理</w:t>
      </w:r>
      <w:bookmarkEnd w:id="28"/>
    </w:p>
    <w:p w14:paraId="48B6A8C7" w14:textId="7E9B38FF" w:rsidR="00EE6903" w:rsidRDefault="006B0F7D" w:rsidP="00B05FE4">
      <w:pPr>
        <w:ind w:firstLineChars="250" w:firstLine="600"/>
        <w:rPr>
          <w:rFonts w:eastAsia="宋体"/>
        </w:rPr>
      </w:pPr>
      <w:r>
        <w:rPr>
          <w:rFonts w:eastAsia="宋体" w:hint="eastAsia"/>
        </w:rPr>
        <w:t>超声波传感器</w:t>
      </w:r>
      <w:r w:rsidR="00396EFE">
        <w:rPr>
          <w:rFonts w:eastAsia="宋体" w:hint="eastAsia"/>
        </w:rPr>
        <w:t>是</w:t>
      </w:r>
      <w:r w:rsidR="009466BD">
        <w:rPr>
          <w:rFonts w:eastAsia="宋体" w:hint="eastAsia"/>
        </w:rPr>
        <w:t>通过发射超声波侦测距离的设备，超声波是一种听不见的声波，具有碰到物体会返回的特性。超声波传感器</w:t>
      </w:r>
      <w:r w:rsidR="00396EFE">
        <w:rPr>
          <w:rFonts w:eastAsia="宋体" w:hint="eastAsia"/>
        </w:rPr>
        <w:t>有两个“眼睛”，其中一只“眼睛”发射超声波，而另一只“眼睛“接收遇到障碍物发射回来的超声波，</w:t>
      </w:r>
      <w:r w:rsidR="00B05FE4">
        <w:rPr>
          <w:rFonts w:eastAsia="宋体" w:hint="eastAsia"/>
        </w:rPr>
        <w:t>当一只眼睛发射超声波后，开始计时，等另一只眼睛接收到</w:t>
      </w:r>
      <w:r w:rsidR="00B05FE4">
        <w:rPr>
          <w:rFonts w:eastAsia="宋体" w:hint="eastAsia"/>
        </w:rPr>
        <w:lastRenderedPageBreak/>
        <w:t>返回来的超声波时停止计时，</w:t>
      </w:r>
      <w:r w:rsidR="00407A40">
        <w:rPr>
          <w:rFonts w:eastAsia="宋体" w:hint="eastAsia"/>
        </w:rPr>
        <w:t>数学上我们学过</w:t>
      </w:r>
      <w:r w:rsidR="00407A40">
        <w:rPr>
          <w:rFonts w:eastAsia="宋体" w:hint="eastAsia"/>
        </w:rPr>
        <w:t xml:space="preserve"> </w:t>
      </w:r>
      <w:r w:rsidR="00407A40">
        <w:rPr>
          <w:rFonts w:eastAsia="宋体" w:hint="eastAsia"/>
        </w:rPr>
        <w:t>路程</w:t>
      </w:r>
      <w:r w:rsidR="00407A40">
        <w:rPr>
          <w:rFonts w:eastAsia="宋体" w:hint="eastAsia"/>
        </w:rPr>
        <w:t>=</w:t>
      </w:r>
      <w:r w:rsidR="00407A40">
        <w:rPr>
          <w:rFonts w:eastAsia="宋体" w:hint="eastAsia"/>
        </w:rPr>
        <w:t>速度</w:t>
      </w:r>
      <w:r w:rsidR="00407A40" w:rsidRPr="00B05FE4">
        <w:rPr>
          <w:rFonts w:eastAsia="宋体" w:hint="eastAsia"/>
        </w:rPr>
        <w:t>×</w:t>
      </w:r>
      <w:r w:rsidR="00407A40">
        <w:rPr>
          <w:rFonts w:eastAsia="宋体" w:hint="eastAsia"/>
        </w:rPr>
        <w:t>时间，</w:t>
      </w:r>
      <w:r w:rsidR="00B05FE4">
        <w:rPr>
          <w:rFonts w:eastAsia="宋体" w:hint="eastAsia"/>
        </w:rPr>
        <w:t>那么</w:t>
      </w:r>
      <w:r w:rsidR="00407A40">
        <w:rPr>
          <w:rFonts w:eastAsia="宋体" w:hint="eastAsia"/>
        </w:rPr>
        <w:t xml:space="preserve"> </w:t>
      </w:r>
      <w:r w:rsidR="00B05FE4">
        <w:rPr>
          <w:rFonts w:eastAsia="宋体" w:hint="eastAsia"/>
        </w:rPr>
        <w:t>超声波测得距离</w:t>
      </w:r>
      <w:r w:rsidR="00B05FE4">
        <w:rPr>
          <w:rFonts w:eastAsia="宋体" w:hint="eastAsia"/>
        </w:rPr>
        <w:t>=</w:t>
      </w:r>
      <w:r w:rsidR="00B05FE4">
        <w:rPr>
          <w:rFonts w:eastAsia="宋体" w:hint="eastAsia"/>
        </w:rPr>
        <w:t>超声波的速度</w:t>
      </w:r>
      <w:r w:rsidR="00B05FE4" w:rsidRPr="00B05FE4">
        <w:rPr>
          <w:rFonts w:eastAsia="宋体" w:hint="eastAsia"/>
        </w:rPr>
        <w:t>×</w:t>
      </w:r>
      <w:r w:rsidR="00407A40">
        <w:rPr>
          <w:rFonts w:eastAsia="宋体" w:hint="eastAsia"/>
        </w:rPr>
        <w:t>（计时时间</w:t>
      </w:r>
      <w:r w:rsidR="00407A40" w:rsidRPr="00B05FE4">
        <w:rPr>
          <w:rFonts w:eastAsia="宋体" w:hint="eastAsia"/>
        </w:rPr>
        <w:t>÷</w:t>
      </w:r>
      <w:r w:rsidR="00407A40">
        <w:rPr>
          <w:rFonts w:eastAsia="宋体" w:hint="eastAsia"/>
        </w:rPr>
        <w:t>2</w:t>
      </w:r>
      <w:r w:rsidR="00407A40">
        <w:rPr>
          <w:rFonts w:eastAsia="宋体" w:hint="eastAsia"/>
        </w:rPr>
        <w:t>）</w:t>
      </w:r>
      <w:r w:rsidR="00B05FE4">
        <w:rPr>
          <w:rFonts w:eastAsia="宋体" w:hint="eastAsia"/>
        </w:rPr>
        <w:t>；</w:t>
      </w:r>
      <w:r w:rsidR="00396EFE">
        <w:rPr>
          <w:rFonts w:eastAsia="宋体" w:hint="eastAsia"/>
        </w:rPr>
        <w:t>这样就</w:t>
      </w:r>
      <w:r w:rsidR="00B05FE4">
        <w:rPr>
          <w:rFonts w:eastAsia="宋体" w:hint="eastAsia"/>
        </w:rPr>
        <w:t>能算出距离</w:t>
      </w:r>
      <w:r w:rsidR="00396EFE">
        <w:rPr>
          <w:rFonts w:eastAsia="宋体" w:hint="eastAsia"/>
        </w:rPr>
        <w:t>。</w:t>
      </w:r>
    </w:p>
    <w:p w14:paraId="6CA6089D" w14:textId="33065083" w:rsidR="00B719F7" w:rsidRDefault="00EA627E" w:rsidP="002F5485">
      <w:pPr>
        <w:ind w:firstLineChars="250" w:firstLine="600"/>
        <w:jc w:val="center"/>
        <w:rPr>
          <w:rFonts w:eastAsia="宋体"/>
        </w:rPr>
      </w:pPr>
      <w:r w:rsidRPr="00705F24">
        <w:rPr>
          <w:rFonts w:eastAsia="宋体" w:cs="Times New Roman"/>
          <w:noProof/>
          <w:szCs w:val="21"/>
        </w:rPr>
        <w:drawing>
          <wp:inline distT="0" distB="0" distL="0" distR="0" wp14:anchorId="6AABD80E" wp14:editId="5D8C8812">
            <wp:extent cx="4200525" cy="2419350"/>
            <wp:effectExtent l="19050" t="19050" r="28575" b="19050"/>
            <wp:docPr id="41" name="图片 27" descr="m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descr="mnn.png"/>
                    <pic:cNvPicPr>
                      <a:picLocks noChangeAspect="1"/>
                    </pic:cNvPicPr>
                  </pic:nvPicPr>
                  <pic:blipFill>
                    <a:blip r:embed="rId51" cstate="print"/>
                    <a:stretch>
                      <a:fillRect/>
                    </a:stretch>
                  </pic:blipFill>
                  <pic:spPr>
                    <a:xfrm>
                      <a:off x="0" y="0"/>
                      <a:ext cx="4200525" cy="2419350"/>
                    </a:xfrm>
                    <a:prstGeom prst="rect">
                      <a:avLst/>
                    </a:prstGeom>
                    <a:ln>
                      <a:solidFill>
                        <a:srgbClr val="00B0F0"/>
                      </a:solidFill>
                    </a:ln>
                  </pic:spPr>
                </pic:pic>
              </a:graphicData>
            </a:graphic>
          </wp:inline>
        </w:drawing>
      </w:r>
    </w:p>
    <w:p w14:paraId="144B8A4F" w14:textId="22C631B6" w:rsidR="00822C02" w:rsidRPr="002F5485" w:rsidRDefault="00822C02" w:rsidP="002F5485">
      <w:pPr>
        <w:ind w:firstLineChars="250" w:firstLine="600"/>
        <w:jc w:val="center"/>
        <w:rPr>
          <w:rFonts w:eastAsia="宋体"/>
        </w:rPr>
      </w:pPr>
      <w:r>
        <w:rPr>
          <w:rFonts w:eastAsia="宋体" w:hint="eastAsia"/>
        </w:rPr>
        <w:t>3</w:t>
      </w:r>
      <w:r>
        <w:rPr>
          <w:rFonts w:eastAsia="宋体"/>
        </w:rPr>
        <w:t>-3</w:t>
      </w:r>
    </w:p>
    <w:p w14:paraId="75BB0880" w14:textId="48493B38" w:rsidR="00463703" w:rsidRPr="009466BD" w:rsidRDefault="00070A8C" w:rsidP="00070A8C">
      <w:pPr>
        <w:pStyle w:val="3"/>
      </w:pPr>
      <w:bookmarkStart w:id="29" w:name="_Toc531860493"/>
      <w:r>
        <w:rPr>
          <w:rFonts w:hint="eastAsia"/>
        </w:rPr>
        <w:t>3.</w:t>
      </w:r>
      <w:r w:rsidR="00ED32C0">
        <w:t>4</w:t>
      </w:r>
      <w:r>
        <w:rPr>
          <w:rFonts w:hint="eastAsia"/>
        </w:rPr>
        <w:t xml:space="preserve">.2 </w:t>
      </w:r>
      <w:r>
        <w:rPr>
          <w:rFonts w:hint="eastAsia"/>
        </w:rPr>
        <w:t>超声波</w:t>
      </w:r>
      <w:r w:rsidR="003E7D86">
        <w:rPr>
          <w:rFonts w:hint="eastAsia"/>
        </w:rPr>
        <w:t>模块</w:t>
      </w:r>
      <w:r>
        <w:rPr>
          <w:rFonts w:hint="eastAsia"/>
        </w:rPr>
        <w:t>的使用方法</w:t>
      </w:r>
      <w:bookmarkEnd w:id="29"/>
    </w:p>
    <w:p w14:paraId="1FB614FD" w14:textId="6D03FFDF" w:rsidR="00463703" w:rsidRDefault="00070A8C" w:rsidP="00070A8C">
      <w:pPr>
        <w:rPr>
          <w:rFonts w:eastAsiaTheme="majorEastAsia"/>
        </w:rPr>
      </w:pPr>
      <w:r>
        <w:rPr>
          <w:rFonts w:eastAsiaTheme="majorEastAsia" w:hint="eastAsia"/>
        </w:rPr>
        <w:t xml:space="preserve">  </w:t>
      </w:r>
      <w:r w:rsidR="00BF5167">
        <w:rPr>
          <w:rFonts w:eastAsiaTheme="majorEastAsia" w:hint="eastAsia"/>
        </w:rPr>
        <w:t>我们在</w:t>
      </w:r>
      <w:r w:rsidR="004F479D">
        <w:rPr>
          <w:rFonts w:eastAsiaTheme="majorEastAsia" w:hint="eastAsia"/>
        </w:rPr>
        <w:t>扩展板</w:t>
      </w:r>
      <w:r w:rsidR="00BF5167">
        <w:rPr>
          <w:rFonts w:eastAsiaTheme="majorEastAsia" w:hint="eastAsia"/>
        </w:rPr>
        <w:t>的控制模块中找到超声波模块的控制积木，如图</w:t>
      </w:r>
      <w:r w:rsidR="00BF5167">
        <w:rPr>
          <w:rFonts w:eastAsiaTheme="majorEastAsia" w:hint="eastAsia"/>
        </w:rPr>
        <w:t>3-</w:t>
      </w:r>
      <w:r w:rsidR="00822C02">
        <w:rPr>
          <w:rFonts w:eastAsiaTheme="majorEastAsia"/>
        </w:rPr>
        <w:t>4</w:t>
      </w:r>
      <w:r w:rsidR="00BF5167">
        <w:rPr>
          <w:rFonts w:eastAsiaTheme="majorEastAsia" w:hint="eastAsia"/>
        </w:rPr>
        <w:t>所示，使用该积木能够探测出</w:t>
      </w:r>
      <w:r w:rsidR="004F479D">
        <w:rPr>
          <w:rFonts w:eastAsiaTheme="majorEastAsia" w:hint="eastAsia"/>
        </w:rPr>
        <w:t>扩展板</w:t>
      </w:r>
      <w:r w:rsidR="00BF5167">
        <w:rPr>
          <w:rFonts w:eastAsiaTheme="majorEastAsia" w:hint="eastAsia"/>
        </w:rPr>
        <w:t>与前方障碍物之间的距离。</w:t>
      </w:r>
      <w:r w:rsidR="00331420">
        <w:rPr>
          <w:rFonts w:eastAsiaTheme="majorEastAsia" w:hint="eastAsia"/>
        </w:rPr>
        <w:t>注意：</w:t>
      </w:r>
      <w:r w:rsidR="00F91F7A">
        <w:rPr>
          <w:rFonts w:eastAsiaTheme="majorEastAsia" w:hint="eastAsia"/>
        </w:rPr>
        <w:t>在要使用超声波模块时，首先我们要选择模式控制积木，将模式设置为超声波避障模式，</w:t>
      </w:r>
      <w:r w:rsidR="00331420">
        <w:rPr>
          <w:rFonts w:eastAsiaTheme="majorEastAsia" w:hint="eastAsia"/>
        </w:rPr>
        <w:t>当障碍物完全挡住超声波模块或者将超声波</w:t>
      </w:r>
      <w:r w:rsidR="003E7D86">
        <w:rPr>
          <w:rFonts w:eastAsiaTheme="majorEastAsia" w:hint="eastAsia"/>
        </w:rPr>
        <w:t>模块</w:t>
      </w:r>
      <w:r w:rsidR="00331420">
        <w:rPr>
          <w:rFonts w:eastAsiaTheme="majorEastAsia" w:hint="eastAsia"/>
        </w:rPr>
        <w:t>面向远处的时，超声波</w:t>
      </w:r>
      <w:r w:rsidR="003E7D86">
        <w:rPr>
          <w:rFonts w:eastAsiaTheme="majorEastAsia" w:hint="eastAsia"/>
        </w:rPr>
        <w:t>模块</w:t>
      </w:r>
      <w:r w:rsidR="00331420">
        <w:rPr>
          <w:rFonts w:eastAsiaTheme="majorEastAsia" w:hint="eastAsia"/>
        </w:rPr>
        <w:t>发出的</w:t>
      </w:r>
      <w:r w:rsidR="003E7D86">
        <w:rPr>
          <w:rFonts w:eastAsiaTheme="majorEastAsia" w:hint="eastAsia"/>
        </w:rPr>
        <w:t>超</w:t>
      </w:r>
      <w:r w:rsidR="00331420">
        <w:rPr>
          <w:rFonts w:eastAsiaTheme="majorEastAsia" w:hint="eastAsia"/>
        </w:rPr>
        <w:t>声波则无法接收，因此无法测出</w:t>
      </w:r>
      <w:r w:rsidR="004F479D">
        <w:rPr>
          <w:rFonts w:eastAsiaTheme="majorEastAsia" w:hint="eastAsia"/>
        </w:rPr>
        <w:t>扩展板</w:t>
      </w:r>
      <w:r w:rsidR="00331420">
        <w:rPr>
          <w:rFonts w:eastAsiaTheme="majorEastAsia" w:hint="eastAsia"/>
        </w:rPr>
        <w:t>与障碍物的距离，</w:t>
      </w:r>
      <w:r w:rsidR="004F479D">
        <w:rPr>
          <w:rFonts w:eastAsiaTheme="majorEastAsia" w:hint="eastAsia"/>
        </w:rPr>
        <w:t>扩展板</w:t>
      </w:r>
      <w:r w:rsidR="00331420">
        <w:rPr>
          <w:rFonts w:eastAsiaTheme="majorEastAsia" w:hint="eastAsia"/>
        </w:rPr>
        <w:t>上安装的超声波模块探测距离为</w:t>
      </w:r>
      <w:r w:rsidR="00331420">
        <w:rPr>
          <w:rFonts w:eastAsiaTheme="majorEastAsia" w:hint="eastAsia"/>
        </w:rPr>
        <w:t>5CM~</w:t>
      </w:r>
      <w:r w:rsidR="003E7D86">
        <w:rPr>
          <w:rFonts w:eastAsiaTheme="majorEastAsia" w:hint="eastAsia"/>
        </w:rPr>
        <w:t>4</w:t>
      </w:r>
      <w:r w:rsidR="00331420">
        <w:rPr>
          <w:rFonts w:eastAsiaTheme="majorEastAsia" w:hint="eastAsia"/>
        </w:rPr>
        <w:t>00CM</w:t>
      </w:r>
      <w:r w:rsidR="00331420">
        <w:rPr>
          <w:rFonts w:eastAsiaTheme="majorEastAsia" w:hint="eastAsia"/>
        </w:rPr>
        <w:t>。</w:t>
      </w:r>
    </w:p>
    <w:p w14:paraId="5DEAAF2A" w14:textId="0A4AF554" w:rsidR="00BF5167" w:rsidRDefault="00CB23C3" w:rsidP="004E5E0C">
      <w:pPr>
        <w:jc w:val="center"/>
        <w:rPr>
          <w:rFonts w:eastAsiaTheme="majorEastAsia"/>
        </w:rPr>
      </w:pPr>
      <w:r>
        <w:rPr>
          <w:noProof/>
        </w:rPr>
        <w:drawing>
          <wp:inline distT="0" distB="0" distL="0" distR="0" wp14:anchorId="78B2430C" wp14:editId="69C311A7">
            <wp:extent cx="1743075" cy="962025"/>
            <wp:effectExtent l="0" t="0" r="9525"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43075" cy="962025"/>
                    </a:xfrm>
                    <a:prstGeom prst="rect">
                      <a:avLst/>
                    </a:prstGeom>
                  </pic:spPr>
                </pic:pic>
              </a:graphicData>
            </a:graphic>
          </wp:inline>
        </w:drawing>
      </w:r>
      <w:r w:rsidR="00D94053">
        <w:rPr>
          <w:rFonts w:eastAsiaTheme="majorEastAsia" w:hint="eastAsia"/>
        </w:rPr>
        <w:t xml:space="preserve"> </w:t>
      </w:r>
    </w:p>
    <w:p w14:paraId="5AB93694" w14:textId="433E6D95" w:rsidR="004E5E0C" w:rsidRDefault="004E5E0C" w:rsidP="004E5E0C">
      <w:pPr>
        <w:jc w:val="center"/>
        <w:rPr>
          <w:rFonts w:eastAsiaTheme="majorEastAsia"/>
        </w:rPr>
      </w:pPr>
      <w:r>
        <w:rPr>
          <w:rFonts w:eastAsiaTheme="majorEastAsia" w:hint="eastAsia"/>
        </w:rPr>
        <w:t>图</w:t>
      </w:r>
      <w:r>
        <w:rPr>
          <w:rFonts w:eastAsiaTheme="majorEastAsia" w:hint="eastAsia"/>
        </w:rPr>
        <w:t>3-</w:t>
      </w:r>
      <w:r w:rsidR="00822C02">
        <w:rPr>
          <w:rFonts w:eastAsiaTheme="majorEastAsia"/>
        </w:rPr>
        <w:t>4</w:t>
      </w:r>
    </w:p>
    <w:p w14:paraId="4472B4DC" w14:textId="6F10C120" w:rsidR="002F5485" w:rsidRDefault="002F5485" w:rsidP="002F5485">
      <w:pPr>
        <w:pStyle w:val="3"/>
      </w:pPr>
      <w:bookmarkStart w:id="30" w:name="_Toc531860494"/>
      <w:r>
        <w:rPr>
          <w:rFonts w:hint="eastAsia"/>
        </w:rPr>
        <w:t>3.</w:t>
      </w:r>
      <w:r w:rsidR="00ED32C0">
        <w:t>4</w:t>
      </w:r>
      <w:r>
        <w:rPr>
          <w:rFonts w:hint="eastAsia"/>
        </w:rPr>
        <w:t xml:space="preserve">.3 </w:t>
      </w:r>
      <w:r>
        <w:rPr>
          <w:rFonts w:hint="eastAsia"/>
        </w:rPr>
        <w:t>超声波避障模块的测试</w:t>
      </w:r>
      <w:bookmarkEnd w:id="30"/>
    </w:p>
    <w:p w14:paraId="7F914125" w14:textId="56368D1A" w:rsidR="002F5485" w:rsidRDefault="002F5485" w:rsidP="002F5485">
      <w:pPr>
        <w:ind w:firstLineChars="200" w:firstLine="480"/>
        <w:rPr>
          <w:rFonts w:eastAsiaTheme="minorEastAsia"/>
        </w:rPr>
      </w:pPr>
      <w:r>
        <w:rPr>
          <w:rFonts w:eastAsiaTheme="minorEastAsia" w:hint="eastAsia"/>
        </w:rPr>
        <w:t>我们可以先编写一个测试超声波避障模块的程序，利用串口打印，当我们手靠近超声波避障模块和远离超声波避障模块，我们观察串口打印的超声波测量的距离，就可以更加直观的看到超声波避障模块测量距离的过程，下面我们先编写一段测试程序。</w:t>
      </w:r>
    </w:p>
    <w:p w14:paraId="027D37DC" w14:textId="2A18C7EF" w:rsidR="002F5485" w:rsidRDefault="00CB23C3" w:rsidP="002F5485">
      <w:pPr>
        <w:ind w:firstLineChars="200" w:firstLine="480"/>
        <w:jc w:val="center"/>
        <w:rPr>
          <w:rFonts w:eastAsiaTheme="minorEastAsia"/>
        </w:rPr>
      </w:pPr>
      <w:r>
        <w:rPr>
          <w:noProof/>
        </w:rPr>
        <w:drawing>
          <wp:inline distT="0" distB="0" distL="0" distR="0" wp14:anchorId="13BAE303" wp14:editId="03A3A3A4">
            <wp:extent cx="3657600" cy="100965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57600" cy="1009650"/>
                    </a:xfrm>
                    <a:prstGeom prst="rect">
                      <a:avLst/>
                    </a:prstGeom>
                  </pic:spPr>
                </pic:pic>
              </a:graphicData>
            </a:graphic>
          </wp:inline>
        </w:drawing>
      </w:r>
    </w:p>
    <w:p w14:paraId="04B5906F" w14:textId="311A52FF" w:rsidR="002F5485" w:rsidRDefault="002F5485" w:rsidP="004E5E0C">
      <w:pPr>
        <w:jc w:val="center"/>
        <w:rPr>
          <w:rFonts w:eastAsiaTheme="majorEastAsia"/>
        </w:rPr>
      </w:pPr>
      <w:r>
        <w:rPr>
          <w:rFonts w:eastAsiaTheme="majorEastAsia" w:hint="eastAsia"/>
        </w:rPr>
        <w:t>图</w:t>
      </w:r>
      <w:r>
        <w:rPr>
          <w:rFonts w:eastAsiaTheme="majorEastAsia" w:hint="eastAsia"/>
        </w:rPr>
        <w:t>3-</w:t>
      </w:r>
      <w:r w:rsidR="00ED32C0">
        <w:rPr>
          <w:rFonts w:eastAsiaTheme="majorEastAsia"/>
        </w:rPr>
        <w:t>5</w:t>
      </w:r>
    </w:p>
    <w:p w14:paraId="671B84C3" w14:textId="1F758B46" w:rsidR="002F5485" w:rsidRDefault="002F5485" w:rsidP="002F5485">
      <w:pPr>
        <w:ind w:firstLineChars="150" w:firstLine="360"/>
        <w:rPr>
          <w:rFonts w:eastAsiaTheme="majorEastAsia"/>
        </w:rPr>
      </w:pPr>
      <w:r>
        <w:rPr>
          <w:rFonts w:eastAsiaTheme="majorEastAsia" w:hint="eastAsia"/>
        </w:rPr>
        <w:lastRenderedPageBreak/>
        <w:t>我们编写好如图</w:t>
      </w:r>
      <w:r>
        <w:rPr>
          <w:rFonts w:eastAsiaTheme="majorEastAsia" w:hint="eastAsia"/>
        </w:rPr>
        <w:t>3-</w:t>
      </w:r>
      <w:r w:rsidR="00822C02">
        <w:rPr>
          <w:rFonts w:eastAsiaTheme="majorEastAsia"/>
        </w:rPr>
        <w:t>5</w:t>
      </w:r>
      <w:r>
        <w:rPr>
          <w:rFonts w:eastAsiaTheme="majorEastAsia" w:hint="eastAsia"/>
        </w:rPr>
        <w:t>程序，然后将程序上传成功之后，打开串口，然后将手靠近或远离超声波模块，串口就会打印相应的距离。</w:t>
      </w:r>
    </w:p>
    <w:p w14:paraId="0EB828B9" w14:textId="2333C3C0" w:rsidR="00F33938" w:rsidRDefault="00F33938" w:rsidP="00F33938">
      <w:pPr>
        <w:pStyle w:val="3"/>
      </w:pPr>
      <w:bookmarkStart w:id="31" w:name="_Toc531860498"/>
      <w:r>
        <w:rPr>
          <w:rFonts w:hint="eastAsia"/>
        </w:rPr>
        <w:t>3.</w:t>
      </w:r>
      <w:r w:rsidR="00ED32C0">
        <w:t>4</w:t>
      </w:r>
      <w:r>
        <w:rPr>
          <w:rFonts w:hint="eastAsia"/>
        </w:rPr>
        <w:t>.</w:t>
      </w:r>
      <w:r w:rsidR="00526AF8">
        <w:t>4</w:t>
      </w:r>
      <w:r>
        <w:rPr>
          <w:rFonts w:hint="eastAsia"/>
        </w:rPr>
        <w:t xml:space="preserve"> </w:t>
      </w:r>
      <w:r>
        <w:rPr>
          <w:rFonts w:hint="eastAsia"/>
        </w:rPr>
        <w:t>舵机工作原理</w:t>
      </w:r>
      <w:bookmarkEnd w:id="31"/>
    </w:p>
    <w:p w14:paraId="54DC1059" w14:textId="3EE3F7AC" w:rsidR="00F33938" w:rsidRPr="00705F24" w:rsidRDefault="00F33938" w:rsidP="00F33938">
      <w:pPr>
        <w:spacing w:line="360" w:lineRule="auto"/>
        <w:ind w:firstLineChars="200" w:firstLine="480"/>
        <w:rPr>
          <w:rFonts w:eastAsia="宋体" w:cs="Times New Roman"/>
          <w:bCs/>
          <w:szCs w:val="21"/>
        </w:rPr>
      </w:pPr>
      <w:r w:rsidRPr="00705F24">
        <w:rPr>
          <w:rFonts w:eastAsia="宋体" w:cs="Times New Roman"/>
          <w:szCs w:val="21"/>
        </w:rPr>
        <w:t>舵机主要由以下几个部分组成，舵盘、减速齿轮组、位置反馈电位计、直流电机、控制电路等，如图</w:t>
      </w:r>
      <w:r w:rsidRPr="00705F24">
        <w:rPr>
          <w:rFonts w:eastAsia="宋体" w:cs="Times New Roman"/>
          <w:szCs w:val="21"/>
        </w:rPr>
        <w:t>3</w:t>
      </w:r>
      <w:r w:rsidR="00EA627E">
        <w:rPr>
          <w:rFonts w:eastAsia="宋体" w:cs="Times New Roman" w:hint="eastAsia"/>
          <w:szCs w:val="21"/>
        </w:rPr>
        <w:t>-</w:t>
      </w:r>
      <w:r w:rsidR="00822C02">
        <w:rPr>
          <w:rFonts w:eastAsia="宋体" w:cs="Times New Roman"/>
          <w:szCs w:val="21"/>
        </w:rPr>
        <w:t>6</w:t>
      </w:r>
      <w:r w:rsidRPr="00705F24">
        <w:rPr>
          <w:rFonts w:eastAsia="宋体" w:cs="Times New Roman"/>
          <w:szCs w:val="21"/>
        </w:rPr>
        <w:t>示。</w:t>
      </w:r>
      <w:r w:rsidR="00743A75">
        <w:rPr>
          <w:rFonts w:eastAsia="宋体" w:cs="Times New Roman" w:hint="eastAsia"/>
          <w:szCs w:val="21"/>
        </w:rPr>
        <w:t>我们在电</w:t>
      </w:r>
      <w:r w:rsidR="00EE1728">
        <w:rPr>
          <w:rFonts w:eastAsia="宋体" w:cs="Times New Roman" w:hint="eastAsia"/>
          <w:szCs w:val="21"/>
        </w:rPr>
        <w:t>影中看到的大黄蜂，擎天柱这些</w:t>
      </w:r>
      <w:r w:rsidR="004F479D">
        <w:rPr>
          <w:rFonts w:eastAsia="宋体" w:cs="Times New Roman" w:hint="eastAsia"/>
          <w:szCs w:val="21"/>
        </w:rPr>
        <w:t>扩展板</w:t>
      </w:r>
      <w:r w:rsidR="00EE1728">
        <w:rPr>
          <w:rFonts w:eastAsia="宋体" w:cs="Times New Roman" w:hint="eastAsia"/>
          <w:szCs w:val="21"/>
        </w:rPr>
        <w:t>的关节，都需要舵机去控制，特别</w:t>
      </w:r>
      <w:r w:rsidR="00743A75">
        <w:rPr>
          <w:rFonts w:eastAsia="宋体" w:cs="Times New Roman" w:hint="eastAsia"/>
          <w:szCs w:val="21"/>
        </w:rPr>
        <w:t>是</w:t>
      </w:r>
      <w:r w:rsidR="004F479D">
        <w:rPr>
          <w:rFonts w:eastAsia="宋体" w:cs="Times New Roman" w:hint="eastAsia"/>
          <w:szCs w:val="21"/>
        </w:rPr>
        <w:t>扩展板</w:t>
      </w:r>
      <w:r w:rsidR="00743A75">
        <w:rPr>
          <w:rFonts w:eastAsia="宋体" w:cs="Times New Roman" w:hint="eastAsia"/>
          <w:szCs w:val="21"/>
        </w:rPr>
        <w:t>行走的时候发出咔擦咔擦的机械声音，就是</w:t>
      </w:r>
      <w:r w:rsidR="004F479D">
        <w:rPr>
          <w:rFonts w:eastAsia="宋体" w:cs="Times New Roman" w:hint="eastAsia"/>
          <w:szCs w:val="21"/>
        </w:rPr>
        <w:t>扩展板</w:t>
      </w:r>
      <w:r w:rsidR="00743A75">
        <w:rPr>
          <w:rFonts w:eastAsia="宋体" w:cs="Times New Roman" w:hint="eastAsia"/>
          <w:szCs w:val="21"/>
        </w:rPr>
        <w:t>身上的舵机转动发出来的，</w:t>
      </w:r>
      <w:r w:rsidRPr="00705F24">
        <w:rPr>
          <w:rFonts w:eastAsia="宋体" w:cs="Times New Roman"/>
          <w:bCs/>
          <w:szCs w:val="21"/>
        </w:rPr>
        <w:t>图</w:t>
      </w:r>
      <w:r w:rsidR="00EA627E">
        <w:rPr>
          <w:rFonts w:eastAsia="宋体" w:cs="Times New Roman"/>
          <w:bCs/>
          <w:szCs w:val="21"/>
        </w:rPr>
        <w:t>3</w:t>
      </w:r>
      <w:r w:rsidR="00EA627E">
        <w:rPr>
          <w:rFonts w:eastAsia="宋体" w:cs="Times New Roman" w:hint="eastAsia"/>
          <w:bCs/>
          <w:szCs w:val="21"/>
        </w:rPr>
        <w:t>-</w:t>
      </w:r>
      <w:r w:rsidR="00822C02">
        <w:rPr>
          <w:rFonts w:eastAsia="宋体" w:cs="Times New Roman"/>
          <w:bCs/>
          <w:szCs w:val="21"/>
        </w:rPr>
        <w:t>6</w:t>
      </w:r>
      <w:r w:rsidRPr="00705F24">
        <w:rPr>
          <w:rFonts w:eastAsia="宋体" w:cs="Times New Roman"/>
          <w:bCs/>
          <w:szCs w:val="21"/>
        </w:rPr>
        <w:t>现阶段最常用的</w:t>
      </w:r>
      <w:r>
        <w:rPr>
          <w:rFonts w:eastAsia="宋体" w:cs="Times New Roman" w:hint="eastAsia"/>
          <w:bCs/>
          <w:szCs w:val="21"/>
        </w:rPr>
        <w:t>S</w:t>
      </w:r>
      <w:r>
        <w:rPr>
          <w:rFonts w:eastAsia="宋体" w:cs="Times New Roman"/>
          <w:bCs/>
          <w:szCs w:val="21"/>
        </w:rPr>
        <w:t>G</w:t>
      </w:r>
      <w:r w:rsidRPr="00705F24">
        <w:rPr>
          <w:rFonts w:eastAsia="宋体" w:cs="Times New Roman"/>
          <w:bCs/>
          <w:szCs w:val="21"/>
        </w:rPr>
        <w:t>9</w:t>
      </w:r>
      <w:r>
        <w:rPr>
          <w:rFonts w:eastAsia="宋体" w:cs="Times New Roman"/>
          <w:bCs/>
          <w:szCs w:val="21"/>
        </w:rPr>
        <w:t>0</w:t>
      </w:r>
      <w:r w:rsidRPr="00705F24">
        <w:rPr>
          <w:rFonts w:eastAsia="宋体" w:cs="Times New Roman"/>
          <w:bCs/>
          <w:szCs w:val="21"/>
        </w:rPr>
        <w:t>舵机实物图。</w:t>
      </w:r>
    </w:p>
    <w:p w14:paraId="196C05A5" w14:textId="77777777" w:rsidR="00F33938" w:rsidRPr="00705F24" w:rsidRDefault="00F33938" w:rsidP="00F33938">
      <w:pPr>
        <w:spacing w:line="360" w:lineRule="auto"/>
        <w:jc w:val="center"/>
        <w:rPr>
          <w:rFonts w:eastAsia="宋体" w:cs="Times New Roman"/>
          <w:bCs/>
        </w:rPr>
      </w:pPr>
      <w:r w:rsidRPr="00705F24">
        <w:rPr>
          <w:rFonts w:eastAsia="宋体" w:cs="Times New Roman"/>
          <w:bCs/>
          <w:noProof/>
        </w:rPr>
        <w:drawing>
          <wp:inline distT="0" distB="0" distL="0" distR="0" wp14:anchorId="74EF90A1" wp14:editId="258C61C8">
            <wp:extent cx="4304035" cy="1917032"/>
            <wp:effectExtent l="19050" t="0" r="1265" b="0"/>
            <wp:docPr id="35" name="图片 47" descr="E:\图片\Hummerbot\舵机内部电路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图片\Hummerbot\舵机内部电路图.png"/>
                    <pic:cNvPicPr>
                      <a:picLocks noChangeAspect="1" noChangeArrowheads="1"/>
                    </pic:cNvPicPr>
                  </pic:nvPicPr>
                  <pic:blipFill>
                    <a:blip r:embed="rId54" cstate="print"/>
                    <a:srcRect/>
                    <a:stretch>
                      <a:fillRect/>
                    </a:stretch>
                  </pic:blipFill>
                  <pic:spPr bwMode="auto">
                    <a:xfrm>
                      <a:off x="0" y="0"/>
                      <a:ext cx="4302699" cy="1916437"/>
                    </a:xfrm>
                    <a:prstGeom prst="rect">
                      <a:avLst/>
                    </a:prstGeom>
                    <a:noFill/>
                    <a:ln w="9525">
                      <a:noFill/>
                      <a:miter lim="800000"/>
                      <a:headEnd/>
                      <a:tailEnd/>
                    </a:ln>
                  </pic:spPr>
                </pic:pic>
              </a:graphicData>
            </a:graphic>
          </wp:inline>
        </w:drawing>
      </w:r>
    </w:p>
    <w:p w14:paraId="60214037" w14:textId="6193FCCD" w:rsidR="00F33938" w:rsidRPr="00705F24" w:rsidRDefault="00F33938" w:rsidP="00F33938">
      <w:pPr>
        <w:ind w:firstLineChars="1400" w:firstLine="3360"/>
        <w:rPr>
          <w:rFonts w:eastAsia="宋体" w:cs="Times New Roman"/>
          <w:szCs w:val="21"/>
        </w:rPr>
      </w:pPr>
      <w:r w:rsidRPr="00705F24">
        <w:rPr>
          <w:rFonts w:eastAsia="宋体" w:cs="Times New Roman"/>
          <w:szCs w:val="21"/>
        </w:rPr>
        <w:t>图</w:t>
      </w:r>
      <w:r w:rsidRPr="00705F24">
        <w:rPr>
          <w:rFonts w:eastAsia="宋体" w:cs="Times New Roman"/>
          <w:szCs w:val="21"/>
        </w:rPr>
        <w:t>3</w:t>
      </w:r>
      <w:r>
        <w:rPr>
          <w:rFonts w:eastAsia="宋体" w:cs="Times New Roman" w:hint="eastAsia"/>
          <w:szCs w:val="21"/>
        </w:rPr>
        <w:t>-</w:t>
      </w:r>
      <w:r w:rsidR="00822C02">
        <w:rPr>
          <w:rFonts w:eastAsia="宋体" w:cs="Times New Roman"/>
          <w:szCs w:val="21"/>
        </w:rPr>
        <w:t>6</w:t>
      </w:r>
      <w:r w:rsidRPr="00705F24">
        <w:rPr>
          <w:rFonts w:eastAsia="宋体" w:cs="Times New Roman"/>
          <w:szCs w:val="21"/>
        </w:rPr>
        <w:t>机组成示意图</w:t>
      </w:r>
    </w:p>
    <w:p w14:paraId="76A95D70" w14:textId="77777777" w:rsidR="00F33938" w:rsidRPr="00705F24" w:rsidRDefault="00F33938" w:rsidP="00F33938">
      <w:pPr>
        <w:jc w:val="center"/>
        <w:rPr>
          <w:rFonts w:eastAsiaTheme="minorEastAsia" w:cs="Times New Roman"/>
        </w:rPr>
      </w:pPr>
      <w:r w:rsidRPr="00705F24">
        <w:rPr>
          <w:rFonts w:cs="Times New Roman"/>
          <w:noProof/>
        </w:rPr>
        <w:drawing>
          <wp:inline distT="0" distB="0" distL="0" distR="0" wp14:anchorId="159001B6" wp14:editId="509E649B">
            <wp:extent cx="4301424" cy="2903621"/>
            <wp:effectExtent l="19050" t="0" r="3876" b="0"/>
            <wp:docPr id="3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cstate="print"/>
                    <a:srcRect/>
                    <a:stretch>
                      <a:fillRect/>
                    </a:stretch>
                  </pic:blipFill>
                  <pic:spPr bwMode="auto">
                    <a:xfrm>
                      <a:off x="0" y="0"/>
                      <a:ext cx="4303834" cy="2905248"/>
                    </a:xfrm>
                    <a:prstGeom prst="rect">
                      <a:avLst/>
                    </a:prstGeom>
                    <a:noFill/>
                    <a:ln w="9525">
                      <a:noFill/>
                      <a:miter lim="800000"/>
                      <a:headEnd/>
                      <a:tailEnd/>
                    </a:ln>
                  </pic:spPr>
                </pic:pic>
              </a:graphicData>
            </a:graphic>
          </wp:inline>
        </w:drawing>
      </w:r>
    </w:p>
    <w:p w14:paraId="5A727B43" w14:textId="073FE1EB" w:rsidR="00F33938" w:rsidRPr="00705F24" w:rsidRDefault="00F33938" w:rsidP="00F33938">
      <w:pPr>
        <w:spacing w:line="360" w:lineRule="auto"/>
        <w:ind w:firstLineChars="1450" w:firstLine="3480"/>
        <w:rPr>
          <w:rFonts w:eastAsia="宋体" w:cs="Times New Roman"/>
          <w:bCs/>
        </w:rPr>
      </w:pPr>
      <w:r w:rsidRPr="00705F24">
        <w:rPr>
          <w:rFonts w:eastAsia="宋体" w:cs="Times New Roman"/>
          <w:bCs/>
          <w:szCs w:val="21"/>
        </w:rPr>
        <w:t>图</w:t>
      </w:r>
      <w:r w:rsidR="003B32DC">
        <w:rPr>
          <w:rFonts w:eastAsia="宋体" w:cs="Times New Roman"/>
          <w:bCs/>
          <w:szCs w:val="21"/>
        </w:rPr>
        <w:t>3</w:t>
      </w:r>
      <w:r w:rsidR="00EA627E">
        <w:rPr>
          <w:rFonts w:eastAsia="宋体" w:cs="Times New Roman" w:hint="eastAsia"/>
          <w:bCs/>
          <w:szCs w:val="21"/>
        </w:rPr>
        <w:t>-</w:t>
      </w:r>
      <w:r w:rsidR="00822C02">
        <w:rPr>
          <w:rFonts w:eastAsia="宋体" w:cs="Times New Roman"/>
          <w:bCs/>
          <w:szCs w:val="21"/>
        </w:rPr>
        <w:t>7</w:t>
      </w:r>
      <w:r w:rsidR="00EA627E">
        <w:rPr>
          <w:rFonts w:eastAsia="宋体" w:cs="Times New Roman" w:hint="eastAsia"/>
          <w:bCs/>
          <w:szCs w:val="21"/>
        </w:rPr>
        <w:t>S</w:t>
      </w:r>
      <w:r w:rsidRPr="00705F24">
        <w:rPr>
          <w:rFonts w:eastAsia="宋体" w:cs="Times New Roman"/>
          <w:bCs/>
          <w:szCs w:val="21"/>
        </w:rPr>
        <w:t>G</w:t>
      </w:r>
      <w:r w:rsidR="00EA627E">
        <w:rPr>
          <w:rFonts w:eastAsia="宋体" w:cs="Times New Roman" w:hint="eastAsia"/>
          <w:bCs/>
          <w:szCs w:val="21"/>
        </w:rPr>
        <w:t>90</w:t>
      </w:r>
      <w:r w:rsidRPr="00705F24">
        <w:rPr>
          <w:rFonts w:eastAsia="宋体" w:cs="Times New Roman"/>
          <w:bCs/>
          <w:szCs w:val="21"/>
        </w:rPr>
        <w:t>舵机实物图</w:t>
      </w:r>
    </w:p>
    <w:p w14:paraId="3A889747" w14:textId="398D8803" w:rsidR="00F33938" w:rsidRDefault="00EA627E" w:rsidP="00EA627E">
      <w:pPr>
        <w:ind w:firstLineChars="100" w:firstLine="240"/>
        <w:rPr>
          <w:rFonts w:eastAsia="宋体" w:cs="Times New Roman"/>
          <w:szCs w:val="21"/>
        </w:rPr>
      </w:pPr>
      <w:r w:rsidRPr="00705F24">
        <w:rPr>
          <w:rFonts w:eastAsia="宋体" w:cs="Times New Roman"/>
          <w:szCs w:val="21"/>
        </w:rPr>
        <w:t>当</w:t>
      </w:r>
      <w:r>
        <w:rPr>
          <w:rFonts w:eastAsia="宋体" w:cs="Times New Roman" w:hint="eastAsia"/>
          <w:szCs w:val="21"/>
        </w:rPr>
        <w:t>舵机</w:t>
      </w:r>
      <w:r>
        <w:rPr>
          <w:rFonts w:eastAsia="宋体" w:cs="Times New Roman"/>
          <w:szCs w:val="21"/>
        </w:rPr>
        <w:t>控制电路板接</w:t>
      </w:r>
      <w:r>
        <w:rPr>
          <w:rFonts w:eastAsia="宋体" w:cs="Times New Roman" w:hint="eastAsia"/>
          <w:szCs w:val="21"/>
        </w:rPr>
        <w:t>收到</w:t>
      </w:r>
      <w:r w:rsidRPr="00705F24">
        <w:rPr>
          <w:rFonts w:eastAsia="宋体" w:cs="Times New Roman"/>
          <w:szCs w:val="21"/>
        </w:rPr>
        <w:t>来自信号线的控制信号，控制电机转动，电机带动一系列齿轮组，减速后传动至输出舵盘。其工作流程为：控制信号</w:t>
      </w:r>
      <w:r w:rsidRPr="00705F24">
        <w:rPr>
          <w:rFonts w:eastAsia="宋体" w:cs="Times New Roman"/>
          <w:szCs w:val="21"/>
        </w:rPr>
        <w:t>→</w:t>
      </w:r>
      <w:r w:rsidRPr="00705F24">
        <w:rPr>
          <w:rFonts w:eastAsia="宋体" w:cs="Times New Roman"/>
          <w:szCs w:val="21"/>
        </w:rPr>
        <w:t>控制电路板</w:t>
      </w:r>
      <w:r w:rsidRPr="00705F24">
        <w:rPr>
          <w:rFonts w:eastAsia="宋体" w:cs="Times New Roman"/>
          <w:szCs w:val="21"/>
        </w:rPr>
        <w:t>→</w:t>
      </w:r>
      <w:r w:rsidRPr="00705F24">
        <w:rPr>
          <w:rFonts w:eastAsia="宋体" w:cs="Times New Roman"/>
          <w:szCs w:val="21"/>
        </w:rPr>
        <w:t>电机转动</w:t>
      </w:r>
      <w:r w:rsidRPr="00705F24">
        <w:rPr>
          <w:rFonts w:eastAsia="宋体" w:cs="Times New Roman"/>
          <w:szCs w:val="21"/>
        </w:rPr>
        <w:t>→</w:t>
      </w:r>
      <w:r w:rsidRPr="00705F24">
        <w:rPr>
          <w:rFonts w:eastAsia="宋体" w:cs="Times New Roman"/>
          <w:szCs w:val="21"/>
        </w:rPr>
        <w:t>齿轮组减速</w:t>
      </w:r>
      <w:r w:rsidRPr="00705F24">
        <w:rPr>
          <w:rFonts w:eastAsia="宋体" w:cs="Times New Roman"/>
          <w:szCs w:val="21"/>
        </w:rPr>
        <w:t>→</w:t>
      </w:r>
      <w:r w:rsidRPr="00705F24">
        <w:rPr>
          <w:rFonts w:eastAsia="宋体" w:cs="Times New Roman"/>
          <w:szCs w:val="21"/>
        </w:rPr>
        <w:t>舵盘转动</w:t>
      </w:r>
      <w:r w:rsidRPr="00705F24">
        <w:rPr>
          <w:rFonts w:eastAsia="宋体" w:cs="Times New Roman"/>
          <w:szCs w:val="21"/>
        </w:rPr>
        <w:t>→</w:t>
      </w:r>
      <w:r w:rsidRPr="00705F24">
        <w:rPr>
          <w:rFonts w:eastAsia="宋体" w:cs="Times New Roman"/>
          <w:szCs w:val="21"/>
        </w:rPr>
        <w:t>位置反馈电位计</w:t>
      </w:r>
      <w:r w:rsidRPr="00705F24">
        <w:rPr>
          <w:rFonts w:eastAsia="宋体" w:cs="Times New Roman"/>
          <w:szCs w:val="21"/>
        </w:rPr>
        <w:t>→</w:t>
      </w:r>
      <w:r w:rsidRPr="00705F24">
        <w:rPr>
          <w:rFonts w:eastAsia="宋体" w:cs="Times New Roman"/>
          <w:szCs w:val="21"/>
        </w:rPr>
        <w:t>控制电路板反馈。</w:t>
      </w:r>
    </w:p>
    <w:p w14:paraId="4318071A" w14:textId="7DDC1782" w:rsidR="001F60A5" w:rsidRDefault="001F60A5" w:rsidP="001F60A5">
      <w:pPr>
        <w:pStyle w:val="3"/>
      </w:pPr>
      <w:bookmarkStart w:id="32" w:name="_Toc531860499"/>
      <w:r>
        <w:rPr>
          <w:rFonts w:hint="eastAsia"/>
        </w:rPr>
        <w:lastRenderedPageBreak/>
        <w:t>3.</w:t>
      </w:r>
      <w:r w:rsidR="00ED32C0">
        <w:t>4</w:t>
      </w:r>
      <w:r>
        <w:rPr>
          <w:rFonts w:hint="eastAsia"/>
        </w:rPr>
        <w:t>.</w:t>
      </w:r>
      <w:r w:rsidR="00526AF8">
        <w:t>5</w:t>
      </w:r>
      <w:r>
        <w:rPr>
          <w:rFonts w:hint="eastAsia"/>
        </w:rPr>
        <w:t>舵机测试</w:t>
      </w:r>
      <w:bookmarkEnd w:id="32"/>
    </w:p>
    <w:p w14:paraId="7771CE5C" w14:textId="6512A8A9" w:rsidR="00A92837" w:rsidRDefault="00414246" w:rsidP="00F87E35">
      <w:pPr>
        <w:ind w:firstLineChars="100" w:firstLine="240"/>
        <w:jc w:val="center"/>
        <w:rPr>
          <w:rFonts w:eastAsia="宋体" w:cs="Times New Roman"/>
          <w:szCs w:val="21"/>
        </w:rPr>
      </w:pPr>
      <w:r>
        <w:rPr>
          <w:noProof/>
        </w:rPr>
        <w:drawing>
          <wp:inline distT="0" distB="0" distL="0" distR="0" wp14:anchorId="17DD59CD" wp14:editId="21CAD15C">
            <wp:extent cx="2819400" cy="330517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9400" cy="3305175"/>
                    </a:xfrm>
                    <a:prstGeom prst="rect">
                      <a:avLst/>
                    </a:prstGeom>
                  </pic:spPr>
                </pic:pic>
              </a:graphicData>
            </a:graphic>
          </wp:inline>
        </w:drawing>
      </w:r>
    </w:p>
    <w:p w14:paraId="20B610F2" w14:textId="72D2BC19" w:rsidR="00F87E35" w:rsidRDefault="00F87E35" w:rsidP="00F87E35">
      <w:pPr>
        <w:ind w:firstLineChars="100" w:firstLine="240"/>
        <w:jc w:val="center"/>
        <w:rPr>
          <w:rFonts w:eastAsia="宋体" w:cs="Times New Roman"/>
          <w:szCs w:val="21"/>
        </w:rPr>
      </w:pPr>
      <w:r>
        <w:rPr>
          <w:rFonts w:eastAsia="宋体" w:cs="Times New Roman" w:hint="eastAsia"/>
          <w:szCs w:val="21"/>
        </w:rPr>
        <w:t>图</w:t>
      </w:r>
      <w:r>
        <w:rPr>
          <w:rFonts w:eastAsia="宋体" w:cs="Times New Roman" w:hint="eastAsia"/>
          <w:szCs w:val="21"/>
        </w:rPr>
        <w:t>3-</w:t>
      </w:r>
      <w:r w:rsidR="00822C02">
        <w:rPr>
          <w:rFonts w:eastAsia="宋体" w:cs="Times New Roman"/>
          <w:szCs w:val="21"/>
        </w:rPr>
        <w:t>8</w:t>
      </w:r>
    </w:p>
    <w:p w14:paraId="3280CDF9" w14:textId="44A9E647" w:rsidR="00F87E35" w:rsidRDefault="00F87E35" w:rsidP="00F87E35">
      <w:pPr>
        <w:ind w:firstLineChars="100" w:firstLine="240"/>
        <w:rPr>
          <w:rFonts w:eastAsia="宋体" w:cs="Times New Roman"/>
          <w:szCs w:val="21"/>
        </w:rPr>
      </w:pPr>
      <w:r>
        <w:rPr>
          <w:rFonts w:eastAsia="宋体" w:cs="Times New Roman" w:hint="eastAsia"/>
          <w:szCs w:val="21"/>
        </w:rPr>
        <w:t>以上就是舵机的测试程序</w:t>
      </w:r>
      <w:r w:rsidR="00A92837">
        <w:rPr>
          <w:rFonts w:eastAsia="宋体" w:cs="Times New Roman" w:hint="eastAsia"/>
          <w:szCs w:val="21"/>
        </w:rPr>
        <w:t>，</w:t>
      </w:r>
      <w:r w:rsidR="0093416B">
        <w:rPr>
          <w:rFonts w:eastAsia="宋体" w:cs="Times New Roman" w:hint="eastAsia"/>
          <w:szCs w:val="21"/>
        </w:rPr>
        <w:t>连接舵机接口</w:t>
      </w:r>
      <w:r w:rsidR="003C6B53">
        <w:rPr>
          <w:rFonts w:eastAsia="宋体" w:cs="Times New Roman"/>
          <w:szCs w:val="21"/>
        </w:rPr>
        <w:t>5</w:t>
      </w:r>
      <w:r w:rsidR="0093416B">
        <w:rPr>
          <w:rFonts w:eastAsia="宋体" w:cs="Times New Roman" w:hint="eastAsia"/>
          <w:szCs w:val="21"/>
        </w:rPr>
        <w:t>，将</w:t>
      </w:r>
      <w:r w:rsidR="00A92837">
        <w:rPr>
          <w:rFonts w:eastAsia="宋体" w:cs="Times New Roman" w:hint="eastAsia"/>
          <w:szCs w:val="21"/>
        </w:rPr>
        <w:t>程序上传到</w:t>
      </w:r>
      <w:r w:rsidR="000A6A2A">
        <w:rPr>
          <w:rFonts w:eastAsia="宋体" w:cs="Times New Roman" w:hint="eastAsia"/>
          <w:szCs w:val="21"/>
        </w:rPr>
        <w:t>MotorDriverBoard</w:t>
      </w:r>
      <w:r w:rsidR="00A92837">
        <w:rPr>
          <w:rFonts w:eastAsia="宋体" w:cs="Times New Roman" w:hint="eastAsia"/>
          <w:szCs w:val="21"/>
        </w:rPr>
        <w:t>后，连接电源，可以看到舵机</w:t>
      </w:r>
      <w:r w:rsidR="002E3DD6">
        <w:rPr>
          <w:rFonts w:eastAsia="宋体" w:cs="Times New Roman" w:hint="eastAsia"/>
          <w:szCs w:val="21"/>
        </w:rPr>
        <w:t>每两</w:t>
      </w:r>
      <w:r w:rsidR="00A92837">
        <w:rPr>
          <w:rFonts w:eastAsia="宋体" w:cs="Times New Roman" w:hint="eastAsia"/>
          <w:szCs w:val="21"/>
        </w:rPr>
        <w:t>秒一次重复左转和右转。（</w:t>
      </w:r>
      <w:r w:rsidR="00A92837">
        <w:rPr>
          <w:rFonts w:eastAsia="宋体" w:cs="Times New Roman" w:hint="eastAsia"/>
          <w:szCs w:val="21"/>
        </w:rPr>
        <w:t>1</w:t>
      </w:r>
      <w:r w:rsidR="00A92837">
        <w:rPr>
          <w:rFonts w:eastAsia="宋体" w:cs="Times New Roman"/>
          <w:szCs w:val="21"/>
        </w:rPr>
        <w:t>80</w:t>
      </w:r>
      <w:r w:rsidR="00A92837">
        <w:rPr>
          <w:rFonts w:eastAsia="宋体" w:cs="Times New Roman" w:hint="eastAsia"/>
          <w:szCs w:val="21"/>
        </w:rPr>
        <w:t>度是右，</w:t>
      </w:r>
      <w:r w:rsidR="00A92837">
        <w:rPr>
          <w:rFonts w:eastAsia="宋体" w:cs="Times New Roman" w:hint="eastAsia"/>
          <w:szCs w:val="21"/>
        </w:rPr>
        <w:t>0</w:t>
      </w:r>
      <w:r w:rsidR="00A92837">
        <w:rPr>
          <w:rFonts w:eastAsia="宋体" w:cs="Times New Roman" w:hint="eastAsia"/>
          <w:szCs w:val="21"/>
        </w:rPr>
        <w:t>度是左。）</w:t>
      </w:r>
    </w:p>
    <w:p w14:paraId="3BE34BF8" w14:textId="19E62B42" w:rsidR="008D5020" w:rsidRDefault="008D5020" w:rsidP="00F87E35">
      <w:pPr>
        <w:ind w:firstLineChars="100" w:firstLine="240"/>
        <w:rPr>
          <w:rFonts w:eastAsia="宋体" w:cs="Times New Roman"/>
          <w:szCs w:val="21"/>
        </w:rPr>
      </w:pPr>
    </w:p>
    <w:p w14:paraId="4B36ACCB" w14:textId="13F1CA78" w:rsidR="00A92837" w:rsidRDefault="00A92837" w:rsidP="00A92837">
      <w:pPr>
        <w:pStyle w:val="2"/>
      </w:pPr>
      <w:r>
        <w:rPr>
          <w:rFonts w:hint="eastAsia"/>
        </w:rPr>
        <w:t>3</w:t>
      </w:r>
      <w:r>
        <w:t>.</w:t>
      </w:r>
      <w:r w:rsidR="00526AF8">
        <w:t>4</w:t>
      </w:r>
      <w:r>
        <w:t xml:space="preserve"> </w:t>
      </w:r>
      <w:r>
        <w:rPr>
          <w:rFonts w:hint="eastAsia"/>
        </w:rPr>
        <w:t>R</w:t>
      </w:r>
      <w:r>
        <w:t>GB</w:t>
      </w:r>
      <w:r>
        <w:rPr>
          <w:rFonts w:hint="eastAsia"/>
        </w:rPr>
        <w:t>灯模块</w:t>
      </w:r>
    </w:p>
    <w:p w14:paraId="48174034" w14:textId="2B4D6FEC" w:rsidR="006C3E73" w:rsidRDefault="006C3E73" w:rsidP="006C3E73">
      <w:pPr>
        <w:rPr>
          <w:rFonts w:eastAsiaTheme="minorEastAsia"/>
        </w:rPr>
      </w:pPr>
      <w:r>
        <w:rPr>
          <w:rFonts w:eastAsiaTheme="minorEastAsia" w:hint="eastAsia"/>
        </w:rPr>
        <w:t xml:space="preserve"> </w:t>
      </w:r>
      <w:r w:rsidR="000A6A2A">
        <w:rPr>
          <w:rFonts w:eastAsiaTheme="minorEastAsia"/>
        </w:rPr>
        <w:t>MotorDriverBoard</w:t>
      </w:r>
      <w:r>
        <w:rPr>
          <w:rFonts w:eastAsiaTheme="minorEastAsia" w:hint="eastAsia"/>
        </w:rPr>
        <w:t>上装有左右两个</w:t>
      </w:r>
      <w:r>
        <w:rPr>
          <w:rFonts w:eastAsiaTheme="minorEastAsia" w:hint="eastAsia"/>
        </w:rPr>
        <w:t>R</w:t>
      </w:r>
      <w:r>
        <w:rPr>
          <w:rFonts w:eastAsiaTheme="minorEastAsia"/>
        </w:rPr>
        <w:t>GB</w:t>
      </w:r>
      <w:r>
        <w:rPr>
          <w:rFonts w:eastAsiaTheme="minorEastAsia" w:hint="eastAsia"/>
        </w:rPr>
        <w:t>灯，这两个模块叫做</w:t>
      </w:r>
      <w:r>
        <w:rPr>
          <w:rFonts w:eastAsiaTheme="minorEastAsia" w:hint="eastAsia"/>
        </w:rPr>
        <w:t>R</w:t>
      </w:r>
      <w:r>
        <w:rPr>
          <w:rFonts w:eastAsiaTheme="minorEastAsia"/>
        </w:rPr>
        <w:t>GB</w:t>
      </w:r>
      <w:r>
        <w:rPr>
          <w:rFonts w:eastAsiaTheme="minorEastAsia" w:hint="eastAsia"/>
        </w:rPr>
        <w:t>模块，</w:t>
      </w:r>
      <w:r>
        <w:rPr>
          <w:rFonts w:eastAsiaTheme="minorEastAsia" w:hint="eastAsia"/>
        </w:rPr>
        <w:t>R</w:t>
      </w:r>
      <w:r>
        <w:rPr>
          <w:rFonts w:eastAsiaTheme="minorEastAsia" w:hint="eastAsia"/>
        </w:rPr>
        <w:t>是英语</w:t>
      </w:r>
      <w:r>
        <w:rPr>
          <w:rFonts w:eastAsiaTheme="minorEastAsia" w:hint="eastAsia"/>
        </w:rPr>
        <w:t>R</w:t>
      </w:r>
      <w:r>
        <w:rPr>
          <w:rFonts w:eastAsiaTheme="minorEastAsia"/>
        </w:rPr>
        <w:t>ed</w:t>
      </w:r>
      <w:r>
        <w:rPr>
          <w:rFonts w:eastAsiaTheme="minorEastAsia" w:hint="eastAsia"/>
        </w:rPr>
        <w:t>的缩写，</w:t>
      </w:r>
      <w:r>
        <w:rPr>
          <w:rFonts w:eastAsiaTheme="minorEastAsia" w:hint="eastAsia"/>
        </w:rPr>
        <w:t>G</w:t>
      </w:r>
      <w:r>
        <w:rPr>
          <w:rFonts w:eastAsiaTheme="minorEastAsia" w:hint="eastAsia"/>
        </w:rPr>
        <w:t>是英语</w:t>
      </w:r>
      <w:r>
        <w:rPr>
          <w:rFonts w:eastAsiaTheme="minorEastAsia" w:hint="eastAsia"/>
        </w:rPr>
        <w:t>G</w:t>
      </w:r>
      <w:r>
        <w:rPr>
          <w:rFonts w:eastAsiaTheme="minorEastAsia"/>
        </w:rPr>
        <w:t>reen</w:t>
      </w:r>
      <w:r>
        <w:rPr>
          <w:rFonts w:eastAsiaTheme="minorEastAsia" w:hint="eastAsia"/>
        </w:rPr>
        <w:t>的缩写，</w:t>
      </w:r>
      <w:r>
        <w:rPr>
          <w:rFonts w:eastAsiaTheme="minorEastAsia" w:hint="eastAsia"/>
        </w:rPr>
        <w:t>B</w:t>
      </w:r>
      <w:r>
        <w:rPr>
          <w:rFonts w:eastAsiaTheme="minorEastAsia" w:hint="eastAsia"/>
        </w:rPr>
        <w:t>是英语</w:t>
      </w:r>
      <w:r>
        <w:rPr>
          <w:rFonts w:eastAsiaTheme="minorEastAsia" w:hint="eastAsia"/>
        </w:rPr>
        <w:t>B</w:t>
      </w:r>
      <w:r>
        <w:rPr>
          <w:rFonts w:eastAsiaTheme="minorEastAsia"/>
        </w:rPr>
        <w:t>lue</w:t>
      </w:r>
      <w:r>
        <w:rPr>
          <w:rFonts w:eastAsiaTheme="minorEastAsia" w:hint="eastAsia"/>
        </w:rPr>
        <w:t>的缩写，红绿蓝也就是我们所说的色光三原色。</w:t>
      </w:r>
      <w:r>
        <w:rPr>
          <w:rFonts w:eastAsiaTheme="minorEastAsia" w:hint="eastAsia"/>
        </w:rPr>
        <w:t>R</w:t>
      </w:r>
      <w:r>
        <w:rPr>
          <w:rFonts w:eastAsiaTheme="minorEastAsia"/>
        </w:rPr>
        <w:t>GB</w:t>
      </w:r>
      <w:r>
        <w:rPr>
          <w:rFonts w:eastAsiaTheme="minorEastAsia" w:hint="eastAsia"/>
        </w:rPr>
        <w:t>模块能够通过积木控制让其发出不同颜色的光。我们可以在</w:t>
      </w:r>
      <w:r w:rsidR="004F479D">
        <w:rPr>
          <w:rFonts w:eastAsiaTheme="minorEastAsia" w:hint="eastAsia"/>
        </w:rPr>
        <w:t>扩展板</w:t>
      </w:r>
      <w:r>
        <w:rPr>
          <w:rFonts w:eastAsiaTheme="minorEastAsia" w:hint="eastAsia"/>
        </w:rPr>
        <w:t>模块中找到</w:t>
      </w:r>
      <w:r>
        <w:rPr>
          <w:rFonts w:eastAsiaTheme="minorEastAsia" w:hint="eastAsia"/>
        </w:rPr>
        <w:t>R</w:t>
      </w:r>
      <w:r>
        <w:rPr>
          <w:rFonts w:eastAsiaTheme="minorEastAsia"/>
        </w:rPr>
        <w:t>GB</w:t>
      </w:r>
      <w:r>
        <w:rPr>
          <w:rFonts w:eastAsiaTheme="minorEastAsia" w:hint="eastAsia"/>
        </w:rPr>
        <w:t>模块的控制积木，如图</w:t>
      </w:r>
      <w:r>
        <w:rPr>
          <w:rFonts w:eastAsiaTheme="minorEastAsia" w:hint="eastAsia"/>
        </w:rPr>
        <w:t>3</w:t>
      </w:r>
      <w:r>
        <w:rPr>
          <w:rFonts w:eastAsiaTheme="minorEastAsia"/>
        </w:rPr>
        <w:t>-</w:t>
      </w:r>
      <w:r w:rsidR="00822C02">
        <w:rPr>
          <w:rFonts w:eastAsiaTheme="minorEastAsia"/>
        </w:rPr>
        <w:t>9</w:t>
      </w:r>
      <w:r>
        <w:rPr>
          <w:rFonts w:eastAsiaTheme="minorEastAsia" w:hint="eastAsia"/>
        </w:rPr>
        <w:t>示。</w:t>
      </w:r>
    </w:p>
    <w:p w14:paraId="6834EBF8" w14:textId="511B1DE5" w:rsidR="006C3E73" w:rsidRDefault="00A01EBB" w:rsidP="006C3E73">
      <w:pPr>
        <w:jc w:val="center"/>
        <w:rPr>
          <w:rFonts w:eastAsiaTheme="minorEastAsia"/>
        </w:rPr>
      </w:pPr>
      <w:r>
        <w:rPr>
          <w:noProof/>
        </w:rPr>
        <w:drawing>
          <wp:inline distT="0" distB="0" distL="0" distR="0" wp14:anchorId="1856B18F" wp14:editId="50E68CD8">
            <wp:extent cx="3152775" cy="97155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52775" cy="971550"/>
                    </a:xfrm>
                    <a:prstGeom prst="rect">
                      <a:avLst/>
                    </a:prstGeom>
                  </pic:spPr>
                </pic:pic>
              </a:graphicData>
            </a:graphic>
          </wp:inline>
        </w:drawing>
      </w:r>
    </w:p>
    <w:p w14:paraId="5748DC69" w14:textId="4B7F1D19" w:rsidR="006C3E73" w:rsidRPr="006C3E73" w:rsidRDefault="006C3E73" w:rsidP="006C3E73">
      <w:pPr>
        <w:jc w:val="center"/>
        <w:rPr>
          <w:rFonts w:eastAsiaTheme="minorEastAsia"/>
        </w:rPr>
      </w:pPr>
      <w:r>
        <w:rPr>
          <w:rFonts w:eastAsiaTheme="minorEastAsia" w:hint="eastAsia"/>
        </w:rPr>
        <w:t>3</w:t>
      </w:r>
      <w:r>
        <w:rPr>
          <w:rFonts w:eastAsiaTheme="minorEastAsia"/>
        </w:rPr>
        <w:t>-</w:t>
      </w:r>
      <w:r w:rsidR="00822C02">
        <w:rPr>
          <w:rFonts w:eastAsiaTheme="minorEastAsia"/>
        </w:rPr>
        <w:t>9</w:t>
      </w:r>
    </w:p>
    <w:p w14:paraId="4012A127" w14:textId="35817539" w:rsidR="00CE760E" w:rsidRDefault="002B71F4" w:rsidP="002B71F4">
      <w:pPr>
        <w:ind w:firstLineChars="150" w:firstLine="360"/>
        <w:rPr>
          <w:rFonts w:eastAsiaTheme="minorEastAsia" w:cs="Times New Roman"/>
        </w:rPr>
      </w:pPr>
      <w:r>
        <w:rPr>
          <w:rFonts w:eastAsiaTheme="minorEastAsia" w:cs="Times New Roman" w:hint="eastAsia"/>
        </w:rPr>
        <w:t>我们可以用</w:t>
      </w:r>
      <w:r>
        <w:rPr>
          <w:rFonts w:eastAsiaTheme="minorEastAsia" w:cs="Times New Roman" w:hint="eastAsia"/>
        </w:rPr>
        <w:t>R</w:t>
      </w:r>
      <w:r>
        <w:rPr>
          <w:rFonts w:eastAsiaTheme="minorEastAsia" w:cs="Times New Roman"/>
        </w:rPr>
        <w:t>GB</w:t>
      </w:r>
      <w:r>
        <w:rPr>
          <w:rFonts w:eastAsiaTheme="minorEastAsia" w:cs="Times New Roman" w:hint="eastAsia"/>
        </w:rPr>
        <w:t>模块来编写一个灯光不停变换闪烁的程序如图</w:t>
      </w:r>
      <w:r>
        <w:rPr>
          <w:rFonts w:eastAsiaTheme="minorEastAsia" w:cs="Times New Roman" w:hint="eastAsia"/>
        </w:rPr>
        <w:t>3</w:t>
      </w:r>
      <w:r>
        <w:rPr>
          <w:rFonts w:eastAsiaTheme="minorEastAsia" w:cs="Times New Roman"/>
        </w:rPr>
        <w:t>-16</w:t>
      </w:r>
      <w:r>
        <w:rPr>
          <w:rFonts w:eastAsiaTheme="minorEastAsia" w:cs="Times New Roman" w:hint="eastAsia"/>
        </w:rPr>
        <w:t>所示。</w:t>
      </w:r>
    </w:p>
    <w:p w14:paraId="09F3A3D7" w14:textId="4B48BD2C" w:rsidR="002B71F4" w:rsidRDefault="00C25403" w:rsidP="002B71F4">
      <w:pPr>
        <w:ind w:firstLineChars="150" w:firstLine="360"/>
        <w:jc w:val="center"/>
        <w:rPr>
          <w:rFonts w:eastAsiaTheme="minorEastAsia" w:cs="Times New Roman"/>
        </w:rPr>
      </w:pPr>
      <w:r>
        <w:rPr>
          <w:noProof/>
        </w:rPr>
        <w:lastRenderedPageBreak/>
        <w:drawing>
          <wp:inline distT="0" distB="0" distL="0" distR="0" wp14:anchorId="408E2E61" wp14:editId="29962092">
            <wp:extent cx="2676525" cy="35814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76525" cy="3581400"/>
                    </a:xfrm>
                    <a:prstGeom prst="rect">
                      <a:avLst/>
                    </a:prstGeom>
                  </pic:spPr>
                </pic:pic>
              </a:graphicData>
            </a:graphic>
          </wp:inline>
        </w:drawing>
      </w:r>
    </w:p>
    <w:p w14:paraId="682E2D72" w14:textId="3A74535A" w:rsidR="002B71F4" w:rsidRPr="00117741" w:rsidRDefault="002B71F4" w:rsidP="002B71F4">
      <w:pPr>
        <w:ind w:firstLineChars="150" w:firstLine="360"/>
        <w:jc w:val="center"/>
        <w:rPr>
          <w:rFonts w:eastAsiaTheme="minorEastAsia" w:cs="Times New Roman"/>
        </w:rPr>
      </w:pPr>
      <w:r>
        <w:rPr>
          <w:rFonts w:eastAsiaTheme="minorEastAsia" w:cs="Times New Roman"/>
        </w:rPr>
        <w:t>3-</w:t>
      </w:r>
      <w:r w:rsidR="00822C02">
        <w:rPr>
          <w:rFonts w:eastAsiaTheme="minorEastAsia" w:cs="Times New Roman"/>
        </w:rPr>
        <w:t>10</w:t>
      </w:r>
    </w:p>
    <w:p w14:paraId="337C8D56" w14:textId="6775CB30" w:rsidR="006C3E73" w:rsidRDefault="006C3E73" w:rsidP="006C3E73">
      <w:pPr>
        <w:pStyle w:val="2"/>
      </w:pPr>
      <w:r>
        <w:rPr>
          <w:rFonts w:hint="eastAsia"/>
        </w:rPr>
        <w:t>3</w:t>
      </w:r>
      <w:r>
        <w:t>.</w:t>
      </w:r>
      <w:r w:rsidR="00526AF8">
        <w:t>5</w:t>
      </w:r>
      <w:r>
        <w:t xml:space="preserve"> </w:t>
      </w:r>
      <w:r>
        <w:rPr>
          <w:rFonts w:hint="eastAsia"/>
        </w:rPr>
        <w:t>蜂鸣器模块</w:t>
      </w:r>
    </w:p>
    <w:p w14:paraId="2251D434" w14:textId="14B2BC91" w:rsidR="002B71F4" w:rsidRDefault="002B71F4" w:rsidP="002B71F4">
      <w:pPr>
        <w:pStyle w:val="3"/>
      </w:pPr>
      <w:r>
        <w:rPr>
          <w:rFonts w:hint="eastAsia"/>
        </w:rPr>
        <w:t>3.</w:t>
      </w:r>
      <w:r w:rsidR="00526AF8">
        <w:t>5</w:t>
      </w:r>
      <w:r>
        <w:t>.1</w:t>
      </w:r>
      <w:r>
        <w:rPr>
          <w:rFonts w:hint="eastAsia"/>
        </w:rPr>
        <w:t>生活引入</w:t>
      </w:r>
    </w:p>
    <w:p w14:paraId="09389280" w14:textId="666C08EE" w:rsidR="002B71F4" w:rsidRDefault="002B71F4" w:rsidP="002B71F4">
      <w:pPr>
        <w:rPr>
          <w:rFonts w:eastAsiaTheme="minorEastAsia"/>
        </w:rPr>
      </w:pPr>
      <w:r>
        <w:rPr>
          <w:rFonts w:eastAsiaTheme="minorEastAsia" w:hint="eastAsia"/>
        </w:rPr>
        <w:t>通过联想常见的乐器的弹奏方式，我们可以了解到：声音是右物体振动而使周围空气振动产生的声波，震动的频率不同会使发出的声音不同。</w:t>
      </w:r>
    </w:p>
    <w:p w14:paraId="02263D6F" w14:textId="0FBED12A" w:rsidR="002B71F4" w:rsidRPr="002B71F4" w:rsidRDefault="002B71F4" w:rsidP="002B71F4">
      <w:pPr>
        <w:pStyle w:val="3"/>
      </w:pPr>
      <w:r>
        <w:rPr>
          <w:rFonts w:hint="eastAsia"/>
        </w:rPr>
        <w:t>3.</w:t>
      </w:r>
      <w:r w:rsidR="00526AF8">
        <w:t>5</w:t>
      </w:r>
      <w:r>
        <w:t>.2</w:t>
      </w:r>
      <w:r>
        <w:rPr>
          <w:rFonts w:hint="eastAsia"/>
        </w:rPr>
        <w:t>认识模块与使用</w:t>
      </w:r>
    </w:p>
    <w:p w14:paraId="2ED60A61" w14:textId="554A4D77" w:rsidR="002B71F4" w:rsidRDefault="0089463B" w:rsidP="002B71F4">
      <w:pPr>
        <w:jc w:val="center"/>
        <w:rPr>
          <w:rFonts w:eastAsiaTheme="minorEastAsia"/>
        </w:rPr>
      </w:pPr>
      <w:r w:rsidRPr="0089463B">
        <w:rPr>
          <w:rFonts w:eastAsiaTheme="minorEastAsia"/>
          <w:noProof/>
        </w:rPr>
        <w:drawing>
          <wp:inline distT="0" distB="0" distL="0" distR="0" wp14:anchorId="5010E7C6" wp14:editId="2F9F8310">
            <wp:extent cx="3001998" cy="2044315"/>
            <wp:effectExtent l="0" t="0" r="8255" b="0"/>
            <wp:docPr id="78" name="图片 78" descr="C:\Users\ADMINI~1\AppData\Local\Temp\154536206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1\AppData\Local\Temp\1545362067(1).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04708" cy="2046160"/>
                    </a:xfrm>
                    <a:prstGeom prst="rect">
                      <a:avLst/>
                    </a:prstGeom>
                    <a:noFill/>
                    <a:ln>
                      <a:noFill/>
                    </a:ln>
                  </pic:spPr>
                </pic:pic>
              </a:graphicData>
            </a:graphic>
          </wp:inline>
        </w:drawing>
      </w:r>
    </w:p>
    <w:p w14:paraId="38B9C299" w14:textId="689208BC" w:rsidR="00822C02" w:rsidRDefault="00822C02" w:rsidP="002B71F4">
      <w:pPr>
        <w:jc w:val="center"/>
        <w:rPr>
          <w:rFonts w:eastAsiaTheme="minorEastAsia"/>
        </w:rPr>
      </w:pPr>
      <w:r>
        <w:rPr>
          <w:rFonts w:eastAsiaTheme="minorEastAsia" w:hint="eastAsia"/>
        </w:rPr>
        <w:t>3</w:t>
      </w:r>
      <w:r>
        <w:rPr>
          <w:rFonts w:eastAsiaTheme="minorEastAsia"/>
        </w:rPr>
        <w:t>-11</w:t>
      </w:r>
    </w:p>
    <w:p w14:paraId="4C75D612" w14:textId="3AA20C7A" w:rsidR="002B71F4" w:rsidRPr="002B71F4" w:rsidRDefault="002B71F4" w:rsidP="002B71F4">
      <w:pPr>
        <w:rPr>
          <w:rFonts w:eastAsiaTheme="minorEastAsia"/>
        </w:rPr>
      </w:pPr>
      <w:r>
        <w:rPr>
          <w:rFonts w:eastAsiaTheme="minorEastAsia" w:hint="eastAsia"/>
        </w:rPr>
        <w:t>我们可以在</w:t>
      </w:r>
      <w:r w:rsidR="004F479D">
        <w:rPr>
          <w:rFonts w:eastAsiaTheme="minorEastAsia" w:hint="eastAsia"/>
        </w:rPr>
        <w:t>扩展板</w:t>
      </w:r>
      <w:r>
        <w:rPr>
          <w:rFonts w:eastAsiaTheme="minorEastAsia" w:hint="eastAsia"/>
        </w:rPr>
        <w:t>模块中找到蜂鸣器模块的控制积木，如图</w:t>
      </w:r>
      <w:r>
        <w:rPr>
          <w:rFonts w:eastAsiaTheme="minorEastAsia" w:hint="eastAsia"/>
        </w:rPr>
        <w:t>3</w:t>
      </w:r>
      <w:r>
        <w:rPr>
          <w:rFonts w:eastAsiaTheme="minorEastAsia"/>
        </w:rPr>
        <w:t>-1</w:t>
      </w:r>
      <w:r w:rsidR="002B2A58">
        <w:rPr>
          <w:rFonts w:eastAsiaTheme="minorEastAsia"/>
        </w:rPr>
        <w:t>2</w:t>
      </w:r>
      <w:r>
        <w:rPr>
          <w:rFonts w:eastAsiaTheme="minorEastAsia" w:hint="eastAsia"/>
        </w:rPr>
        <w:t>示。</w:t>
      </w:r>
    </w:p>
    <w:p w14:paraId="599F77FD" w14:textId="440CD586" w:rsidR="002B71F4" w:rsidRDefault="000567C8" w:rsidP="002B71F4">
      <w:pPr>
        <w:jc w:val="center"/>
        <w:rPr>
          <w:rFonts w:eastAsiaTheme="minorEastAsia"/>
        </w:rPr>
      </w:pPr>
      <w:r>
        <w:rPr>
          <w:noProof/>
        </w:rPr>
        <w:lastRenderedPageBreak/>
        <w:drawing>
          <wp:inline distT="0" distB="0" distL="0" distR="0" wp14:anchorId="3B68416F" wp14:editId="29A30B4E">
            <wp:extent cx="187642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76425" cy="828675"/>
                    </a:xfrm>
                    <a:prstGeom prst="rect">
                      <a:avLst/>
                    </a:prstGeom>
                  </pic:spPr>
                </pic:pic>
              </a:graphicData>
            </a:graphic>
          </wp:inline>
        </w:drawing>
      </w:r>
    </w:p>
    <w:p w14:paraId="7B2C882C" w14:textId="3AFCBF94" w:rsidR="002B71F4" w:rsidRDefault="002B71F4" w:rsidP="002B71F4">
      <w:pPr>
        <w:jc w:val="center"/>
        <w:rPr>
          <w:rFonts w:eastAsiaTheme="minorEastAsia"/>
        </w:rPr>
      </w:pPr>
      <w:r>
        <w:rPr>
          <w:rFonts w:eastAsiaTheme="minorEastAsia" w:hint="eastAsia"/>
        </w:rPr>
        <w:t>3</w:t>
      </w:r>
      <w:r>
        <w:rPr>
          <w:rFonts w:eastAsiaTheme="minorEastAsia"/>
        </w:rPr>
        <w:t>-1</w:t>
      </w:r>
      <w:r w:rsidR="00822C02">
        <w:rPr>
          <w:rFonts w:eastAsiaTheme="minorEastAsia"/>
        </w:rPr>
        <w:t>2</w:t>
      </w:r>
    </w:p>
    <w:p w14:paraId="1CEE3CE4" w14:textId="24D034FD" w:rsidR="002B71F4" w:rsidRDefault="002B71F4" w:rsidP="002B71F4">
      <w:pPr>
        <w:rPr>
          <w:rFonts w:eastAsiaTheme="minorEastAsia"/>
        </w:rPr>
      </w:pPr>
      <w:r>
        <w:rPr>
          <w:rFonts w:eastAsiaTheme="minorEastAsia" w:hint="eastAsia"/>
        </w:rPr>
        <w:t>我们可以用</w:t>
      </w:r>
      <w:r w:rsidR="00397EA8">
        <w:rPr>
          <w:rFonts w:eastAsiaTheme="minorEastAsia" w:hint="eastAsia"/>
        </w:rPr>
        <w:t>蜂鸣器模块来编写一个简单的发声音的程序如图</w:t>
      </w:r>
      <w:r w:rsidR="00397EA8">
        <w:rPr>
          <w:rFonts w:eastAsiaTheme="minorEastAsia" w:hint="eastAsia"/>
        </w:rPr>
        <w:t>3</w:t>
      </w:r>
      <w:r w:rsidR="00397EA8">
        <w:rPr>
          <w:rFonts w:eastAsiaTheme="minorEastAsia"/>
        </w:rPr>
        <w:t>-1</w:t>
      </w:r>
      <w:r w:rsidR="00822C02">
        <w:rPr>
          <w:rFonts w:eastAsiaTheme="minorEastAsia"/>
        </w:rPr>
        <w:t>3</w:t>
      </w:r>
      <w:r w:rsidR="00397EA8">
        <w:rPr>
          <w:rFonts w:eastAsiaTheme="minorEastAsia" w:hint="eastAsia"/>
        </w:rPr>
        <w:t>示，当然我们还可以在下拉框选择各种想要的声音。</w:t>
      </w:r>
    </w:p>
    <w:p w14:paraId="3DAED954" w14:textId="568AE96A" w:rsidR="00397EA8" w:rsidRDefault="00CA0B13" w:rsidP="00397EA8">
      <w:pPr>
        <w:jc w:val="center"/>
        <w:rPr>
          <w:rFonts w:eastAsiaTheme="minorEastAsia"/>
        </w:rPr>
      </w:pPr>
      <w:r>
        <w:rPr>
          <w:noProof/>
        </w:rPr>
        <w:drawing>
          <wp:inline distT="0" distB="0" distL="0" distR="0" wp14:anchorId="2A297CFF" wp14:editId="14AD1549">
            <wp:extent cx="2733675" cy="218122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33675" cy="2181225"/>
                    </a:xfrm>
                    <a:prstGeom prst="rect">
                      <a:avLst/>
                    </a:prstGeom>
                  </pic:spPr>
                </pic:pic>
              </a:graphicData>
            </a:graphic>
          </wp:inline>
        </w:drawing>
      </w:r>
    </w:p>
    <w:p w14:paraId="1C60EDB6" w14:textId="7F695B7E" w:rsidR="00397EA8" w:rsidRPr="002B71F4" w:rsidRDefault="00397EA8" w:rsidP="00397EA8">
      <w:pPr>
        <w:jc w:val="center"/>
        <w:rPr>
          <w:rFonts w:eastAsiaTheme="minorEastAsia"/>
        </w:rPr>
      </w:pPr>
      <w:r>
        <w:rPr>
          <w:rFonts w:eastAsiaTheme="minorEastAsia" w:hint="eastAsia"/>
        </w:rPr>
        <w:t>3</w:t>
      </w:r>
      <w:r>
        <w:rPr>
          <w:rFonts w:eastAsiaTheme="minorEastAsia"/>
        </w:rPr>
        <w:t>-1</w:t>
      </w:r>
      <w:r w:rsidR="00822C02">
        <w:rPr>
          <w:rFonts w:eastAsiaTheme="minorEastAsia"/>
        </w:rPr>
        <w:t>3</w:t>
      </w:r>
    </w:p>
    <w:p w14:paraId="3F4B9BF8" w14:textId="77777777" w:rsidR="002B71F4" w:rsidRPr="002B71F4" w:rsidRDefault="002B71F4" w:rsidP="002B71F4">
      <w:pPr>
        <w:rPr>
          <w:rFonts w:eastAsiaTheme="minorEastAsia"/>
        </w:rPr>
      </w:pPr>
    </w:p>
    <w:p w14:paraId="34704013" w14:textId="74E4FC0C" w:rsidR="00C6665C" w:rsidRDefault="00C6665C" w:rsidP="00CD107D">
      <w:pPr>
        <w:jc w:val="center"/>
        <w:rPr>
          <w:rFonts w:eastAsiaTheme="minorEastAsia"/>
        </w:rPr>
      </w:pPr>
    </w:p>
    <w:p w14:paraId="5156D5AB" w14:textId="14044931" w:rsidR="00C6665C" w:rsidRDefault="00C6665C" w:rsidP="00C6665C">
      <w:pPr>
        <w:pStyle w:val="10"/>
      </w:pPr>
      <w:bookmarkStart w:id="33" w:name="_Toc531860512"/>
      <w:r>
        <w:rPr>
          <w:rFonts w:hint="eastAsia"/>
        </w:rPr>
        <w:t>第</w:t>
      </w:r>
      <w:r w:rsidR="00397EA8">
        <w:rPr>
          <w:rFonts w:hint="eastAsia"/>
        </w:rPr>
        <w:t>四</w:t>
      </w:r>
      <w:r>
        <w:rPr>
          <w:rFonts w:hint="eastAsia"/>
        </w:rPr>
        <w:t>章</w:t>
      </w:r>
      <w:r>
        <w:rPr>
          <w:rFonts w:hint="eastAsia"/>
        </w:rPr>
        <w:t xml:space="preserve"> </w:t>
      </w:r>
      <w:r>
        <w:rPr>
          <w:rFonts w:hint="eastAsia"/>
        </w:rPr>
        <w:t>红外遥控</w:t>
      </w:r>
      <w:r w:rsidR="004F479D">
        <w:rPr>
          <w:rFonts w:hint="eastAsia"/>
        </w:rPr>
        <w:t>扩展板</w:t>
      </w:r>
      <w:bookmarkEnd w:id="33"/>
    </w:p>
    <w:p w14:paraId="679F175E" w14:textId="59A3E37A" w:rsidR="00C6665C" w:rsidRDefault="00397EA8" w:rsidP="00520C19">
      <w:pPr>
        <w:pStyle w:val="2"/>
      </w:pPr>
      <w:bookmarkStart w:id="34" w:name="_Toc531860513"/>
      <w:r>
        <w:t>4</w:t>
      </w:r>
      <w:r w:rsidR="00520C19">
        <w:rPr>
          <w:rFonts w:hint="eastAsia"/>
        </w:rPr>
        <w:t xml:space="preserve">.1 </w:t>
      </w:r>
      <w:r w:rsidR="00520C19">
        <w:rPr>
          <w:rFonts w:hint="eastAsia"/>
        </w:rPr>
        <w:t>红外遥控原理</w:t>
      </w:r>
      <w:bookmarkEnd w:id="34"/>
    </w:p>
    <w:p w14:paraId="286AF885" w14:textId="3C9EF0C0" w:rsidR="00520C19" w:rsidRDefault="00520C19" w:rsidP="00520C19">
      <w:pPr>
        <w:ind w:firstLine="420"/>
        <w:rPr>
          <w:rFonts w:eastAsia="宋体" w:cs="Times New Roman"/>
        </w:rPr>
      </w:pPr>
      <w:r w:rsidRPr="00705F24">
        <w:rPr>
          <w:rFonts w:eastAsia="宋体" w:cs="Times New Roman"/>
        </w:rPr>
        <w:t>遥控系统一般由遥控器（发射器）、接收器组成，当你按下遥控器上的任意按键时，遥控器就会</w:t>
      </w:r>
      <w:r>
        <w:rPr>
          <w:rFonts w:eastAsia="宋体" w:cs="Times New Roman" w:hint="eastAsia"/>
        </w:rPr>
        <w:t>发出一个指令</w:t>
      </w:r>
      <w:r w:rsidRPr="00705F24">
        <w:rPr>
          <w:rFonts w:eastAsia="宋体" w:cs="Times New Roman"/>
        </w:rPr>
        <w:t>，</w:t>
      </w:r>
      <w:r>
        <w:rPr>
          <w:rFonts w:eastAsia="宋体" w:cs="Times New Roman" w:hint="eastAsia"/>
        </w:rPr>
        <w:t>接收器接收到遥控器发出的指令后，会将该指令传给</w:t>
      </w:r>
      <w:r w:rsidR="004F479D">
        <w:rPr>
          <w:rFonts w:eastAsia="宋体" w:cs="Times New Roman" w:hint="eastAsia"/>
        </w:rPr>
        <w:t>扩展板</w:t>
      </w:r>
      <w:r>
        <w:rPr>
          <w:rFonts w:eastAsia="宋体" w:cs="Times New Roman" w:hint="eastAsia"/>
        </w:rPr>
        <w:t>的大脑，</w:t>
      </w:r>
      <w:r w:rsidR="004F479D">
        <w:rPr>
          <w:rFonts w:eastAsia="宋体" w:cs="Times New Roman" w:hint="eastAsia"/>
        </w:rPr>
        <w:t>扩展板</w:t>
      </w:r>
      <w:r>
        <w:rPr>
          <w:rFonts w:eastAsia="宋体" w:cs="Times New Roman" w:hint="eastAsia"/>
        </w:rPr>
        <w:t>根据遥控指令思考做什么样的动作，然后控制自己的四肢（四个轮子）做相应的动作，遥控器和接收器如图</w:t>
      </w:r>
      <w:r w:rsidR="00822C02">
        <w:rPr>
          <w:rFonts w:eastAsia="宋体" w:cs="Times New Roman"/>
        </w:rPr>
        <w:t>4</w:t>
      </w:r>
      <w:r>
        <w:rPr>
          <w:rFonts w:eastAsia="宋体" w:cs="Times New Roman" w:hint="eastAsia"/>
        </w:rPr>
        <w:t>-1</w:t>
      </w:r>
      <w:r>
        <w:rPr>
          <w:rFonts w:eastAsia="宋体" w:cs="Times New Roman" w:hint="eastAsia"/>
        </w:rPr>
        <w:t>所示。</w:t>
      </w:r>
    </w:p>
    <w:p w14:paraId="72F47EDB" w14:textId="3BED4140" w:rsidR="00520C19" w:rsidRDefault="00520C19" w:rsidP="00520C19">
      <w:pPr>
        <w:jc w:val="center"/>
        <w:rPr>
          <w:rFonts w:eastAsiaTheme="minorEastAsia"/>
        </w:rPr>
      </w:pPr>
      <w:r>
        <w:rPr>
          <w:rFonts w:eastAsiaTheme="minorEastAsia"/>
          <w:noProof/>
        </w:rPr>
        <w:lastRenderedPageBreak/>
        <w:drawing>
          <wp:inline distT="0" distB="0" distL="0" distR="0" wp14:anchorId="4E599968" wp14:editId="068142C1">
            <wp:extent cx="3170101" cy="2362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69504" cy="2361755"/>
                    </a:xfrm>
                    <a:prstGeom prst="rect">
                      <a:avLst/>
                    </a:prstGeom>
                    <a:noFill/>
                  </pic:spPr>
                </pic:pic>
              </a:graphicData>
            </a:graphic>
          </wp:inline>
        </w:drawing>
      </w:r>
    </w:p>
    <w:p w14:paraId="17ECF597" w14:textId="5FE8AACA" w:rsidR="00520C19" w:rsidRDefault="00520C19" w:rsidP="00520C19">
      <w:pPr>
        <w:jc w:val="center"/>
        <w:rPr>
          <w:rFonts w:eastAsiaTheme="minorEastAsia"/>
        </w:rPr>
      </w:pPr>
      <w:r>
        <w:rPr>
          <w:rFonts w:eastAsiaTheme="minorEastAsia" w:hint="eastAsia"/>
        </w:rPr>
        <w:t>图</w:t>
      </w:r>
      <w:r w:rsidR="00822C02">
        <w:rPr>
          <w:rFonts w:eastAsiaTheme="minorEastAsia"/>
        </w:rPr>
        <w:t>4</w:t>
      </w:r>
      <w:r>
        <w:rPr>
          <w:rFonts w:eastAsiaTheme="minorEastAsia" w:hint="eastAsia"/>
        </w:rPr>
        <w:t>-1</w:t>
      </w:r>
    </w:p>
    <w:p w14:paraId="66BA41D2" w14:textId="561958DF" w:rsidR="00520C19" w:rsidRDefault="00397EA8" w:rsidP="00A12FC2">
      <w:pPr>
        <w:pStyle w:val="2"/>
      </w:pPr>
      <w:bookmarkStart w:id="35" w:name="_Toc531860514"/>
      <w:r>
        <w:t>4</w:t>
      </w:r>
      <w:r w:rsidR="00A12FC2">
        <w:rPr>
          <w:rFonts w:hint="eastAsia"/>
        </w:rPr>
        <w:t>.2</w:t>
      </w:r>
      <w:r w:rsidR="00A12FC2">
        <w:rPr>
          <w:rFonts w:hint="eastAsia"/>
        </w:rPr>
        <w:t>遥控器的使用方法</w:t>
      </w:r>
      <w:bookmarkEnd w:id="35"/>
    </w:p>
    <w:p w14:paraId="0805E841" w14:textId="64D7E1E1" w:rsidR="00A12FC2" w:rsidRDefault="00A12FC2" w:rsidP="00A12FC2">
      <w:pPr>
        <w:rPr>
          <w:rFonts w:eastAsiaTheme="minorEastAsia"/>
        </w:rPr>
      </w:pPr>
      <w:r>
        <w:rPr>
          <w:rFonts w:eastAsiaTheme="minorEastAsia" w:hint="eastAsia"/>
        </w:rPr>
        <w:t xml:space="preserve">     </w:t>
      </w:r>
      <w:r>
        <w:rPr>
          <w:rFonts w:eastAsiaTheme="minorEastAsia" w:hint="eastAsia"/>
        </w:rPr>
        <w:t>要通过遥控器控制</w:t>
      </w:r>
      <w:r w:rsidR="004F479D">
        <w:rPr>
          <w:rFonts w:eastAsiaTheme="minorEastAsia" w:hint="eastAsia"/>
        </w:rPr>
        <w:t>扩展板</w:t>
      </w:r>
      <w:r>
        <w:rPr>
          <w:rFonts w:eastAsiaTheme="minorEastAsia" w:hint="eastAsia"/>
        </w:rPr>
        <w:t>，我们先要设置操控模式为红外遥控模式，并根据实际接线端口设置红外遥控接收引脚，然后通过定义遥控器的每个按键按下的效果，这样，当我们按下遥控器的按键时，</w:t>
      </w:r>
      <w:r w:rsidR="004F479D">
        <w:rPr>
          <w:rFonts w:eastAsiaTheme="minorEastAsia" w:hint="eastAsia"/>
        </w:rPr>
        <w:t>扩展板</w:t>
      </w:r>
      <w:r>
        <w:rPr>
          <w:rFonts w:eastAsiaTheme="minorEastAsia" w:hint="eastAsia"/>
        </w:rPr>
        <w:t>就会做我们程序里面定义好的动作。</w:t>
      </w:r>
    </w:p>
    <w:p w14:paraId="7D44CEFD" w14:textId="26583B2E" w:rsidR="00A12FC2" w:rsidRDefault="004008A9" w:rsidP="00A12FC2">
      <w:pPr>
        <w:jc w:val="center"/>
        <w:rPr>
          <w:rFonts w:eastAsiaTheme="minorEastAsia"/>
        </w:rPr>
      </w:pPr>
      <w:r>
        <w:rPr>
          <w:noProof/>
        </w:rPr>
        <w:drawing>
          <wp:inline distT="0" distB="0" distL="0" distR="0" wp14:anchorId="21E307DD" wp14:editId="1DB16CF3">
            <wp:extent cx="2190750" cy="962025"/>
            <wp:effectExtent l="0" t="0" r="0"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90750" cy="962025"/>
                    </a:xfrm>
                    <a:prstGeom prst="rect">
                      <a:avLst/>
                    </a:prstGeom>
                  </pic:spPr>
                </pic:pic>
              </a:graphicData>
            </a:graphic>
          </wp:inline>
        </w:drawing>
      </w:r>
    </w:p>
    <w:p w14:paraId="69CC1CC5" w14:textId="280D18E0" w:rsidR="00A12FC2" w:rsidRDefault="00A12FC2" w:rsidP="00A12FC2">
      <w:pPr>
        <w:jc w:val="center"/>
        <w:rPr>
          <w:rFonts w:eastAsiaTheme="minorEastAsia"/>
        </w:rPr>
      </w:pPr>
      <w:r>
        <w:rPr>
          <w:rFonts w:eastAsiaTheme="minorEastAsia" w:hint="eastAsia"/>
        </w:rPr>
        <w:t>图</w:t>
      </w:r>
      <w:r w:rsidR="00822C02">
        <w:rPr>
          <w:rFonts w:eastAsiaTheme="minorEastAsia"/>
        </w:rPr>
        <w:t>4</w:t>
      </w:r>
      <w:r>
        <w:rPr>
          <w:rFonts w:eastAsiaTheme="minorEastAsia" w:hint="eastAsia"/>
        </w:rPr>
        <w:t>-2</w:t>
      </w:r>
    </w:p>
    <w:p w14:paraId="1633A9ED" w14:textId="76F4D563" w:rsidR="00304BA4" w:rsidRDefault="00D46914" w:rsidP="00304BA4">
      <w:pPr>
        <w:pStyle w:val="2"/>
      </w:pPr>
      <w:bookmarkStart w:id="36" w:name="_Toc531860515"/>
      <w:r>
        <w:t>4</w:t>
      </w:r>
      <w:r w:rsidR="00D71795">
        <w:rPr>
          <w:rFonts w:hint="eastAsia"/>
        </w:rPr>
        <w:t>.3</w:t>
      </w:r>
      <w:r w:rsidR="00304BA4">
        <w:rPr>
          <w:rFonts w:hint="eastAsia"/>
        </w:rPr>
        <w:t xml:space="preserve"> </w:t>
      </w:r>
      <w:r w:rsidR="00304BA4">
        <w:rPr>
          <w:rFonts w:hint="eastAsia"/>
        </w:rPr>
        <w:t>红外遥控测试</w:t>
      </w:r>
      <w:bookmarkEnd w:id="36"/>
    </w:p>
    <w:p w14:paraId="79FDBC74" w14:textId="6ABCCDC7" w:rsidR="00304BA4" w:rsidRDefault="00304BA4" w:rsidP="00304BA4">
      <w:pPr>
        <w:rPr>
          <w:rFonts w:eastAsiaTheme="minorEastAsia"/>
        </w:rPr>
      </w:pPr>
      <w:r>
        <w:rPr>
          <w:rFonts w:eastAsiaTheme="minorEastAsia" w:hint="eastAsia"/>
        </w:rPr>
        <w:t xml:space="preserve">   </w:t>
      </w:r>
      <w:r>
        <w:rPr>
          <w:rFonts w:eastAsiaTheme="minorEastAsia" w:hint="eastAsia"/>
        </w:rPr>
        <w:t>我们可以先编写一个测试红外遥控的程序，利用</w:t>
      </w:r>
      <w:r w:rsidR="00D46914">
        <w:rPr>
          <w:rFonts w:eastAsiaTheme="minorEastAsia" w:hint="eastAsia"/>
        </w:rPr>
        <w:t>R</w:t>
      </w:r>
      <w:r w:rsidR="00D46914">
        <w:rPr>
          <w:rFonts w:eastAsiaTheme="minorEastAsia"/>
        </w:rPr>
        <w:t>GB</w:t>
      </w:r>
      <w:r w:rsidR="00D46914">
        <w:rPr>
          <w:rFonts w:eastAsiaTheme="minorEastAsia" w:hint="eastAsia"/>
        </w:rPr>
        <w:t>灯光颜色</w:t>
      </w:r>
      <w:r>
        <w:rPr>
          <w:rFonts w:eastAsiaTheme="minorEastAsia" w:hint="eastAsia"/>
        </w:rPr>
        <w:t>，当遥控器按键按下，我们观察</w:t>
      </w:r>
      <w:r w:rsidR="00D46914">
        <w:rPr>
          <w:rFonts w:eastAsiaTheme="minorEastAsia" w:hint="eastAsia"/>
        </w:rPr>
        <w:t>R</w:t>
      </w:r>
      <w:r w:rsidR="00D46914">
        <w:rPr>
          <w:rFonts w:eastAsiaTheme="minorEastAsia"/>
        </w:rPr>
        <w:t>GB</w:t>
      </w:r>
      <w:r w:rsidR="00D46914">
        <w:rPr>
          <w:rFonts w:eastAsiaTheme="minorEastAsia" w:hint="eastAsia"/>
        </w:rPr>
        <w:t>灯的颜色</w:t>
      </w:r>
      <w:r>
        <w:rPr>
          <w:rFonts w:eastAsiaTheme="minorEastAsia" w:hint="eastAsia"/>
        </w:rPr>
        <w:t>，就可以看到红外遥控器哪个按键被按下，下面我们先编写一段测试程序。</w:t>
      </w:r>
    </w:p>
    <w:p w14:paraId="3AA194DA" w14:textId="16E5796D" w:rsidR="00EE403F" w:rsidRDefault="00D668FC" w:rsidP="00EE403F">
      <w:pPr>
        <w:jc w:val="center"/>
        <w:rPr>
          <w:rFonts w:eastAsiaTheme="minorEastAsia"/>
        </w:rPr>
      </w:pPr>
      <w:r>
        <w:rPr>
          <w:noProof/>
        </w:rPr>
        <w:lastRenderedPageBreak/>
        <w:drawing>
          <wp:inline distT="0" distB="0" distL="0" distR="0" wp14:anchorId="7C6FFB5F" wp14:editId="6F0B753A">
            <wp:extent cx="3305175" cy="328612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05175" cy="3286125"/>
                    </a:xfrm>
                    <a:prstGeom prst="rect">
                      <a:avLst/>
                    </a:prstGeom>
                  </pic:spPr>
                </pic:pic>
              </a:graphicData>
            </a:graphic>
          </wp:inline>
        </w:drawing>
      </w:r>
    </w:p>
    <w:p w14:paraId="65708C4A" w14:textId="7FAE9DD5" w:rsidR="00EE403F" w:rsidRDefault="00EE403F" w:rsidP="00EE403F">
      <w:pPr>
        <w:jc w:val="center"/>
        <w:rPr>
          <w:rFonts w:eastAsiaTheme="minorEastAsia"/>
        </w:rPr>
      </w:pPr>
      <w:r>
        <w:rPr>
          <w:rFonts w:eastAsiaTheme="minorEastAsia" w:hint="eastAsia"/>
        </w:rPr>
        <w:t>图</w:t>
      </w:r>
      <w:r w:rsidR="00822C02">
        <w:rPr>
          <w:rFonts w:eastAsiaTheme="minorEastAsia"/>
        </w:rPr>
        <w:t>4</w:t>
      </w:r>
      <w:r>
        <w:rPr>
          <w:rFonts w:eastAsiaTheme="minorEastAsia" w:hint="eastAsia"/>
        </w:rPr>
        <w:t>-3</w:t>
      </w:r>
    </w:p>
    <w:p w14:paraId="0C4F136C" w14:textId="0B2C5759" w:rsidR="00D71795" w:rsidRPr="00822C02" w:rsidRDefault="00EE403F" w:rsidP="00822C02">
      <w:pPr>
        <w:ind w:firstLineChars="150" w:firstLine="360"/>
        <w:rPr>
          <w:rFonts w:eastAsiaTheme="majorEastAsia"/>
        </w:rPr>
      </w:pPr>
      <w:r>
        <w:rPr>
          <w:rFonts w:eastAsiaTheme="majorEastAsia" w:hint="eastAsia"/>
        </w:rPr>
        <w:t>我们编写好如图</w:t>
      </w:r>
      <w:r w:rsidR="00822C02">
        <w:rPr>
          <w:rFonts w:eastAsiaTheme="majorEastAsia"/>
        </w:rPr>
        <w:t>4</w:t>
      </w:r>
      <w:r>
        <w:rPr>
          <w:rFonts w:eastAsiaTheme="majorEastAsia" w:hint="eastAsia"/>
        </w:rPr>
        <w:t>-3</w:t>
      </w:r>
      <w:r>
        <w:rPr>
          <w:rFonts w:eastAsiaTheme="majorEastAsia" w:hint="eastAsia"/>
        </w:rPr>
        <w:t>的程序，然后将程序上传成功之后，打开串口，然后拿着遥控器对着</w:t>
      </w:r>
      <w:r w:rsidR="004F479D">
        <w:rPr>
          <w:rFonts w:eastAsiaTheme="majorEastAsia" w:hint="eastAsia"/>
        </w:rPr>
        <w:t>扩展板</w:t>
      </w:r>
      <w:r>
        <w:rPr>
          <w:rFonts w:eastAsiaTheme="majorEastAsia" w:hint="eastAsia"/>
        </w:rPr>
        <w:t>按下</w:t>
      </w:r>
      <w:r w:rsidR="00D46914">
        <w:rPr>
          <w:rFonts w:eastAsiaTheme="majorEastAsia" w:hint="eastAsia"/>
        </w:rPr>
        <w:t>按键，对应的</w:t>
      </w:r>
      <w:r w:rsidR="00D46914">
        <w:rPr>
          <w:rFonts w:eastAsiaTheme="majorEastAsia" w:hint="eastAsia"/>
        </w:rPr>
        <w:t>R</w:t>
      </w:r>
      <w:r w:rsidR="00D46914">
        <w:rPr>
          <w:rFonts w:eastAsiaTheme="majorEastAsia"/>
        </w:rPr>
        <w:t>GB</w:t>
      </w:r>
      <w:r w:rsidR="00D46914">
        <w:rPr>
          <w:rFonts w:eastAsiaTheme="majorEastAsia" w:hint="eastAsia"/>
        </w:rPr>
        <w:t>灯颜色就会显示出来。</w:t>
      </w:r>
    </w:p>
    <w:p w14:paraId="5794032C" w14:textId="4A31095A" w:rsidR="00203641" w:rsidRDefault="00122D4F" w:rsidP="00122D4F">
      <w:pPr>
        <w:pStyle w:val="10"/>
      </w:pPr>
      <w:bookmarkStart w:id="37" w:name="_Toc531860522"/>
      <w:r>
        <w:rPr>
          <w:rFonts w:hint="eastAsia"/>
        </w:rPr>
        <w:t>第</w:t>
      </w:r>
      <w:r w:rsidR="001C398A">
        <w:rPr>
          <w:rFonts w:hint="eastAsia"/>
        </w:rPr>
        <w:t>五</w:t>
      </w:r>
      <w:r>
        <w:rPr>
          <w:rFonts w:hint="eastAsia"/>
        </w:rPr>
        <w:t>章</w:t>
      </w:r>
      <w:r>
        <w:rPr>
          <w:rFonts w:hint="eastAsia"/>
        </w:rPr>
        <w:t xml:space="preserve"> PS2</w:t>
      </w:r>
      <w:bookmarkEnd w:id="37"/>
      <w:r w:rsidR="001C398A">
        <w:rPr>
          <w:rFonts w:hint="eastAsia"/>
        </w:rPr>
        <w:t>模块</w:t>
      </w:r>
    </w:p>
    <w:p w14:paraId="23383A62" w14:textId="2D8F6D10" w:rsidR="00122D4F" w:rsidRDefault="005053FD" w:rsidP="00122D4F">
      <w:pPr>
        <w:pStyle w:val="2"/>
      </w:pPr>
      <w:bookmarkStart w:id="38" w:name="_Toc531860523"/>
      <w:r>
        <w:t>5</w:t>
      </w:r>
      <w:r w:rsidR="00122D4F">
        <w:rPr>
          <w:rFonts w:hint="eastAsia"/>
        </w:rPr>
        <w:t>.1 PS2</w:t>
      </w:r>
      <w:r w:rsidR="00122D4F">
        <w:rPr>
          <w:rFonts w:hint="eastAsia"/>
        </w:rPr>
        <w:t>遥控手柄原理</w:t>
      </w:r>
      <w:bookmarkEnd w:id="38"/>
    </w:p>
    <w:p w14:paraId="51B0768F" w14:textId="75A0B2B1" w:rsidR="00122D4F" w:rsidRDefault="00122D4F" w:rsidP="00122D4F">
      <w:pPr>
        <w:ind w:firstLine="480"/>
        <w:rPr>
          <w:rFonts w:eastAsiaTheme="minorEastAsia"/>
        </w:rPr>
      </w:pPr>
      <w:r w:rsidRPr="00122D4F">
        <w:rPr>
          <w:rFonts w:eastAsiaTheme="minorEastAsia"/>
        </w:rPr>
        <w:t>PS2</w:t>
      </w:r>
      <w:r w:rsidRPr="00122D4F">
        <w:rPr>
          <w:rFonts w:eastAsiaTheme="minorEastAsia" w:hint="eastAsia"/>
        </w:rPr>
        <w:t>手柄由手柄</w:t>
      </w:r>
      <w:r>
        <w:rPr>
          <w:rFonts w:eastAsiaTheme="minorEastAsia" w:hint="eastAsia"/>
        </w:rPr>
        <w:t>（如图</w:t>
      </w:r>
      <w:r w:rsidR="00822C02">
        <w:rPr>
          <w:rFonts w:eastAsiaTheme="minorEastAsia"/>
        </w:rPr>
        <w:t>5</w:t>
      </w:r>
      <w:r>
        <w:rPr>
          <w:rFonts w:eastAsiaTheme="minorEastAsia" w:hint="eastAsia"/>
        </w:rPr>
        <w:t>1</w:t>
      </w:r>
      <w:r>
        <w:rPr>
          <w:rFonts w:eastAsiaTheme="minorEastAsia" w:hint="eastAsia"/>
        </w:rPr>
        <w:t>）</w:t>
      </w:r>
      <w:r w:rsidRPr="00122D4F">
        <w:rPr>
          <w:rFonts w:eastAsiaTheme="minorEastAsia" w:hint="eastAsia"/>
        </w:rPr>
        <w:t>和接收器</w:t>
      </w:r>
      <w:r>
        <w:rPr>
          <w:rFonts w:eastAsiaTheme="minorEastAsia" w:hint="eastAsia"/>
        </w:rPr>
        <w:t>（如图</w:t>
      </w:r>
      <w:r w:rsidR="00822C02">
        <w:rPr>
          <w:rFonts w:eastAsiaTheme="minorEastAsia"/>
        </w:rPr>
        <w:t>5</w:t>
      </w:r>
      <w:r>
        <w:rPr>
          <w:rFonts w:eastAsiaTheme="minorEastAsia" w:hint="eastAsia"/>
        </w:rPr>
        <w:t>2</w:t>
      </w:r>
      <w:r>
        <w:rPr>
          <w:rFonts w:eastAsiaTheme="minorEastAsia" w:hint="eastAsia"/>
        </w:rPr>
        <w:t>）</w:t>
      </w:r>
      <w:r w:rsidRPr="00122D4F">
        <w:rPr>
          <w:rFonts w:eastAsiaTheme="minorEastAsia" w:hint="eastAsia"/>
        </w:rPr>
        <w:t>两个部分组成，手柄需要两节</w:t>
      </w:r>
      <w:r w:rsidRPr="00122D4F">
        <w:rPr>
          <w:rFonts w:eastAsiaTheme="minorEastAsia"/>
        </w:rPr>
        <w:t>7</w:t>
      </w:r>
      <w:r w:rsidRPr="00122D4F">
        <w:rPr>
          <w:rFonts w:eastAsiaTheme="minorEastAsia" w:hint="eastAsia"/>
        </w:rPr>
        <w:t>号</w:t>
      </w:r>
      <w:r w:rsidRPr="00122D4F">
        <w:rPr>
          <w:rFonts w:eastAsiaTheme="minorEastAsia"/>
        </w:rPr>
        <w:t>1.5V</w:t>
      </w:r>
      <w:r w:rsidRPr="00122D4F">
        <w:rPr>
          <w:rFonts w:eastAsiaTheme="minorEastAsia" w:hint="eastAsia"/>
        </w:rPr>
        <w:t>供电，将手柄开关打到</w:t>
      </w:r>
      <w:r w:rsidRPr="00122D4F">
        <w:rPr>
          <w:rFonts w:eastAsiaTheme="minorEastAsia"/>
        </w:rPr>
        <w:t>ON</w:t>
      </w:r>
      <w:r w:rsidRPr="00122D4F">
        <w:rPr>
          <w:rFonts w:eastAsiaTheme="minorEastAsia" w:hint="eastAsia"/>
        </w:rPr>
        <w:t>上，在未搜索到接收器的状况下，手柄上的灯会不停的闪，在一定时间内，还未搜索到接收器，手柄将进入待机模式，手柄上的灯将灭掉，这时，按下“</w:t>
      </w:r>
      <w:r w:rsidRPr="00122D4F">
        <w:rPr>
          <w:rFonts w:eastAsiaTheme="minorEastAsia"/>
        </w:rPr>
        <w:t>START”</w:t>
      </w:r>
      <w:r w:rsidRPr="00122D4F">
        <w:rPr>
          <w:rFonts w:eastAsiaTheme="minorEastAsia" w:hint="eastAsia"/>
        </w:rPr>
        <w:t>键，唤醒手柄。</w:t>
      </w:r>
    </w:p>
    <w:p w14:paraId="383CA2AC" w14:textId="77777777" w:rsidR="00122D4F" w:rsidRPr="00122D4F" w:rsidRDefault="00122D4F" w:rsidP="00122D4F">
      <w:pPr>
        <w:ind w:firstLine="480"/>
        <w:rPr>
          <w:rFonts w:eastAsiaTheme="minorEastAsia"/>
        </w:rPr>
      </w:pPr>
      <w:r w:rsidRPr="00122D4F">
        <w:rPr>
          <w:rFonts w:eastAsiaTheme="minorEastAsia" w:hint="eastAsia"/>
        </w:rPr>
        <w:t>接收器的工作电源为</w:t>
      </w:r>
      <w:r w:rsidRPr="00122D4F">
        <w:rPr>
          <w:rFonts w:eastAsiaTheme="minorEastAsia"/>
        </w:rPr>
        <w:t>3~5V,</w:t>
      </w:r>
      <w:r w:rsidRPr="00122D4F">
        <w:rPr>
          <w:rFonts w:eastAsiaTheme="minorEastAsia" w:hint="eastAsia"/>
        </w:rPr>
        <w:t>不能接反，不能超电压，否则会使接收器烧坏。</w:t>
      </w:r>
    </w:p>
    <w:p w14:paraId="66DC35ED" w14:textId="7E3BC6A1" w:rsidR="00122D4F" w:rsidRDefault="00122D4F" w:rsidP="00122D4F">
      <w:pPr>
        <w:ind w:firstLine="480"/>
        <w:rPr>
          <w:rFonts w:eastAsiaTheme="minorEastAsia"/>
        </w:rPr>
      </w:pPr>
      <w:r w:rsidRPr="00122D4F">
        <w:rPr>
          <w:rFonts w:eastAsiaTheme="minorEastAsia" w:hint="eastAsia"/>
        </w:rPr>
        <w:t>正常上电之后，手柄与接收器自动配对连接，在未配对成功的状态下，接收器绿灯闪烁，手柄上的灯也会闪烁，配对成功后，接收器上绿灯常亮，手柄上灯也常亮，按键</w:t>
      </w:r>
      <w:r w:rsidRPr="00122D4F">
        <w:rPr>
          <w:rFonts w:eastAsiaTheme="minorEastAsia"/>
        </w:rPr>
        <w:t>“MODE”(</w:t>
      </w:r>
      <w:r w:rsidRPr="00122D4F">
        <w:rPr>
          <w:rFonts w:eastAsiaTheme="minorEastAsia" w:hint="eastAsia"/>
        </w:rPr>
        <w:t>手柄批次不同，上面的标识有可能是</w:t>
      </w:r>
      <w:r w:rsidRPr="00122D4F">
        <w:rPr>
          <w:rFonts w:eastAsiaTheme="minorEastAsia"/>
        </w:rPr>
        <w:t>"ANALOG"</w:t>
      </w:r>
      <w:r w:rsidRPr="00122D4F">
        <w:rPr>
          <w:rFonts w:eastAsiaTheme="minorEastAsia" w:hint="eastAsia"/>
        </w:rPr>
        <w:t>，但不会影响使用</w:t>
      </w:r>
      <w:r w:rsidRPr="00122D4F">
        <w:rPr>
          <w:rFonts w:eastAsiaTheme="minorEastAsia"/>
        </w:rPr>
        <w:t>)</w:t>
      </w:r>
      <w:r w:rsidRPr="00122D4F">
        <w:rPr>
          <w:rFonts w:eastAsiaTheme="minorEastAsia" w:hint="eastAsia"/>
        </w:rPr>
        <w:t>，可以选择</w:t>
      </w:r>
      <w:r w:rsidRPr="00122D4F">
        <w:rPr>
          <w:rFonts w:eastAsiaTheme="minorEastAsia"/>
        </w:rPr>
        <w:t>“</w:t>
      </w:r>
      <w:r w:rsidRPr="00122D4F">
        <w:rPr>
          <w:rFonts w:eastAsiaTheme="minorEastAsia" w:hint="eastAsia"/>
        </w:rPr>
        <w:t>红灯模式</w:t>
      </w:r>
      <w:r w:rsidRPr="00122D4F">
        <w:rPr>
          <w:rFonts w:eastAsiaTheme="minorEastAsia"/>
        </w:rPr>
        <w:t>”</w:t>
      </w:r>
      <w:r w:rsidRPr="00122D4F">
        <w:rPr>
          <w:rFonts w:eastAsiaTheme="minorEastAsia" w:hint="eastAsia"/>
        </w:rPr>
        <w:t>、</w:t>
      </w:r>
      <w:r w:rsidRPr="00122D4F">
        <w:rPr>
          <w:rFonts w:eastAsiaTheme="minorEastAsia"/>
        </w:rPr>
        <w:t>“</w:t>
      </w:r>
      <w:r w:rsidRPr="00122D4F">
        <w:rPr>
          <w:rFonts w:eastAsiaTheme="minorEastAsia" w:hint="eastAsia"/>
        </w:rPr>
        <w:t>绿灯模式</w:t>
      </w:r>
      <w:r w:rsidRPr="00122D4F">
        <w:rPr>
          <w:rFonts w:eastAsiaTheme="minorEastAsia"/>
        </w:rPr>
        <w:t>”</w:t>
      </w:r>
      <w:r w:rsidRPr="00122D4F">
        <w:rPr>
          <w:rFonts w:eastAsiaTheme="minorEastAsia" w:hint="eastAsia"/>
        </w:rPr>
        <w:t>。</w:t>
      </w:r>
    </w:p>
    <w:p w14:paraId="78240ADA" w14:textId="112F5294" w:rsidR="00122D4F" w:rsidRDefault="00122D4F" w:rsidP="00122D4F">
      <w:pPr>
        <w:ind w:firstLine="480"/>
        <w:jc w:val="center"/>
        <w:rPr>
          <w:rFonts w:eastAsiaTheme="minorEastAsia"/>
        </w:rPr>
      </w:pPr>
      <w:r>
        <w:rPr>
          <w:rFonts w:eastAsiaTheme="minorEastAsia"/>
          <w:noProof/>
        </w:rPr>
        <w:lastRenderedPageBreak/>
        <w:drawing>
          <wp:inline distT="0" distB="0" distL="0" distR="0" wp14:anchorId="59321BDF" wp14:editId="476BE4A4">
            <wp:extent cx="3548380" cy="2432685"/>
            <wp:effectExtent l="0" t="0" r="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48380" cy="2432685"/>
                    </a:xfrm>
                    <a:prstGeom prst="rect">
                      <a:avLst/>
                    </a:prstGeom>
                    <a:noFill/>
                  </pic:spPr>
                </pic:pic>
              </a:graphicData>
            </a:graphic>
          </wp:inline>
        </w:drawing>
      </w:r>
    </w:p>
    <w:p w14:paraId="420CA1D9" w14:textId="70EEE25A" w:rsidR="00122D4F" w:rsidRDefault="00122D4F" w:rsidP="00122D4F">
      <w:pPr>
        <w:ind w:firstLine="480"/>
        <w:jc w:val="center"/>
        <w:rPr>
          <w:rFonts w:eastAsiaTheme="minorEastAsia"/>
        </w:rPr>
      </w:pPr>
      <w:r>
        <w:rPr>
          <w:rFonts w:eastAsiaTheme="minorEastAsia" w:hint="eastAsia"/>
        </w:rPr>
        <w:t>图</w:t>
      </w:r>
      <w:r w:rsidR="00822C02">
        <w:rPr>
          <w:rFonts w:eastAsiaTheme="minorEastAsia"/>
        </w:rPr>
        <w:t>5</w:t>
      </w:r>
      <w:r>
        <w:rPr>
          <w:rFonts w:eastAsiaTheme="minorEastAsia" w:hint="eastAsia"/>
        </w:rPr>
        <w:t>1</w:t>
      </w:r>
    </w:p>
    <w:p w14:paraId="55863F93" w14:textId="69676321" w:rsidR="00122D4F" w:rsidRDefault="00122D4F" w:rsidP="00122D4F">
      <w:pPr>
        <w:ind w:firstLine="480"/>
        <w:jc w:val="center"/>
        <w:rPr>
          <w:rFonts w:eastAsiaTheme="minorEastAsia"/>
        </w:rPr>
      </w:pPr>
      <w:r>
        <w:rPr>
          <w:rFonts w:eastAsiaTheme="minorEastAsia"/>
          <w:noProof/>
        </w:rPr>
        <w:drawing>
          <wp:inline distT="0" distB="0" distL="0" distR="0" wp14:anchorId="2A2F95C9" wp14:editId="129FDB7C">
            <wp:extent cx="3017520" cy="209740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17520" cy="2097405"/>
                    </a:xfrm>
                    <a:prstGeom prst="rect">
                      <a:avLst/>
                    </a:prstGeom>
                    <a:noFill/>
                  </pic:spPr>
                </pic:pic>
              </a:graphicData>
            </a:graphic>
          </wp:inline>
        </w:drawing>
      </w:r>
      <w:r>
        <w:rPr>
          <w:rFonts w:eastAsiaTheme="minorEastAsia"/>
          <w:noProof/>
        </w:rPr>
        <w:drawing>
          <wp:inline distT="0" distB="0" distL="0" distR="0" wp14:anchorId="266211F2" wp14:editId="0D9006F3">
            <wp:extent cx="2755900" cy="2097405"/>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55900" cy="2097405"/>
                    </a:xfrm>
                    <a:prstGeom prst="rect">
                      <a:avLst/>
                    </a:prstGeom>
                    <a:noFill/>
                  </pic:spPr>
                </pic:pic>
              </a:graphicData>
            </a:graphic>
          </wp:inline>
        </w:drawing>
      </w:r>
    </w:p>
    <w:p w14:paraId="3E52D470" w14:textId="4554BC4D" w:rsidR="00122D4F" w:rsidRDefault="00122D4F" w:rsidP="00122D4F">
      <w:pPr>
        <w:ind w:firstLine="480"/>
        <w:jc w:val="center"/>
        <w:rPr>
          <w:rFonts w:eastAsiaTheme="minorEastAsia"/>
        </w:rPr>
      </w:pPr>
      <w:r>
        <w:rPr>
          <w:rFonts w:eastAsiaTheme="minorEastAsia" w:hint="eastAsia"/>
        </w:rPr>
        <w:t>图</w:t>
      </w:r>
      <w:r w:rsidR="00822C02">
        <w:rPr>
          <w:rFonts w:eastAsiaTheme="minorEastAsia"/>
        </w:rPr>
        <w:t>5</w:t>
      </w:r>
      <w:r>
        <w:rPr>
          <w:rFonts w:eastAsiaTheme="minorEastAsia" w:hint="eastAsia"/>
        </w:rPr>
        <w:t>2</w:t>
      </w:r>
    </w:p>
    <w:p w14:paraId="18A81245" w14:textId="49C296FA" w:rsidR="00874B41" w:rsidRDefault="00874B41" w:rsidP="00874B41">
      <w:pPr>
        <w:ind w:firstLine="480"/>
        <w:rPr>
          <w:rFonts w:eastAsiaTheme="minorEastAsia"/>
        </w:rPr>
      </w:pPr>
      <w:r>
        <w:rPr>
          <w:rFonts w:eastAsiaTheme="minorEastAsia" w:hint="eastAsia"/>
        </w:rPr>
        <w:t>当手柄和接收器连接之后，我们就可以用手柄发送按键命令，接收器接收到这些按键命令的时候，</w:t>
      </w:r>
    </w:p>
    <w:p w14:paraId="4926D8A0" w14:textId="0054B3F1" w:rsidR="00874B41" w:rsidRDefault="004F479D" w:rsidP="00874B41">
      <w:pPr>
        <w:ind w:firstLine="480"/>
        <w:rPr>
          <w:rFonts w:eastAsiaTheme="minorEastAsia"/>
        </w:rPr>
      </w:pPr>
      <w:r>
        <w:rPr>
          <w:rFonts w:eastAsiaTheme="minorEastAsia" w:hint="eastAsia"/>
        </w:rPr>
        <w:t>扩展板</w:t>
      </w:r>
      <w:r w:rsidR="00874B41">
        <w:rPr>
          <w:rFonts w:eastAsiaTheme="minorEastAsia" w:hint="eastAsia"/>
        </w:rPr>
        <w:t>的大脑（主控板）会按照接收到的命令让他的四肢（四个轮子，舵机）等做相应的动作。</w:t>
      </w:r>
    </w:p>
    <w:p w14:paraId="1B480A34" w14:textId="2A4B47F4" w:rsidR="00D71795" w:rsidRDefault="005053FD" w:rsidP="00D71795">
      <w:pPr>
        <w:pStyle w:val="2"/>
      </w:pPr>
      <w:bookmarkStart w:id="39" w:name="_Toc531860524"/>
      <w:r>
        <w:t>5</w:t>
      </w:r>
      <w:r w:rsidR="00D71795">
        <w:rPr>
          <w:rFonts w:hint="eastAsia"/>
        </w:rPr>
        <w:t>.2 PS2</w:t>
      </w:r>
      <w:r w:rsidR="00D71795">
        <w:rPr>
          <w:rFonts w:hint="eastAsia"/>
        </w:rPr>
        <w:t>遥控测试</w:t>
      </w:r>
      <w:bookmarkEnd w:id="39"/>
    </w:p>
    <w:p w14:paraId="35BC3905" w14:textId="647DB7CC" w:rsidR="00D71795" w:rsidRDefault="00D71795" w:rsidP="00D71795">
      <w:pPr>
        <w:rPr>
          <w:rFonts w:eastAsiaTheme="minorEastAsia"/>
        </w:rPr>
      </w:pPr>
      <w:r>
        <w:rPr>
          <w:rFonts w:eastAsiaTheme="minorEastAsia" w:hint="eastAsia"/>
        </w:rPr>
        <w:t xml:space="preserve">   </w:t>
      </w:r>
      <w:r>
        <w:rPr>
          <w:rFonts w:eastAsiaTheme="minorEastAsia" w:hint="eastAsia"/>
        </w:rPr>
        <w:t>我们可以先编写一个测试</w:t>
      </w:r>
      <w:r>
        <w:rPr>
          <w:rFonts w:eastAsiaTheme="minorEastAsia" w:hint="eastAsia"/>
        </w:rPr>
        <w:t>PS2</w:t>
      </w:r>
      <w:r>
        <w:rPr>
          <w:rFonts w:eastAsiaTheme="minorEastAsia" w:hint="eastAsia"/>
        </w:rPr>
        <w:t>遥控的程序，，当</w:t>
      </w:r>
      <w:r>
        <w:rPr>
          <w:rFonts w:eastAsiaTheme="minorEastAsia" w:hint="eastAsia"/>
        </w:rPr>
        <w:t>PS2</w:t>
      </w:r>
      <w:r>
        <w:rPr>
          <w:rFonts w:eastAsiaTheme="minorEastAsia" w:hint="eastAsia"/>
        </w:rPr>
        <w:t>遥控器按键按下，</w:t>
      </w:r>
      <w:r w:rsidR="005053FD">
        <w:rPr>
          <w:rFonts w:eastAsiaTheme="minorEastAsia" w:hint="eastAsia"/>
        </w:rPr>
        <w:t>R</w:t>
      </w:r>
      <w:r w:rsidR="005053FD">
        <w:rPr>
          <w:rFonts w:eastAsiaTheme="minorEastAsia"/>
        </w:rPr>
        <w:t>GB</w:t>
      </w:r>
      <w:r w:rsidR="005053FD">
        <w:rPr>
          <w:rFonts w:eastAsiaTheme="minorEastAsia" w:hint="eastAsia"/>
        </w:rPr>
        <w:t>灯亮</w:t>
      </w:r>
      <w:r>
        <w:rPr>
          <w:rFonts w:eastAsiaTheme="minorEastAsia" w:hint="eastAsia"/>
        </w:rPr>
        <w:t>，我们</w:t>
      </w:r>
      <w:r w:rsidR="005053FD">
        <w:rPr>
          <w:rFonts w:eastAsiaTheme="minorEastAsia" w:hint="eastAsia"/>
        </w:rPr>
        <w:t>R</w:t>
      </w:r>
      <w:r w:rsidR="005053FD">
        <w:rPr>
          <w:rFonts w:eastAsiaTheme="minorEastAsia"/>
        </w:rPr>
        <w:t>GB</w:t>
      </w:r>
      <w:r w:rsidR="005053FD">
        <w:rPr>
          <w:rFonts w:eastAsiaTheme="minorEastAsia" w:hint="eastAsia"/>
        </w:rPr>
        <w:t>灯</w:t>
      </w:r>
      <w:r>
        <w:rPr>
          <w:rFonts w:eastAsiaTheme="minorEastAsia" w:hint="eastAsia"/>
        </w:rPr>
        <w:t>的</w:t>
      </w:r>
      <w:r w:rsidR="005053FD">
        <w:rPr>
          <w:rFonts w:eastAsiaTheme="minorEastAsia" w:hint="eastAsia"/>
        </w:rPr>
        <w:t>颜色</w:t>
      </w:r>
      <w:r>
        <w:rPr>
          <w:rFonts w:eastAsiaTheme="minorEastAsia" w:hint="eastAsia"/>
        </w:rPr>
        <w:t>，就可以看到</w:t>
      </w:r>
      <w:r>
        <w:rPr>
          <w:rFonts w:eastAsiaTheme="minorEastAsia" w:hint="eastAsia"/>
        </w:rPr>
        <w:t>PS2</w:t>
      </w:r>
      <w:r>
        <w:rPr>
          <w:rFonts w:eastAsiaTheme="minorEastAsia" w:hint="eastAsia"/>
        </w:rPr>
        <w:t>遥控器哪个按键被按下，下</w:t>
      </w:r>
      <w:r w:rsidR="005053FD">
        <w:rPr>
          <w:rFonts w:eastAsiaTheme="minorEastAsia" w:hint="eastAsia"/>
        </w:rPr>
        <w:t>图是</w:t>
      </w:r>
      <w:r>
        <w:rPr>
          <w:rFonts w:eastAsiaTheme="minorEastAsia" w:hint="eastAsia"/>
        </w:rPr>
        <w:t>一段测试程序。</w:t>
      </w:r>
    </w:p>
    <w:p w14:paraId="0D7D1051" w14:textId="2149EA2D" w:rsidR="00401ABE" w:rsidRDefault="00CB1AE3" w:rsidP="00401ABE">
      <w:pPr>
        <w:jc w:val="center"/>
        <w:rPr>
          <w:rFonts w:eastAsiaTheme="minorEastAsia"/>
        </w:rPr>
      </w:pPr>
      <w:r>
        <w:rPr>
          <w:noProof/>
        </w:rPr>
        <w:lastRenderedPageBreak/>
        <w:drawing>
          <wp:inline distT="0" distB="0" distL="0" distR="0" wp14:anchorId="2BA98057" wp14:editId="20AD58BB">
            <wp:extent cx="3467100" cy="35147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67100" cy="3514725"/>
                    </a:xfrm>
                    <a:prstGeom prst="rect">
                      <a:avLst/>
                    </a:prstGeom>
                  </pic:spPr>
                </pic:pic>
              </a:graphicData>
            </a:graphic>
          </wp:inline>
        </w:drawing>
      </w:r>
    </w:p>
    <w:p w14:paraId="7F5D5562" w14:textId="3361574C" w:rsidR="00EE403F" w:rsidRDefault="00EE403F" w:rsidP="006179C2">
      <w:pPr>
        <w:jc w:val="center"/>
        <w:rPr>
          <w:rFonts w:eastAsiaTheme="minorEastAsia"/>
        </w:rPr>
      </w:pPr>
    </w:p>
    <w:p w14:paraId="5F809EB2" w14:textId="377BDB92" w:rsidR="00890B48" w:rsidRDefault="00890B48" w:rsidP="00890B48">
      <w:pPr>
        <w:pStyle w:val="10"/>
      </w:pPr>
      <w:r>
        <w:rPr>
          <w:rFonts w:hint="eastAsia"/>
        </w:rPr>
        <w:t>第六章</w:t>
      </w:r>
      <w:r>
        <w:rPr>
          <w:rFonts w:hint="eastAsia"/>
        </w:rPr>
        <w:t xml:space="preserve"> </w:t>
      </w:r>
      <w:r>
        <w:t>Nrf24L01</w:t>
      </w:r>
      <w:r>
        <w:rPr>
          <w:rFonts w:hint="eastAsia"/>
        </w:rPr>
        <w:t>模块</w:t>
      </w:r>
    </w:p>
    <w:p w14:paraId="416F9FA3" w14:textId="1E072673" w:rsidR="006179C2" w:rsidRPr="00304BA4" w:rsidRDefault="006179C2" w:rsidP="006179C2">
      <w:pPr>
        <w:rPr>
          <w:rFonts w:eastAsiaTheme="minorEastAsia"/>
        </w:rPr>
      </w:pPr>
    </w:p>
    <w:p w14:paraId="675819B8" w14:textId="4888731F" w:rsidR="00A3451E" w:rsidRDefault="00A3451E" w:rsidP="00A3451E">
      <w:pPr>
        <w:pStyle w:val="2"/>
      </w:pPr>
      <w:r>
        <w:t>6</w:t>
      </w:r>
      <w:r>
        <w:rPr>
          <w:rFonts w:hint="eastAsia"/>
        </w:rPr>
        <w:t>.1</w:t>
      </w:r>
      <w:r w:rsidRPr="00A3451E">
        <w:t xml:space="preserve"> </w:t>
      </w:r>
      <w:r>
        <w:t>Nrf24L01</w:t>
      </w:r>
      <w:r>
        <w:rPr>
          <w:rFonts w:hint="eastAsia"/>
        </w:rPr>
        <w:t>介绍</w:t>
      </w:r>
    </w:p>
    <w:p w14:paraId="45BA4D85" w14:textId="77777777" w:rsidR="006F4C39" w:rsidRDefault="00A3451E" w:rsidP="006F4C39">
      <w:pPr>
        <w:pStyle w:val="3"/>
        <w:rPr>
          <w:rFonts w:eastAsiaTheme="minorEastAsia"/>
        </w:rPr>
      </w:pPr>
      <w:r>
        <w:rPr>
          <w:rFonts w:eastAsiaTheme="minorEastAsia" w:hint="eastAsia"/>
        </w:rPr>
        <w:t>N</w:t>
      </w:r>
      <w:r>
        <w:rPr>
          <w:rFonts w:eastAsiaTheme="minorEastAsia"/>
        </w:rPr>
        <w:t>rf24L01</w:t>
      </w:r>
      <w:r>
        <w:rPr>
          <w:rFonts w:eastAsiaTheme="minorEastAsia" w:hint="eastAsia"/>
        </w:rPr>
        <w:t>是一种无线传输模块，用于无线传输数据，</w:t>
      </w:r>
      <w:bookmarkStart w:id="40" w:name="_Toc533184844"/>
      <w:bookmarkStart w:id="41" w:name="_Hlk533185815"/>
      <w:r w:rsidR="006F4C39">
        <w:rPr>
          <w:rFonts w:hint="eastAsia"/>
        </w:rPr>
        <w:t>N</w:t>
      </w:r>
      <w:r w:rsidR="006F4C39">
        <w:t>RF24L01+</w:t>
      </w:r>
      <w:r w:rsidR="006F4C39">
        <w:t>模块</w:t>
      </w:r>
      <w:r w:rsidR="006F4C39">
        <w:rPr>
          <w:rFonts w:eastAsiaTheme="minorEastAsia"/>
        </w:rPr>
        <w:t>介绍</w:t>
      </w:r>
      <w:bookmarkEnd w:id="40"/>
    </w:p>
    <w:bookmarkEnd w:id="41"/>
    <w:p w14:paraId="173CB984" w14:textId="77777777" w:rsidR="006F4C39" w:rsidRPr="00687A3D" w:rsidRDefault="006F4C39" w:rsidP="006F4C39">
      <w:pPr>
        <w:rPr>
          <w:rFonts w:eastAsiaTheme="minorEastAsia"/>
        </w:rPr>
      </w:pPr>
      <w:r>
        <w:rPr>
          <w:rFonts w:eastAsiaTheme="minorEastAsia"/>
        </w:rPr>
        <w:t xml:space="preserve">  nRF2</w:t>
      </w:r>
      <w:r w:rsidRPr="00F210D7">
        <w:rPr>
          <w:rFonts w:eastAsiaTheme="minorEastAsia" w:hint="eastAsia"/>
        </w:rPr>
        <w:t>4</w:t>
      </w:r>
      <w:r w:rsidRPr="00F210D7">
        <w:rPr>
          <w:rFonts w:eastAsiaTheme="minorEastAsia"/>
        </w:rPr>
        <w:t>L</w:t>
      </w:r>
      <w:r w:rsidRPr="00F210D7">
        <w:rPr>
          <w:rFonts w:eastAsiaTheme="minorEastAsia" w:hint="eastAsia"/>
        </w:rPr>
        <w:t>01+</w:t>
      </w:r>
      <w:r w:rsidRPr="00F210D7">
        <w:rPr>
          <w:rFonts w:eastAsiaTheme="minorEastAsia" w:hint="eastAsia"/>
        </w:rPr>
        <w:t>模块</w:t>
      </w:r>
      <w:r>
        <w:rPr>
          <w:rFonts w:eastAsiaTheme="minorEastAsia" w:hint="eastAsia"/>
        </w:rPr>
        <w:t>（如图</w:t>
      </w:r>
      <w:r>
        <w:rPr>
          <w:rFonts w:eastAsiaTheme="minorEastAsia" w:hint="eastAsia"/>
        </w:rPr>
        <w:t>1</w:t>
      </w:r>
      <w:r>
        <w:rPr>
          <w:rFonts w:eastAsiaTheme="minorEastAsia"/>
        </w:rPr>
        <w:t>3-1</w:t>
      </w:r>
      <w:r>
        <w:rPr>
          <w:rFonts w:eastAsiaTheme="minorEastAsia" w:hint="eastAsia"/>
        </w:rPr>
        <w:t>所示）</w:t>
      </w:r>
      <w:r w:rsidRPr="00F210D7">
        <w:rPr>
          <w:rFonts w:eastAsiaTheme="minorEastAsia" w:hint="eastAsia"/>
        </w:rPr>
        <w:t>是</w:t>
      </w:r>
      <w:r w:rsidRPr="00F210D7">
        <w:rPr>
          <w:rFonts w:eastAsiaTheme="minorEastAsia" w:hint="eastAsia"/>
        </w:rPr>
        <w:t>Nordic</w:t>
      </w:r>
      <w:r w:rsidRPr="00F210D7">
        <w:rPr>
          <w:rFonts w:eastAsiaTheme="minorEastAsia" w:hint="eastAsia"/>
        </w:rPr>
        <w:t>公司基于</w:t>
      </w:r>
      <w:r w:rsidRPr="00F210D7">
        <w:rPr>
          <w:rFonts w:eastAsiaTheme="minorEastAsia" w:hint="eastAsia"/>
        </w:rPr>
        <w:t>n</w:t>
      </w:r>
      <w:r w:rsidRPr="00F210D7">
        <w:rPr>
          <w:rFonts w:eastAsiaTheme="minorEastAsia"/>
        </w:rPr>
        <w:t>RF24L01</w:t>
      </w:r>
      <w:r w:rsidRPr="00F210D7">
        <w:rPr>
          <w:rFonts w:eastAsiaTheme="minorEastAsia" w:hint="eastAsia"/>
        </w:rPr>
        <w:t>芯片开发成的</w:t>
      </w:r>
      <w:r w:rsidRPr="00F210D7">
        <w:rPr>
          <w:rFonts w:eastAsiaTheme="minorEastAsia" w:hint="eastAsia"/>
        </w:rPr>
        <w:t>2.4G</w:t>
      </w:r>
      <w:r w:rsidRPr="00F210D7">
        <w:rPr>
          <w:rFonts w:eastAsiaTheme="minorEastAsia" w:hint="eastAsia"/>
        </w:rPr>
        <w:t>无线通讯模块。</w:t>
      </w:r>
      <w:r w:rsidRPr="00F210D7">
        <w:rPr>
          <w:rFonts w:ascii="宋体" w:eastAsia="宋体" w:hAnsi="宋体" w:cs="宋体" w:hint="eastAsia"/>
        </w:rPr>
        <w:t>采用</w:t>
      </w:r>
      <w:r w:rsidRPr="00F210D7">
        <w:t xml:space="preserve"> FSK </w:t>
      </w:r>
      <w:r w:rsidRPr="00F210D7">
        <w:rPr>
          <w:rFonts w:ascii="宋体" w:eastAsia="宋体" w:hAnsi="宋体" w:cs="宋体" w:hint="eastAsia"/>
        </w:rPr>
        <w:t>调制，内部</w:t>
      </w:r>
      <w:r w:rsidRPr="001333BC">
        <w:rPr>
          <w:rFonts w:eastAsia="宋体" w:hint="eastAsia"/>
        </w:rPr>
        <w:t>集成</w:t>
      </w:r>
      <w:r w:rsidRPr="001333BC">
        <w:rPr>
          <w:rFonts w:eastAsiaTheme="minorEastAsia" w:hint="eastAsia"/>
        </w:rPr>
        <w:t>Nor</w:t>
      </w:r>
      <w:r w:rsidRPr="001333BC">
        <w:t>dic</w:t>
      </w:r>
      <w:r w:rsidRPr="001333BC">
        <w:rPr>
          <w:rFonts w:eastAsia="宋体" w:hint="eastAsia"/>
        </w:rPr>
        <w:t>自</w:t>
      </w:r>
      <w:r w:rsidRPr="00F210D7">
        <w:rPr>
          <w:rFonts w:ascii="宋体" w:eastAsia="宋体" w:hAnsi="宋体" w:cs="宋体" w:hint="eastAsia"/>
        </w:rPr>
        <w:t>己的</w:t>
      </w:r>
      <w:r w:rsidRPr="00F210D7">
        <w:t xml:space="preserve"> Enhanced Short Burst </w:t>
      </w:r>
      <w:r w:rsidRPr="00F210D7">
        <w:rPr>
          <w:rFonts w:ascii="宋体" w:eastAsia="宋体" w:hAnsi="宋体" w:cs="宋体" w:hint="eastAsia"/>
        </w:rPr>
        <w:t>协议。可以实现点对点或是</w:t>
      </w:r>
      <w:r w:rsidRPr="00F210D7">
        <w:t xml:space="preserve"> 1 </w:t>
      </w:r>
      <w:r w:rsidRPr="00F210D7">
        <w:rPr>
          <w:rFonts w:ascii="宋体" w:eastAsia="宋体" w:hAnsi="宋体" w:cs="宋体" w:hint="eastAsia"/>
        </w:rPr>
        <w:t>对</w:t>
      </w:r>
      <w:r w:rsidRPr="00F210D7">
        <w:t xml:space="preserve"> 6 </w:t>
      </w:r>
      <w:r w:rsidRPr="00F210D7">
        <w:rPr>
          <w:rFonts w:ascii="宋体" w:eastAsia="宋体" w:hAnsi="宋体" w:cs="宋体" w:hint="eastAsia"/>
        </w:rPr>
        <w:t>的无线通信。无线通信速度</w:t>
      </w:r>
      <w:r>
        <w:rPr>
          <w:rFonts w:ascii="宋体" w:eastAsia="宋体" w:hAnsi="宋体" w:cs="宋体" w:hint="eastAsia"/>
        </w:rPr>
        <w:t>最高</w:t>
      </w:r>
      <w:r w:rsidRPr="00F210D7">
        <w:rPr>
          <w:rFonts w:ascii="宋体" w:eastAsia="宋体" w:hAnsi="宋体" w:cs="宋体" w:hint="eastAsia"/>
        </w:rPr>
        <w:t>可达到</w:t>
      </w:r>
      <w:r w:rsidRPr="00F210D7">
        <w:t xml:space="preserve"> 2M</w:t>
      </w:r>
      <w:r w:rsidRPr="00F210D7">
        <w:rPr>
          <w:rFonts w:ascii="宋体" w:eastAsia="宋体" w:hAnsi="宋体" w:cs="宋体" w:hint="eastAsia"/>
        </w:rPr>
        <w:t>（</w:t>
      </w:r>
      <w:r w:rsidRPr="00F210D7">
        <w:t>bps</w:t>
      </w:r>
      <w:r w:rsidRPr="00F210D7">
        <w:rPr>
          <w:rFonts w:ascii="宋体" w:eastAsia="宋体" w:hAnsi="宋体" w:cs="宋体" w:hint="eastAsia"/>
        </w:rPr>
        <w:t>）</w:t>
      </w:r>
      <w:r>
        <w:rPr>
          <w:rFonts w:eastAsia="宋体" w:hint="eastAsia"/>
        </w:rPr>
        <w:t>，</w:t>
      </w:r>
      <w:r w:rsidRPr="00F210D7">
        <w:rPr>
          <w:rFonts w:eastAsia="宋体" w:hint="eastAsia"/>
        </w:rPr>
        <w:t>NRF</w:t>
      </w:r>
      <w:r w:rsidRPr="00F210D7">
        <w:rPr>
          <w:rFonts w:eastAsia="宋体"/>
        </w:rPr>
        <w:t>24L01</w:t>
      </w:r>
      <w:r w:rsidRPr="00F210D7">
        <w:rPr>
          <w:rFonts w:eastAsia="宋体" w:hint="eastAsia"/>
        </w:rPr>
        <w:t>有收发模式，配置模式，空闲模式，关机模式四个工作模式。</w:t>
      </w:r>
    </w:p>
    <w:p w14:paraId="0FA5BA66" w14:textId="77777777" w:rsidR="006F4C39" w:rsidRPr="00687A3D" w:rsidRDefault="006F4C39" w:rsidP="006F4C39">
      <w:pPr>
        <w:pStyle w:val="3"/>
      </w:pPr>
      <w:bookmarkStart w:id="42" w:name="_Toc533184845"/>
      <w:r>
        <w:rPr>
          <w:rFonts w:hint="eastAsia"/>
        </w:rPr>
        <w:t>驱动</w:t>
      </w:r>
      <w:r>
        <w:rPr>
          <w:rFonts w:hint="eastAsia"/>
        </w:rPr>
        <w:t>N</w:t>
      </w:r>
      <w:r>
        <w:t>RF24L01+</w:t>
      </w:r>
      <w:r>
        <w:t>模块</w:t>
      </w:r>
      <w:bookmarkEnd w:id="42"/>
    </w:p>
    <w:p w14:paraId="63EC8C6E" w14:textId="524594AF" w:rsidR="006F4C39" w:rsidRDefault="006F4C39" w:rsidP="006F4C39">
      <w:pPr>
        <w:ind w:firstLineChars="100" w:firstLine="240"/>
        <w:rPr>
          <w:rFonts w:eastAsia="宋体"/>
        </w:rPr>
      </w:pPr>
      <w:r>
        <w:rPr>
          <w:rFonts w:eastAsia="宋体" w:hint="eastAsia"/>
        </w:rPr>
        <w:t>将</w:t>
      </w:r>
      <w:r w:rsidRPr="00F210D7">
        <w:rPr>
          <w:rFonts w:eastAsiaTheme="minorEastAsia" w:hint="eastAsia"/>
        </w:rPr>
        <w:t>n</w:t>
      </w:r>
      <w:r w:rsidRPr="00F210D7">
        <w:rPr>
          <w:rFonts w:eastAsiaTheme="minorEastAsia"/>
        </w:rPr>
        <w:t>RF</w:t>
      </w:r>
      <w:r w:rsidRPr="00F210D7">
        <w:rPr>
          <w:rFonts w:eastAsiaTheme="minorEastAsia" w:hint="eastAsia"/>
        </w:rPr>
        <w:t>24</w:t>
      </w:r>
      <w:r w:rsidRPr="00F210D7">
        <w:rPr>
          <w:rFonts w:eastAsiaTheme="minorEastAsia"/>
        </w:rPr>
        <w:t>L</w:t>
      </w:r>
      <w:r w:rsidRPr="00F210D7">
        <w:rPr>
          <w:rFonts w:eastAsiaTheme="minorEastAsia" w:hint="eastAsia"/>
        </w:rPr>
        <w:t>01+</w:t>
      </w:r>
      <w:r w:rsidRPr="00F210D7">
        <w:rPr>
          <w:rFonts w:eastAsiaTheme="minorEastAsia" w:hint="eastAsia"/>
        </w:rPr>
        <w:t>模块</w:t>
      </w:r>
      <w:r>
        <w:rPr>
          <w:rFonts w:eastAsiaTheme="minorEastAsia" w:hint="eastAsia"/>
        </w:rPr>
        <w:t>插到</w:t>
      </w:r>
      <w:r>
        <w:rPr>
          <w:rFonts w:hint="eastAsia"/>
        </w:rPr>
        <w:t>PS2X&amp;Motor Driver Board</w:t>
      </w:r>
      <w:r>
        <w:t xml:space="preserve"> </w:t>
      </w:r>
      <w:r>
        <w:rPr>
          <w:rFonts w:ascii="宋体" w:eastAsia="宋体" w:hAnsi="宋体" w:cs="宋体" w:hint="eastAsia"/>
        </w:rPr>
        <w:t>驱动板上的对应接口（如图</w:t>
      </w:r>
      <w:r>
        <w:rPr>
          <w:rFonts w:ascii="宋体" w:eastAsia="宋体" w:hAnsi="宋体" w:cs="宋体"/>
        </w:rPr>
        <w:t>6-1</w:t>
      </w:r>
      <w:r>
        <w:rPr>
          <w:rFonts w:ascii="宋体" w:eastAsia="宋体" w:hAnsi="宋体" w:cs="宋体" w:hint="eastAsia"/>
        </w:rPr>
        <w:t>所示）</w:t>
      </w:r>
      <w:r>
        <w:rPr>
          <w:rFonts w:eastAsia="宋体" w:hint="eastAsia"/>
        </w:rPr>
        <w:t>。为了</w:t>
      </w:r>
      <w:r>
        <w:rPr>
          <w:rFonts w:eastAsia="宋体" w:hint="eastAsia"/>
        </w:rPr>
        <w:t>N</w:t>
      </w:r>
      <w:r>
        <w:rPr>
          <w:rFonts w:eastAsia="宋体"/>
        </w:rPr>
        <w:t>rf24L01</w:t>
      </w:r>
      <w:r>
        <w:rPr>
          <w:rFonts w:eastAsia="宋体" w:hint="eastAsia"/>
        </w:rPr>
        <w:t>数据的接收稳定建议</w:t>
      </w:r>
      <w:r>
        <w:rPr>
          <w:rFonts w:eastAsia="宋体" w:hint="eastAsia"/>
        </w:rPr>
        <w:t>VCC</w:t>
      </w:r>
      <w:r>
        <w:rPr>
          <w:rFonts w:eastAsia="宋体" w:hint="eastAsia"/>
        </w:rPr>
        <w:t>和</w:t>
      </w:r>
      <w:r>
        <w:rPr>
          <w:rFonts w:eastAsia="宋体" w:hint="eastAsia"/>
        </w:rPr>
        <w:t>GUD</w:t>
      </w:r>
      <w:r>
        <w:rPr>
          <w:rFonts w:eastAsia="宋体" w:hint="eastAsia"/>
        </w:rPr>
        <w:t>之间连接</w:t>
      </w:r>
      <w:r>
        <w:rPr>
          <w:rFonts w:eastAsia="宋体" w:hint="eastAsia"/>
        </w:rPr>
        <w:t>10uf</w:t>
      </w:r>
      <w:r>
        <w:rPr>
          <w:rFonts w:eastAsia="宋体" w:hint="eastAsia"/>
        </w:rPr>
        <w:t>电容如图</w:t>
      </w:r>
      <w:r>
        <w:rPr>
          <w:rFonts w:eastAsia="宋体" w:hint="eastAsia"/>
        </w:rPr>
        <w:t>6</w:t>
      </w:r>
      <w:r>
        <w:rPr>
          <w:rFonts w:eastAsia="宋体"/>
        </w:rPr>
        <w:t>-2.</w:t>
      </w:r>
      <w:r w:rsidRPr="008330EF">
        <w:rPr>
          <w:rFonts w:eastAsiaTheme="minorEastAsia" w:hint="eastAsia"/>
        </w:rPr>
        <w:t xml:space="preserve"> </w:t>
      </w:r>
      <w:r>
        <w:rPr>
          <w:rFonts w:eastAsiaTheme="minorEastAsia" w:hint="eastAsia"/>
        </w:rPr>
        <w:t>（示例程序文件路径：</w:t>
      </w:r>
      <w:r w:rsidRPr="00901703">
        <w:rPr>
          <w:rFonts w:eastAsiaTheme="minorEastAsia"/>
        </w:rPr>
        <w:t>git\MotorDriverBoard\ArduinoDemo\nRF24l01+</w:t>
      </w:r>
      <w:r>
        <w:rPr>
          <w:rFonts w:eastAsiaTheme="minorEastAsia" w:hint="eastAsia"/>
        </w:rPr>
        <w:t>），可通过两个设备互相发送接收数据测试。</w:t>
      </w:r>
    </w:p>
    <w:p w14:paraId="04D44CB4" w14:textId="77777777" w:rsidR="006F4C39" w:rsidRDefault="006F4C39" w:rsidP="006F4C39">
      <w:pPr>
        <w:jc w:val="center"/>
        <w:rPr>
          <w:rFonts w:eastAsiaTheme="minorEastAsia"/>
        </w:rPr>
      </w:pPr>
      <w:r>
        <w:rPr>
          <w:noProof/>
        </w:rPr>
        <w:lastRenderedPageBreak/>
        <w:drawing>
          <wp:inline distT="0" distB="0" distL="0" distR="0" wp14:anchorId="15487789" wp14:editId="63A29892">
            <wp:extent cx="3211151" cy="2062887"/>
            <wp:effectExtent l="0" t="0" r="889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3118" t="23862" r="23588" b="26024"/>
                    <a:stretch/>
                  </pic:blipFill>
                  <pic:spPr bwMode="auto">
                    <a:xfrm>
                      <a:off x="0" y="0"/>
                      <a:ext cx="3249094" cy="2087262"/>
                    </a:xfrm>
                    <a:prstGeom prst="rect">
                      <a:avLst/>
                    </a:prstGeom>
                    <a:ln>
                      <a:noFill/>
                    </a:ln>
                    <a:extLst>
                      <a:ext uri="{53640926-AAD7-44D8-BBD7-CCE9431645EC}">
                        <a14:shadowObscured xmlns:a14="http://schemas.microsoft.com/office/drawing/2010/main"/>
                      </a:ext>
                    </a:extLst>
                  </pic:spPr>
                </pic:pic>
              </a:graphicData>
            </a:graphic>
          </wp:inline>
        </w:drawing>
      </w:r>
    </w:p>
    <w:p w14:paraId="5F8F48B7" w14:textId="6DD7411D" w:rsidR="006F4C39" w:rsidRPr="008B65C2" w:rsidRDefault="006F4C39" w:rsidP="006F4C39">
      <w:pPr>
        <w:pStyle w:val="a5"/>
        <w:jc w:val="center"/>
        <w:rPr>
          <w:rFonts w:eastAsiaTheme="minorEastAsia"/>
        </w:rPr>
      </w:pPr>
      <w:r>
        <w:rPr>
          <w:rFonts w:eastAsiaTheme="minorEastAsia" w:hint="eastAsia"/>
        </w:rPr>
        <w:t>图</w:t>
      </w:r>
      <w:r>
        <w:rPr>
          <w:rFonts w:eastAsiaTheme="minorEastAsia"/>
        </w:rPr>
        <w:t>6-1</w:t>
      </w:r>
      <w:r>
        <w:rPr>
          <w:rFonts w:eastAsiaTheme="minorEastAsia" w:hint="eastAsia"/>
        </w:rPr>
        <w:t>：</w:t>
      </w:r>
      <w:r>
        <w:rPr>
          <w:rFonts w:eastAsiaTheme="minorEastAsia" w:hint="eastAsia"/>
        </w:rPr>
        <w:t>N</w:t>
      </w:r>
      <w:r>
        <w:rPr>
          <w:rFonts w:eastAsiaTheme="minorEastAsia"/>
        </w:rPr>
        <w:t>rf24l01</w:t>
      </w:r>
      <w:r>
        <w:rPr>
          <w:rFonts w:eastAsiaTheme="minorEastAsia" w:hint="eastAsia"/>
        </w:rPr>
        <w:t>+</w:t>
      </w:r>
      <w:r>
        <w:rPr>
          <w:rFonts w:eastAsiaTheme="minorEastAsia" w:hint="eastAsia"/>
        </w:rPr>
        <w:t>实物图</w:t>
      </w:r>
    </w:p>
    <w:p w14:paraId="16E57E95" w14:textId="77777777" w:rsidR="006F4C39" w:rsidRDefault="006F4C39" w:rsidP="006F4C39">
      <w:pPr>
        <w:ind w:firstLineChars="100" w:firstLine="240"/>
        <w:jc w:val="center"/>
        <w:rPr>
          <w:rFonts w:eastAsia="宋体"/>
        </w:rPr>
      </w:pPr>
      <w:r>
        <w:rPr>
          <w:rFonts w:eastAsia="宋体" w:hint="eastAsia"/>
          <w:noProof/>
        </w:rPr>
        <w:drawing>
          <wp:inline distT="0" distB="0" distL="0" distR="0" wp14:anchorId="62A2AC74" wp14:editId="1529C72E">
            <wp:extent cx="2933040" cy="2933040"/>
            <wp:effectExtent l="0" t="0" r="127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驱动NRF2401+.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37573" cy="2937573"/>
                    </a:xfrm>
                    <a:prstGeom prst="rect">
                      <a:avLst/>
                    </a:prstGeom>
                  </pic:spPr>
                </pic:pic>
              </a:graphicData>
            </a:graphic>
          </wp:inline>
        </w:drawing>
      </w:r>
    </w:p>
    <w:p w14:paraId="7D35D565" w14:textId="7B325D3F" w:rsidR="006F4C39" w:rsidRDefault="006F4C39" w:rsidP="006F4C39">
      <w:pPr>
        <w:ind w:firstLineChars="100" w:firstLine="240"/>
        <w:jc w:val="center"/>
        <w:rPr>
          <w:rFonts w:eastAsia="宋体"/>
        </w:rPr>
      </w:pPr>
      <w:r>
        <w:rPr>
          <w:rFonts w:eastAsia="宋体" w:hint="eastAsia"/>
        </w:rPr>
        <w:t>图</w:t>
      </w:r>
      <w:r>
        <w:rPr>
          <w:rFonts w:eastAsia="宋体"/>
        </w:rPr>
        <w:t>6-2</w:t>
      </w:r>
    </w:p>
    <w:p w14:paraId="4BBC149B" w14:textId="404076FB" w:rsidR="006F4C39" w:rsidRDefault="006F4C39" w:rsidP="006F4C39">
      <w:pPr>
        <w:pStyle w:val="3"/>
      </w:pPr>
      <w:r>
        <w:rPr>
          <w:rFonts w:hint="eastAsia"/>
        </w:rPr>
        <w:t>N</w:t>
      </w:r>
      <w:r>
        <w:t>RF24L01+</w:t>
      </w:r>
      <w:r>
        <w:rPr>
          <w:rFonts w:hint="eastAsia"/>
        </w:rPr>
        <w:t>测试</w:t>
      </w:r>
      <w:r>
        <w:rPr>
          <w:rFonts w:hint="eastAsia"/>
        </w:rPr>
        <w:t>demo</w:t>
      </w:r>
    </w:p>
    <w:p w14:paraId="042164FC" w14:textId="4150F325" w:rsidR="006F4C39" w:rsidRPr="006F4C39" w:rsidRDefault="006F4C39" w:rsidP="006F4C39">
      <w:pPr>
        <w:rPr>
          <w:rFonts w:eastAsiaTheme="minorEastAsia"/>
        </w:rPr>
      </w:pPr>
      <w:r>
        <w:rPr>
          <w:rFonts w:eastAsiaTheme="minorEastAsia" w:hint="eastAsia"/>
        </w:rPr>
        <w:t>用</w:t>
      </w:r>
      <w:r w:rsidR="00FD5BB0">
        <w:rPr>
          <w:rFonts w:eastAsiaTheme="minorEastAsia" w:hint="eastAsia"/>
        </w:rPr>
        <w:t>米思齐</w:t>
      </w:r>
      <w:r>
        <w:rPr>
          <w:rFonts w:eastAsiaTheme="minorEastAsia" w:hint="eastAsia"/>
        </w:rPr>
        <w:t>编写</w:t>
      </w:r>
      <w:r>
        <w:rPr>
          <w:rFonts w:eastAsiaTheme="minorEastAsia" w:hint="eastAsia"/>
        </w:rPr>
        <w:t>N</w:t>
      </w:r>
      <w:r>
        <w:rPr>
          <w:rFonts w:eastAsiaTheme="minorEastAsia"/>
        </w:rPr>
        <w:t>rf24L01+</w:t>
      </w:r>
      <w:r>
        <w:rPr>
          <w:rFonts w:eastAsiaTheme="minorEastAsia" w:hint="eastAsia"/>
        </w:rPr>
        <w:t>测试时，需要用到两块</w:t>
      </w:r>
      <w:r>
        <w:rPr>
          <w:rFonts w:eastAsiaTheme="minorEastAsia" w:hint="eastAsia"/>
        </w:rPr>
        <w:t>M</w:t>
      </w:r>
      <w:r>
        <w:rPr>
          <w:rFonts w:eastAsiaTheme="minorEastAsia"/>
        </w:rPr>
        <w:t>otorDriverBoard</w:t>
      </w:r>
      <w:r>
        <w:rPr>
          <w:rFonts w:eastAsiaTheme="minorEastAsia" w:hint="eastAsia"/>
        </w:rPr>
        <w:t>并把两个</w:t>
      </w:r>
      <w:r>
        <w:rPr>
          <w:rFonts w:eastAsiaTheme="minorEastAsia" w:hint="eastAsia"/>
        </w:rPr>
        <w:t>N</w:t>
      </w:r>
      <w:r>
        <w:rPr>
          <w:rFonts w:eastAsiaTheme="minorEastAsia"/>
        </w:rPr>
        <w:t>rf24L01+</w:t>
      </w:r>
      <w:r>
        <w:rPr>
          <w:rFonts w:eastAsiaTheme="minorEastAsia" w:hint="eastAsia"/>
        </w:rPr>
        <w:t>模块分别插入对应的借口中，然后在</w:t>
      </w:r>
      <w:r w:rsidR="00FD5BB0">
        <w:rPr>
          <w:rFonts w:eastAsiaTheme="minorEastAsia" w:hint="eastAsia"/>
        </w:rPr>
        <w:t>米思齐</w:t>
      </w:r>
      <w:r>
        <w:rPr>
          <w:rFonts w:eastAsiaTheme="minorEastAsia" w:hint="eastAsia"/>
        </w:rPr>
        <w:t>中用积木搭出两个程序：一个发送数据程序和一个接收数据程序</w:t>
      </w:r>
      <w:r w:rsidR="001905BA">
        <w:rPr>
          <w:rFonts w:eastAsiaTheme="minorEastAsia" w:hint="eastAsia"/>
        </w:rPr>
        <w:t>，如下图所示。</w:t>
      </w:r>
    </w:p>
    <w:p w14:paraId="35B53A90" w14:textId="0D789285" w:rsidR="00A3451E" w:rsidRPr="00A3451E" w:rsidRDefault="00A3451E" w:rsidP="00A3451E">
      <w:pPr>
        <w:rPr>
          <w:rFonts w:eastAsiaTheme="minorEastAsia"/>
        </w:rPr>
      </w:pPr>
    </w:p>
    <w:p w14:paraId="4DD1DC05" w14:textId="27B81271" w:rsidR="001905BA" w:rsidRDefault="009F110F" w:rsidP="001905BA">
      <w:pPr>
        <w:pStyle w:val="af6"/>
        <w:spacing w:line="360" w:lineRule="auto"/>
        <w:ind w:left="420" w:firstLineChars="0" w:firstLine="0"/>
        <w:jc w:val="center"/>
        <w:rPr>
          <w:rFonts w:ascii="Times New Roman" w:hAnsi="Times New Roman"/>
          <w:kern w:val="0"/>
          <w:sz w:val="24"/>
        </w:rPr>
      </w:pPr>
      <w:r>
        <w:rPr>
          <w:noProof/>
        </w:rPr>
        <w:drawing>
          <wp:inline distT="0" distB="0" distL="0" distR="0" wp14:anchorId="5BA847CD" wp14:editId="61D759A3">
            <wp:extent cx="2581275" cy="1438275"/>
            <wp:effectExtent l="0" t="0" r="9525" b="952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81275" cy="1438275"/>
                    </a:xfrm>
                    <a:prstGeom prst="rect">
                      <a:avLst/>
                    </a:prstGeom>
                  </pic:spPr>
                </pic:pic>
              </a:graphicData>
            </a:graphic>
          </wp:inline>
        </w:drawing>
      </w:r>
    </w:p>
    <w:p w14:paraId="27E05A7B" w14:textId="2E87FDBA" w:rsidR="007A7D6C" w:rsidRDefault="007A7D6C" w:rsidP="001905BA">
      <w:pPr>
        <w:pStyle w:val="af6"/>
        <w:spacing w:line="360" w:lineRule="auto"/>
        <w:ind w:left="420" w:firstLineChars="0" w:firstLine="0"/>
        <w:jc w:val="center"/>
        <w:rPr>
          <w:rFonts w:ascii="Times New Roman" w:hAnsi="Times New Roman"/>
          <w:kern w:val="0"/>
          <w:sz w:val="24"/>
        </w:rPr>
      </w:pPr>
      <w:r>
        <w:rPr>
          <w:rFonts w:ascii="Times New Roman" w:hAnsi="Times New Roman" w:hint="eastAsia"/>
          <w:kern w:val="0"/>
          <w:sz w:val="24"/>
        </w:rPr>
        <w:t>发送数据</w:t>
      </w:r>
    </w:p>
    <w:p w14:paraId="38ADE886" w14:textId="66C6C1A8" w:rsidR="00943C26" w:rsidRDefault="001F5869" w:rsidP="001905BA">
      <w:pPr>
        <w:pStyle w:val="af6"/>
        <w:spacing w:line="360" w:lineRule="auto"/>
        <w:ind w:left="420" w:firstLineChars="0" w:firstLine="0"/>
        <w:jc w:val="center"/>
        <w:rPr>
          <w:rFonts w:ascii="Times New Roman" w:hAnsi="Times New Roman"/>
          <w:kern w:val="0"/>
          <w:sz w:val="24"/>
        </w:rPr>
      </w:pPr>
      <w:r>
        <w:rPr>
          <w:noProof/>
        </w:rPr>
        <w:lastRenderedPageBreak/>
        <w:drawing>
          <wp:inline distT="0" distB="0" distL="0" distR="0" wp14:anchorId="72003F48" wp14:editId="0E88A857">
            <wp:extent cx="4295775" cy="1857375"/>
            <wp:effectExtent l="0" t="0" r="9525"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95775" cy="1857375"/>
                    </a:xfrm>
                    <a:prstGeom prst="rect">
                      <a:avLst/>
                    </a:prstGeom>
                  </pic:spPr>
                </pic:pic>
              </a:graphicData>
            </a:graphic>
          </wp:inline>
        </w:drawing>
      </w:r>
    </w:p>
    <w:p w14:paraId="361D459E" w14:textId="5E1B4DF9" w:rsidR="007A7D6C" w:rsidRDefault="007A7D6C" w:rsidP="001905BA">
      <w:pPr>
        <w:pStyle w:val="af6"/>
        <w:spacing w:line="360" w:lineRule="auto"/>
        <w:ind w:left="420" w:firstLineChars="0" w:firstLine="0"/>
        <w:jc w:val="center"/>
        <w:rPr>
          <w:rFonts w:ascii="Times New Roman" w:hAnsi="Times New Roman"/>
          <w:kern w:val="0"/>
          <w:sz w:val="24"/>
        </w:rPr>
      </w:pPr>
      <w:r>
        <w:rPr>
          <w:rFonts w:ascii="Times New Roman" w:hAnsi="Times New Roman" w:hint="eastAsia"/>
          <w:kern w:val="0"/>
          <w:sz w:val="24"/>
        </w:rPr>
        <w:t>接收数据</w:t>
      </w:r>
    </w:p>
    <w:p w14:paraId="588B43D0" w14:textId="1E2FF98D" w:rsidR="000A54ED" w:rsidRDefault="0092264D" w:rsidP="001905BA">
      <w:pPr>
        <w:pStyle w:val="af6"/>
        <w:spacing w:line="360" w:lineRule="auto"/>
        <w:ind w:left="420" w:firstLineChars="0" w:firstLine="0"/>
        <w:jc w:val="center"/>
        <w:rPr>
          <w:rFonts w:ascii="Times New Roman" w:hAnsi="Times New Roman"/>
          <w:kern w:val="0"/>
          <w:sz w:val="24"/>
        </w:rPr>
      </w:pPr>
      <w:r>
        <w:rPr>
          <w:rFonts w:ascii="Times New Roman" w:hAnsi="Times New Roman" w:hint="eastAsia"/>
          <w:kern w:val="0"/>
          <w:sz w:val="24"/>
        </w:rPr>
        <w:t>用</w:t>
      </w:r>
      <w:r>
        <w:rPr>
          <w:rFonts w:ascii="Times New Roman" w:hAnsi="Times New Roman" w:hint="eastAsia"/>
          <w:kern w:val="0"/>
          <w:sz w:val="24"/>
        </w:rPr>
        <w:t>A</w:t>
      </w:r>
      <w:r>
        <w:rPr>
          <w:rFonts w:ascii="Times New Roman" w:hAnsi="Times New Roman"/>
          <w:kern w:val="0"/>
          <w:sz w:val="24"/>
        </w:rPr>
        <w:t>rduino ide</w:t>
      </w:r>
      <w:r>
        <w:rPr>
          <w:rFonts w:ascii="Times New Roman" w:hAnsi="Times New Roman" w:hint="eastAsia"/>
          <w:kern w:val="0"/>
          <w:sz w:val="24"/>
        </w:rPr>
        <w:t>编译，打开串口监视器，可以观察到数据从</w:t>
      </w:r>
      <w:r>
        <w:rPr>
          <w:rFonts w:ascii="Times New Roman" w:hAnsi="Times New Roman"/>
          <w:kern w:val="0"/>
          <w:sz w:val="24"/>
        </w:rPr>
        <w:t>N</w:t>
      </w:r>
      <w:r>
        <w:rPr>
          <w:rFonts w:ascii="Times New Roman" w:hAnsi="Times New Roman" w:hint="eastAsia"/>
          <w:kern w:val="0"/>
          <w:sz w:val="24"/>
        </w:rPr>
        <w:t>rf</w:t>
      </w:r>
      <w:r>
        <w:rPr>
          <w:rFonts w:ascii="Times New Roman" w:hAnsi="Times New Roman"/>
          <w:kern w:val="0"/>
          <w:sz w:val="24"/>
        </w:rPr>
        <w:t>24L01</w:t>
      </w:r>
      <w:r>
        <w:rPr>
          <w:rFonts w:ascii="Times New Roman" w:hAnsi="Times New Roman" w:hint="eastAsia"/>
          <w:kern w:val="0"/>
          <w:sz w:val="24"/>
        </w:rPr>
        <w:t>成功发送到别一个</w:t>
      </w:r>
      <w:r>
        <w:rPr>
          <w:rFonts w:ascii="Times New Roman" w:hAnsi="Times New Roman" w:hint="eastAsia"/>
          <w:kern w:val="0"/>
          <w:sz w:val="24"/>
        </w:rPr>
        <w:t>N</w:t>
      </w:r>
      <w:r>
        <w:rPr>
          <w:rFonts w:ascii="Times New Roman" w:hAnsi="Times New Roman"/>
          <w:kern w:val="0"/>
          <w:sz w:val="24"/>
        </w:rPr>
        <w:t>rf</w:t>
      </w:r>
      <w:r>
        <w:rPr>
          <w:rFonts w:ascii="Times New Roman" w:hAnsi="Times New Roman" w:hint="eastAsia"/>
          <w:kern w:val="0"/>
          <w:sz w:val="24"/>
        </w:rPr>
        <w:t>2</w:t>
      </w:r>
      <w:r>
        <w:rPr>
          <w:rFonts w:ascii="Times New Roman" w:hAnsi="Times New Roman"/>
          <w:kern w:val="0"/>
          <w:sz w:val="24"/>
        </w:rPr>
        <w:t>4L01</w:t>
      </w:r>
    </w:p>
    <w:p w14:paraId="11B13A7E" w14:textId="21A80D62" w:rsidR="00C452F0" w:rsidRDefault="005B5323" w:rsidP="00C452F0">
      <w:pPr>
        <w:pStyle w:val="af6"/>
        <w:spacing w:line="360" w:lineRule="auto"/>
        <w:ind w:left="420" w:firstLineChars="0" w:firstLine="0"/>
        <w:jc w:val="center"/>
        <w:rPr>
          <w:rFonts w:ascii="Times New Roman" w:hAnsi="Times New Roman"/>
          <w:noProof/>
          <w:kern w:val="0"/>
          <w:sz w:val="24"/>
        </w:rPr>
      </w:pPr>
      <w:r w:rsidRPr="005B5323">
        <w:rPr>
          <w:rFonts w:ascii="Times New Roman" w:hAnsi="Times New Roman"/>
          <w:noProof/>
          <w:kern w:val="0"/>
          <w:sz w:val="24"/>
        </w:rPr>
        <w:drawing>
          <wp:inline distT="0" distB="0" distL="0" distR="0" wp14:anchorId="2B3319E0" wp14:editId="7A304004">
            <wp:extent cx="5844845" cy="3364865"/>
            <wp:effectExtent l="0" t="0" r="3810" b="6985"/>
            <wp:docPr id="38" name="图片 38" descr="C:\Users\ADMINI~1\AppData\Local\Temp\154649476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1546494766(1).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10090" cy="3402427"/>
                    </a:xfrm>
                    <a:prstGeom prst="rect">
                      <a:avLst/>
                    </a:prstGeom>
                    <a:noFill/>
                    <a:ln>
                      <a:noFill/>
                    </a:ln>
                  </pic:spPr>
                </pic:pic>
              </a:graphicData>
            </a:graphic>
          </wp:inline>
        </w:drawing>
      </w:r>
    </w:p>
    <w:p w14:paraId="47162631" w14:textId="79FED9E9" w:rsidR="00C452F0" w:rsidRDefault="00C452F0" w:rsidP="00C452F0">
      <w:pPr>
        <w:rPr>
          <w:rFonts w:eastAsiaTheme="minorEastAsia"/>
          <w:noProof/>
        </w:rPr>
      </w:pPr>
    </w:p>
    <w:p w14:paraId="7067C517" w14:textId="63AC31FA" w:rsidR="00C452F0" w:rsidRDefault="00C452F0" w:rsidP="00C452F0">
      <w:pPr>
        <w:pStyle w:val="af6"/>
        <w:spacing w:line="360" w:lineRule="auto"/>
        <w:ind w:left="420" w:firstLineChars="0" w:firstLine="0"/>
        <w:jc w:val="center"/>
        <w:rPr>
          <w:rFonts w:ascii="Times New Roman" w:hAnsi="Times New Roman"/>
          <w:kern w:val="0"/>
          <w:sz w:val="24"/>
        </w:rPr>
      </w:pPr>
      <w:r>
        <w:rPr>
          <w:rFonts w:ascii="Times New Roman" w:hAnsi="Times New Roman" w:hint="eastAsia"/>
          <w:kern w:val="0"/>
          <w:sz w:val="24"/>
        </w:rPr>
        <w:t>发送数据</w:t>
      </w:r>
      <w:r w:rsidR="009011D8">
        <w:rPr>
          <w:rFonts w:ascii="Times New Roman" w:hAnsi="Times New Roman" w:hint="eastAsia"/>
          <w:kern w:val="0"/>
          <w:sz w:val="24"/>
        </w:rPr>
        <w:t>“</w:t>
      </w:r>
      <w:r w:rsidR="009011D8">
        <w:rPr>
          <w:rFonts w:ascii="Times New Roman" w:hAnsi="Times New Roman" w:hint="eastAsia"/>
          <w:kern w:val="0"/>
          <w:sz w:val="24"/>
        </w:rPr>
        <w:t>1</w:t>
      </w:r>
      <w:r w:rsidR="009011D8">
        <w:rPr>
          <w:rFonts w:ascii="Times New Roman" w:hAnsi="Times New Roman"/>
          <w:kern w:val="0"/>
          <w:sz w:val="24"/>
        </w:rPr>
        <w:t>23</w:t>
      </w:r>
      <w:r w:rsidR="009011D8">
        <w:rPr>
          <w:rFonts w:ascii="Times New Roman" w:hAnsi="Times New Roman" w:hint="eastAsia"/>
          <w:kern w:val="0"/>
          <w:sz w:val="24"/>
        </w:rPr>
        <w:t>”</w:t>
      </w:r>
    </w:p>
    <w:p w14:paraId="40FACBC3" w14:textId="77777777" w:rsidR="00C452F0" w:rsidRPr="00C452F0" w:rsidRDefault="00C452F0" w:rsidP="00C452F0">
      <w:pPr>
        <w:jc w:val="center"/>
        <w:rPr>
          <w:lang w:val="x-none" w:eastAsia="x-none" w:bidi="x-none"/>
        </w:rPr>
      </w:pPr>
    </w:p>
    <w:p w14:paraId="318555B0" w14:textId="2C3D7555" w:rsidR="005B5323" w:rsidRDefault="00077DE1" w:rsidP="00C452F0">
      <w:pPr>
        <w:pStyle w:val="af6"/>
        <w:spacing w:line="360" w:lineRule="auto"/>
        <w:ind w:left="420" w:firstLineChars="0" w:firstLine="0"/>
        <w:jc w:val="center"/>
        <w:rPr>
          <w:rFonts w:ascii="Times New Roman" w:hAnsi="Times New Roman"/>
          <w:noProof/>
          <w:kern w:val="0"/>
          <w:sz w:val="24"/>
        </w:rPr>
      </w:pPr>
      <w:r w:rsidRPr="00077DE1">
        <w:rPr>
          <w:rFonts w:ascii="Times New Roman" w:hAnsi="Times New Roman"/>
          <w:noProof/>
          <w:kern w:val="0"/>
          <w:sz w:val="24"/>
        </w:rPr>
        <w:lastRenderedPageBreak/>
        <w:drawing>
          <wp:inline distT="0" distB="0" distL="0" distR="0" wp14:anchorId="0D2DB30D" wp14:editId="7ECC77C5">
            <wp:extent cx="5427878" cy="3400708"/>
            <wp:effectExtent l="0" t="0" r="1905" b="0"/>
            <wp:docPr id="40" name="图片 40" descr="C:\Users\ADMINI~1\AppData\Local\Temp\15464947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1546494799(1).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06070" cy="3449697"/>
                    </a:xfrm>
                    <a:prstGeom prst="rect">
                      <a:avLst/>
                    </a:prstGeom>
                    <a:noFill/>
                    <a:ln>
                      <a:noFill/>
                    </a:ln>
                  </pic:spPr>
                </pic:pic>
              </a:graphicData>
            </a:graphic>
          </wp:inline>
        </w:drawing>
      </w:r>
    </w:p>
    <w:p w14:paraId="23FE1AAD" w14:textId="3CC2DBA6" w:rsidR="00C452F0" w:rsidRDefault="00C452F0" w:rsidP="00C452F0">
      <w:pPr>
        <w:pStyle w:val="af6"/>
        <w:spacing w:line="360" w:lineRule="auto"/>
        <w:ind w:left="420" w:firstLineChars="0" w:firstLine="0"/>
        <w:jc w:val="center"/>
        <w:rPr>
          <w:rFonts w:ascii="Times New Roman" w:hAnsi="Times New Roman"/>
          <w:kern w:val="0"/>
          <w:sz w:val="24"/>
        </w:rPr>
      </w:pPr>
      <w:r>
        <w:rPr>
          <w:rFonts w:ascii="Times New Roman" w:hAnsi="Times New Roman" w:hint="eastAsia"/>
          <w:kern w:val="0"/>
          <w:sz w:val="24"/>
        </w:rPr>
        <w:t>接收</w:t>
      </w:r>
      <w:r w:rsidR="009011D8">
        <w:rPr>
          <w:rFonts w:ascii="Times New Roman" w:hAnsi="Times New Roman" w:hint="eastAsia"/>
          <w:kern w:val="0"/>
          <w:sz w:val="24"/>
        </w:rPr>
        <w:t>到</w:t>
      </w:r>
      <w:r>
        <w:rPr>
          <w:rFonts w:ascii="Times New Roman" w:hAnsi="Times New Roman" w:hint="eastAsia"/>
          <w:kern w:val="0"/>
          <w:sz w:val="24"/>
        </w:rPr>
        <w:t>数据</w:t>
      </w:r>
      <w:r w:rsidR="009011D8">
        <w:rPr>
          <w:rFonts w:ascii="Times New Roman" w:hAnsi="Times New Roman" w:hint="eastAsia"/>
          <w:kern w:val="0"/>
          <w:sz w:val="24"/>
        </w:rPr>
        <w:t>“</w:t>
      </w:r>
      <w:r w:rsidR="009011D8">
        <w:rPr>
          <w:rFonts w:ascii="Times New Roman" w:hAnsi="Times New Roman" w:hint="eastAsia"/>
          <w:kern w:val="0"/>
          <w:sz w:val="24"/>
        </w:rPr>
        <w:t>1</w:t>
      </w:r>
      <w:r w:rsidR="009011D8">
        <w:rPr>
          <w:rFonts w:ascii="Times New Roman" w:hAnsi="Times New Roman"/>
          <w:kern w:val="0"/>
          <w:sz w:val="24"/>
        </w:rPr>
        <w:t>23</w:t>
      </w:r>
      <w:r w:rsidR="009011D8">
        <w:rPr>
          <w:rFonts w:ascii="Times New Roman" w:hAnsi="Times New Roman" w:hint="eastAsia"/>
          <w:kern w:val="0"/>
          <w:sz w:val="24"/>
        </w:rPr>
        <w:t>”</w:t>
      </w:r>
    </w:p>
    <w:p w14:paraId="4CCB07FC" w14:textId="77777777" w:rsidR="00C452F0" w:rsidRPr="00C452F0" w:rsidRDefault="00C452F0" w:rsidP="00C452F0">
      <w:pPr>
        <w:jc w:val="center"/>
      </w:pPr>
    </w:p>
    <w:sectPr w:rsidR="00C452F0" w:rsidRPr="00C452F0" w:rsidSect="006B34A3">
      <w:headerReference w:type="default" r:id="rId75"/>
      <w:footerReference w:type="default" r:id="rId76"/>
      <w:type w:val="continuous"/>
      <w:pgSz w:w="11906" w:h="16838"/>
      <w:pgMar w:top="720" w:right="720" w:bottom="720" w:left="720" w:header="567" w:footer="567"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E92A57" w14:textId="77777777" w:rsidR="00996A61" w:rsidRDefault="00996A61">
      <w:pPr>
        <w:spacing w:line="240" w:lineRule="auto"/>
      </w:pPr>
      <w:r>
        <w:separator/>
      </w:r>
    </w:p>
  </w:endnote>
  <w:endnote w:type="continuationSeparator" w:id="0">
    <w:p w14:paraId="70E8EE71" w14:textId="77777777" w:rsidR="00996A61" w:rsidRDefault="00996A6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MT">
    <w:altName w:val="Arial"/>
    <w:panose1 w:val="00000000000000000000"/>
    <w:charset w:val="00"/>
    <w:family w:val="roman"/>
    <w:notTrueType/>
    <w:pitch w:val="default"/>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7545509"/>
    </w:sdtPr>
    <w:sdtEndPr>
      <w:rPr>
        <w:sz w:val="21"/>
        <w:szCs w:val="21"/>
      </w:rPr>
    </w:sdtEndPr>
    <w:sdtContent>
      <w:p w14:paraId="0CDFE309" w14:textId="77777777" w:rsidR="00DD3F21" w:rsidRDefault="00DD3F21">
        <w:pPr>
          <w:pStyle w:val="a9"/>
          <w:jc w:val="right"/>
          <w:rPr>
            <w:sz w:val="21"/>
            <w:szCs w:val="21"/>
          </w:rPr>
        </w:pPr>
        <w:r>
          <w:rPr>
            <w:sz w:val="21"/>
            <w:szCs w:val="21"/>
          </w:rPr>
          <w:fldChar w:fldCharType="begin"/>
        </w:r>
        <w:r>
          <w:rPr>
            <w:sz w:val="21"/>
            <w:szCs w:val="21"/>
          </w:rPr>
          <w:instrText>PAGE   \* MERGEFORMAT</w:instrText>
        </w:r>
        <w:r>
          <w:rPr>
            <w:sz w:val="21"/>
            <w:szCs w:val="21"/>
          </w:rPr>
          <w:fldChar w:fldCharType="separate"/>
        </w:r>
        <w:r w:rsidRPr="00D44970">
          <w:rPr>
            <w:noProof/>
            <w:sz w:val="21"/>
            <w:szCs w:val="21"/>
            <w:lang w:val="zh-CN"/>
          </w:rPr>
          <w:t>50</w:t>
        </w:r>
        <w:r>
          <w:rPr>
            <w:sz w:val="21"/>
            <w:szCs w:val="21"/>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E935A1" w14:textId="77777777" w:rsidR="00996A61" w:rsidRDefault="00996A61">
      <w:pPr>
        <w:spacing w:line="240" w:lineRule="auto"/>
      </w:pPr>
      <w:r>
        <w:separator/>
      </w:r>
    </w:p>
  </w:footnote>
  <w:footnote w:type="continuationSeparator" w:id="0">
    <w:p w14:paraId="57192917" w14:textId="77777777" w:rsidR="00996A61" w:rsidRDefault="00996A6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855975" w14:textId="070E1A24" w:rsidR="00DD3F21" w:rsidRDefault="00DD3F21" w:rsidP="00A46F60">
    <w:pPr>
      <w:spacing w:line="240" w:lineRule="auto"/>
      <w:rPr>
        <w:rFonts w:ascii="Calibri" w:eastAsia="宋体" w:hAnsi="Calibri" w:cs="Times New Roman"/>
        <w:b/>
        <w:sz w:val="30"/>
        <w:szCs w:val="30"/>
      </w:rPr>
    </w:pPr>
    <w:bookmarkStart w:id="43" w:name="OLE_LINK18"/>
    <w:bookmarkStart w:id="44" w:name="OLE_LINK19"/>
    <w:r>
      <w:rPr>
        <w:noProof/>
      </w:rPr>
      <w:drawing>
        <wp:anchor distT="0" distB="0" distL="114300" distR="114300" simplePos="0" relativeHeight="251656192" behindDoc="1" locked="0" layoutInCell="1" allowOverlap="1" wp14:anchorId="414DDEAD" wp14:editId="0C443E0C">
          <wp:simplePos x="0" y="0"/>
          <wp:positionH relativeFrom="column">
            <wp:posOffset>75538</wp:posOffset>
          </wp:positionH>
          <wp:positionV relativeFrom="paragraph">
            <wp:posOffset>-2236</wp:posOffset>
          </wp:positionV>
          <wp:extent cx="6376946" cy="740287"/>
          <wp:effectExtent l="0" t="0" r="5080" b="3175"/>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6384976" cy="741219"/>
                  </a:xfrm>
                  <a:prstGeom prst="rect">
                    <a:avLst/>
                  </a:prstGeom>
                </pic:spPr>
              </pic:pic>
            </a:graphicData>
          </a:graphic>
          <wp14:sizeRelH relativeFrom="margin">
            <wp14:pctWidth>0</wp14:pctWidth>
          </wp14:sizeRelH>
          <wp14:sizeRelV relativeFrom="margin">
            <wp14:pctHeight>0</wp14:pctHeight>
          </wp14:sizeRelV>
        </wp:anchor>
      </w:drawing>
    </w:r>
    <w:bookmarkEnd w:id="43"/>
    <w:bookmarkEnd w:id="44"/>
  </w:p>
  <w:p w14:paraId="1F70817F" w14:textId="6CC0D9E6" w:rsidR="00DD3F21" w:rsidRDefault="00DD3F21" w:rsidP="00A46F60">
    <w:pPr>
      <w:spacing w:line="240" w:lineRule="auto"/>
      <w:ind w:firstLine="360"/>
      <w:jc w:val="center"/>
      <w:rPr>
        <w:rFonts w:ascii="Calibri" w:eastAsia="宋体" w:hAnsi="Calibri" w:cs="Times New Roman"/>
        <w:b/>
        <w:sz w:val="30"/>
        <w:szCs w:val="30"/>
      </w:rPr>
    </w:pPr>
    <w:r>
      <w:rPr>
        <w:noProof/>
      </w:rPr>
      <mc:AlternateContent>
        <mc:Choice Requires="wps">
          <w:drawing>
            <wp:anchor distT="0" distB="0" distL="114300" distR="114300" simplePos="0" relativeHeight="251660288" behindDoc="0" locked="0" layoutInCell="1" allowOverlap="1" wp14:anchorId="119680CB" wp14:editId="3D743920">
              <wp:simplePos x="0" y="0"/>
              <wp:positionH relativeFrom="column">
                <wp:posOffset>1974850</wp:posOffset>
              </wp:positionH>
              <wp:positionV relativeFrom="paragraph">
                <wp:posOffset>186055</wp:posOffset>
              </wp:positionV>
              <wp:extent cx="1828800" cy="381635"/>
              <wp:effectExtent l="0" t="0" r="0" b="0"/>
              <wp:wrapNone/>
              <wp:docPr id="57" name="文本框 57"/>
              <wp:cNvGraphicFramePr/>
              <a:graphic xmlns:a="http://schemas.openxmlformats.org/drawingml/2006/main">
                <a:graphicData uri="http://schemas.microsoft.com/office/word/2010/wordprocessingShape">
                  <wps:wsp>
                    <wps:cNvSpPr txBox="1"/>
                    <wps:spPr>
                      <a:xfrm>
                        <a:off x="0" y="0"/>
                        <a:ext cx="1828800" cy="381635"/>
                      </a:xfrm>
                      <a:prstGeom prst="rect">
                        <a:avLst/>
                      </a:prstGeom>
                      <a:noFill/>
                      <a:ln>
                        <a:noFill/>
                      </a:ln>
                      <a:effectLst/>
                    </wps:spPr>
                    <wps:txbx>
                      <w:txbxContent>
                        <w:p w14:paraId="52593A3F" w14:textId="6F1A49DC" w:rsidR="00DD3F21" w:rsidRDefault="00DD3F21" w:rsidP="00A46F60">
                          <w:pPr>
                            <w:ind w:firstLine="360"/>
                            <w:jc w:val="center"/>
                            <w:rPr>
                              <w:rFonts w:ascii="Calibri" w:eastAsia="宋体" w:hAnsi="Calibri" w:cs="Times New Roman"/>
                              <w:b/>
                              <w:caps/>
                              <w:color w:val="C17529" w:themeColor="accent6"/>
                              <w:sz w:val="30"/>
                              <w:szCs w:val="30"/>
                              <w14:glow w14:rad="101600">
                                <w14:schemeClr w14:val="accent1">
                                  <w14:alpha w14:val="60000"/>
                                  <w14:satMod w14:val="175000"/>
                                </w14:schemeClr>
                              </w14:glow>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A46F60">
                            <w:rPr>
                              <w:rFonts w:ascii="Calibri" w:eastAsia="宋体" w:hAnsi="Calibri" w:cs="Times New Roman" w:hint="eastAsia"/>
                              <w:b/>
                              <w:caps/>
                              <w:color w:val="C17529" w:themeColor="accent6"/>
                              <w:sz w:val="30"/>
                              <w:szCs w:val="30"/>
                              <w14:glow w14:rad="101600">
                                <w14:schemeClr w14:val="accent1">
                                  <w14:alpha w14:val="60000"/>
                                  <w14:satMod w14:val="175000"/>
                                </w14:schemeClr>
                              </w14:glow>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玩转</w:t>
                          </w:r>
                          <w:r>
                            <w:rPr>
                              <w:rFonts w:ascii="Calibri" w:eastAsia="宋体" w:hAnsi="Calibri" w:cs="Times New Roman" w:hint="eastAsia"/>
                              <w:b/>
                              <w:caps/>
                              <w:color w:val="C17529" w:themeColor="accent6"/>
                              <w:sz w:val="30"/>
                              <w:szCs w:val="30"/>
                              <w14:glow w14:rad="101600">
                                <w14:schemeClr w14:val="accent1">
                                  <w14:alpha w14:val="60000"/>
                                  <w14:satMod w14:val="175000"/>
                                </w14:schemeClr>
                              </w14:glow>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Arduino</w:t>
                          </w:r>
                          <w:r w:rsidRPr="00A46F60">
                            <w:rPr>
                              <w:rFonts w:ascii="Calibri" w:eastAsia="宋体" w:hAnsi="Calibri" w:cs="Times New Roman" w:hint="eastAsia"/>
                              <w:b/>
                              <w:caps/>
                              <w:color w:val="C17529" w:themeColor="accent6"/>
                              <w:sz w:val="30"/>
                              <w:szCs w:val="30"/>
                              <w14:glow w14:rad="101600">
                                <w14:schemeClr w14:val="accent1">
                                  <w14:alpha w14:val="60000"/>
                                  <w14:satMod w14:val="175000"/>
                                </w14:schemeClr>
                              </w14:glow>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机器人</w:t>
                          </w:r>
                        </w:p>
                        <w:p w14:paraId="1CE3608B" w14:textId="77777777" w:rsidR="00DD3F21" w:rsidRPr="00A46F60" w:rsidRDefault="00DD3F21" w:rsidP="00A46F60">
                          <w:pPr>
                            <w:ind w:firstLine="360"/>
                            <w:jc w:val="center"/>
                            <w:rPr>
                              <w:rFonts w:ascii="Calibri" w:eastAsia="宋体" w:hAnsi="Calibri" w:cs="Times New Roman"/>
                              <w:b/>
                              <w:caps/>
                              <w:color w:val="C17529" w:themeColor="accent6"/>
                              <w:sz w:val="72"/>
                              <w:szCs w:val="72"/>
                              <w14:glow w14:rad="101600">
                                <w14:schemeClr w14:val="accent1">
                                  <w14:alpha w14:val="60000"/>
                                  <w14:satMod w14:val="175000"/>
                                </w14:schemeClr>
                              </w14:glow>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19680CB" id="_x0000_t202" coordsize="21600,21600" o:spt="202" path="m,l,21600r21600,l21600,xe">
              <v:stroke joinstyle="miter"/>
              <v:path gradientshapeok="t" o:connecttype="rect"/>
            </v:shapetype>
            <v:shape id="文本框 57" o:spid="_x0000_s1040" type="#_x0000_t202" style="position:absolute;left:0;text-align:left;margin-left:155.5pt;margin-top:14.65pt;width:2in;height:30.05pt;z-index:2516602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" filled="f" stroked="f">
              <v:textbox>
                <w:txbxContent>
                  <w:p w14:paraId="52593A3F" w14:textId="6F1A49DC" w:rsidR="00DD3F21" w:rsidRDefault="00DD3F21" w:rsidP="00A46F60">
                    <w:pPr>
                      <w:ind w:firstLine="360"/>
                      <w:jc w:val="center"/>
                      <w:rPr>
                        <w:rFonts w:ascii="Calibri" w:eastAsia="宋体" w:hAnsi="Calibri" w:cs="Times New Roman"/>
                        <w:b/>
                        <w:caps/>
                        <w:color w:val="C17529" w:themeColor="accent6"/>
                        <w:sz w:val="30"/>
                        <w:szCs w:val="30"/>
                        <w14:glow w14:rad="101600">
                          <w14:schemeClr w14:val="accent1">
                            <w14:alpha w14:val="60000"/>
                            <w14:satMod w14:val="175000"/>
                          </w14:schemeClr>
                        </w14:glow>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A46F60">
                      <w:rPr>
                        <w:rFonts w:ascii="Calibri" w:eastAsia="宋体" w:hAnsi="Calibri" w:cs="Times New Roman" w:hint="eastAsia"/>
                        <w:b/>
                        <w:caps/>
                        <w:color w:val="C17529" w:themeColor="accent6"/>
                        <w:sz w:val="30"/>
                        <w:szCs w:val="30"/>
                        <w14:glow w14:rad="101600">
                          <w14:schemeClr w14:val="accent1">
                            <w14:alpha w14:val="60000"/>
                            <w14:satMod w14:val="175000"/>
                          </w14:schemeClr>
                        </w14:glow>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玩转</w:t>
                    </w:r>
                    <w:r>
                      <w:rPr>
                        <w:rFonts w:ascii="Calibri" w:eastAsia="宋体" w:hAnsi="Calibri" w:cs="Times New Roman" w:hint="eastAsia"/>
                        <w:b/>
                        <w:caps/>
                        <w:color w:val="C17529" w:themeColor="accent6"/>
                        <w:sz w:val="30"/>
                        <w:szCs w:val="30"/>
                        <w14:glow w14:rad="101600">
                          <w14:schemeClr w14:val="accent1">
                            <w14:alpha w14:val="60000"/>
                            <w14:satMod w14:val="175000"/>
                          </w14:schemeClr>
                        </w14:glow>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Arduino</w:t>
                    </w:r>
                    <w:r w:rsidRPr="00A46F60">
                      <w:rPr>
                        <w:rFonts w:ascii="Calibri" w:eastAsia="宋体" w:hAnsi="Calibri" w:cs="Times New Roman" w:hint="eastAsia"/>
                        <w:b/>
                        <w:caps/>
                        <w:color w:val="C17529" w:themeColor="accent6"/>
                        <w:sz w:val="30"/>
                        <w:szCs w:val="30"/>
                        <w14:glow w14:rad="101600">
                          <w14:schemeClr w14:val="accent1">
                            <w14:alpha w14:val="60000"/>
                            <w14:satMod w14:val="175000"/>
                          </w14:schemeClr>
                        </w14:glow>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机器人</w:t>
                    </w:r>
                  </w:p>
                  <w:p w14:paraId="1CE3608B" w14:textId="77777777" w:rsidR="00DD3F21" w:rsidRPr="00A46F60" w:rsidRDefault="00DD3F21" w:rsidP="00A46F60">
                    <w:pPr>
                      <w:ind w:firstLine="360"/>
                      <w:jc w:val="center"/>
                      <w:rPr>
                        <w:rFonts w:ascii="Calibri" w:eastAsia="宋体" w:hAnsi="Calibri" w:cs="Times New Roman"/>
                        <w:b/>
                        <w:caps/>
                        <w:color w:val="C17529" w:themeColor="accent6"/>
                        <w:sz w:val="72"/>
                        <w:szCs w:val="72"/>
                        <w14:glow w14:rad="101600">
                          <w14:schemeClr w14:val="accent1">
                            <w14:alpha w14:val="60000"/>
                            <w14:satMod w14:val="175000"/>
                          </w14:schemeClr>
                        </w14:glow>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txbxContent>
              </v:textbox>
            </v:shape>
          </w:pict>
        </mc:Fallback>
      </mc:AlternateContent>
    </w:r>
  </w:p>
  <w:p w14:paraId="3A249B89" w14:textId="10D08179" w:rsidR="00DD3F21" w:rsidRPr="00492E1C" w:rsidRDefault="00DD3F21" w:rsidP="00A46F60">
    <w:pPr>
      <w:spacing w:line="240" w:lineRule="auto"/>
      <w:ind w:firstLine="360"/>
      <w:jc w:val="center"/>
      <w:rPr>
        <w:rFonts w:ascii="Calibri" w:eastAsia="宋体" w:hAnsi="Calibri" w:cs="Times New Roman"/>
        <w:sz w:val="30"/>
        <w:szCs w:val="30"/>
      </w:rPr>
    </w:pPr>
  </w:p>
  <w:p w14:paraId="09D76617" w14:textId="14FC8199" w:rsidR="00DD3F21" w:rsidRDefault="00DD3F21" w:rsidP="00E519A6">
    <w:pPr>
      <w:pStyle w:val="ab"/>
      <w:ind w:left="6100" w:hangingChars="3050" w:hanging="6100"/>
      <w:jc w:val="right"/>
      <w:rPr>
        <w:rFonts w:eastAsiaTheme="minorEastAsia"/>
        <w:color w:val="00B0F0"/>
        <w:sz w:val="10"/>
        <w:szCs w:val="10"/>
      </w:rPr>
    </w:pPr>
    <w:r w:rsidRPr="00492E1C">
      <w:rPr>
        <w:rFonts w:ascii="Arial" w:eastAsia="宋体" w:hAnsi="Arial" w:cs="Arial" w:hint="eastAsia"/>
        <w:color w:val="313131"/>
        <w:sz w:val="20"/>
        <w:szCs w:val="20"/>
      </w:rPr>
      <w:t xml:space="preserve">                  </w:t>
    </w:r>
    <w:r w:rsidRPr="00492E1C">
      <w:rPr>
        <w:rFonts w:ascii="Calibri" w:eastAsia="宋体" w:hAnsi="Calibri" w:cs="Times New Roman" w:hint="eastAsia"/>
        <w:b/>
        <w:sz w:val="30"/>
        <w:szCs w:val="30"/>
      </w:rPr>
      <w:t xml:space="preserve">      </w:t>
    </w:r>
    <w:r w:rsidRPr="00492E1C">
      <w:rPr>
        <w:rFonts w:ascii="Arial" w:eastAsia="宋体" w:hAnsi="Arial" w:cs="Arial" w:hint="eastAsia"/>
        <w:color w:val="313131"/>
        <w:sz w:val="20"/>
        <w:szCs w:val="20"/>
      </w:rPr>
      <w:t xml:space="preserve">             </w:t>
    </w:r>
    <w:r>
      <w:rPr>
        <w:rFonts w:ascii="Arial" w:eastAsia="宋体" w:hAnsi="Arial" w:cs="Arial"/>
        <w:color w:val="313131"/>
        <w:sz w:val="20"/>
        <w:szCs w:val="20"/>
      </w:rPr>
      <w:t xml:space="preserve">   </w:t>
    </w:r>
  </w:p>
  <w:p w14:paraId="27743076" w14:textId="4F50E07C" w:rsidR="00DD3F21" w:rsidRDefault="00DD3F21">
    <w:pPr>
      <w:tabs>
        <w:tab w:val="left" w:pos="8306"/>
      </w:tabs>
      <w:ind w:left="4620"/>
      <w:rPr>
        <w:color w:val="00B0F0"/>
        <w:sz w:val="15"/>
        <w:szCs w:val="15"/>
      </w:rPr>
    </w:pPr>
    <w:r>
      <w:rPr>
        <w:color w:val="00B0F0"/>
        <w:sz w:val="15"/>
        <w:szCs w:val="15"/>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9C1ED804"/>
    <w:lvl w:ilvl="0">
      <w:start w:val="1"/>
      <w:numFmt w:val="decimal"/>
      <w:lvlText w:val="%1."/>
      <w:lvlJc w:val="left"/>
      <w:pPr>
        <w:tabs>
          <w:tab w:val="num" w:pos="360"/>
        </w:tabs>
        <w:ind w:left="360" w:hangingChars="200" w:hanging="360"/>
      </w:pPr>
    </w:lvl>
  </w:abstractNum>
  <w:abstractNum w:abstractNumId="1" w15:restartNumberingAfterBreak="0">
    <w:nsid w:val="0000000A"/>
    <w:multiLevelType w:val="multilevel"/>
    <w:tmpl w:val="000000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BD2C6D"/>
    <w:multiLevelType w:val="multilevel"/>
    <w:tmpl w:val="06BD2C6D"/>
    <w:lvl w:ilvl="0">
      <w:start w:val="1"/>
      <w:numFmt w:val="bullet"/>
      <w:pStyle w:val="1"/>
      <w:lvlText w:val=""/>
      <w:lvlJc w:val="left"/>
      <w:pPr>
        <w:ind w:left="420" w:hanging="420"/>
      </w:pPr>
      <w:rPr>
        <w:rFonts w:ascii="Wingdings" w:hAnsi="Wingdings" w:hint="default"/>
        <w:color w:val="00B0F0"/>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077136C4"/>
    <w:multiLevelType w:val="hybridMultilevel"/>
    <w:tmpl w:val="F8DCB792"/>
    <w:lvl w:ilvl="0" w:tplc="5D12163A">
      <w:start w:val="1"/>
      <w:numFmt w:val="decimal"/>
      <w:lvlText w:val="%1、"/>
      <w:lvlJc w:val="left"/>
      <w:pPr>
        <w:ind w:left="465" w:hanging="465"/>
      </w:pPr>
      <w:rPr>
        <w:rFonts w:hint="default"/>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A5D540C"/>
    <w:multiLevelType w:val="hybridMultilevel"/>
    <w:tmpl w:val="BAFAAF1C"/>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32B03A7"/>
    <w:multiLevelType w:val="hybridMultilevel"/>
    <w:tmpl w:val="B7828B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3486AA6"/>
    <w:multiLevelType w:val="hybridMultilevel"/>
    <w:tmpl w:val="D7E03F1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D1D2B9F"/>
    <w:multiLevelType w:val="hybridMultilevel"/>
    <w:tmpl w:val="4BFE9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EDB5F7C"/>
    <w:multiLevelType w:val="multilevel"/>
    <w:tmpl w:val="1EDB5F7C"/>
    <w:lvl w:ilvl="0">
      <w:start w:val="1"/>
      <w:numFmt w:val="bullet"/>
      <w:pStyle w:val="a"/>
      <w:lvlText w:val=""/>
      <w:lvlJc w:val="left"/>
      <w:pPr>
        <w:ind w:left="420" w:hanging="420"/>
      </w:pPr>
      <w:rPr>
        <w:rFonts w:ascii="Wingdings" w:hAnsi="Wingdings" w:hint="default"/>
        <w:color w:val="7030A0"/>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29322FC4"/>
    <w:multiLevelType w:val="multilevel"/>
    <w:tmpl w:val="417EF6D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2BCD1F4B"/>
    <w:multiLevelType w:val="hybridMultilevel"/>
    <w:tmpl w:val="E4EE1C5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D637289"/>
    <w:multiLevelType w:val="multilevel"/>
    <w:tmpl w:val="AAA4F35C"/>
    <w:lvl w:ilvl="0">
      <w:start w:val="1"/>
      <w:numFmt w:val="lowerLetter"/>
      <w:lvlText w:val="%1."/>
      <w:lvlJc w:val="left"/>
      <w:pPr>
        <w:tabs>
          <w:tab w:val="num" w:pos="780"/>
        </w:tabs>
        <w:ind w:left="780" w:hanging="360"/>
      </w:pPr>
      <w:rPr>
        <w:rFonts w:ascii="宋体" w:eastAsia="宋体" w:hAnsi="宋体" w:hint="eastAsia"/>
      </w:rPr>
    </w:lvl>
    <w:lvl w:ilvl="1">
      <w:start w:val="1"/>
      <w:numFmt w:val="lowerLetter"/>
      <w:lvlText w:val="%2)"/>
      <w:lvlJc w:val="left"/>
      <w:pPr>
        <w:tabs>
          <w:tab w:val="num" w:pos="1050"/>
        </w:tabs>
        <w:ind w:left="1050" w:hanging="420"/>
      </w:pPr>
      <w:rPr>
        <w:rFonts w:ascii="Times New Roman" w:hAnsi="Times New Roman" w:cs="Times New Roman" w:hint="default"/>
      </w:rPr>
    </w:lvl>
    <w:lvl w:ilvl="2">
      <w:start w:val="1"/>
      <w:numFmt w:val="lowerRoman"/>
      <w:lvlText w:val="%3."/>
      <w:lvlJc w:val="right"/>
      <w:pPr>
        <w:tabs>
          <w:tab w:val="num" w:pos="1470"/>
        </w:tabs>
        <w:ind w:left="1470" w:hanging="420"/>
      </w:pPr>
      <w:rPr>
        <w:rFonts w:ascii="Times New Roman" w:hAnsi="Times New Roman" w:cs="Times New Roman" w:hint="default"/>
      </w:rPr>
    </w:lvl>
    <w:lvl w:ilvl="3">
      <w:start w:val="1"/>
      <w:numFmt w:val="decimal"/>
      <w:lvlText w:val="%4."/>
      <w:lvlJc w:val="left"/>
      <w:pPr>
        <w:tabs>
          <w:tab w:val="num" w:pos="1890"/>
        </w:tabs>
        <w:ind w:left="1890" w:hanging="420"/>
      </w:pPr>
      <w:rPr>
        <w:rFonts w:ascii="Times New Roman" w:hAnsi="Times New Roman" w:cs="Times New Roman" w:hint="default"/>
      </w:rPr>
    </w:lvl>
    <w:lvl w:ilvl="4">
      <w:start w:val="1"/>
      <w:numFmt w:val="lowerLetter"/>
      <w:lvlText w:val="%5)"/>
      <w:lvlJc w:val="left"/>
      <w:pPr>
        <w:tabs>
          <w:tab w:val="num" w:pos="2310"/>
        </w:tabs>
        <w:ind w:left="2310" w:hanging="420"/>
      </w:pPr>
      <w:rPr>
        <w:rFonts w:ascii="Times New Roman" w:hAnsi="Times New Roman" w:cs="Times New Roman" w:hint="default"/>
      </w:rPr>
    </w:lvl>
    <w:lvl w:ilvl="5">
      <w:start w:val="1"/>
      <w:numFmt w:val="lowerRoman"/>
      <w:lvlText w:val="%6."/>
      <w:lvlJc w:val="right"/>
      <w:pPr>
        <w:tabs>
          <w:tab w:val="num" w:pos="2730"/>
        </w:tabs>
        <w:ind w:left="2730" w:hanging="420"/>
      </w:pPr>
      <w:rPr>
        <w:rFonts w:ascii="Times New Roman" w:hAnsi="Times New Roman" w:cs="Times New Roman" w:hint="default"/>
      </w:rPr>
    </w:lvl>
    <w:lvl w:ilvl="6">
      <w:start w:val="1"/>
      <w:numFmt w:val="decimal"/>
      <w:lvlText w:val="%7."/>
      <w:lvlJc w:val="left"/>
      <w:pPr>
        <w:tabs>
          <w:tab w:val="num" w:pos="3150"/>
        </w:tabs>
        <w:ind w:left="3150" w:hanging="420"/>
      </w:pPr>
      <w:rPr>
        <w:rFonts w:ascii="Times New Roman" w:hAnsi="Times New Roman" w:cs="Times New Roman" w:hint="default"/>
      </w:rPr>
    </w:lvl>
    <w:lvl w:ilvl="7">
      <w:start w:val="1"/>
      <w:numFmt w:val="lowerLetter"/>
      <w:lvlText w:val="%8)"/>
      <w:lvlJc w:val="left"/>
      <w:pPr>
        <w:tabs>
          <w:tab w:val="num" w:pos="3570"/>
        </w:tabs>
        <w:ind w:left="3570" w:hanging="420"/>
      </w:pPr>
      <w:rPr>
        <w:rFonts w:ascii="Times New Roman" w:hAnsi="Times New Roman" w:cs="Times New Roman" w:hint="default"/>
      </w:rPr>
    </w:lvl>
    <w:lvl w:ilvl="8">
      <w:start w:val="1"/>
      <w:numFmt w:val="lowerRoman"/>
      <w:lvlText w:val="%9."/>
      <w:lvlJc w:val="right"/>
      <w:pPr>
        <w:tabs>
          <w:tab w:val="num" w:pos="3990"/>
        </w:tabs>
        <w:ind w:left="3990" w:hanging="420"/>
      </w:pPr>
      <w:rPr>
        <w:rFonts w:ascii="Times New Roman" w:hAnsi="Times New Roman" w:cs="Times New Roman" w:hint="default"/>
      </w:rPr>
    </w:lvl>
  </w:abstractNum>
  <w:abstractNum w:abstractNumId="12" w15:restartNumberingAfterBreak="0">
    <w:nsid w:val="2DE84711"/>
    <w:multiLevelType w:val="multilevel"/>
    <w:tmpl w:val="8F3217A8"/>
    <w:lvl w:ilvl="0">
      <w:start w:val="1"/>
      <w:numFmt w:val="decimal"/>
      <w:lvlText w:val="%1."/>
      <w:legacy w:legacy="1" w:legacySpace="144" w:legacyIndent="0"/>
      <w:lvlJc w:val="left"/>
      <w:rPr>
        <w:rFonts w:hint="default"/>
      </w:rPr>
    </w:lvl>
    <w:lvl w:ilvl="1">
      <w:start w:val="1"/>
      <w:numFmt w:val="decimal"/>
      <w:lvlText w:val="%1.%2"/>
      <w:legacy w:legacy="1" w:legacySpace="144" w:legacyIndent="0"/>
      <w:lvlJc w:val="left"/>
      <w:rPr>
        <w:rFonts w:hint="default"/>
      </w:rPr>
    </w:lvl>
    <w:lvl w:ilvl="2">
      <w:start w:val="1"/>
      <w:numFmt w:val="decimal"/>
      <w:lvlText w:val="%1.%2.%3"/>
      <w:legacy w:legacy="1" w:legacySpace="144" w:legacyIndent="0"/>
      <w:lvlJc w:val="left"/>
      <w:rPr>
        <w:rFonts w:hint="default"/>
      </w:rPr>
    </w:lvl>
    <w:lvl w:ilvl="3">
      <w:start w:val="1"/>
      <w:numFmt w:val="decimal"/>
      <w:lvlText w:val="%1.%2.%3.%4"/>
      <w:legacy w:legacy="1" w:legacySpace="144" w:legacyIndent="0"/>
      <w:lvlJc w:val="left"/>
      <w:rPr>
        <w:rFonts w:hint="default"/>
      </w:rPr>
    </w:lvl>
    <w:lvl w:ilvl="4">
      <w:start w:val="1"/>
      <w:numFmt w:val="decimal"/>
      <w:lvlText w:val="%1.%2.%3.%4.%5"/>
      <w:legacy w:legacy="1" w:legacySpace="144" w:legacyIndent="0"/>
      <w:lvlJc w:val="left"/>
      <w:rPr>
        <w:rFonts w:hint="default"/>
      </w:rPr>
    </w:lvl>
    <w:lvl w:ilvl="5">
      <w:start w:val="1"/>
      <w:numFmt w:val="decimal"/>
      <w:lvlText w:val="%1.%2.%3.%4.%5.%6"/>
      <w:legacy w:legacy="1" w:legacySpace="144" w:legacyIndent="0"/>
      <w:lvlJc w:val="left"/>
      <w:rPr>
        <w:rFonts w:hint="default"/>
      </w:rPr>
    </w:lvl>
    <w:lvl w:ilvl="6">
      <w:start w:val="1"/>
      <w:numFmt w:val="decimal"/>
      <w:lvlText w:val="%1.%2.%3.%4.%5.%6.%7"/>
      <w:legacy w:legacy="1" w:legacySpace="144" w:legacyIndent="0"/>
      <w:lvlJc w:val="left"/>
      <w:rPr>
        <w:rFonts w:hint="default"/>
      </w:rPr>
    </w:lvl>
    <w:lvl w:ilvl="7">
      <w:start w:val="1"/>
      <w:numFmt w:val="decimal"/>
      <w:lvlText w:val="%1.%2.%3.%4.%5.%6.%7.%8"/>
      <w:legacy w:legacy="1" w:legacySpace="144" w:legacyIndent="0"/>
      <w:lvlJc w:val="left"/>
      <w:rPr>
        <w:rFonts w:hint="default"/>
      </w:rPr>
    </w:lvl>
    <w:lvl w:ilvl="8">
      <w:start w:val="1"/>
      <w:numFmt w:val="decimal"/>
      <w:lvlText w:val="%1.%2.%3.%4.%5.%6.%7.%8.%9"/>
      <w:legacy w:legacy="1" w:legacySpace="144" w:legacyIndent="0"/>
      <w:lvlJc w:val="left"/>
      <w:rPr>
        <w:rFonts w:hint="default"/>
      </w:rPr>
    </w:lvl>
  </w:abstractNum>
  <w:abstractNum w:abstractNumId="13" w15:restartNumberingAfterBreak="0">
    <w:nsid w:val="308814C2"/>
    <w:multiLevelType w:val="hybridMultilevel"/>
    <w:tmpl w:val="93C0A3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1E423BE"/>
    <w:multiLevelType w:val="hybridMultilevel"/>
    <w:tmpl w:val="179E8C52"/>
    <w:lvl w:ilvl="0" w:tplc="99B2DE08">
      <w:start w:val="1"/>
      <w:numFmt w:val="decimal"/>
      <w:lvlText w:val="%1)"/>
      <w:lvlJc w:val="left"/>
      <w:pPr>
        <w:ind w:left="846" w:hanging="420"/>
      </w:pPr>
      <w:rPr>
        <w:b w:val="0"/>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5" w15:restartNumberingAfterBreak="0">
    <w:nsid w:val="32FD5D83"/>
    <w:multiLevelType w:val="hybridMultilevel"/>
    <w:tmpl w:val="F3C44D70"/>
    <w:lvl w:ilvl="0" w:tplc="6EEEF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47C253C"/>
    <w:multiLevelType w:val="hybridMultilevel"/>
    <w:tmpl w:val="4C863E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80713A7"/>
    <w:multiLevelType w:val="hybridMultilevel"/>
    <w:tmpl w:val="0AAA813E"/>
    <w:lvl w:ilvl="0" w:tplc="65700B3A">
      <w:start w:val="1"/>
      <w:numFmt w:val="japaneseCounting"/>
      <w:lvlText w:val="第%1，"/>
      <w:lvlJc w:val="left"/>
      <w:pPr>
        <w:ind w:left="720" w:hanging="720"/>
      </w:pPr>
      <w:rPr>
        <w:rFonts w:ascii="宋体" w:eastAsia="宋体" w:hAnsi="宋体" w:cs="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8111DBE"/>
    <w:multiLevelType w:val="hybridMultilevel"/>
    <w:tmpl w:val="6F9052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8490589"/>
    <w:multiLevelType w:val="hybridMultilevel"/>
    <w:tmpl w:val="78E466A0"/>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15:restartNumberingAfterBreak="0">
    <w:nsid w:val="402A3D9B"/>
    <w:multiLevelType w:val="hybridMultilevel"/>
    <w:tmpl w:val="599656C6"/>
    <w:lvl w:ilvl="0" w:tplc="A7F02D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4203F75"/>
    <w:multiLevelType w:val="hybridMultilevel"/>
    <w:tmpl w:val="3718E7A2"/>
    <w:lvl w:ilvl="0" w:tplc="B16E58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452A2053"/>
    <w:multiLevelType w:val="multilevel"/>
    <w:tmpl w:val="9E4EA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6044651"/>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4" w15:restartNumberingAfterBreak="0">
    <w:nsid w:val="48A07229"/>
    <w:multiLevelType w:val="hybridMultilevel"/>
    <w:tmpl w:val="63D2CC04"/>
    <w:lvl w:ilvl="0" w:tplc="173EF2FC">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9B613FF"/>
    <w:multiLevelType w:val="hybridMultilevel"/>
    <w:tmpl w:val="8BDAB7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B9D7922"/>
    <w:multiLevelType w:val="hybridMultilevel"/>
    <w:tmpl w:val="A40ABDD2"/>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7" w15:restartNumberingAfterBreak="0">
    <w:nsid w:val="4E415BC3"/>
    <w:multiLevelType w:val="hybridMultilevel"/>
    <w:tmpl w:val="A998BAF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27517EE"/>
    <w:multiLevelType w:val="multilevel"/>
    <w:tmpl w:val="527517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4AD30E4"/>
    <w:multiLevelType w:val="hybridMultilevel"/>
    <w:tmpl w:val="A03C8C64"/>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0" w15:restartNumberingAfterBreak="0">
    <w:nsid w:val="56B82101"/>
    <w:multiLevelType w:val="hybridMultilevel"/>
    <w:tmpl w:val="914690CC"/>
    <w:lvl w:ilvl="0" w:tplc="38961F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82547B5"/>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32" w15:restartNumberingAfterBreak="0">
    <w:nsid w:val="584647D7"/>
    <w:multiLevelType w:val="hybridMultilevel"/>
    <w:tmpl w:val="6FB2A1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5947503E"/>
    <w:multiLevelType w:val="singleLevel"/>
    <w:tmpl w:val="5947503E"/>
    <w:lvl w:ilvl="0">
      <w:start w:val="1"/>
      <w:numFmt w:val="chineseCounting"/>
      <w:suff w:val="nothing"/>
      <w:lvlText w:val="%1、"/>
      <w:lvlJc w:val="left"/>
    </w:lvl>
  </w:abstractNum>
  <w:abstractNum w:abstractNumId="34" w15:restartNumberingAfterBreak="0">
    <w:nsid w:val="594786EC"/>
    <w:multiLevelType w:val="singleLevel"/>
    <w:tmpl w:val="594786EC"/>
    <w:lvl w:ilvl="0">
      <w:start w:val="3"/>
      <w:numFmt w:val="chineseCounting"/>
      <w:suff w:val="nothing"/>
      <w:lvlText w:val="%1、"/>
      <w:lvlJc w:val="left"/>
    </w:lvl>
  </w:abstractNum>
  <w:abstractNum w:abstractNumId="35" w15:restartNumberingAfterBreak="0">
    <w:nsid w:val="5AE70F2E"/>
    <w:multiLevelType w:val="multilevel"/>
    <w:tmpl w:val="37E011C6"/>
    <w:lvl w:ilvl="0">
      <w:start w:val="1"/>
      <w:numFmt w:val="lowerLetter"/>
      <w:lvlText w:val="%1."/>
      <w:lvlJc w:val="left"/>
      <w:pPr>
        <w:tabs>
          <w:tab w:val="num" w:pos="570"/>
        </w:tabs>
        <w:ind w:left="570" w:hanging="360"/>
      </w:pPr>
      <w:rPr>
        <w:rFonts w:ascii="宋体" w:eastAsia="宋体" w:hAnsi="宋体" w:hint="eastAsia"/>
      </w:rPr>
    </w:lvl>
    <w:lvl w:ilvl="1">
      <w:start w:val="1"/>
      <w:numFmt w:val="lowerLetter"/>
      <w:lvlText w:val="%2)"/>
      <w:lvlJc w:val="left"/>
      <w:pPr>
        <w:tabs>
          <w:tab w:val="num" w:pos="840"/>
        </w:tabs>
        <w:ind w:left="840" w:hanging="420"/>
      </w:pPr>
      <w:rPr>
        <w:rFonts w:ascii="Times New Roman" w:hAnsi="Times New Roman" w:cs="Times New Roman" w:hint="default"/>
      </w:rPr>
    </w:lvl>
    <w:lvl w:ilvl="2">
      <w:start w:val="1"/>
      <w:numFmt w:val="lowerRoman"/>
      <w:lvlText w:val="%3."/>
      <w:lvlJc w:val="right"/>
      <w:pPr>
        <w:tabs>
          <w:tab w:val="num" w:pos="1260"/>
        </w:tabs>
        <w:ind w:left="1260" w:hanging="420"/>
      </w:pPr>
      <w:rPr>
        <w:rFonts w:ascii="Times New Roman" w:hAnsi="Times New Roman" w:cs="Times New Roman" w:hint="default"/>
      </w:rPr>
    </w:lvl>
    <w:lvl w:ilvl="3">
      <w:start w:val="1"/>
      <w:numFmt w:val="decimal"/>
      <w:lvlText w:val="%4."/>
      <w:lvlJc w:val="left"/>
      <w:pPr>
        <w:tabs>
          <w:tab w:val="num" w:pos="1680"/>
        </w:tabs>
        <w:ind w:left="1680" w:hanging="420"/>
      </w:pPr>
      <w:rPr>
        <w:rFonts w:ascii="Times New Roman" w:hAnsi="Times New Roman" w:cs="Times New Roman" w:hint="default"/>
      </w:rPr>
    </w:lvl>
    <w:lvl w:ilvl="4">
      <w:start w:val="1"/>
      <w:numFmt w:val="lowerLetter"/>
      <w:lvlText w:val="%5)"/>
      <w:lvlJc w:val="left"/>
      <w:pPr>
        <w:tabs>
          <w:tab w:val="num" w:pos="2100"/>
        </w:tabs>
        <w:ind w:left="2100" w:hanging="420"/>
      </w:pPr>
      <w:rPr>
        <w:rFonts w:ascii="Times New Roman" w:hAnsi="Times New Roman" w:cs="Times New Roman" w:hint="default"/>
      </w:rPr>
    </w:lvl>
    <w:lvl w:ilvl="5">
      <w:start w:val="1"/>
      <w:numFmt w:val="lowerRoman"/>
      <w:lvlText w:val="%6."/>
      <w:lvlJc w:val="right"/>
      <w:pPr>
        <w:tabs>
          <w:tab w:val="num" w:pos="2520"/>
        </w:tabs>
        <w:ind w:left="2520" w:hanging="420"/>
      </w:pPr>
      <w:rPr>
        <w:rFonts w:ascii="Times New Roman" w:hAnsi="Times New Roman" w:cs="Times New Roman" w:hint="default"/>
      </w:rPr>
    </w:lvl>
    <w:lvl w:ilvl="6">
      <w:start w:val="1"/>
      <w:numFmt w:val="decimal"/>
      <w:lvlText w:val="%7."/>
      <w:lvlJc w:val="left"/>
      <w:pPr>
        <w:tabs>
          <w:tab w:val="num" w:pos="2940"/>
        </w:tabs>
        <w:ind w:left="2940" w:hanging="420"/>
      </w:pPr>
      <w:rPr>
        <w:rFonts w:ascii="Times New Roman" w:hAnsi="Times New Roman" w:cs="Times New Roman" w:hint="default"/>
      </w:rPr>
    </w:lvl>
    <w:lvl w:ilvl="7">
      <w:start w:val="1"/>
      <w:numFmt w:val="lowerLetter"/>
      <w:lvlText w:val="%8)"/>
      <w:lvlJc w:val="left"/>
      <w:pPr>
        <w:tabs>
          <w:tab w:val="num" w:pos="3360"/>
        </w:tabs>
        <w:ind w:left="3360" w:hanging="420"/>
      </w:pPr>
      <w:rPr>
        <w:rFonts w:ascii="Times New Roman" w:hAnsi="Times New Roman" w:cs="Times New Roman" w:hint="default"/>
      </w:rPr>
    </w:lvl>
    <w:lvl w:ilvl="8">
      <w:start w:val="1"/>
      <w:numFmt w:val="lowerRoman"/>
      <w:lvlText w:val="%9."/>
      <w:lvlJc w:val="right"/>
      <w:pPr>
        <w:tabs>
          <w:tab w:val="num" w:pos="3780"/>
        </w:tabs>
        <w:ind w:left="3780" w:hanging="420"/>
      </w:pPr>
      <w:rPr>
        <w:rFonts w:ascii="Times New Roman" w:hAnsi="Times New Roman" w:cs="Times New Roman" w:hint="default"/>
      </w:rPr>
    </w:lvl>
  </w:abstractNum>
  <w:abstractNum w:abstractNumId="36" w15:restartNumberingAfterBreak="0">
    <w:nsid w:val="5D5420C9"/>
    <w:multiLevelType w:val="hybridMultilevel"/>
    <w:tmpl w:val="0E16B022"/>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7" w15:restartNumberingAfterBreak="0">
    <w:nsid w:val="5F557899"/>
    <w:multiLevelType w:val="hybridMultilevel"/>
    <w:tmpl w:val="D7E03F14"/>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60E63262"/>
    <w:multiLevelType w:val="hybridMultilevel"/>
    <w:tmpl w:val="22C2D432"/>
    <w:lvl w:ilvl="0" w:tplc="F5EE3900">
      <w:start w:val="1"/>
      <w:numFmt w:val="decimal"/>
      <w:lvlText w:val="%1."/>
      <w:lvlJc w:val="left"/>
      <w:pPr>
        <w:ind w:left="1980" w:hanging="360"/>
      </w:pPr>
      <w:rPr>
        <w:rFonts w:hint="default"/>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39" w15:restartNumberingAfterBreak="0">
    <w:nsid w:val="62552625"/>
    <w:multiLevelType w:val="multilevel"/>
    <w:tmpl w:val="D62E4DB8"/>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40" w15:restartNumberingAfterBreak="0">
    <w:nsid w:val="63144BED"/>
    <w:multiLevelType w:val="hybridMultilevel"/>
    <w:tmpl w:val="11F2CBA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67E93153"/>
    <w:multiLevelType w:val="multilevel"/>
    <w:tmpl w:val="FA2AC55C"/>
    <w:lvl w:ilvl="0">
      <w:start w:val="1"/>
      <w:numFmt w:val="bullet"/>
      <w:lvlText w:val=""/>
      <w:lvlJc w:val="left"/>
      <w:pPr>
        <w:tabs>
          <w:tab w:val="num" w:pos="1239"/>
        </w:tabs>
        <w:ind w:left="1239" w:hanging="360"/>
      </w:pPr>
      <w:rPr>
        <w:rFonts w:ascii="Symbol" w:hAnsi="Symbol" w:hint="default"/>
        <w:sz w:val="20"/>
      </w:rPr>
    </w:lvl>
    <w:lvl w:ilvl="1" w:tentative="1">
      <w:start w:val="1"/>
      <w:numFmt w:val="bullet"/>
      <w:lvlText w:val="o"/>
      <w:lvlJc w:val="left"/>
      <w:pPr>
        <w:tabs>
          <w:tab w:val="num" w:pos="1959"/>
        </w:tabs>
        <w:ind w:left="1959" w:hanging="360"/>
      </w:pPr>
      <w:rPr>
        <w:rFonts w:ascii="Courier New" w:hAnsi="Courier New" w:hint="default"/>
        <w:sz w:val="20"/>
      </w:rPr>
    </w:lvl>
    <w:lvl w:ilvl="2" w:tentative="1">
      <w:start w:val="1"/>
      <w:numFmt w:val="bullet"/>
      <w:lvlText w:val=""/>
      <w:lvlJc w:val="left"/>
      <w:pPr>
        <w:tabs>
          <w:tab w:val="num" w:pos="2679"/>
        </w:tabs>
        <w:ind w:left="2679" w:hanging="360"/>
      </w:pPr>
      <w:rPr>
        <w:rFonts w:ascii="Wingdings" w:hAnsi="Wingdings" w:hint="default"/>
        <w:sz w:val="20"/>
      </w:rPr>
    </w:lvl>
    <w:lvl w:ilvl="3" w:tentative="1">
      <w:start w:val="1"/>
      <w:numFmt w:val="bullet"/>
      <w:lvlText w:val=""/>
      <w:lvlJc w:val="left"/>
      <w:pPr>
        <w:tabs>
          <w:tab w:val="num" w:pos="3399"/>
        </w:tabs>
        <w:ind w:left="3399" w:hanging="360"/>
      </w:pPr>
      <w:rPr>
        <w:rFonts w:ascii="Wingdings" w:hAnsi="Wingdings" w:hint="default"/>
        <w:sz w:val="20"/>
      </w:rPr>
    </w:lvl>
    <w:lvl w:ilvl="4" w:tentative="1">
      <w:start w:val="1"/>
      <w:numFmt w:val="bullet"/>
      <w:lvlText w:val=""/>
      <w:lvlJc w:val="left"/>
      <w:pPr>
        <w:tabs>
          <w:tab w:val="num" w:pos="4119"/>
        </w:tabs>
        <w:ind w:left="4119" w:hanging="360"/>
      </w:pPr>
      <w:rPr>
        <w:rFonts w:ascii="Wingdings" w:hAnsi="Wingdings" w:hint="default"/>
        <w:sz w:val="20"/>
      </w:rPr>
    </w:lvl>
    <w:lvl w:ilvl="5" w:tentative="1">
      <w:start w:val="1"/>
      <w:numFmt w:val="bullet"/>
      <w:lvlText w:val=""/>
      <w:lvlJc w:val="left"/>
      <w:pPr>
        <w:tabs>
          <w:tab w:val="num" w:pos="4839"/>
        </w:tabs>
        <w:ind w:left="4839" w:hanging="360"/>
      </w:pPr>
      <w:rPr>
        <w:rFonts w:ascii="Wingdings" w:hAnsi="Wingdings" w:hint="default"/>
        <w:sz w:val="20"/>
      </w:rPr>
    </w:lvl>
    <w:lvl w:ilvl="6" w:tentative="1">
      <w:start w:val="1"/>
      <w:numFmt w:val="bullet"/>
      <w:lvlText w:val=""/>
      <w:lvlJc w:val="left"/>
      <w:pPr>
        <w:tabs>
          <w:tab w:val="num" w:pos="5559"/>
        </w:tabs>
        <w:ind w:left="5559" w:hanging="360"/>
      </w:pPr>
      <w:rPr>
        <w:rFonts w:ascii="Wingdings" w:hAnsi="Wingdings" w:hint="default"/>
        <w:sz w:val="20"/>
      </w:rPr>
    </w:lvl>
    <w:lvl w:ilvl="7" w:tentative="1">
      <w:start w:val="1"/>
      <w:numFmt w:val="bullet"/>
      <w:lvlText w:val=""/>
      <w:lvlJc w:val="left"/>
      <w:pPr>
        <w:tabs>
          <w:tab w:val="num" w:pos="6279"/>
        </w:tabs>
        <w:ind w:left="6279" w:hanging="360"/>
      </w:pPr>
      <w:rPr>
        <w:rFonts w:ascii="Wingdings" w:hAnsi="Wingdings" w:hint="default"/>
        <w:sz w:val="20"/>
      </w:rPr>
    </w:lvl>
    <w:lvl w:ilvl="8" w:tentative="1">
      <w:start w:val="1"/>
      <w:numFmt w:val="bullet"/>
      <w:lvlText w:val=""/>
      <w:lvlJc w:val="left"/>
      <w:pPr>
        <w:tabs>
          <w:tab w:val="num" w:pos="6999"/>
        </w:tabs>
        <w:ind w:left="6999" w:hanging="360"/>
      </w:pPr>
      <w:rPr>
        <w:rFonts w:ascii="Wingdings" w:hAnsi="Wingdings" w:hint="default"/>
        <w:sz w:val="20"/>
      </w:rPr>
    </w:lvl>
  </w:abstractNum>
  <w:abstractNum w:abstractNumId="42" w15:restartNumberingAfterBreak="0">
    <w:nsid w:val="6817080F"/>
    <w:multiLevelType w:val="multilevel"/>
    <w:tmpl w:val="6817080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3" w15:restartNumberingAfterBreak="0">
    <w:nsid w:val="6F2A5C67"/>
    <w:multiLevelType w:val="hybridMultilevel"/>
    <w:tmpl w:val="EBD4D31E"/>
    <w:lvl w:ilvl="0" w:tplc="5FA6E12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B8577AF"/>
    <w:multiLevelType w:val="hybridMultilevel"/>
    <w:tmpl w:val="C6F40408"/>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8"/>
  </w:num>
  <w:num w:numId="2">
    <w:abstractNumId w:val="2"/>
  </w:num>
  <w:num w:numId="3">
    <w:abstractNumId w:val="33"/>
  </w:num>
  <w:num w:numId="4">
    <w:abstractNumId w:val="34"/>
  </w:num>
  <w:num w:numId="5">
    <w:abstractNumId w:val="42"/>
  </w:num>
  <w:num w:numId="6">
    <w:abstractNumId w:val="12"/>
  </w:num>
  <w:num w:numId="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3"/>
  </w:num>
  <w:num w:numId="10">
    <w:abstractNumId w:val="24"/>
  </w:num>
  <w:num w:numId="11">
    <w:abstractNumId w:val="39"/>
  </w:num>
  <w:num w:numId="12">
    <w:abstractNumId w:val="3"/>
  </w:num>
  <w:num w:numId="13">
    <w:abstractNumId w:val="31"/>
  </w:num>
  <w:num w:numId="14">
    <w:abstractNumId w:val="23"/>
  </w:num>
  <w:num w:numId="15">
    <w:abstractNumId w:val="9"/>
  </w:num>
  <w:num w:numId="16">
    <w:abstractNumId w:val="40"/>
  </w:num>
  <w:num w:numId="17">
    <w:abstractNumId w:val="41"/>
  </w:num>
  <w:num w:numId="18">
    <w:abstractNumId w:val="1"/>
  </w:num>
  <w:num w:numId="19">
    <w:abstractNumId w:val="28"/>
  </w:num>
  <w:num w:numId="20">
    <w:abstractNumId w:val="22"/>
    <w:lvlOverride w:ilvl="0">
      <w:lvl w:ilvl="0">
        <w:numFmt w:val="bullet"/>
        <w:lvlText w:val=""/>
        <w:lvlJc w:val="left"/>
        <w:pPr>
          <w:tabs>
            <w:tab w:val="num" w:pos="720"/>
          </w:tabs>
          <w:ind w:left="720" w:hanging="360"/>
        </w:pPr>
        <w:rPr>
          <w:rFonts w:ascii="Wingdings" w:hAnsi="Wingdings" w:hint="default"/>
          <w:sz w:val="20"/>
        </w:rPr>
      </w:lvl>
    </w:lvlOverride>
  </w:num>
  <w:num w:numId="21">
    <w:abstractNumId w:val="17"/>
  </w:num>
  <w:num w:numId="22">
    <w:abstractNumId w:val="30"/>
  </w:num>
  <w:num w:numId="23">
    <w:abstractNumId w:val="0"/>
  </w:num>
  <w:num w:numId="24">
    <w:abstractNumId w:val="15"/>
  </w:num>
  <w:num w:numId="25">
    <w:abstractNumId w:val="20"/>
  </w:num>
  <w:num w:numId="26">
    <w:abstractNumId w:val="5"/>
  </w:num>
  <w:num w:numId="27">
    <w:abstractNumId w:val="19"/>
  </w:num>
  <w:num w:numId="28">
    <w:abstractNumId w:val="10"/>
  </w:num>
  <w:num w:numId="29">
    <w:abstractNumId w:val="13"/>
  </w:num>
  <w:num w:numId="30">
    <w:abstractNumId w:val="29"/>
  </w:num>
  <w:num w:numId="31">
    <w:abstractNumId w:val="32"/>
  </w:num>
  <w:num w:numId="32">
    <w:abstractNumId w:val="27"/>
  </w:num>
  <w:num w:numId="33">
    <w:abstractNumId w:val="44"/>
  </w:num>
  <w:num w:numId="34">
    <w:abstractNumId w:val="4"/>
  </w:num>
  <w:num w:numId="35">
    <w:abstractNumId w:val="6"/>
  </w:num>
  <w:num w:numId="36">
    <w:abstractNumId w:val="18"/>
  </w:num>
  <w:num w:numId="37">
    <w:abstractNumId w:val="16"/>
  </w:num>
  <w:num w:numId="38">
    <w:abstractNumId w:val="37"/>
  </w:num>
  <w:num w:numId="39">
    <w:abstractNumId w:val="25"/>
  </w:num>
  <w:num w:numId="40">
    <w:abstractNumId w:val="14"/>
  </w:num>
  <w:num w:numId="41">
    <w:abstractNumId w:val="36"/>
  </w:num>
  <w:num w:numId="42">
    <w:abstractNumId w:val="7"/>
  </w:num>
  <w:num w:numId="43">
    <w:abstractNumId w:val="26"/>
  </w:num>
  <w:num w:numId="44">
    <w:abstractNumId w:val="38"/>
  </w:num>
  <w:num w:numId="4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bordersDoNotSurroundHeader/>
  <w:bordersDoNotSurroundFooter/>
  <w:hideSpellingErrors/>
  <w:attachedTemplate r:id="rId1"/>
  <w:defaultTabStop w:val="420"/>
  <w:drawingGridHorizontalSpacing w:val="120"/>
  <w:drawingGridVerticalSpacing w:val="163"/>
  <w:displayHorizontalDrawingGridEvery w:val="2"/>
  <w:displayVerticalDrawingGridEvery w:val="2"/>
  <w:noPunctuationKerning/>
  <w:characterSpacingControl w:val="compressPunctuation"/>
  <w:hdrShapeDefaults>
    <o:shapedefaults v:ext="edit" spidmax="2049" style="mso-height-percent:200;mso-width-relative:margin;mso-height-relative:margin" fillcolor="white" strokecolor="#f3cd60">
      <v:fill color="white"/>
      <v:stroke color="#f3cd60"/>
      <v:textbox style="mso-fit-shape-to-text: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5A1E02A9"/>
    <w:rsid w:val="000018D2"/>
    <w:rsid w:val="00001A8F"/>
    <w:rsid w:val="00001FB3"/>
    <w:rsid w:val="0000328E"/>
    <w:rsid w:val="00003F6A"/>
    <w:rsid w:val="00004F0C"/>
    <w:rsid w:val="00005E02"/>
    <w:rsid w:val="00010F3D"/>
    <w:rsid w:val="000110A2"/>
    <w:rsid w:val="00011A00"/>
    <w:rsid w:val="00011E1E"/>
    <w:rsid w:val="0001449B"/>
    <w:rsid w:val="00014BF1"/>
    <w:rsid w:val="00017F62"/>
    <w:rsid w:val="000203C3"/>
    <w:rsid w:val="0002103D"/>
    <w:rsid w:val="000218A7"/>
    <w:rsid w:val="00021FA9"/>
    <w:rsid w:val="00023226"/>
    <w:rsid w:val="000238B6"/>
    <w:rsid w:val="00023C0D"/>
    <w:rsid w:val="00025027"/>
    <w:rsid w:val="00025236"/>
    <w:rsid w:val="000270F2"/>
    <w:rsid w:val="0002711A"/>
    <w:rsid w:val="00031C0F"/>
    <w:rsid w:val="000329D4"/>
    <w:rsid w:val="00034646"/>
    <w:rsid w:val="00034B85"/>
    <w:rsid w:val="0003608C"/>
    <w:rsid w:val="000373DB"/>
    <w:rsid w:val="00037D82"/>
    <w:rsid w:val="0004237A"/>
    <w:rsid w:val="00042C9C"/>
    <w:rsid w:val="00045979"/>
    <w:rsid w:val="0005060A"/>
    <w:rsid w:val="0005189E"/>
    <w:rsid w:val="00051B66"/>
    <w:rsid w:val="00052AAC"/>
    <w:rsid w:val="00052C74"/>
    <w:rsid w:val="00052E60"/>
    <w:rsid w:val="00053817"/>
    <w:rsid w:val="00054544"/>
    <w:rsid w:val="00055469"/>
    <w:rsid w:val="000567C8"/>
    <w:rsid w:val="0005691D"/>
    <w:rsid w:val="000570C6"/>
    <w:rsid w:val="00057992"/>
    <w:rsid w:val="00060FB3"/>
    <w:rsid w:val="00062882"/>
    <w:rsid w:val="00063D29"/>
    <w:rsid w:val="0006469A"/>
    <w:rsid w:val="00064C0E"/>
    <w:rsid w:val="00066BF8"/>
    <w:rsid w:val="00066C26"/>
    <w:rsid w:val="00066F28"/>
    <w:rsid w:val="0007035A"/>
    <w:rsid w:val="00070A8C"/>
    <w:rsid w:val="00071705"/>
    <w:rsid w:val="00074FC5"/>
    <w:rsid w:val="0007604B"/>
    <w:rsid w:val="000777DD"/>
    <w:rsid w:val="00077DE1"/>
    <w:rsid w:val="00077E7A"/>
    <w:rsid w:val="00080FAA"/>
    <w:rsid w:val="00081099"/>
    <w:rsid w:val="00086A25"/>
    <w:rsid w:val="000872D3"/>
    <w:rsid w:val="00087664"/>
    <w:rsid w:val="00090C1B"/>
    <w:rsid w:val="00091998"/>
    <w:rsid w:val="000941E6"/>
    <w:rsid w:val="000A01BD"/>
    <w:rsid w:val="000A1FDC"/>
    <w:rsid w:val="000A30A2"/>
    <w:rsid w:val="000A409C"/>
    <w:rsid w:val="000A4629"/>
    <w:rsid w:val="000A4A82"/>
    <w:rsid w:val="000A4E0B"/>
    <w:rsid w:val="000A54ED"/>
    <w:rsid w:val="000A6A2A"/>
    <w:rsid w:val="000B1A44"/>
    <w:rsid w:val="000B28FC"/>
    <w:rsid w:val="000B4FA9"/>
    <w:rsid w:val="000B7923"/>
    <w:rsid w:val="000C0C09"/>
    <w:rsid w:val="000C3B9E"/>
    <w:rsid w:val="000C4DB7"/>
    <w:rsid w:val="000C5575"/>
    <w:rsid w:val="000C5CFD"/>
    <w:rsid w:val="000D05B0"/>
    <w:rsid w:val="000D145F"/>
    <w:rsid w:val="000D1A35"/>
    <w:rsid w:val="000D28A2"/>
    <w:rsid w:val="000D3EF4"/>
    <w:rsid w:val="000D4D85"/>
    <w:rsid w:val="000D4DA2"/>
    <w:rsid w:val="000D594A"/>
    <w:rsid w:val="000D6A2A"/>
    <w:rsid w:val="000D77BD"/>
    <w:rsid w:val="000E05A1"/>
    <w:rsid w:val="000E06A7"/>
    <w:rsid w:val="000E4CE9"/>
    <w:rsid w:val="000E5495"/>
    <w:rsid w:val="000E6597"/>
    <w:rsid w:val="000F136F"/>
    <w:rsid w:val="000F1DC3"/>
    <w:rsid w:val="000F2F8E"/>
    <w:rsid w:val="000F3A9F"/>
    <w:rsid w:val="000F4CB2"/>
    <w:rsid w:val="000F5B73"/>
    <w:rsid w:val="000F62D7"/>
    <w:rsid w:val="000F749B"/>
    <w:rsid w:val="000F753A"/>
    <w:rsid w:val="00101A22"/>
    <w:rsid w:val="00102870"/>
    <w:rsid w:val="00102C8C"/>
    <w:rsid w:val="00104844"/>
    <w:rsid w:val="001057C7"/>
    <w:rsid w:val="00106788"/>
    <w:rsid w:val="00110D43"/>
    <w:rsid w:val="00111F03"/>
    <w:rsid w:val="0011422E"/>
    <w:rsid w:val="00114478"/>
    <w:rsid w:val="00114B16"/>
    <w:rsid w:val="00115F92"/>
    <w:rsid w:val="0011643C"/>
    <w:rsid w:val="001168B4"/>
    <w:rsid w:val="00116C83"/>
    <w:rsid w:val="00117149"/>
    <w:rsid w:val="00117741"/>
    <w:rsid w:val="00121ADD"/>
    <w:rsid w:val="00122D4F"/>
    <w:rsid w:val="00123084"/>
    <w:rsid w:val="0012385E"/>
    <w:rsid w:val="0012388D"/>
    <w:rsid w:val="00125149"/>
    <w:rsid w:val="0012567C"/>
    <w:rsid w:val="001302DA"/>
    <w:rsid w:val="001305B0"/>
    <w:rsid w:val="00131719"/>
    <w:rsid w:val="001333B4"/>
    <w:rsid w:val="0013445D"/>
    <w:rsid w:val="0013632F"/>
    <w:rsid w:val="001377A7"/>
    <w:rsid w:val="00137EFE"/>
    <w:rsid w:val="00141E15"/>
    <w:rsid w:val="00144ACA"/>
    <w:rsid w:val="001453C3"/>
    <w:rsid w:val="00145CF0"/>
    <w:rsid w:val="00146711"/>
    <w:rsid w:val="00146A55"/>
    <w:rsid w:val="001472D5"/>
    <w:rsid w:val="00147F79"/>
    <w:rsid w:val="001505BD"/>
    <w:rsid w:val="00153CDD"/>
    <w:rsid w:val="00154F96"/>
    <w:rsid w:val="00155C67"/>
    <w:rsid w:val="00157516"/>
    <w:rsid w:val="00157C3C"/>
    <w:rsid w:val="00160727"/>
    <w:rsid w:val="00160964"/>
    <w:rsid w:val="00163224"/>
    <w:rsid w:val="00163520"/>
    <w:rsid w:val="00164071"/>
    <w:rsid w:val="0016436B"/>
    <w:rsid w:val="001660F6"/>
    <w:rsid w:val="001667F0"/>
    <w:rsid w:val="00170371"/>
    <w:rsid w:val="00172068"/>
    <w:rsid w:val="00172198"/>
    <w:rsid w:val="0017277B"/>
    <w:rsid w:val="001729BF"/>
    <w:rsid w:val="00172F0E"/>
    <w:rsid w:val="00173FF6"/>
    <w:rsid w:val="00175164"/>
    <w:rsid w:val="00177B48"/>
    <w:rsid w:val="0018283A"/>
    <w:rsid w:val="00184196"/>
    <w:rsid w:val="00184DD9"/>
    <w:rsid w:val="0018523C"/>
    <w:rsid w:val="00187BBC"/>
    <w:rsid w:val="001905BA"/>
    <w:rsid w:val="00192A4C"/>
    <w:rsid w:val="00192EBA"/>
    <w:rsid w:val="001967C5"/>
    <w:rsid w:val="00197FD8"/>
    <w:rsid w:val="001A23B8"/>
    <w:rsid w:val="001A319F"/>
    <w:rsid w:val="001A32F1"/>
    <w:rsid w:val="001A3C20"/>
    <w:rsid w:val="001A401A"/>
    <w:rsid w:val="001A487E"/>
    <w:rsid w:val="001A6E9F"/>
    <w:rsid w:val="001A6F51"/>
    <w:rsid w:val="001A78B8"/>
    <w:rsid w:val="001B0690"/>
    <w:rsid w:val="001B2703"/>
    <w:rsid w:val="001B3495"/>
    <w:rsid w:val="001B3F31"/>
    <w:rsid w:val="001B534B"/>
    <w:rsid w:val="001B53D9"/>
    <w:rsid w:val="001B6026"/>
    <w:rsid w:val="001B7029"/>
    <w:rsid w:val="001B7666"/>
    <w:rsid w:val="001B7C8F"/>
    <w:rsid w:val="001C0A59"/>
    <w:rsid w:val="001C1BC4"/>
    <w:rsid w:val="001C20BA"/>
    <w:rsid w:val="001C292A"/>
    <w:rsid w:val="001C2E1F"/>
    <w:rsid w:val="001C2F1C"/>
    <w:rsid w:val="001C398A"/>
    <w:rsid w:val="001C3C38"/>
    <w:rsid w:val="001C61C9"/>
    <w:rsid w:val="001C6572"/>
    <w:rsid w:val="001C7A1C"/>
    <w:rsid w:val="001D1D39"/>
    <w:rsid w:val="001D2214"/>
    <w:rsid w:val="001D2520"/>
    <w:rsid w:val="001D4687"/>
    <w:rsid w:val="001D518D"/>
    <w:rsid w:val="001D7A15"/>
    <w:rsid w:val="001E0571"/>
    <w:rsid w:val="001E2701"/>
    <w:rsid w:val="001E334B"/>
    <w:rsid w:val="001F1892"/>
    <w:rsid w:val="001F1F1E"/>
    <w:rsid w:val="001F31DC"/>
    <w:rsid w:val="001F3F68"/>
    <w:rsid w:val="001F4675"/>
    <w:rsid w:val="001F5869"/>
    <w:rsid w:val="001F60A5"/>
    <w:rsid w:val="001F6E55"/>
    <w:rsid w:val="001F7E81"/>
    <w:rsid w:val="00200EFA"/>
    <w:rsid w:val="0020143F"/>
    <w:rsid w:val="002026DD"/>
    <w:rsid w:val="00203485"/>
    <w:rsid w:val="002035B3"/>
    <w:rsid w:val="00203641"/>
    <w:rsid w:val="0020658A"/>
    <w:rsid w:val="002107A6"/>
    <w:rsid w:val="00211413"/>
    <w:rsid w:val="00211EF2"/>
    <w:rsid w:val="002156A2"/>
    <w:rsid w:val="00216CD9"/>
    <w:rsid w:val="00217E58"/>
    <w:rsid w:val="002223B6"/>
    <w:rsid w:val="00223FFC"/>
    <w:rsid w:val="002242BA"/>
    <w:rsid w:val="00226986"/>
    <w:rsid w:val="002273E0"/>
    <w:rsid w:val="00230036"/>
    <w:rsid w:val="00231335"/>
    <w:rsid w:val="00231F47"/>
    <w:rsid w:val="002325DA"/>
    <w:rsid w:val="0023283B"/>
    <w:rsid w:val="00232A19"/>
    <w:rsid w:val="00232F5A"/>
    <w:rsid w:val="0023394D"/>
    <w:rsid w:val="00234B1A"/>
    <w:rsid w:val="00235284"/>
    <w:rsid w:val="002360D6"/>
    <w:rsid w:val="002361FA"/>
    <w:rsid w:val="002363D3"/>
    <w:rsid w:val="0023758F"/>
    <w:rsid w:val="002400B9"/>
    <w:rsid w:val="00240BD9"/>
    <w:rsid w:val="0024107B"/>
    <w:rsid w:val="0024161A"/>
    <w:rsid w:val="00242348"/>
    <w:rsid w:val="0024283E"/>
    <w:rsid w:val="00244CCE"/>
    <w:rsid w:val="00244E79"/>
    <w:rsid w:val="0024712B"/>
    <w:rsid w:val="00247517"/>
    <w:rsid w:val="00250D49"/>
    <w:rsid w:val="00250EE2"/>
    <w:rsid w:val="00251676"/>
    <w:rsid w:val="002537DD"/>
    <w:rsid w:val="00253ACA"/>
    <w:rsid w:val="00253D3B"/>
    <w:rsid w:val="00254A75"/>
    <w:rsid w:val="002579D4"/>
    <w:rsid w:val="00257E10"/>
    <w:rsid w:val="002627BE"/>
    <w:rsid w:val="00264C62"/>
    <w:rsid w:val="0026529D"/>
    <w:rsid w:val="00265CDF"/>
    <w:rsid w:val="002670A0"/>
    <w:rsid w:val="00270151"/>
    <w:rsid w:val="002704DF"/>
    <w:rsid w:val="002711DA"/>
    <w:rsid w:val="0027243D"/>
    <w:rsid w:val="00272C1F"/>
    <w:rsid w:val="002730E3"/>
    <w:rsid w:val="00273DDB"/>
    <w:rsid w:val="00275D03"/>
    <w:rsid w:val="00276C06"/>
    <w:rsid w:val="00276DFE"/>
    <w:rsid w:val="00276EC3"/>
    <w:rsid w:val="00276EF6"/>
    <w:rsid w:val="002803F4"/>
    <w:rsid w:val="0028291E"/>
    <w:rsid w:val="00282CC6"/>
    <w:rsid w:val="00282E40"/>
    <w:rsid w:val="00285A22"/>
    <w:rsid w:val="002876C2"/>
    <w:rsid w:val="00290670"/>
    <w:rsid w:val="00291A87"/>
    <w:rsid w:val="002923C4"/>
    <w:rsid w:val="00292898"/>
    <w:rsid w:val="00294329"/>
    <w:rsid w:val="00294E49"/>
    <w:rsid w:val="0029668C"/>
    <w:rsid w:val="002967BE"/>
    <w:rsid w:val="00296800"/>
    <w:rsid w:val="002974C1"/>
    <w:rsid w:val="00297D6A"/>
    <w:rsid w:val="002A239F"/>
    <w:rsid w:val="002A2AA5"/>
    <w:rsid w:val="002A31C3"/>
    <w:rsid w:val="002A34D6"/>
    <w:rsid w:val="002A371C"/>
    <w:rsid w:val="002A5E9F"/>
    <w:rsid w:val="002B17DC"/>
    <w:rsid w:val="002B2A58"/>
    <w:rsid w:val="002B3DBE"/>
    <w:rsid w:val="002B4A59"/>
    <w:rsid w:val="002B56F7"/>
    <w:rsid w:val="002B6C8E"/>
    <w:rsid w:val="002B71F4"/>
    <w:rsid w:val="002B7AB8"/>
    <w:rsid w:val="002C09E7"/>
    <w:rsid w:val="002C18E2"/>
    <w:rsid w:val="002C28CB"/>
    <w:rsid w:val="002C2E06"/>
    <w:rsid w:val="002C4E38"/>
    <w:rsid w:val="002C5017"/>
    <w:rsid w:val="002C7416"/>
    <w:rsid w:val="002D08F3"/>
    <w:rsid w:val="002D2785"/>
    <w:rsid w:val="002D4AED"/>
    <w:rsid w:val="002D5CD8"/>
    <w:rsid w:val="002D70C4"/>
    <w:rsid w:val="002D71E4"/>
    <w:rsid w:val="002D75C4"/>
    <w:rsid w:val="002D7709"/>
    <w:rsid w:val="002D7934"/>
    <w:rsid w:val="002E1009"/>
    <w:rsid w:val="002E11F4"/>
    <w:rsid w:val="002E149C"/>
    <w:rsid w:val="002E1B3A"/>
    <w:rsid w:val="002E3DD6"/>
    <w:rsid w:val="002E4E32"/>
    <w:rsid w:val="002E4F92"/>
    <w:rsid w:val="002E59EA"/>
    <w:rsid w:val="002E7765"/>
    <w:rsid w:val="002E7FCA"/>
    <w:rsid w:val="002F0084"/>
    <w:rsid w:val="002F1411"/>
    <w:rsid w:val="002F3906"/>
    <w:rsid w:val="002F40EF"/>
    <w:rsid w:val="002F434C"/>
    <w:rsid w:val="002F50BF"/>
    <w:rsid w:val="002F5485"/>
    <w:rsid w:val="002F7F8B"/>
    <w:rsid w:val="003001DE"/>
    <w:rsid w:val="00300960"/>
    <w:rsid w:val="00301196"/>
    <w:rsid w:val="00301E0E"/>
    <w:rsid w:val="00302F4D"/>
    <w:rsid w:val="0030328B"/>
    <w:rsid w:val="00304410"/>
    <w:rsid w:val="00304883"/>
    <w:rsid w:val="00304BA4"/>
    <w:rsid w:val="00304BE6"/>
    <w:rsid w:val="00305DED"/>
    <w:rsid w:val="0030668E"/>
    <w:rsid w:val="003066CE"/>
    <w:rsid w:val="0031032B"/>
    <w:rsid w:val="00310557"/>
    <w:rsid w:val="00311172"/>
    <w:rsid w:val="00311586"/>
    <w:rsid w:val="0031194B"/>
    <w:rsid w:val="00312E65"/>
    <w:rsid w:val="00314C10"/>
    <w:rsid w:val="00315FA9"/>
    <w:rsid w:val="003215DB"/>
    <w:rsid w:val="003223D9"/>
    <w:rsid w:val="003244D8"/>
    <w:rsid w:val="00325F2C"/>
    <w:rsid w:val="00326A65"/>
    <w:rsid w:val="00326B80"/>
    <w:rsid w:val="003275D1"/>
    <w:rsid w:val="00331420"/>
    <w:rsid w:val="003315D0"/>
    <w:rsid w:val="0033212E"/>
    <w:rsid w:val="003348C4"/>
    <w:rsid w:val="00334C50"/>
    <w:rsid w:val="003401AE"/>
    <w:rsid w:val="00341E87"/>
    <w:rsid w:val="00344504"/>
    <w:rsid w:val="00344E3C"/>
    <w:rsid w:val="0034591D"/>
    <w:rsid w:val="00345B46"/>
    <w:rsid w:val="00345E4B"/>
    <w:rsid w:val="0034603F"/>
    <w:rsid w:val="0034627B"/>
    <w:rsid w:val="00346DCC"/>
    <w:rsid w:val="00355406"/>
    <w:rsid w:val="00357221"/>
    <w:rsid w:val="00357E31"/>
    <w:rsid w:val="0036019F"/>
    <w:rsid w:val="0036124A"/>
    <w:rsid w:val="0036249F"/>
    <w:rsid w:val="0036321E"/>
    <w:rsid w:val="00366DD7"/>
    <w:rsid w:val="00366F73"/>
    <w:rsid w:val="00367568"/>
    <w:rsid w:val="0037332D"/>
    <w:rsid w:val="003738ED"/>
    <w:rsid w:val="00376770"/>
    <w:rsid w:val="00376FEE"/>
    <w:rsid w:val="00380AD0"/>
    <w:rsid w:val="00383C79"/>
    <w:rsid w:val="003846BB"/>
    <w:rsid w:val="00387270"/>
    <w:rsid w:val="00390ADC"/>
    <w:rsid w:val="00392842"/>
    <w:rsid w:val="00395D0A"/>
    <w:rsid w:val="00396EFE"/>
    <w:rsid w:val="00396F75"/>
    <w:rsid w:val="00397377"/>
    <w:rsid w:val="0039747E"/>
    <w:rsid w:val="00397EA8"/>
    <w:rsid w:val="003A04DC"/>
    <w:rsid w:val="003A173A"/>
    <w:rsid w:val="003A3EAA"/>
    <w:rsid w:val="003A595C"/>
    <w:rsid w:val="003A5A2E"/>
    <w:rsid w:val="003A6075"/>
    <w:rsid w:val="003A6E53"/>
    <w:rsid w:val="003A7A4D"/>
    <w:rsid w:val="003A7FF9"/>
    <w:rsid w:val="003B32DC"/>
    <w:rsid w:val="003B5E36"/>
    <w:rsid w:val="003B798A"/>
    <w:rsid w:val="003C01E9"/>
    <w:rsid w:val="003C1484"/>
    <w:rsid w:val="003C1D35"/>
    <w:rsid w:val="003C1DC8"/>
    <w:rsid w:val="003C1E3A"/>
    <w:rsid w:val="003C4189"/>
    <w:rsid w:val="003C53A7"/>
    <w:rsid w:val="003C58B7"/>
    <w:rsid w:val="003C6175"/>
    <w:rsid w:val="003C6B53"/>
    <w:rsid w:val="003C732F"/>
    <w:rsid w:val="003C7CE3"/>
    <w:rsid w:val="003C7D63"/>
    <w:rsid w:val="003D0EA7"/>
    <w:rsid w:val="003D151A"/>
    <w:rsid w:val="003D279D"/>
    <w:rsid w:val="003D481B"/>
    <w:rsid w:val="003E0128"/>
    <w:rsid w:val="003E0650"/>
    <w:rsid w:val="003E3A47"/>
    <w:rsid w:val="003E4895"/>
    <w:rsid w:val="003E7D86"/>
    <w:rsid w:val="003F0A38"/>
    <w:rsid w:val="003F14F9"/>
    <w:rsid w:val="003F2477"/>
    <w:rsid w:val="003F2B29"/>
    <w:rsid w:val="003F2E3B"/>
    <w:rsid w:val="003F39A7"/>
    <w:rsid w:val="003F3A5D"/>
    <w:rsid w:val="003F3C3D"/>
    <w:rsid w:val="003F3C95"/>
    <w:rsid w:val="003F5070"/>
    <w:rsid w:val="003F5CDC"/>
    <w:rsid w:val="003F7C1A"/>
    <w:rsid w:val="004002FD"/>
    <w:rsid w:val="004008A9"/>
    <w:rsid w:val="004009C2"/>
    <w:rsid w:val="00401ABE"/>
    <w:rsid w:val="00401B82"/>
    <w:rsid w:val="00402001"/>
    <w:rsid w:val="0040607F"/>
    <w:rsid w:val="00407A40"/>
    <w:rsid w:val="004113F2"/>
    <w:rsid w:val="004114DE"/>
    <w:rsid w:val="00411AC0"/>
    <w:rsid w:val="0041344D"/>
    <w:rsid w:val="00414246"/>
    <w:rsid w:val="00415324"/>
    <w:rsid w:val="004154EE"/>
    <w:rsid w:val="0041641E"/>
    <w:rsid w:val="00417363"/>
    <w:rsid w:val="004211EE"/>
    <w:rsid w:val="004214DB"/>
    <w:rsid w:val="0042248E"/>
    <w:rsid w:val="00423048"/>
    <w:rsid w:val="004232BB"/>
    <w:rsid w:val="004233C0"/>
    <w:rsid w:val="0042570A"/>
    <w:rsid w:val="00426504"/>
    <w:rsid w:val="00432429"/>
    <w:rsid w:val="004337C4"/>
    <w:rsid w:val="004347C3"/>
    <w:rsid w:val="004348E5"/>
    <w:rsid w:val="00434CB4"/>
    <w:rsid w:val="00435045"/>
    <w:rsid w:val="004360C7"/>
    <w:rsid w:val="00436AFE"/>
    <w:rsid w:val="0044064C"/>
    <w:rsid w:val="00441479"/>
    <w:rsid w:val="00441EF5"/>
    <w:rsid w:val="00442A3A"/>
    <w:rsid w:val="00443476"/>
    <w:rsid w:val="004440E9"/>
    <w:rsid w:val="00444948"/>
    <w:rsid w:val="00445968"/>
    <w:rsid w:val="00445CBA"/>
    <w:rsid w:val="00445D17"/>
    <w:rsid w:val="004461F6"/>
    <w:rsid w:val="00446353"/>
    <w:rsid w:val="00447402"/>
    <w:rsid w:val="00450CC7"/>
    <w:rsid w:val="00451B84"/>
    <w:rsid w:val="004521F1"/>
    <w:rsid w:val="004529A5"/>
    <w:rsid w:val="00452C67"/>
    <w:rsid w:val="00456EED"/>
    <w:rsid w:val="00457B77"/>
    <w:rsid w:val="004620E4"/>
    <w:rsid w:val="00462DBF"/>
    <w:rsid w:val="00463703"/>
    <w:rsid w:val="00463D21"/>
    <w:rsid w:val="00464B03"/>
    <w:rsid w:val="00464CB0"/>
    <w:rsid w:val="004653C9"/>
    <w:rsid w:val="004711EC"/>
    <w:rsid w:val="00471A57"/>
    <w:rsid w:val="00472965"/>
    <w:rsid w:val="0047352B"/>
    <w:rsid w:val="00473A61"/>
    <w:rsid w:val="0047546B"/>
    <w:rsid w:val="004757FC"/>
    <w:rsid w:val="00475E03"/>
    <w:rsid w:val="00476516"/>
    <w:rsid w:val="00476ACD"/>
    <w:rsid w:val="0047724C"/>
    <w:rsid w:val="00477856"/>
    <w:rsid w:val="0048172F"/>
    <w:rsid w:val="00481FE7"/>
    <w:rsid w:val="00482AF5"/>
    <w:rsid w:val="004830D0"/>
    <w:rsid w:val="00484204"/>
    <w:rsid w:val="00485EC6"/>
    <w:rsid w:val="00490868"/>
    <w:rsid w:val="004914E9"/>
    <w:rsid w:val="0049154F"/>
    <w:rsid w:val="00491D9D"/>
    <w:rsid w:val="00492748"/>
    <w:rsid w:val="00492E1C"/>
    <w:rsid w:val="00493D16"/>
    <w:rsid w:val="00493E79"/>
    <w:rsid w:val="00497159"/>
    <w:rsid w:val="004979DE"/>
    <w:rsid w:val="004A0F15"/>
    <w:rsid w:val="004A3538"/>
    <w:rsid w:val="004A43D9"/>
    <w:rsid w:val="004A5271"/>
    <w:rsid w:val="004A7914"/>
    <w:rsid w:val="004A7F33"/>
    <w:rsid w:val="004B3919"/>
    <w:rsid w:val="004B4EE1"/>
    <w:rsid w:val="004B645F"/>
    <w:rsid w:val="004C0264"/>
    <w:rsid w:val="004C0D7B"/>
    <w:rsid w:val="004C0E79"/>
    <w:rsid w:val="004C1588"/>
    <w:rsid w:val="004C3589"/>
    <w:rsid w:val="004C3B09"/>
    <w:rsid w:val="004C40AB"/>
    <w:rsid w:val="004C65DE"/>
    <w:rsid w:val="004C6AE5"/>
    <w:rsid w:val="004C7457"/>
    <w:rsid w:val="004C78BB"/>
    <w:rsid w:val="004D0ACD"/>
    <w:rsid w:val="004D12B6"/>
    <w:rsid w:val="004D243C"/>
    <w:rsid w:val="004D245D"/>
    <w:rsid w:val="004D36D6"/>
    <w:rsid w:val="004D4035"/>
    <w:rsid w:val="004D4143"/>
    <w:rsid w:val="004D46E4"/>
    <w:rsid w:val="004D4E46"/>
    <w:rsid w:val="004D5E9B"/>
    <w:rsid w:val="004D6828"/>
    <w:rsid w:val="004D7CAC"/>
    <w:rsid w:val="004E11A1"/>
    <w:rsid w:val="004E11A6"/>
    <w:rsid w:val="004E2954"/>
    <w:rsid w:val="004E32DA"/>
    <w:rsid w:val="004E53A5"/>
    <w:rsid w:val="004E5E0C"/>
    <w:rsid w:val="004E6D58"/>
    <w:rsid w:val="004F1B01"/>
    <w:rsid w:val="004F283D"/>
    <w:rsid w:val="004F2FE6"/>
    <w:rsid w:val="004F321E"/>
    <w:rsid w:val="004F479D"/>
    <w:rsid w:val="004F544C"/>
    <w:rsid w:val="004F6920"/>
    <w:rsid w:val="004F7340"/>
    <w:rsid w:val="00500C89"/>
    <w:rsid w:val="005027AD"/>
    <w:rsid w:val="00502900"/>
    <w:rsid w:val="005031E7"/>
    <w:rsid w:val="005035E3"/>
    <w:rsid w:val="00503E2F"/>
    <w:rsid w:val="00504159"/>
    <w:rsid w:val="005053FD"/>
    <w:rsid w:val="00505849"/>
    <w:rsid w:val="00506CEF"/>
    <w:rsid w:val="005103B7"/>
    <w:rsid w:val="0051164E"/>
    <w:rsid w:val="0051444C"/>
    <w:rsid w:val="00514A02"/>
    <w:rsid w:val="005152AF"/>
    <w:rsid w:val="00515978"/>
    <w:rsid w:val="00520241"/>
    <w:rsid w:val="00520BD0"/>
    <w:rsid w:val="00520C19"/>
    <w:rsid w:val="00520F11"/>
    <w:rsid w:val="00520FBD"/>
    <w:rsid w:val="0052304D"/>
    <w:rsid w:val="00525F7B"/>
    <w:rsid w:val="00526AF8"/>
    <w:rsid w:val="005277AD"/>
    <w:rsid w:val="0053211E"/>
    <w:rsid w:val="00534D48"/>
    <w:rsid w:val="00535DD1"/>
    <w:rsid w:val="00535F42"/>
    <w:rsid w:val="00537123"/>
    <w:rsid w:val="00537CAE"/>
    <w:rsid w:val="00540AEF"/>
    <w:rsid w:val="00542130"/>
    <w:rsid w:val="005421EF"/>
    <w:rsid w:val="00542661"/>
    <w:rsid w:val="005435E8"/>
    <w:rsid w:val="005437E4"/>
    <w:rsid w:val="00550BF3"/>
    <w:rsid w:val="00551314"/>
    <w:rsid w:val="00552707"/>
    <w:rsid w:val="005532A0"/>
    <w:rsid w:val="005552B6"/>
    <w:rsid w:val="005606D3"/>
    <w:rsid w:val="005622AB"/>
    <w:rsid w:val="0056243C"/>
    <w:rsid w:val="00563C7B"/>
    <w:rsid w:val="005648CD"/>
    <w:rsid w:val="00566262"/>
    <w:rsid w:val="005670BC"/>
    <w:rsid w:val="00570917"/>
    <w:rsid w:val="005713F8"/>
    <w:rsid w:val="0057198D"/>
    <w:rsid w:val="00571A7B"/>
    <w:rsid w:val="00571E11"/>
    <w:rsid w:val="00573B84"/>
    <w:rsid w:val="00574497"/>
    <w:rsid w:val="005747AD"/>
    <w:rsid w:val="00574C05"/>
    <w:rsid w:val="005770BC"/>
    <w:rsid w:val="0057781E"/>
    <w:rsid w:val="005778DA"/>
    <w:rsid w:val="00577A2F"/>
    <w:rsid w:val="005807FF"/>
    <w:rsid w:val="00581A22"/>
    <w:rsid w:val="00582169"/>
    <w:rsid w:val="00584254"/>
    <w:rsid w:val="00584678"/>
    <w:rsid w:val="00586389"/>
    <w:rsid w:val="005877D2"/>
    <w:rsid w:val="005879DB"/>
    <w:rsid w:val="00590185"/>
    <w:rsid w:val="00590F07"/>
    <w:rsid w:val="005941C7"/>
    <w:rsid w:val="00594983"/>
    <w:rsid w:val="005A0013"/>
    <w:rsid w:val="005A01FD"/>
    <w:rsid w:val="005A196C"/>
    <w:rsid w:val="005A2757"/>
    <w:rsid w:val="005A2A18"/>
    <w:rsid w:val="005A2AE7"/>
    <w:rsid w:val="005A2AF1"/>
    <w:rsid w:val="005A2F17"/>
    <w:rsid w:val="005A5427"/>
    <w:rsid w:val="005A593A"/>
    <w:rsid w:val="005A6336"/>
    <w:rsid w:val="005A6D72"/>
    <w:rsid w:val="005A7423"/>
    <w:rsid w:val="005B0158"/>
    <w:rsid w:val="005B0A19"/>
    <w:rsid w:val="005B2129"/>
    <w:rsid w:val="005B325D"/>
    <w:rsid w:val="005B5323"/>
    <w:rsid w:val="005B5498"/>
    <w:rsid w:val="005B6DBA"/>
    <w:rsid w:val="005C0FCF"/>
    <w:rsid w:val="005C1236"/>
    <w:rsid w:val="005C230C"/>
    <w:rsid w:val="005C3A16"/>
    <w:rsid w:val="005C61A2"/>
    <w:rsid w:val="005C61D6"/>
    <w:rsid w:val="005C6990"/>
    <w:rsid w:val="005C7DF8"/>
    <w:rsid w:val="005D16F3"/>
    <w:rsid w:val="005D3650"/>
    <w:rsid w:val="005D4DD6"/>
    <w:rsid w:val="005D6543"/>
    <w:rsid w:val="005D65A7"/>
    <w:rsid w:val="005D686C"/>
    <w:rsid w:val="005D6DE8"/>
    <w:rsid w:val="005D6E56"/>
    <w:rsid w:val="005D7327"/>
    <w:rsid w:val="005E3841"/>
    <w:rsid w:val="005E3C44"/>
    <w:rsid w:val="005E466E"/>
    <w:rsid w:val="005E5106"/>
    <w:rsid w:val="005E73F9"/>
    <w:rsid w:val="005E7DAC"/>
    <w:rsid w:val="005F0E23"/>
    <w:rsid w:val="005F0FDC"/>
    <w:rsid w:val="005F16A5"/>
    <w:rsid w:val="005F1C44"/>
    <w:rsid w:val="005F7256"/>
    <w:rsid w:val="00601BDE"/>
    <w:rsid w:val="006027BC"/>
    <w:rsid w:val="00603213"/>
    <w:rsid w:val="006035CB"/>
    <w:rsid w:val="00607207"/>
    <w:rsid w:val="00607932"/>
    <w:rsid w:val="00610D7F"/>
    <w:rsid w:val="00610EE8"/>
    <w:rsid w:val="00611DDF"/>
    <w:rsid w:val="00611DED"/>
    <w:rsid w:val="00612F88"/>
    <w:rsid w:val="006146B6"/>
    <w:rsid w:val="00614C69"/>
    <w:rsid w:val="00615518"/>
    <w:rsid w:val="00615BA1"/>
    <w:rsid w:val="006167ED"/>
    <w:rsid w:val="006179C2"/>
    <w:rsid w:val="00617EEC"/>
    <w:rsid w:val="006208ED"/>
    <w:rsid w:val="00625329"/>
    <w:rsid w:val="00626122"/>
    <w:rsid w:val="006265C4"/>
    <w:rsid w:val="00626815"/>
    <w:rsid w:val="00627826"/>
    <w:rsid w:val="006306A4"/>
    <w:rsid w:val="006306A6"/>
    <w:rsid w:val="00631BBA"/>
    <w:rsid w:val="00632001"/>
    <w:rsid w:val="00632DCD"/>
    <w:rsid w:val="006361C0"/>
    <w:rsid w:val="006418DF"/>
    <w:rsid w:val="00641972"/>
    <w:rsid w:val="00643B2A"/>
    <w:rsid w:val="00645004"/>
    <w:rsid w:val="006471E4"/>
    <w:rsid w:val="00647CBE"/>
    <w:rsid w:val="00650433"/>
    <w:rsid w:val="00650F4F"/>
    <w:rsid w:val="00651F63"/>
    <w:rsid w:val="006529A4"/>
    <w:rsid w:val="006531FF"/>
    <w:rsid w:val="00653B75"/>
    <w:rsid w:val="006555EA"/>
    <w:rsid w:val="006556B8"/>
    <w:rsid w:val="006560CD"/>
    <w:rsid w:val="00656176"/>
    <w:rsid w:val="006605AB"/>
    <w:rsid w:val="00661D2D"/>
    <w:rsid w:val="00663679"/>
    <w:rsid w:val="00664EEA"/>
    <w:rsid w:val="00665F20"/>
    <w:rsid w:val="00666667"/>
    <w:rsid w:val="00666760"/>
    <w:rsid w:val="00670589"/>
    <w:rsid w:val="006706E2"/>
    <w:rsid w:val="00671975"/>
    <w:rsid w:val="00673CC4"/>
    <w:rsid w:val="0067423D"/>
    <w:rsid w:val="00676171"/>
    <w:rsid w:val="006765D9"/>
    <w:rsid w:val="00676E45"/>
    <w:rsid w:val="006774FE"/>
    <w:rsid w:val="00681812"/>
    <w:rsid w:val="00683070"/>
    <w:rsid w:val="00683182"/>
    <w:rsid w:val="00683856"/>
    <w:rsid w:val="00685959"/>
    <w:rsid w:val="00685CF2"/>
    <w:rsid w:val="00686A96"/>
    <w:rsid w:val="00690382"/>
    <w:rsid w:val="0069144A"/>
    <w:rsid w:val="00692341"/>
    <w:rsid w:val="0069242B"/>
    <w:rsid w:val="0069354D"/>
    <w:rsid w:val="006941AE"/>
    <w:rsid w:val="006948EA"/>
    <w:rsid w:val="00697D0E"/>
    <w:rsid w:val="00697DFB"/>
    <w:rsid w:val="006A15DE"/>
    <w:rsid w:val="006A1754"/>
    <w:rsid w:val="006A21CF"/>
    <w:rsid w:val="006A3023"/>
    <w:rsid w:val="006A46D6"/>
    <w:rsid w:val="006A493B"/>
    <w:rsid w:val="006A4A64"/>
    <w:rsid w:val="006A4BE9"/>
    <w:rsid w:val="006A4DF4"/>
    <w:rsid w:val="006A538A"/>
    <w:rsid w:val="006A57F1"/>
    <w:rsid w:val="006A6881"/>
    <w:rsid w:val="006A72BE"/>
    <w:rsid w:val="006A7433"/>
    <w:rsid w:val="006A7737"/>
    <w:rsid w:val="006A7ED3"/>
    <w:rsid w:val="006B04CE"/>
    <w:rsid w:val="006B0507"/>
    <w:rsid w:val="006B0E9C"/>
    <w:rsid w:val="006B0F7D"/>
    <w:rsid w:val="006B16A7"/>
    <w:rsid w:val="006B1834"/>
    <w:rsid w:val="006B1C31"/>
    <w:rsid w:val="006B2911"/>
    <w:rsid w:val="006B34A3"/>
    <w:rsid w:val="006B3E41"/>
    <w:rsid w:val="006B5A98"/>
    <w:rsid w:val="006B798C"/>
    <w:rsid w:val="006B7DAA"/>
    <w:rsid w:val="006C018A"/>
    <w:rsid w:val="006C0481"/>
    <w:rsid w:val="006C080A"/>
    <w:rsid w:val="006C3E73"/>
    <w:rsid w:val="006C3F8B"/>
    <w:rsid w:val="006C7029"/>
    <w:rsid w:val="006C7AAE"/>
    <w:rsid w:val="006D03D1"/>
    <w:rsid w:val="006D102D"/>
    <w:rsid w:val="006D152B"/>
    <w:rsid w:val="006D2D05"/>
    <w:rsid w:val="006D3527"/>
    <w:rsid w:val="006D3697"/>
    <w:rsid w:val="006D4B85"/>
    <w:rsid w:val="006D5A6D"/>
    <w:rsid w:val="006D6619"/>
    <w:rsid w:val="006D697E"/>
    <w:rsid w:val="006E1F54"/>
    <w:rsid w:val="006E2088"/>
    <w:rsid w:val="006E2753"/>
    <w:rsid w:val="006E3B1A"/>
    <w:rsid w:val="006F17B7"/>
    <w:rsid w:val="006F45FA"/>
    <w:rsid w:val="006F4C39"/>
    <w:rsid w:val="006F520B"/>
    <w:rsid w:val="006F652D"/>
    <w:rsid w:val="006F6BFE"/>
    <w:rsid w:val="006F7083"/>
    <w:rsid w:val="007006C6"/>
    <w:rsid w:val="00700F44"/>
    <w:rsid w:val="007014A5"/>
    <w:rsid w:val="00703967"/>
    <w:rsid w:val="00704AB0"/>
    <w:rsid w:val="00704FD3"/>
    <w:rsid w:val="00706310"/>
    <w:rsid w:val="007075BF"/>
    <w:rsid w:val="00707881"/>
    <w:rsid w:val="007115D6"/>
    <w:rsid w:val="00711C63"/>
    <w:rsid w:val="007173A6"/>
    <w:rsid w:val="00722FEC"/>
    <w:rsid w:val="0072406D"/>
    <w:rsid w:val="00724C20"/>
    <w:rsid w:val="00725017"/>
    <w:rsid w:val="0072501B"/>
    <w:rsid w:val="00725E1B"/>
    <w:rsid w:val="007321EA"/>
    <w:rsid w:val="007323AA"/>
    <w:rsid w:val="00732846"/>
    <w:rsid w:val="00733B41"/>
    <w:rsid w:val="007351FF"/>
    <w:rsid w:val="0073530F"/>
    <w:rsid w:val="00735439"/>
    <w:rsid w:val="00736026"/>
    <w:rsid w:val="00742DBC"/>
    <w:rsid w:val="0074342D"/>
    <w:rsid w:val="00743A75"/>
    <w:rsid w:val="00744B15"/>
    <w:rsid w:val="00745E89"/>
    <w:rsid w:val="00747D2B"/>
    <w:rsid w:val="007506A1"/>
    <w:rsid w:val="00750BA0"/>
    <w:rsid w:val="007513A7"/>
    <w:rsid w:val="00752B1C"/>
    <w:rsid w:val="00754281"/>
    <w:rsid w:val="007571BF"/>
    <w:rsid w:val="00757911"/>
    <w:rsid w:val="007600B4"/>
    <w:rsid w:val="00760FC1"/>
    <w:rsid w:val="0076141C"/>
    <w:rsid w:val="00761A31"/>
    <w:rsid w:val="0076556B"/>
    <w:rsid w:val="00765A1D"/>
    <w:rsid w:val="007677FA"/>
    <w:rsid w:val="007679CA"/>
    <w:rsid w:val="007706B0"/>
    <w:rsid w:val="007706DC"/>
    <w:rsid w:val="00770B1C"/>
    <w:rsid w:val="00770CFB"/>
    <w:rsid w:val="00773562"/>
    <w:rsid w:val="007739C6"/>
    <w:rsid w:val="00776575"/>
    <w:rsid w:val="00777113"/>
    <w:rsid w:val="0077750F"/>
    <w:rsid w:val="007776E5"/>
    <w:rsid w:val="00781017"/>
    <w:rsid w:val="00783BE7"/>
    <w:rsid w:val="00783FDF"/>
    <w:rsid w:val="00785AFD"/>
    <w:rsid w:val="0078721B"/>
    <w:rsid w:val="00787FB2"/>
    <w:rsid w:val="0079036A"/>
    <w:rsid w:val="0079036C"/>
    <w:rsid w:val="00790A2B"/>
    <w:rsid w:val="00792FEE"/>
    <w:rsid w:val="00793916"/>
    <w:rsid w:val="00793A1B"/>
    <w:rsid w:val="007947DE"/>
    <w:rsid w:val="00795E4A"/>
    <w:rsid w:val="00797B70"/>
    <w:rsid w:val="00797F1B"/>
    <w:rsid w:val="007A110A"/>
    <w:rsid w:val="007A2A89"/>
    <w:rsid w:val="007A3B83"/>
    <w:rsid w:val="007A474F"/>
    <w:rsid w:val="007A47E5"/>
    <w:rsid w:val="007A4C2E"/>
    <w:rsid w:val="007A4E51"/>
    <w:rsid w:val="007A5B17"/>
    <w:rsid w:val="007A5B41"/>
    <w:rsid w:val="007A60FE"/>
    <w:rsid w:val="007A7D6C"/>
    <w:rsid w:val="007B1F6E"/>
    <w:rsid w:val="007B338B"/>
    <w:rsid w:val="007B5381"/>
    <w:rsid w:val="007B54CA"/>
    <w:rsid w:val="007B646F"/>
    <w:rsid w:val="007C307C"/>
    <w:rsid w:val="007C3B5A"/>
    <w:rsid w:val="007C43BB"/>
    <w:rsid w:val="007C5C6A"/>
    <w:rsid w:val="007C7533"/>
    <w:rsid w:val="007C7BBC"/>
    <w:rsid w:val="007D0494"/>
    <w:rsid w:val="007D0CCC"/>
    <w:rsid w:val="007D1430"/>
    <w:rsid w:val="007D3CEF"/>
    <w:rsid w:val="007D3F3C"/>
    <w:rsid w:val="007D550D"/>
    <w:rsid w:val="007D598D"/>
    <w:rsid w:val="007D66EA"/>
    <w:rsid w:val="007E0BC6"/>
    <w:rsid w:val="007E1886"/>
    <w:rsid w:val="007E206B"/>
    <w:rsid w:val="007E4693"/>
    <w:rsid w:val="007E4EFB"/>
    <w:rsid w:val="007E524C"/>
    <w:rsid w:val="007E54AE"/>
    <w:rsid w:val="007E5BC5"/>
    <w:rsid w:val="007E6103"/>
    <w:rsid w:val="007E7D3A"/>
    <w:rsid w:val="007F1A6E"/>
    <w:rsid w:val="007F35E7"/>
    <w:rsid w:val="007F3BFD"/>
    <w:rsid w:val="007F438C"/>
    <w:rsid w:val="007F6096"/>
    <w:rsid w:val="007F6AFF"/>
    <w:rsid w:val="00802CAB"/>
    <w:rsid w:val="008039F7"/>
    <w:rsid w:val="00804287"/>
    <w:rsid w:val="00804424"/>
    <w:rsid w:val="00804801"/>
    <w:rsid w:val="00804CBB"/>
    <w:rsid w:val="00806384"/>
    <w:rsid w:val="008102B5"/>
    <w:rsid w:val="00813F3D"/>
    <w:rsid w:val="00813FCC"/>
    <w:rsid w:val="0081521B"/>
    <w:rsid w:val="0082073F"/>
    <w:rsid w:val="0082134E"/>
    <w:rsid w:val="008219B4"/>
    <w:rsid w:val="00822C02"/>
    <w:rsid w:val="008230AC"/>
    <w:rsid w:val="00824979"/>
    <w:rsid w:val="00826D8B"/>
    <w:rsid w:val="00826E67"/>
    <w:rsid w:val="00827101"/>
    <w:rsid w:val="00827B00"/>
    <w:rsid w:val="00827BC9"/>
    <w:rsid w:val="008305BD"/>
    <w:rsid w:val="008306BF"/>
    <w:rsid w:val="00831D83"/>
    <w:rsid w:val="00832FBC"/>
    <w:rsid w:val="008342BA"/>
    <w:rsid w:val="00842C0E"/>
    <w:rsid w:val="008514D7"/>
    <w:rsid w:val="008525FB"/>
    <w:rsid w:val="00853D03"/>
    <w:rsid w:val="0085411D"/>
    <w:rsid w:val="00854807"/>
    <w:rsid w:val="008608A9"/>
    <w:rsid w:val="008612F3"/>
    <w:rsid w:val="0086206C"/>
    <w:rsid w:val="0086353E"/>
    <w:rsid w:val="00863D1B"/>
    <w:rsid w:val="00864128"/>
    <w:rsid w:val="00864CF5"/>
    <w:rsid w:val="00865E90"/>
    <w:rsid w:val="008676D1"/>
    <w:rsid w:val="00871087"/>
    <w:rsid w:val="00871BB6"/>
    <w:rsid w:val="0087241E"/>
    <w:rsid w:val="008729EA"/>
    <w:rsid w:val="0087475C"/>
    <w:rsid w:val="008748E5"/>
    <w:rsid w:val="00874B41"/>
    <w:rsid w:val="00874B93"/>
    <w:rsid w:val="00877205"/>
    <w:rsid w:val="008811E4"/>
    <w:rsid w:val="00881C43"/>
    <w:rsid w:val="0088288F"/>
    <w:rsid w:val="008828BD"/>
    <w:rsid w:val="00884871"/>
    <w:rsid w:val="0088629A"/>
    <w:rsid w:val="0088631D"/>
    <w:rsid w:val="0089023C"/>
    <w:rsid w:val="00890403"/>
    <w:rsid w:val="0089055B"/>
    <w:rsid w:val="00890B48"/>
    <w:rsid w:val="00890C9D"/>
    <w:rsid w:val="00890D86"/>
    <w:rsid w:val="00893389"/>
    <w:rsid w:val="008939FB"/>
    <w:rsid w:val="008940AE"/>
    <w:rsid w:val="0089463B"/>
    <w:rsid w:val="00895CAF"/>
    <w:rsid w:val="008A1881"/>
    <w:rsid w:val="008A2136"/>
    <w:rsid w:val="008A55AD"/>
    <w:rsid w:val="008B074C"/>
    <w:rsid w:val="008B0BD3"/>
    <w:rsid w:val="008B3716"/>
    <w:rsid w:val="008B3EF4"/>
    <w:rsid w:val="008B4450"/>
    <w:rsid w:val="008B4825"/>
    <w:rsid w:val="008B49C9"/>
    <w:rsid w:val="008B60E6"/>
    <w:rsid w:val="008B6B4A"/>
    <w:rsid w:val="008B712B"/>
    <w:rsid w:val="008C2703"/>
    <w:rsid w:val="008C4DDD"/>
    <w:rsid w:val="008C6301"/>
    <w:rsid w:val="008C71F4"/>
    <w:rsid w:val="008C7255"/>
    <w:rsid w:val="008C72E8"/>
    <w:rsid w:val="008D074B"/>
    <w:rsid w:val="008D0F28"/>
    <w:rsid w:val="008D1C9C"/>
    <w:rsid w:val="008D35AE"/>
    <w:rsid w:val="008D4723"/>
    <w:rsid w:val="008D5020"/>
    <w:rsid w:val="008D577E"/>
    <w:rsid w:val="008D625E"/>
    <w:rsid w:val="008E0550"/>
    <w:rsid w:val="008E1569"/>
    <w:rsid w:val="008E1AE9"/>
    <w:rsid w:val="008E4AB1"/>
    <w:rsid w:val="008E534A"/>
    <w:rsid w:val="008E53A9"/>
    <w:rsid w:val="008E6F02"/>
    <w:rsid w:val="008F0161"/>
    <w:rsid w:val="008F2E5F"/>
    <w:rsid w:val="008F3252"/>
    <w:rsid w:val="008F3F1D"/>
    <w:rsid w:val="008F4E92"/>
    <w:rsid w:val="008F5A55"/>
    <w:rsid w:val="008F7826"/>
    <w:rsid w:val="009003B2"/>
    <w:rsid w:val="00900ABB"/>
    <w:rsid w:val="00900B48"/>
    <w:rsid w:val="00901130"/>
    <w:rsid w:val="009011D8"/>
    <w:rsid w:val="009020FE"/>
    <w:rsid w:val="00902147"/>
    <w:rsid w:val="00904182"/>
    <w:rsid w:val="00904E01"/>
    <w:rsid w:val="00906AEC"/>
    <w:rsid w:val="00907633"/>
    <w:rsid w:val="0091077D"/>
    <w:rsid w:val="00910936"/>
    <w:rsid w:val="009116E9"/>
    <w:rsid w:val="00911CEA"/>
    <w:rsid w:val="009127E9"/>
    <w:rsid w:val="0091380F"/>
    <w:rsid w:val="00913B71"/>
    <w:rsid w:val="00914F67"/>
    <w:rsid w:val="009161C3"/>
    <w:rsid w:val="00917405"/>
    <w:rsid w:val="00920152"/>
    <w:rsid w:val="00920E6F"/>
    <w:rsid w:val="0092264D"/>
    <w:rsid w:val="0092331F"/>
    <w:rsid w:val="009254C9"/>
    <w:rsid w:val="00926123"/>
    <w:rsid w:val="00926A51"/>
    <w:rsid w:val="0093009D"/>
    <w:rsid w:val="009301A7"/>
    <w:rsid w:val="009303F1"/>
    <w:rsid w:val="00930B5E"/>
    <w:rsid w:val="00930D34"/>
    <w:rsid w:val="00932250"/>
    <w:rsid w:val="00933275"/>
    <w:rsid w:val="0093416B"/>
    <w:rsid w:val="009365E2"/>
    <w:rsid w:val="0094120B"/>
    <w:rsid w:val="00943C26"/>
    <w:rsid w:val="009454B2"/>
    <w:rsid w:val="009466BD"/>
    <w:rsid w:val="009470B8"/>
    <w:rsid w:val="009470DB"/>
    <w:rsid w:val="00947612"/>
    <w:rsid w:val="00947625"/>
    <w:rsid w:val="0095034D"/>
    <w:rsid w:val="00950964"/>
    <w:rsid w:val="0095338F"/>
    <w:rsid w:val="009535E2"/>
    <w:rsid w:val="0095727B"/>
    <w:rsid w:val="00957BFC"/>
    <w:rsid w:val="00960162"/>
    <w:rsid w:val="00960BA7"/>
    <w:rsid w:val="00961269"/>
    <w:rsid w:val="00966069"/>
    <w:rsid w:val="009669B3"/>
    <w:rsid w:val="00971AD1"/>
    <w:rsid w:val="0097236F"/>
    <w:rsid w:val="00972C27"/>
    <w:rsid w:val="00974725"/>
    <w:rsid w:val="00974859"/>
    <w:rsid w:val="00976879"/>
    <w:rsid w:val="00980422"/>
    <w:rsid w:val="00980FD2"/>
    <w:rsid w:val="00981437"/>
    <w:rsid w:val="0098256C"/>
    <w:rsid w:val="0098380A"/>
    <w:rsid w:val="00985350"/>
    <w:rsid w:val="009856D5"/>
    <w:rsid w:val="00986D13"/>
    <w:rsid w:val="009872DB"/>
    <w:rsid w:val="00990A9C"/>
    <w:rsid w:val="00990BB2"/>
    <w:rsid w:val="00991FC1"/>
    <w:rsid w:val="00995087"/>
    <w:rsid w:val="009958D2"/>
    <w:rsid w:val="00995FF2"/>
    <w:rsid w:val="00996A61"/>
    <w:rsid w:val="00997F69"/>
    <w:rsid w:val="009A067F"/>
    <w:rsid w:val="009A0B0B"/>
    <w:rsid w:val="009A229F"/>
    <w:rsid w:val="009A2674"/>
    <w:rsid w:val="009A5143"/>
    <w:rsid w:val="009A60D7"/>
    <w:rsid w:val="009B09B2"/>
    <w:rsid w:val="009B1952"/>
    <w:rsid w:val="009B4B87"/>
    <w:rsid w:val="009B52C9"/>
    <w:rsid w:val="009B5C10"/>
    <w:rsid w:val="009B7C23"/>
    <w:rsid w:val="009C4220"/>
    <w:rsid w:val="009C58C5"/>
    <w:rsid w:val="009C66D5"/>
    <w:rsid w:val="009C6A37"/>
    <w:rsid w:val="009C6D7B"/>
    <w:rsid w:val="009C737A"/>
    <w:rsid w:val="009C7520"/>
    <w:rsid w:val="009D1126"/>
    <w:rsid w:val="009D2F38"/>
    <w:rsid w:val="009D36E3"/>
    <w:rsid w:val="009D411A"/>
    <w:rsid w:val="009D49C0"/>
    <w:rsid w:val="009D73CF"/>
    <w:rsid w:val="009D743E"/>
    <w:rsid w:val="009E0ABF"/>
    <w:rsid w:val="009E104C"/>
    <w:rsid w:val="009E2CED"/>
    <w:rsid w:val="009E2DFC"/>
    <w:rsid w:val="009E2EF5"/>
    <w:rsid w:val="009E38B7"/>
    <w:rsid w:val="009E5DD0"/>
    <w:rsid w:val="009E5FC2"/>
    <w:rsid w:val="009E61CE"/>
    <w:rsid w:val="009E61EF"/>
    <w:rsid w:val="009E71B4"/>
    <w:rsid w:val="009E796C"/>
    <w:rsid w:val="009F110F"/>
    <w:rsid w:val="009F1141"/>
    <w:rsid w:val="009F1B97"/>
    <w:rsid w:val="009F2256"/>
    <w:rsid w:val="009F2FDA"/>
    <w:rsid w:val="009F3D29"/>
    <w:rsid w:val="009F4142"/>
    <w:rsid w:val="00A00979"/>
    <w:rsid w:val="00A00DF5"/>
    <w:rsid w:val="00A01497"/>
    <w:rsid w:val="00A01EBB"/>
    <w:rsid w:val="00A0274C"/>
    <w:rsid w:val="00A0293C"/>
    <w:rsid w:val="00A03651"/>
    <w:rsid w:val="00A04351"/>
    <w:rsid w:val="00A057DA"/>
    <w:rsid w:val="00A05960"/>
    <w:rsid w:val="00A063B5"/>
    <w:rsid w:val="00A0643F"/>
    <w:rsid w:val="00A10C88"/>
    <w:rsid w:val="00A12FC2"/>
    <w:rsid w:val="00A13EC8"/>
    <w:rsid w:val="00A14D59"/>
    <w:rsid w:val="00A165C7"/>
    <w:rsid w:val="00A16CE0"/>
    <w:rsid w:val="00A20541"/>
    <w:rsid w:val="00A211FB"/>
    <w:rsid w:val="00A246C2"/>
    <w:rsid w:val="00A31364"/>
    <w:rsid w:val="00A33E51"/>
    <w:rsid w:val="00A3451E"/>
    <w:rsid w:val="00A35FCD"/>
    <w:rsid w:val="00A36EC6"/>
    <w:rsid w:val="00A37A64"/>
    <w:rsid w:val="00A37E25"/>
    <w:rsid w:val="00A40AD2"/>
    <w:rsid w:val="00A40F38"/>
    <w:rsid w:val="00A4108E"/>
    <w:rsid w:val="00A412E0"/>
    <w:rsid w:val="00A444AB"/>
    <w:rsid w:val="00A44568"/>
    <w:rsid w:val="00A461CE"/>
    <w:rsid w:val="00A46F60"/>
    <w:rsid w:val="00A47362"/>
    <w:rsid w:val="00A47B23"/>
    <w:rsid w:val="00A47EC9"/>
    <w:rsid w:val="00A51E79"/>
    <w:rsid w:val="00A5266F"/>
    <w:rsid w:val="00A528CB"/>
    <w:rsid w:val="00A54384"/>
    <w:rsid w:val="00A5526D"/>
    <w:rsid w:val="00A55ADB"/>
    <w:rsid w:val="00A56DC4"/>
    <w:rsid w:val="00A57330"/>
    <w:rsid w:val="00A60E95"/>
    <w:rsid w:val="00A62D0E"/>
    <w:rsid w:val="00A62DEA"/>
    <w:rsid w:val="00A64693"/>
    <w:rsid w:val="00A6483D"/>
    <w:rsid w:val="00A703EF"/>
    <w:rsid w:val="00A70C6D"/>
    <w:rsid w:val="00A730CE"/>
    <w:rsid w:val="00A74113"/>
    <w:rsid w:val="00A74B1A"/>
    <w:rsid w:val="00A75AEB"/>
    <w:rsid w:val="00A75D9B"/>
    <w:rsid w:val="00A80B75"/>
    <w:rsid w:val="00A83D62"/>
    <w:rsid w:val="00A85EC0"/>
    <w:rsid w:val="00A875A5"/>
    <w:rsid w:val="00A87D3F"/>
    <w:rsid w:val="00A90BFC"/>
    <w:rsid w:val="00A917AA"/>
    <w:rsid w:val="00A92734"/>
    <w:rsid w:val="00A92837"/>
    <w:rsid w:val="00A94C4C"/>
    <w:rsid w:val="00A9643F"/>
    <w:rsid w:val="00A96E67"/>
    <w:rsid w:val="00A971F0"/>
    <w:rsid w:val="00AA0657"/>
    <w:rsid w:val="00AA09A0"/>
    <w:rsid w:val="00AA3F48"/>
    <w:rsid w:val="00AA54EC"/>
    <w:rsid w:val="00AB110A"/>
    <w:rsid w:val="00AB1593"/>
    <w:rsid w:val="00AB19C5"/>
    <w:rsid w:val="00AB21EC"/>
    <w:rsid w:val="00AB24B0"/>
    <w:rsid w:val="00AB3F20"/>
    <w:rsid w:val="00AB46F3"/>
    <w:rsid w:val="00AB4A4E"/>
    <w:rsid w:val="00AB589C"/>
    <w:rsid w:val="00AB5C98"/>
    <w:rsid w:val="00AB693B"/>
    <w:rsid w:val="00AB7B03"/>
    <w:rsid w:val="00AC15FC"/>
    <w:rsid w:val="00AC1C66"/>
    <w:rsid w:val="00AC2C34"/>
    <w:rsid w:val="00AC333A"/>
    <w:rsid w:val="00AC38F1"/>
    <w:rsid w:val="00AC451D"/>
    <w:rsid w:val="00AC45CD"/>
    <w:rsid w:val="00AC46AA"/>
    <w:rsid w:val="00AC5BB9"/>
    <w:rsid w:val="00AD029A"/>
    <w:rsid w:val="00AD2449"/>
    <w:rsid w:val="00AD3399"/>
    <w:rsid w:val="00AD3DDF"/>
    <w:rsid w:val="00AE1A0F"/>
    <w:rsid w:val="00AE2D9C"/>
    <w:rsid w:val="00AE2E1E"/>
    <w:rsid w:val="00AE3E2D"/>
    <w:rsid w:val="00AE4110"/>
    <w:rsid w:val="00AE77FD"/>
    <w:rsid w:val="00AF0FE7"/>
    <w:rsid w:val="00AF1B36"/>
    <w:rsid w:val="00AF57F8"/>
    <w:rsid w:val="00AF77A2"/>
    <w:rsid w:val="00B01E63"/>
    <w:rsid w:val="00B02375"/>
    <w:rsid w:val="00B02736"/>
    <w:rsid w:val="00B042D3"/>
    <w:rsid w:val="00B04E32"/>
    <w:rsid w:val="00B05FE4"/>
    <w:rsid w:val="00B0691B"/>
    <w:rsid w:val="00B076E9"/>
    <w:rsid w:val="00B1017C"/>
    <w:rsid w:val="00B13A90"/>
    <w:rsid w:val="00B14856"/>
    <w:rsid w:val="00B15360"/>
    <w:rsid w:val="00B156A6"/>
    <w:rsid w:val="00B156EB"/>
    <w:rsid w:val="00B1699C"/>
    <w:rsid w:val="00B16D6B"/>
    <w:rsid w:val="00B21813"/>
    <w:rsid w:val="00B23218"/>
    <w:rsid w:val="00B248C6"/>
    <w:rsid w:val="00B26297"/>
    <w:rsid w:val="00B26631"/>
    <w:rsid w:val="00B30EE4"/>
    <w:rsid w:val="00B31989"/>
    <w:rsid w:val="00B32D3E"/>
    <w:rsid w:val="00B37ADC"/>
    <w:rsid w:val="00B4006F"/>
    <w:rsid w:val="00B402E8"/>
    <w:rsid w:val="00B432C7"/>
    <w:rsid w:val="00B43497"/>
    <w:rsid w:val="00B440A1"/>
    <w:rsid w:val="00B4422F"/>
    <w:rsid w:val="00B47D5B"/>
    <w:rsid w:val="00B50015"/>
    <w:rsid w:val="00B50CBE"/>
    <w:rsid w:val="00B5236A"/>
    <w:rsid w:val="00B52633"/>
    <w:rsid w:val="00B52C51"/>
    <w:rsid w:val="00B53EFB"/>
    <w:rsid w:val="00B54846"/>
    <w:rsid w:val="00B55D17"/>
    <w:rsid w:val="00B61E42"/>
    <w:rsid w:val="00B63CB1"/>
    <w:rsid w:val="00B63FCF"/>
    <w:rsid w:val="00B65268"/>
    <w:rsid w:val="00B66573"/>
    <w:rsid w:val="00B719F7"/>
    <w:rsid w:val="00B71CC6"/>
    <w:rsid w:val="00B74AD7"/>
    <w:rsid w:val="00B74B63"/>
    <w:rsid w:val="00B74C64"/>
    <w:rsid w:val="00B76699"/>
    <w:rsid w:val="00B77D20"/>
    <w:rsid w:val="00B82C2A"/>
    <w:rsid w:val="00B84EFF"/>
    <w:rsid w:val="00B87E72"/>
    <w:rsid w:val="00B909CF"/>
    <w:rsid w:val="00B90C1A"/>
    <w:rsid w:val="00B93B01"/>
    <w:rsid w:val="00B94CEA"/>
    <w:rsid w:val="00B95C49"/>
    <w:rsid w:val="00B97AC4"/>
    <w:rsid w:val="00B97E90"/>
    <w:rsid w:val="00BA09D3"/>
    <w:rsid w:val="00BA11A0"/>
    <w:rsid w:val="00BA3751"/>
    <w:rsid w:val="00BA473E"/>
    <w:rsid w:val="00BA4BEF"/>
    <w:rsid w:val="00BA5A28"/>
    <w:rsid w:val="00BA5FCD"/>
    <w:rsid w:val="00BA6720"/>
    <w:rsid w:val="00BA7010"/>
    <w:rsid w:val="00BB7327"/>
    <w:rsid w:val="00BC21FA"/>
    <w:rsid w:val="00BC3C8C"/>
    <w:rsid w:val="00BC3CC0"/>
    <w:rsid w:val="00BC5996"/>
    <w:rsid w:val="00BC5A28"/>
    <w:rsid w:val="00BC6527"/>
    <w:rsid w:val="00BC7F35"/>
    <w:rsid w:val="00BD04CF"/>
    <w:rsid w:val="00BD19AE"/>
    <w:rsid w:val="00BD20A3"/>
    <w:rsid w:val="00BD3C69"/>
    <w:rsid w:val="00BD3FAC"/>
    <w:rsid w:val="00BD57B2"/>
    <w:rsid w:val="00BD61C4"/>
    <w:rsid w:val="00BE55A8"/>
    <w:rsid w:val="00BE6D26"/>
    <w:rsid w:val="00BE713D"/>
    <w:rsid w:val="00BE72D9"/>
    <w:rsid w:val="00BF2355"/>
    <w:rsid w:val="00BF3878"/>
    <w:rsid w:val="00BF3B0B"/>
    <w:rsid w:val="00BF5167"/>
    <w:rsid w:val="00C001F9"/>
    <w:rsid w:val="00C00515"/>
    <w:rsid w:val="00C00D1B"/>
    <w:rsid w:val="00C02762"/>
    <w:rsid w:val="00C046A3"/>
    <w:rsid w:val="00C04B3B"/>
    <w:rsid w:val="00C066DB"/>
    <w:rsid w:val="00C06F4B"/>
    <w:rsid w:val="00C07899"/>
    <w:rsid w:val="00C10172"/>
    <w:rsid w:val="00C13293"/>
    <w:rsid w:val="00C13B20"/>
    <w:rsid w:val="00C1508E"/>
    <w:rsid w:val="00C1514E"/>
    <w:rsid w:val="00C1529B"/>
    <w:rsid w:val="00C161B4"/>
    <w:rsid w:val="00C16FF0"/>
    <w:rsid w:val="00C21BA7"/>
    <w:rsid w:val="00C21C3A"/>
    <w:rsid w:val="00C220AE"/>
    <w:rsid w:val="00C237C4"/>
    <w:rsid w:val="00C25403"/>
    <w:rsid w:val="00C26EDD"/>
    <w:rsid w:val="00C26F90"/>
    <w:rsid w:val="00C316B9"/>
    <w:rsid w:val="00C3226F"/>
    <w:rsid w:val="00C32586"/>
    <w:rsid w:val="00C3349A"/>
    <w:rsid w:val="00C35434"/>
    <w:rsid w:val="00C368D1"/>
    <w:rsid w:val="00C372D5"/>
    <w:rsid w:val="00C40823"/>
    <w:rsid w:val="00C44604"/>
    <w:rsid w:val="00C452F0"/>
    <w:rsid w:val="00C456D4"/>
    <w:rsid w:val="00C45F4F"/>
    <w:rsid w:val="00C46649"/>
    <w:rsid w:val="00C466EA"/>
    <w:rsid w:val="00C477CB"/>
    <w:rsid w:val="00C47934"/>
    <w:rsid w:val="00C51743"/>
    <w:rsid w:val="00C51C21"/>
    <w:rsid w:val="00C52DD2"/>
    <w:rsid w:val="00C54003"/>
    <w:rsid w:val="00C54081"/>
    <w:rsid w:val="00C55D17"/>
    <w:rsid w:val="00C6005A"/>
    <w:rsid w:val="00C60E38"/>
    <w:rsid w:val="00C629C9"/>
    <w:rsid w:val="00C64732"/>
    <w:rsid w:val="00C6475C"/>
    <w:rsid w:val="00C64A47"/>
    <w:rsid w:val="00C64C00"/>
    <w:rsid w:val="00C64F16"/>
    <w:rsid w:val="00C6665C"/>
    <w:rsid w:val="00C66EAF"/>
    <w:rsid w:val="00C66FF4"/>
    <w:rsid w:val="00C67D96"/>
    <w:rsid w:val="00C7221C"/>
    <w:rsid w:val="00C722CC"/>
    <w:rsid w:val="00C734D1"/>
    <w:rsid w:val="00C73647"/>
    <w:rsid w:val="00C74EEF"/>
    <w:rsid w:val="00C764B5"/>
    <w:rsid w:val="00C76561"/>
    <w:rsid w:val="00C765E0"/>
    <w:rsid w:val="00C769BD"/>
    <w:rsid w:val="00C77817"/>
    <w:rsid w:val="00C77A0E"/>
    <w:rsid w:val="00C8100A"/>
    <w:rsid w:val="00C83B1C"/>
    <w:rsid w:val="00C8453B"/>
    <w:rsid w:val="00C848E5"/>
    <w:rsid w:val="00C85B94"/>
    <w:rsid w:val="00C86A30"/>
    <w:rsid w:val="00C87843"/>
    <w:rsid w:val="00C87CC5"/>
    <w:rsid w:val="00C901A2"/>
    <w:rsid w:val="00C9198D"/>
    <w:rsid w:val="00C925D0"/>
    <w:rsid w:val="00C953A7"/>
    <w:rsid w:val="00C95535"/>
    <w:rsid w:val="00C95B13"/>
    <w:rsid w:val="00C9749B"/>
    <w:rsid w:val="00C978A8"/>
    <w:rsid w:val="00C97CAF"/>
    <w:rsid w:val="00CA0659"/>
    <w:rsid w:val="00CA0B13"/>
    <w:rsid w:val="00CA3298"/>
    <w:rsid w:val="00CA499B"/>
    <w:rsid w:val="00CA61F1"/>
    <w:rsid w:val="00CA7284"/>
    <w:rsid w:val="00CB1167"/>
    <w:rsid w:val="00CB1AE3"/>
    <w:rsid w:val="00CB23C3"/>
    <w:rsid w:val="00CB2B89"/>
    <w:rsid w:val="00CB507E"/>
    <w:rsid w:val="00CB670C"/>
    <w:rsid w:val="00CB7152"/>
    <w:rsid w:val="00CC021C"/>
    <w:rsid w:val="00CC023D"/>
    <w:rsid w:val="00CC0CD1"/>
    <w:rsid w:val="00CC1568"/>
    <w:rsid w:val="00CC30A2"/>
    <w:rsid w:val="00CC40FD"/>
    <w:rsid w:val="00CC651C"/>
    <w:rsid w:val="00CC762D"/>
    <w:rsid w:val="00CC779B"/>
    <w:rsid w:val="00CD0654"/>
    <w:rsid w:val="00CD107D"/>
    <w:rsid w:val="00CD31F0"/>
    <w:rsid w:val="00CD517D"/>
    <w:rsid w:val="00CE053E"/>
    <w:rsid w:val="00CE05E1"/>
    <w:rsid w:val="00CE0D86"/>
    <w:rsid w:val="00CE134D"/>
    <w:rsid w:val="00CE16BB"/>
    <w:rsid w:val="00CE18B9"/>
    <w:rsid w:val="00CE227D"/>
    <w:rsid w:val="00CE238A"/>
    <w:rsid w:val="00CE4616"/>
    <w:rsid w:val="00CE4870"/>
    <w:rsid w:val="00CE5288"/>
    <w:rsid w:val="00CE548B"/>
    <w:rsid w:val="00CE75F1"/>
    <w:rsid w:val="00CE760E"/>
    <w:rsid w:val="00CF145C"/>
    <w:rsid w:val="00CF150C"/>
    <w:rsid w:val="00CF5A3B"/>
    <w:rsid w:val="00D00CFB"/>
    <w:rsid w:val="00D0102E"/>
    <w:rsid w:val="00D075A8"/>
    <w:rsid w:val="00D07ED5"/>
    <w:rsid w:val="00D1364E"/>
    <w:rsid w:val="00D14180"/>
    <w:rsid w:val="00D1483C"/>
    <w:rsid w:val="00D14864"/>
    <w:rsid w:val="00D15739"/>
    <w:rsid w:val="00D16643"/>
    <w:rsid w:val="00D171F5"/>
    <w:rsid w:val="00D1746D"/>
    <w:rsid w:val="00D21E33"/>
    <w:rsid w:val="00D22C4E"/>
    <w:rsid w:val="00D246CD"/>
    <w:rsid w:val="00D24B5E"/>
    <w:rsid w:val="00D25947"/>
    <w:rsid w:val="00D2652E"/>
    <w:rsid w:val="00D26E22"/>
    <w:rsid w:val="00D27429"/>
    <w:rsid w:val="00D30904"/>
    <w:rsid w:val="00D30F29"/>
    <w:rsid w:val="00D31441"/>
    <w:rsid w:val="00D317B0"/>
    <w:rsid w:val="00D31BDD"/>
    <w:rsid w:val="00D32624"/>
    <w:rsid w:val="00D33C71"/>
    <w:rsid w:val="00D33C90"/>
    <w:rsid w:val="00D36E91"/>
    <w:rsid w:val="00D40151"/>
    <w:rsid w:val="00D44970"/>
    <w:rsid w:val="00D4528A"/>
    <w:rsid w:val="00D45F4D"/>
    <w:rsid w:val="00D463C6"/>
    <w:rsid w:val="00D46914"/>
    <w:rsid w:val="00D46BBF"/>
    <w:rsid w:val="00D50469"/>
    <w:rsid w:val="00D51944"/>
    <w:rsid w:val="00D539A4"/>
    <w:rsid w:val="00D53C60"/>
    <w:rsid w:val="00D55337"/>
    <w:rsid w:val="00D55A57"/>
    <w:rsid w:val="00D602B2"/>
    <w:rsid w:val="00D603EE"/>
    <w:rsid w:val="00D605CC"/>
    <w:rsid w:val="00D619A1"/>
    <w:rsid w:val="00D62907"/>
    <w:rsid w:val="00D634F3"/>
    <w:rsid w:val="00D64D90"/>
    <w:rsid w:val="00D65C8B"/>
    <w:rsid w:val="00D65E8D"/>
    <w:rsid w:val="00D667C2"/>
    <w:rsid w:val="00D668FC"/>
    <w:rsid w:val="00D6735C"/>
    <w:rsid w:val="00D70536"/>
    <w:rsid w:val="00D708FD"/>
    <w:rsid w:val="00D711EB"/>
    <w:rsid w:val="00D71795"/>
    <w:rsid w:val="00D7183C"/>
    <w:rsid w:val="00D7273A"/>
    <w:rsid w:val="00D72F81"/>
    <w:rsid w:val="00D73CC1"/>
    <w:rsid w:val="00D754E4"/>
    <w:rsid w:val="00D77662"/>
    <w:rsid w:val="00D779A5"/>
    <w:rsid w:val="00D80136"/>
    <w:rsid w:val="00D819CA"/>
    <w:rsid w:val="00D82454"/>
    <w:rsid w:val="00D82CCD"/>
    <w:rsid w:val="00D82FF6"/>
    <w:rsid w:val="00D85DC5"/>
    <w:rsid w:val="00D85EFB"/>
    <w:rsid w:val="00D85F7A"/>
    <w:rsid w:val="00D870D6"/>
    <w:rsid w:val="00D879BA"/>
    <w:rsid w:val="00D90860"/>
    <w:rsid w:val="00D93970"/>
    <w:rsid w:val="00D94053"/>
    <w:rsid w:val="00D94A24"/>
    <w:rsid w:val="00D963BF"/>
    <w:rsid w:val="00D96BB0"/>
    <w:rsid w:val="00DA1FEC"/>
    <w:rsid w:val="00DA2701"/>
    <w:rsid w:val="00DA331F"/>
    <w:rsid w:val="00DA3433"/>
    <w:rsid w:val="00DA35CF"/>
    <w:rsid w:val="00DA4D42"/>
    <w:rsid w:val="00DA5783"/>
    <w:rsid w:val="00DA5CE5"/>
    <w:rsid w:val="00DA6B62"/>
    <w:rsid w:val="00DA6F72"/>
    <w:rsid w:val="00DB0470"/>
    <w:rsid w:val="00DB12CF"/>
    <w:rsid w:val="00DB4138"/>
    <w:rsid w:val="00DB56F0"/>
    <w:rsid w:val="00DB76A5"/>
    <w:rsid w:val="00DB7843"/>
    <w:rsid w:val="00DC0144"/>
    <w:rsid w:val="00DC0318"/>
    <w:rsid w:val="00DC0B0B"/>
    <w:rsid w:val="00DC1580"/>
    <w:rsid w:val="00DC2100"/>
    <w:rsid w:val="00DC2F77"/>
    <w:rsid w:val="00DC560F"/>
    <w:rsid w:val="00DC6BF0"/>
    <w:rsid w:val="00DD1B6F"/>
    <w:rsid w:val="00DD27BC"/>
    <w:rsid w:val="00DD3A26"/>
    <w:rsid w:val="00DD3F21"/>
    <w:rsid w:val="00DD4E33"/>
    <w:rsid w:val="00DD6373"/>
    <w:rsid w:val="00DD6C4B"/>
    <w:rsid w:val="00DD79AE"/>
    <w:rsid w:val="00DE0D93"/>
    <w:rsid w:val="00DE1F21"/>
    <w:rsid w:val="00DE223C"/>
    <w:rsid w:val="00DE5568"/>
    <w:rsid w:val="00DE68E9"/>
    <w:rsid w:val="00DF0014"/>
    <w:rsid w:val="00DF004C"/>
    <w:rsid w:val="00DF05C0"/>
    <w:rsid w:val="00DF06E6"/>
    <w:rsid w:val="00DF0804"/>
    <w:rsid w:val="00DF0EB6"/>
    <w:rsid w:val="00DF1B97"/>
    <w:rsid w:val="00DF24AA"/>
    <w:rsid w:val="00DF27C4"/>
    <w:rsid w:val="00DF49FE"/>
    <w:rsid w:val="00DF510C"/>
    <w:rsid w:val="00DF730B"/>
    <w:rsid w:val="00DF7D6E"/>
    <w:rsid w:val="00E02201"/>
    <w:rsid w:val="00E045E3"/>
    <w:rsid w:val="00E051D6"/>
    <w:rsid w:val="00E054A7"/>
    <w:rsid w:val="00E07455"/>
    <w:rsid w:val="00E07CD2"/>
    <w:rsid w:val="00E12E41"/>
    <w:rsid w:val="00E13CEA"/>
    <w:rsid w:val="00E168D1"/>
    <w:rsid w:val="00E17249"/>
    <w:rsid w:val="00E21BD5"/>
    <w:rsid w:val="00E233E1"/>
    <w:rsid w:val="00E255D2"/>
    <w:rsid w:val="00E25CA4"/>
    <w:rsid w:val="00E26A5B"/>
    <w:rsid w:val="00E27036"/>
    <w:rsid w:val="00E2756E"/>
    <w:rsid w:val="00E27779"/>
    <w:rsid w:val="00E300BC"/>
    <w:rsid w:val="00E3086C"/>
    <w:rsid w:val="00E32D51"/>
    <w:rsid w:val="00E34FFF"/>
    <w:rsid w:val="00E35AC4"/>
    <w:rsid w:val="00E37EF7"/>
    <w:rsid w:val="00E446AE"/>
    <w:rsid w:val="00E44B16"/>
    <w:rsid w:val="00E45D36"/>
    <w:rsid w:val="00E4645E"/>
    <w:rsid w:val="00E47C76"/>
    <w:rsid w:val="00E50A0F"/>
    <w:rsid w:val="00E519A6"/>
    <w:rsid w:val="00E5535C"/>
    <w:rsid w:val="00E55A53"/>
    <w:rsid w:val="00E55B43"/>
    <w:rsid w:val="00E57346"/>
    <w:rsid w:val="00E57500"/>
    <w:rsid w:val="00E576E6"/>
    <w:rsid w:val="00E602CD"/>
    <w:rsid w:val="00E611FB"/>
    <w:rsid w:val="00E61820"/>
    <w:rsid w:val="00E6197E"/>
    <w:rsid w:val="00E6206A"/>
    <w:rsid w:val="00E6223D"/>
    <w:rsid w:val="00E62B99"/>
    <w:rsid w:val="00E632D3"/>
    <w:rsid w:val="00E635EE"/>
    <w:rsid w:val="00E63726"/>
    <w:rsid w:val="00E639F4"/>
    <w:rsid w:val="00E63EE4"/>
    <w:rsid w:val="00E64CEA"/>
    <w:rsid w:val="00E65D59"/>
    <w:rsid w:val="00E673DF"/>
    <w:rsid w:val="00E67987"/>
    <w:rsid w:val="00E67DA1"/>
    <w:rsid w:val="00E67FBF"/>
    <w:rsid w:val="00E72535"/>
    <w:rsid w:val="00E7385B"/>
    <w:rsid w:val="00E73D75"/>
    <w:rsid w:val="00E74107"/>
    <w:rsid w:val="00E7495A"/>
    <w:rsid w:val="00E76138"/>
    <w:rsid w:val="00E76524"/>
    <w:rsid w:val="00E765E7"/>
    <w:rsid w:val="00E77CC4"/>
    <w:rsid w:val="00E80214"/>
    <w:rsid w:val="00E815F0"/>
    <w:rsid w:val="00E82FD4"/>
    <w:rsid w:val="00E846A6"/>
    <w:rsid w:val="00E849CD"/>
    <w:rsid w:val="00E85092"/>
    <w:rsid w:val="00E86439"/>
    <w:rsid w:val="00E86C1F"/>
    <w:rsid w:val="00E87BBB"/>
    <w:rsid w:val="00E9061D"/>
    <w:rsid w:val="00E93524"/>
    <w:rsid w:val="00E94A81"/>
    <w:rsid w:val="00E966B4"/>
    <w:rsid w:val="00E96CF8"/>
    <w:rsid w:val="00EA0723"/>
    <w:rsid w:val="00EA1C02"/>
    <w:rsid w:val="00EA2B24"/>
    <w:rsid w:val="00EA2EAA"/>
    <w:rsid w:val="00EA303D"/>
    <w:rsid w:val="00EA3B3C"/>
    <w:rsid w:val="00EA5E95"/>
    <w:rsid w:val="00EA627E"/>
    <w:rsid w:val="00EA6590"/>
    <w:rsid w:val="00EA776B"/>
    <w:rsid w:val="00EA7BE1"/>
    <w:rsid w:val="00EB1EBB"/>
    <w:rsid w:val="00EB2EEA"/>
    <w:rsid w:val="00EB3859"/>
    <w:rsid w:val="00EB39CC"/>
    <w:rsid w:val="00EB3B9E"/>
    <w:rsid w:val="00EB56D6"/>
    <w:rsid w:val="00EB5F73"/>
    <w:rsid w:val="00EB66C5"/>
    <w:rsid w:val="00EB76A6"/>
    <w:rsid w:val="00EC03F2"/>
    <w:rsid w:val="00EC0A8A"/>
    <w:rsid w:val="00EC0BF2"/>
    <w:rsid w:val="00EC2708"/>
    <w:rsid w:val="00EC28E4"/>
    <w:rsid w:val="00EC5E08"/>
    <w:rsid w:val="00EC6A15"/>
    <w:rsid w:val="00EC6CD0"/>
    <w:rsid w:val="00EC7DA1"/>
    <w:rsid w:val="00ED31B2"/>
    <w:rsid w:val="00ED32C0"/>
    <w:rsid w:val="00ED38EC"/>
    <w:rsid w:val="00ED6076"/>
    <w:rsid w:val="00ED610E"/>
    <w:rsid w:val="00ED61C0"/>
    <w:rsid w:val="00ED7517"/>
    <w:rsid w:val="00EE09EC"/>
    <w:rsid w:val="00EE1728"/>
    <w:rsid w:val="00EE2EBB"/>
    <w:rsid w:val="00EE403F"/>
    <w:rsid w:val="00EE465C"/>
    <w:rsid w:val="00EE4F29"/>
    <w:rsid w:val="00EE4FDE"/>
    <w:rsid w:val="00EE5948"/>
    <w:rsid w:val="00EE670C"/>
    <w:rsid w:val="00EE6903"/>
    <w:rsid w:val="00EE72C2"/>
    <w:rsid w:val="00EE7460"/>
    <w:rsid w:val="00EF113E"/>
    <w:rsid w:val="00EF1A21"/>
    <w:rsid w:val="00EF287E"/>
    <w:rsid w:val="00EF2B31"/>
    <w:rsid w:val="00EF2F81"/>
    <w:rsid w:val="00EF4052"/>
    <w:rsid w:val="00EF4A82"/>
    <w:rsid w:val="00EF4DA3"/>
    <w:rsid w:val="00EF756B"/>
    <w:rsid w:val="00F03628"/>
    <w:rsid w:val="00F04D32"/>
    <w:rsid w:val="00F04E4A"/>
    <w:rsid w:val="00F059CE"/>
    <w:rsid w:val="00F05A77"/>
    <w:rsid w:val="00F105A6"/>
    <w:rsid w:val="00F12255"/>
    <w:rsid w:val="00F122B0"/>
    <w:rsid w:val="00F13855"/>
    <w:rsid w:val="00F13BB4"/>
    <w:rsid w:val="00F14E24"/>
    <w:rsid w:val="00F153E1"/>
    <w:rsid w:val="00F155DB"/>
    <w:rsid w:val="00F20A6E"/>
    <w:rsid w:val="00F20BD8"/>
    <w:rsid w:val="00F20E60"/>
    <w:rsid w:val="00F22BE0"/>
    <w:rsid w:val="00F233AD"/>
    <w:rsid w:val="00F243BC"/>
    <w:rsid w:val="00F2455D"/>
    <w:rsid w:val="00F25F7F"/>
    <w:rsid w:val="00F27AAB"/>
    <w:rsid w:val="00F3130A"/>
    <w:rsid w:val="00F31C8C"/>
    <w:rsid w:val="00F33938"/>
    <w:rsid w:val="00F34563"/>
    <w:rsid w:val="00F36606"/>
    <w:rsid w:val="00F369FA"/>
    <w:rsid w:val="00F40569"/>
    <w:rsid w:val="00F41EBE"/>
    <w:rsid w:val="00F41F8A"/>
    <w:rsid w:val="00F429BB"/>
    <w:rsid w:val="00F42F10"/>
    <w:rsid w:val="00F43201"/>
    <w:rsid w:val="00F46A0C"/>
    <w:rsid w:val="00F4704C"/>
    <w:rsid w:val="00F4797E"/>
    <w:rsid w:val="00F47A3C"/>
    <w:rsid w:val="00F47B7F"/>
    <w:rsid w:val="00F50A75"/>
    <w:rsid w:val="00F50C7D"/>
    <w:rsid w:val="00F5123C"/>
    <w:rsid w:val="00F54DD6"/>
    <w:rsid w:val="00F55209"/>
    <w:rsid w:val="00F5670F"/>
    <w:rsid w:val="00F606EB"/>
    <w:rsid w:val="00F61A78"/>
    <w:rsid w:val="00F622D8"/>
    <w:rsid w:val="00F623E8"/>
    <w:rsid w:val="00F62702"/>
    <w:rsid w:val="00F62DF5"/>
    <w:rsid w:val="00F640E1"/>
    <w:rsid w:val="00F678A6"/>
    <w:rsid w:val="00F713D7"/>
    <w:rsid w:val="00F719A6"/>
    <w:rsid w:val="00F72F24"/>
    <w:rsid w:val="00F76B9A"/>
    <w:rsid w:val="00F830B0"/>
    <w:rsid w:val="00F854BA"/>
    <w:rsid w:val="00F85C45"/>
    <w:rsid w:val="00F86291"/>
    <w:rsid w:val="00F873EB"/>
    <w:rsid w:val="00F87C0D"/>
    <w:rsid w:val="00F87E35"/>
    <w:rsid w:val="00F87F95"/>
    <w:rsid w:val="00F91F7A"/>
    <w:rsid w:val="00F92084"/>
    <w:rsid w:val="00F93824"/>
    <w:rsid w:val="00F93CD9"/>
    <w:rsid w:val="00F942ED"/>
    <w:rsid w:val="00F96608"/>
    <w:rsid w:val="00FA1E31"/>
    <w:rsid w:val="00FA236C"/>
    <w:rsid w:val="00FA2B4E"/>
    <w:rsid w:val="00FA2D82"/>
    <w:rsid w:val="00FA2D9A"/>
    <w:rsid w:val="00FA4B3C"/>
    <w:rsid w:val="00FA5527"/>
    <w:rsid w:val="00FB2F47"/>
    <w:rsid w:val="00FB60F0"/>
    <w:rsid w:val="00FB7B2F"/>
    <w:rsid w:val="00FC005B"/>
    <w:rsid w:val="00FC023B"/>
    <w:rsid w:val="00FC255A"/>
    <w:rsid w:val="00FC2697"/>
    <w:rsid w:val="00FC64C0"/>
    <w:rsid w:val="00FC6E00"/>
    <w:rsid w:val="00FC7C1A"/>
    <w:rsid w:val="00FD003D"/>
    <w:rsid w:val="00FD062D"/>
    <w:rsid w:val="00FD08AC"/>
    <w:rsid w:val="00FD0B97"/>
    <w:rsid w:val="00FD1D93"/>
    <w:rsid w:val="00FD1EB3"/>
    <w:rsid w:val="00FD2C69"/>
    <w:rsid w:val="00FD3C8E"/>
    <w:rsid w:val="00FD4221"/>
    <w:rsid w:val="00FD46D5"/>
    <w:rsid w:val="00FD474A"/>
    <w:rsid w:val="00FD5BB0"/>
    <w:rsid w:val="00FD6E78"/>
    <w:rsid w:val="00FD6FEE"/>
    <w:rsid w:val="00FD7606"/>
    <w:rsid w:val="00FE0257"/>
    <w:rsid w:val="00FE2D9B"/>
    <w:rsid w:val="00FE6536"/>
    <w:rsid w:val="00FE7173"/>
    <w:rsid w:val="00FE795E"/>
    <w:rsid w:val="00FE7A7C"/>
    <w:rsid w:val="00FE7EC5"/>
    <w:rsid w:val="00FF1BFE"/>
    <w:rsid w:val="00FF2027"/>
    <w:rsid w:val="00FF259C"/>
    <w:rsid w:val="00FF26BD"/>
    <w:rsid w:val="00FF36E9"/>
    <w:rsid w:val="00FF43E8"/>
    <w:rsid w:val="00FF4537"/>
    <w:rsid w:val="00FF4B68"/>
    <w:rsid w:val="00FF4F48"/>
    <w:rsid w:val="00FF4FE8"/>
    <w:rsid w:val="00FF6497"/>
    <w:rsid w:val="010740BD"/>
    <w:rsid w:val="01320784"/>
    <w:rsid w:val="01507D34"/>
    <w:rsid w:val="01AB059D"/>
    <w:rsid w:val="01BA1962"/>
    <w:rsid w:val="01DF631E"/>
    <w:rsid w:val="01EA46B0"/>
    <w:rsid w:val="01FF6B24"/>
    <w:rsid w:val="02852184"/>
    <w:rsid w:val="02EF77E1"/>
    <w:rsid w:val="032640B7"/>
    <w:rsid w:val="033049C7"/>
    <w:rsid w:val="037F384C"/>
    <w:rsid w:val="03D6300A"/>
    <w:rsid w:val="03E04B6A"/>
    <w:rsid w:val="03FA7913"/>
    <w:rsid w:val="04791EAC"/>
    <w:rsid w:val="04881B00"/>
    <w:rsid w:val="04A62A80"/>
    <w:rsid w:val="04B55E47"/>
    <w:rsid w:val="04CE09DE"/>
    <w:rsid w:val="05133C63"/>
    <w:rsid w:val="05157CBF"/>
    <w:rsid w:val="051800EA"/>
    <w:rsid w:val="051B106F"/>
    <w:rsid w:val="055B78DA"/>
    <w:rsid w:val="057C458C"/>
    <w:rsid w:val="05AE605F"/>
    <w:rsid w:val="05B35D6A"/>
    <w:rsid w:val="062D612C"/>
    <w:rsid w:val="065D2980"/>
    <w:rsid w:val="06780FAB"/>
    <w:rsid w:val="067A44AE"/>
    <w:rsid w:val="068C6F3A"/>
    <w:rsid w:val="069140D4"/>
    <w:rsid w:val="072858CC"/>
    <w:rsid w:val="07304ED7"/>
    <w:rsid w:val="074A69C4"/>
    <w:rsid w:val="07786950"/>
    <w:rsid w:val="07844961"/>
    <w:rsid w:val="07890DE8"/>
    <w:rsid w:val="07DE1B77"/>
    <w:rsid w:val="08824884"/>
    <w:rsid w:val="088D19BB"/>
    <w:rsid w:val="08A31FF8"/>
    <w:rsid w:val="08A60794"/>
    <w:rsid w:val="08AE778E"/>
    <w:rsid w:val="08B35053"/>
    <w:rsid w:val="08C0216A"/>
    <w:rsid w:val="08C607F0"/>
    <w:rsid w:val="08E745A8"/>
    <w:rsid w:val="08F40CE4"/>
    <w:rsid w:val="08F84CF2"/>
    <w:rsid w:val="09012BD3"/>
    <w:rsid w:val="0916180B"/>
    <w:rsid w:val="092C7AA7"/>
    <w:rsid w:val="09786095"/>
    <w:rsid w:val="09806D25"/>
    <w:rsid w:val="09A64E3D"/>
    <w:rsid w:val="09D22872"/>
    <w:rsid w:val="0A36774D"/>
    <w:rsid w:val="0A4422E6"/>
    <w:rsid w:val="0A631516"/>
    <w:rsid w:val="0A681221"/>
    <w:rsid w:val="0A6A4724"/>
    <w:rsid w:val="0AB70FA0"/>
    <w:rsid w:val="0ABB79A6"/>
    <w:rsid w:val="0AEE7535"/>
    <w:rsid w:val="0AF9027D"/>
    <w:rsid w:val="0B0F4EB2"/>
    <w:rsid w:val="0B386076"/>
    <w:rsid w:val="0B9A2898"/>
    <w:rsid w:val="0BA96189"/>
    <w:rsid w:val="0BC1728E"/>
    <w:rsid w:val="0C1604E5"/>
    <w:rsid w:val="0C8D69A8"/>
    <w:rsid w:val="0CB023E0"/>
    <w:rsid w:val="0CB877EC"/>
    <w:rsid w:val="0CC87A86"/>
    <w:rsid w:val="0D2B64A6"/>
    <w:rsid w:val="0D5605EF"/>
    <w:rsid w:val="0D8B5591"/>
    <w:rsid w:val="0DD3123D"/>
    <w:rsid w:val="0DD42F1D"/>
    <w:rsid w:val="0DFF20A7"/>
    <w:rsid w:val="0E286749"/>
    <w:rsid w:val="0E2F3B55"/>
    <w:rsid w:val="0E565F93"/>
    <w:rsid w:val="0E6971B2"/>
    <w:rsid w:val="0E8C42F7"/>
    <w:rsid w:val="0E914AF4"/>
    <w:rsid w:val="0EE13979"/>
    <w:rsid w:val="0EF41315"/>
    <w:rsid w:val="0F0C223F"/>
    <w:rsid w:val="0F2E5C77"/>
    <w:rsid w:val="0F3B2D5B"/>
    <w:rsid w:val="0F46589C"/>
    <w:rsid w:val="0F484622"/>
    <w:rsid w:val="0F581039"/>
    <w:rsid w:val="0F5D54C1"/>
    <w:rsid w:val="0F833182"/>
    <w:rsid w:val="0F8F1193"/>
    <w:rsid w:val="0FA201B4"/>
    <w:rsid w:val="0FBC45E1"/>
    <w:rsid w:val="0FED2CEF"/>
    <w:rsid w:val="10174BBD"/>
    <w:rsid w:val="10247488"/>
    <w:rsid w:val="10393BAA"/>
    <w:rsid w:val="104F20F5"/>
    <w:rsid w:val="107A4D02"/>
    <w:rsid w:val="11033015"/>
    <w:rsid w:val="111A671C"/>
    <w:rsid w:val="11282FEA"/>
    <w:rsid w:val="112C7CBB"/>
    <w:rsid w:val="114378E0"/>
    <w:rsid w:val="11584002"/>
    <w:rsid w:val="118A2253"/>
    <w:rsid w:val="118B3557"/>
    <w:rsid w:val="11904CEE"/>
    <w:rsid w:val="11D14162"/>
    <w:rsid w:val="124F3295"/>
    <w:rsid w:val="12573F25"/>
    <w:rsid w:val="126976C2"/>
    <w:rsid w:val="128A347A"/>
    <w:rsid w:val="12992410"/>
    <w:rsid w:val="12BE134B"/>
    <w:rsid w:val="12C82F5F"/>
    <w:rsid w:val="131C4E41"/>
    <w:rsid w:val="1394290E"/>
    <w:rsid w:val="140A6DEE"/>
    <w:rsid w:val="14111FFD"/>
    <w:rsid w:val="14457ECD"/>
    <w:rsid w:val="145304E8"/>
    <w:rsid w:val="14597AC3"/>
    <w:rsid w:val="148000B2"/>
    <w:rsid w:val="14FE0980"/>
    <w:rsid w:val="15467E19"/>
    <w:rsid w:val="15496085"/>
    <w:rsid w:val="155B2851"/>
    <w:rsid w:val="15763AC2"/>
    <w:rsid w:val="15993946"/>
    <w:rsid w:val="15D12ED7"/>
    <w:rsid w:val="16206174"/>
    <w:rsid w:val="16213F5B"/>
    <w:rsid w:val="163B4B05"/>
    <w:rsid w:val="164959E2"/>
    <w:rsid w:val="167539E5"/>
    <w:rsid w:val="167823EB"/>
    <w:rsid w:val="168524B0"/>
    <w:rsid w:val="16861701"/>
    <w:rsid w:val="169F288E"/>
    <w:rsid w:val="16D21529"/>
    <w:rsid w:val="16D54D03"/>
    <w:rsid w:val="16ED4649"/>
    <w:rsid w:val="171E7FD3"/>
    <w:rsid w:val="171F05FA"/>
    <w:rsid w:val="174A0545"/>
    <w:rsid w:val="17710405"/>
    <w:rsid w:val="17982843"/>
    <w:rsid w:val="17A06494"/>
    <w:rsid w:val="17C237E4"/>
    <w:rsid w:val="17EC44CB"/>
    <w:rsid w:val="18674314"/>
    <w:rsid w:val="18B86540"/>
    <w:rsid w:val="18C3452E"/>
    <w:rsid w:val="18C41FB0"/>
    <w:rsid w:val="19052A19"/>
    <w:rsid w:val="1923584D"/>
    <w:rsid w:val="195A2B67"/>
    <w:rsid w:val="195D0897"/>
    <w:rsid w:val="19771A54"/>
    <w:rsid w:val="198F30DD"/>
    <w:rsid w:val="19941382"/>
    <w:rsid w:val="19B21C39"/>
    <w:rsid w:val="1A034EBB"/>
    <w:rsid w:val="1A117A54"/>
    <w:rsid w:val="1A815789"/>
    <w:rsid w:val="1B073464"/>
    <w:rsid w:val="1B19291E"/>
    <w:rsid w:val="1B225312"/>
    <w:rsid w:val="1B2C5C22"/>
    <w:rsid w:val="1B2E75BC"/>
    <w:rsid w:val="1B386FF9"/>
    <w:rsid w:val="1B78249E"/>
    <w:rsid w:val="1BA90A6F"/>
    <w:rsid w:val="1BC93522"/>
    <w:rsid w:val="1BCC7D2A"/>
    <w:rsid w:val="1BE339CD"/>
    <w:rsid w:val="1BE33F73"/>
    <w:rsid w:val="1BF76376"/>
    <w:rsid w:val="1C637B6F"/>
    <w:rsid w:val="1C8016F2"/>
    <w:rsid w:val="1C8361D3"/>
    <w:rsid w:val="1CA03585"/>
    <w:rsid w:val="1CEE6952"/>
    <w:rsid w:val="1D2D225E"/>
    <w:rsid w:val="1D5D719B"/>
    <w:rsid w:val="1DD522FD"/>
    <w:rsid w:val="1DE21613"/>
    <w:rsid w:val="1DED79A4"/>
    <w:rsid w:val="1E061BD3"/>
    <w:rsid w:val="1E1259E5"/>
    <w:rsid w:val="1E2924C7"/>
    <w:rsid w:val="1E4361B4"/>
    <w:rsid w:val="1E4E6744"/>
    <w:rsid w:val="1E634015"/>
    <w:rsid w:val="1E6F5D7F"/>
    <w:rsid w:val="1E7F0598"/>
    <w:rsid w:val="1E9F0ACC"/>
    <w:rsid w:val="1EAC33CC"/>
    <w:rsid w:val="1ECC2895"/>
    <w:rsid w:val="1EE47F3C"/>
    <w:rsid w:val="1F0152EE"/>
    <w:rsid w:val="1F2D488B"/>
    <w:rsid w:val="1F2F70B6"/>
    <w:rsid w:val="1F395447"/>
    <w:rsid w:val="1F3D76D1"/>
    <w:rsid w:val="1F400656"/>
    <w:rsid w:val="1F643D0D"/>
    <w:rsid w:val="1F7A3CB3"/>
    <w:rsid w:val="1F837BEE"/>
    <w:rsid w:val="1F865547"/>
    <w:rsid w:val="1F94485C"/>
    <w:rsid w:val="1FE93F66"/>
    <w:rsid w:val="201514DF"/>
    <w:rsid w:val="202A27D1"/>
    <w:rsid w:val="204D1A8C"/>
    <w:rsid w:val="205E5D8E"/>
    <w:rsid w:val="206C2341"/>
    <w:rsid w:val="20975384"/>
    <w:rsid w:val="20A943A5"/>
    <w:rsid w:val="20FB5AFC"/>
    <w:rsid w:val="20FD09CE"/>
    <w:rsid w:val="211E4363"/>
    <w:rsid w:val="213E269A"/>
    <w:rsid w:val="218D2419"/>
    <w:rsid w:val="21B20006"/>
    <w:rsid w:val="21BA7A65"/>
    <w:rsid w:val="21BE0669"/>
    <w:rsid w:val="21BF60EB"/>
    <w:rsid w:val="21D2601F"/>
    <w:rsid w:val="22046826"/>
    <w:rsid w:val="22082A42"/>
    <w:rsid w:val="22226190"/>
    <w:rsid w:val="22461847"/>
    <w:rsid w:val="22551E62"/>
    <w:rsid w:val="22885B34"/>
    <w:rsid w:val="228B6AB8"/>
    <w:rsid w:val="229171ED"/>
    <w:rsid w:val="229A2EA6"/>
    <w:rsid w:val="22A152D5"/>
    <w:rsid w:val="22B57C69"/>
    <w:rsid w:val="22C23BA5"/>
    <w:rsid w:val="22DA20BB"/>
    <w:rsid w:val="23665522"/>
    <w:rsid w:val="23983773"/>
    <w:rsid w:val="23A813ED"/>
    <w:rsid w:val="23B52D23"/>
    <w:rsid w:val="23BD43CF"/>
    <w:rsid w:val="23DE3EE7"/>
    <w:rsid w:val="23E76D75"/>
    <w:rsid w:val="24044127"/>
    <w:rsid w:val="24304BEB"/>
    <w:rsid w:val="244C451B"/>
    <w:rsid w:val="248F3C9D"/>
    <w:rsid w:val="24B73BCA"/>
    <w:rsid w:val="24BB25D0"/>
    <w:rsid w:val="24F07227"/>
    <w:rsid w:val="24F12AAA"/>
    <w:rsid w:val="25223279"/>
    <w:rsid w:val="253D5128"/>
    <w:rsid w:val="254C40BE"/>
    <w:rsid w:val="25710A7A"/>
    <w:rsid w:val="25FA552C"/>
    <w:rsid w:val="262F2132"/>
    <w:rsid w:val="2652475C"/>
    <w:rsid w:val="26773BAB"/>
    <w:rsid w:val="267970AE"/>
    <w:rsid w:val="269C0BCE"/>
    <w:rsid w:val="26BD1960"/>
    <w:rsid w:val="26D0553E"/>
    <w:rsid w:val="26DB236E"/>
    <w:rsid w:val="26FD3486"/>
    <w:rsid w:val="27454CB2"/>
    <w:rsid w:val="27635A60"/>
    <w:rsid w:val="27996512"/>
    <w:rsid w:val="27A54194"/>
    <w:rsid w:val="27B1262E"/>
    <w:rsid w:val="27CD33DD"/>
    <w:rsid w:val="27D05979"/>
    <w:rsid w:val="27EA020A"/>
    <w:rsid w:val="28427399"/>
    <w:rsid w:val="284E7F85"/>
    <w:rsid w:val="28813C00"/>
    <w:rsid w:val="28CC07FC"/>
    <w:rsid w:val="28D700BA"/>
    <w:rsid w:val="28DE3F9A"/>
    <w:rsid w:val="28E969EB"/>
    <w:rsid w:val="291F6EAF"/>
    <w:rsid w:val="29465F48"/>
    <w:rsid w:val="294C7E51"/>
    <w:rsid w:val="29555053"/>
    <w:rsid w:val="29670C85"/>
    <w:rsid w:val="29A26441"/>
    <w:rsid w:val="29B15AA6"/>
    <w:rsid w:val="29FD51C4"/>
    <w:rsid w:val="2A031B7E"/>
    <w:rsid w:val="2A0F78FE"/>
    <w:rsid w:val="2A1D4C54"/>
    <w:rsid w:val="2A311E5E"/>
    <w:rsid w:val="2A8B74D8"/>
    <w:rsid w:val="2A9A1519"/>
    <w:rsid w:val="2A9E06F7"/>
    <w:rsid w:val="2AB037BB"/>
    <w:rsid w:val="2B0748A3"/>
    <w:rsid w:val="2B2F3273"/>
    <w:rsid w:val="2B502E74"/>
    <w:rsid w:val="2B8E7B97"/>
    <w:rsid w:val="2B922289"/>
    <w:rsid w:val="2BA56D2B"/>
    <w:rsid w:val="2BBE371B"/>
    <w:rsid w:val="2BC52247"/>
    <w:rsid w:val="2BF54DCB"/>
    <w:rsid w:val="2BFC1A9E"/>
    <w:rsid w:val="2C077CC9"/>
    <w:rsid w:val="2C090FCE"/>
    <w:rsid w:val="2C3A399C"/>
    <w:rsid w:val="2C4B4097"/>
    <w:rsid w:val="2C5348C6"/>
    <w:rsid w:val="2CD02F96"/>
    <w:rsid w:val="2D0D7577"/>
    <w:rsid w:val="2D586372"/>
    <w:rsid w:val="2D755CA2"/>
    <w:rsid w:val="2D824FB8"/>
    <w:rsid w:val="2D925252"/>
    <w:rsid w:val="2D994BDD"/>
    <w:rsid w:val="2DBC599C"/>
    <w:rsid w:val="2DC81EA9"/>
    <w:rsid w:val="2DE262D6"/>
    <w:rsid w:val="2DF9243B"/>
    <w:rsid w:val="2E1F28B7"/>
    <w:rsid w:val="2E394A74"/>
    <w:rsid w:val="2E40086E"/>
    <w:rsid w:val="2E4B2482"/>
    <w:rsid w:val="2E662458"/>
    <w:rsid w:val="2E67709F"/>
    <w:rsid w:val="2E983B8C"/>
    <w:rsid w:val="2EC25944"/>
    <w:rsid w:val="2ED83176"/>
    <w:rsid w:val="2EE4137C"/>
    <w:rsid w:val="300C2463"/>
    <w:rsid w:val="30103067"/>
    <w:rsid w:val="30210D83"/>
    <w:rsid w:val="30317AAA"/>
    <w:rsid w:val="30C12E8B"/>
    <w:rsid w:val="30D653AF"/>
    <w:rsid w:val="310C4010"/>
    <w:rsid w:val="31461F97"/>
    <w:rsid w:val="31594303"/>
    <w:rsid w:val="319C27FE"/>
    <w:rsid w:val="319E1574"/>
    <w:rsid w:val="31A46D01"/>
    <w:rsid w:val="31C417B4"/>
    <w:rsid w:val="31E5776A"/>
    <w:rsid w:val="31F062C4"/>
    <w:rsid w:val="320738EA"/>
    <w:rsid w:val="32090C24"/>
    <w:rsid w:val="32385EF0"/>
    <w:rsid w:val="324F1398"/>
    <w:rsid w:val="325C5AF5"/>
    <w:rsid w:val="325D5449"/>
    <w:rsid w:val="326225B7"/>
    <w:rsid w:val="32630039"/>
    <w:rsid w:val="326A2C49"/>
    <w:rsid w:val="327018CD"/>
    <w:rsid w:val="32A50AA2"/>
    <w:rsid w:val="32D75DF9"/>
    <w:rsid w:val="33051DC0"/>
    <w:rsid w:val="330C4FCE"/>
    <w:rsid w:val="33421C25"/>
    <w:rsid w:val="334B4106"/>
    <w:rsid w:val="335331C4"/>
    <w:rsid w:val="336D3D6E"/>
    <w:rsid w:val="33B75467"/>
    <w:rsid w:val="33CB4108"/>
    <w:rsid w:val="34110FF9"/>
    <w:rsid w:val="343D5340"/>
    <w:rsid w:val="344E1ECF"/>
    <w:rsid w:val="346C040E"/>
    <w:rsid w:val="34704272"/>
    <w:rsid w:val="347A0A28"/>
    <w:rsid w:val="348722BC"/>
    <w:rsid w:val="34902BCC"/>
    <w:rsid w:val="34907349"/>
    <w:rsid w:val="34D545BA"/>
    <w:rsid w:val="350E4172"/>
    <w:rsid w:val="354D2F7F"/>
    <w:rsid w:val="35612C48"/>
    <w:rsid w:val="357F20C7"/>
    <w:rsid w:val="358A2DE4"/>
    <w:rsid w:val="358C62E7"/>
    <w:rsid w:val="35A72F78"/>
    <w:rsid w:val="35F36F90"/>
    <w:rsid w:val="361374C5"/>
    <w:rsid w:val="365E305C"/>
    <w:rsid w:val="365F40C1"/>
    <w:rsid w:val="36705660"/>
    <w:rsid w:val="36AC41C0"/>
    <w:rsid w:val="36C52B6C"/>
    <w:rsid w:val="36C727EB"/>
    <w:rsid w:val="36CF5679"/>
    <w:rsid w:val="36E6529F"/>
    <w:rsid w:val="370116CC"/>
    <w:rsid w:val="37032650"/>
    <w:rsid w:val="370C7B46"/>
    <w:rsid w:val="37697A66"/>
    <w:rsid w:val="37793623"/>
    <w:rsid w:val="37A778DB"/>
    <w:rsid w:val="37BE7500"/>
    <w:rsid w:val="37D31A24"/>
    <w:rsid w:val="37EA72E0"/>
    <w:rsid w:val="381627C5"/>
    <w:rsid w:val="38225026"/>
    <w:rsid w:val="38363CC7"/>
    <w:rsid w:val="38371749"/>
    <w:rsid w:val="38762532"/>
    <w:rsid w:val="38815040"/>
    <w:rsid w:val="38D47048"/>
    <w:rsid w:val="390E0F3D"/>
    <w:rsid w:val="394D348F"/>
    <w:rsid w:val="394D6D12"/>
    <w:rsid w:val="39515718"/>
    <w:rsid w:val="395236D2"/>
    <w:rsid w:val="395C2FF9"/>
    <w:rsid w:val="39D76D00"/>
    <w:rsid w:val="39F75CA8"/>
    <w:rsid w:val="3A2940F7"/>
    <w:rsid w:val="3A63408F"/>
    <w:rsid w:val="3A7257F0"/>
    <w:rsid w:val="3A762B4D"/>
    <w:rsid w:val="3A954AAB"/>
    <w:rsid w:val="3AB95861"/>
    <w:rsid w:val="3AFF2CA9"/>
    <w:rsid w:val="3B032B60"/>
    <w:rsid w:val="3B364295"/>
    <w:rsid w:val="3B366832"/>
    <w:rsid w:val="3B3720B6"/>
    <w:rsid w:val="3B415040"/>
    <w:rsid w:val="3B446ACF"/>
    <w:rsid w:val="3B5051DE"/>
    <w:rsid w:val="3B547A15"/>
    <w:rsid w:val="3B5C6539"/>
    <w:rsid w:val="3B733584"/>
    <w:rsid w:val="3B8C6DEF"/>
    <w:rsid w:val="3BD22CC5"/>
    <w:rsid w:val="3C0C2116"/>
    <w:rsid w:val="3C103F97"/>
    <w:rsid w:val="3C202033"/>
    <w:rsid w:val="3C344A40"/>
    <w:rsid w:val="3C3F5B4F"/>
    <w:rsid w:val="3C535D05"/>
    <w:rsid w:val="3C566C8A"/>
    <w:rsid w:val="3C5B6995"/>
    <w:rsid w:val="3C7671BF"/>
    <w:rsid w:val="3C7F204D"/>
    <w:rsid w:val="3CC663DE"/>
    <w:rsid w:val="3CD839E0"/>
    <w:rsid w:val="3CEF5B84"/>
    <w:rsid w:val="3CF7492C"/>
    <w:rsid w:val="3D48747E"/>
    <w:rsid w:val="3D593035"/>
    <w:rsid w:val="3D697A4C"/>
    <w:rsid w:val="3D7F2073"/>
    <w:rsid w:val="3DAD4CBD"/>
    <w:rsid w:val="3DAF01C0"/>
    <w:rsid w:val="3DB03A43"/>
    <w:rsid w:val="3DED132A"/>
    <w:rsid w:val="3DEE6DAB"/>
    <w:rsid w:val="3E091B54"/>
    <w:rsid w:val="3E1511E9"/>
    <w:rsid w:val="3E286510"/>
    <w:rsid w:val="3E324F16"/>
    <w:rsid w:val="3E7F2E17"/>
    <w:rsid w:val="3E900B33"/>
    <w:rsid w:val="3ED734A6"/>
    <w:rsid w:val="3EDB1EAC"/>
    <w:rsid w:val="3EF105BA"/>
    <w:rsid w:val="3EFB23D4"/>
    <w:rsid w:val="3F1E718B"/>
    <w:rsid w:val="3F675313"/>
    <w:rsid w:val="3F753527"/>
    <w:rsid w:val="3FCE31CE"/>
    <w:rsid w:val="406519B3"/>
    <w:rsid w:val="40A86763"/>
    <w:rsid w:val="40B604B8"/>
    <w:rsid w:val="41426545"/>
    <w:rsid w:val="41674A59"/>
    <w:rsid w:val="41911120"/>
    <w:rsid w:val="419960A3"/>
    <w:rsid w:val="41B403DB"/>
    <w:rsid w:val="423451D7"/>
    <w:rsid w:val="42913241"/>
    <w:rsid w:val="42D81437"/>
    <w:rsid w:val="42E71A52"/>
    <w:rsid w:val="42F06ADE"/>
    <w:rsid w:val="42FD5DF4"/>
    <w:rsid w:val="432C4745"/>
    <w:rsid w:val="433462CE"/>
    <w:rsid w:val="43453FEA"/>
    <w:rsid w:val="434D4C79"/>
    <w:rsid w:val="434E26FB"/>
    <w:rsid w:val="43565589"/>
    <w:rsid w:val="439510C4"/>
    <w:rsid w:val="43BE7A9F"/>
    <w:rsid w:val="43D24ED2"/>
    <w:rsid w:val="43D635C9"/>
    <w:rsid w:val="43F363D8"/>
    <w:rsid w:val="440D42B5"/>
    <w:rsid w:val="44174342"/>
    <w:rsid w:val="44797B10"/>
    <w:rsid w:val="44803D71"/>
    <w:rsid w:val="44C87C5D"/>
    <w:rsid w:val="44CD7F53"/>
    <w:rsid w:val="44D341F9"/>
    <w:rsid w:val="452F70A2"/>
    <w:rsid w:val="456561E5"/>
    <w:rsid w:val="457B748C"/>
    <w:rsid w:val="45C60805"/>
    <w:rsid w:val="45D4339E"/>
    <w:rsid w:val="45FA7D5B"/>
    <w:rsid w:val="463C1AC9"/>
    <w:rsid w:val="465429F3"/>
    <w:rsid w:val="469D5DF6"/>
    <w:rsid w:val="46EA50E5"/>
    <w:rsid w:val="470A341B"/>
    <w:rsid w:val="476F4013"/>
    <w:rsid w:val="478046DF"/>
    <w:rsid w:val="47C34DC8"/>
    <w:rsid w:val="47F3147E"/>
    <w:rsid w:val="48076D77"/>
    <w:rsid w:val="4838060A"/>
    <w:rsid w:val="484653A1"/>
    <w:rsid w:val="48603D4D"/>
    <w:rsid w:val="488D0273"/>
    <w:rsid w:val="48AE03AE"/>
    <w:rsid w:val="48B25D55"/>
    <w:rsid w:val="48DE6819"/>
    <w:rsid w:val="48E7700D"/>
    <w:rsid w:val="48FB3020"/>
    <w:rsid w:val="491D1B81"/>
    <w:rsid w:val="49935043"/>
    <w:rsid w:val="49BA7481"/>
    <w:rsid w:val="4A077580"/>
    <w:rsid w:val="4A154318"/>
    <w:rsid w:val="4A192D1E"/>
    <w:rsid w:val="4A70372C"/>
    <w:rsid w:val="4A7D2A42"/>
    <w:rsid w:val="4AB92995"/>
    <w:rsid w:val="4ABC4620"/>
    <w:rsid w:val="4AC61B50"/>
    <w:rsid w:val="4AE13E8F"/>
    <w:rsid w:val="4AF26284"/>
    <w:rsid w:val="4AF61407"/>
    <w:rsid w:val="4AFD0B89"/>
    <w:rsid w:val="4B013C0C"/>
    <w:rsid w:val="4B3F1DDD"/>
    <w:rsid w:val="4B4F2A6E"/>
    <w:rsid w:val="4B5F55B3"/>
    <w:rsid w:val="4BBD11D0"/>
    <w:rsid w:val="4BCF496E"/>
    <w:rsid w:val="4BF161A7"/>
    <w:rsid w:val="4C1A156A"/>
    <w:rsid w:val="4C2D23AC"/>
    <w:rsid w:val="4C373098"/>
    <w:rsid w:val="4C39659B"/>
    <w:rsid w:val="4C5B1FD3"/>
    <w:rsid w:val="4C8E4F62"/>
    <w:rsid w:val="4CB571EA"/>
    <w:rsid w:val="4CC61682"/>
    <w:rsid w:val="4D221BE3"/>
    <w:rsid w:val="4D2A13A7"/>
    <w:rsid w:val="4D802136"/>
    <w:rsid w:val="4D9C03E1"/>
    <w:rsid w:val="4DC67027"/>
    <w:rsid w:val="4DE41E5A"/>
    <w:rsid w:val="4DF6533C"/>
    <w:rsid w:val="4E264AC2"/>
    <w:rsid w:val="4E3A6FE6"/>
    <w:rsid w:val="4E4B7280"/>
    <w:rsid w:val="4E9563FB"/>
    <w:rsid w:val="4E9D7D75"/>
    <w:rsid w:val="4EC02FDD"/>
    <w:rsid w:val="4ED2045E"/>
    <w:rsid w:val="4EF34216"/>
    <w:rsid w:val="4F2711ED"/>
    <w:rsid w:val="4F586138"/>
    <w:rsid w:val="4F6B5159"/>
    <w:rsid w:val="4F8C310F"/>
    <w:rsid w:val="4F9D2DF9"/>
    <w:rsid w:val="4FB5509E"/>
    <w:rsid w:val="500C6EE1"/>
    <w:rsid w:val="50103C2B"/>
    <w:rsid w:val="50160B43"/>
    <w:rsid w:val="50354FB3"/>
    <w:rsid w:val="50437F6E"/>
    <w:rsid w:val="505E3413"/>
    <w:rsid w:val="50687CBD"/>
    <w:rsid w:val="50701184"/>
    <w:rsid w:val="50884C9F"/>
    <w:rsid w:val="50AB1369"/>
    <w:rsid w:val="50BD4AB0"/>
    <w:rsid w:val="50C85095"/>
    <w:rsid w:val="50CD151D"/>
    <w:rsid w:val="50DB6535"/>
    <w:rsid w:val="5110328B"/>
    <w:rsid w:val="51171FEF"/>
    <w:rsid w:val="513E2AD6"/>
    <w:rsid w:val="51520B85"/>
    <w:rsid w:val="51765471"/>
    <w:rsid w:val="51974469"/>
    <w:rsid w:val="51C1782C"/>
    <w:rsid w:val="51D677D1"/>
    <w:rsid w:val="51D90756"/>
    <w:rsid w:val="52023B18"/>
    <w:rsid w:val="52603EB2"/>
    <w:rsid w:val="52D2676F"/>
    <w:rsid w:val="537E4CD3"/>
    <w:rsid w:val="53AC60D2"/>
    <w:rsid w:val="53B35A5D"/>
    <w:rsid w:val="53BD6008"/>
    <w:rsid w:val="53C54A7E"/>
    <w:rsid w:val="53FC29DA"/>
    <w:rsid w:val="540135DE"/>
    <w:rsid w:val="54456651"/>
    <w:rsid w:val="545220E4"/>
    <w:rsid w:val="5462237E"/>
    <w:rsid w:val="54E164CF"/>
    <w:rsid w:val="54E94D32"/>
    <w:rsid w:val="54EB0FDD"/>
    <w:rsid w:val="557F50D4"/>
    <w:rsid w:val="558C43EA"/>
    <w:rsid w:val="558D73D9"/>
    <w:rsid w:val="55B442A9"/>
    <w:rsid w:val="566043C2"/>
    <w:rsid w:val="56880166"/>
    <w:rsid w:val="569D4227"/>
    <w:rsid w:val="56B62BD2"/>
    <w:rsid w:val="56C056E0"/>
    <w:rsid w:val="56C32027"/>
    <w:rsid w:val="56D9408C"/>
    <w:rsid w:val="56F11733"/>
    <w:rsid w:val="571141E6"/>
    <w:rsid w:val="57462EFF"/>
    <w:rsid w:val="57707A82"/>
    <w:rsid w:val="57882FE0"/>
    <w:rsid w:val="57925A39"/>
    <w:rsid w:val="57A05927"/>
    <w:rsid w:val="57B55A18"/>
    <w:rsid w:val="57E148BE"/>
    <w:rsid w:val="57ED4E4E"/>
    <w:rsid w:val="57F03D6C"/>
    <w:rsid w:val="57F4225A"/>
    <w:rsid w:val="57FD7EC1"/>
    <w:rsid w:val="5856375F"/>
    <w:rsid w:val="587C6CBB"/>
    <w:rsid w:val="58CF0CC3"/>
    <w:rsid w:val="58E26014"/>
    <w:rsid w:val="58F16C7A"/>
    <w:rsid w:val="5908689F"/>
    <w:rsid w:val="592F3E58"/>
    <w:rsid w:val="594D6B78"/>
    <w:rsid w:val="59520168"/>
    <w:rsid w:val="599437A8"/>
    <w:rsid w:val="59C524D5"/>
    <w:rsid w:val="59D86F77"/>
    <w:rsid w:val="59E5080C"/>
    <w:rsid w:val="59E57A83"/>
    <w:rsid w:val="5A0257AB"/>
    <w:rsid w:val="5A1E02A9"/>
    <w:rsid w:val="5A226FEB"/>
    <w:rsid w:val="5A3E471D"/>
    <w:rsid w:val="5A7D6400"/>
    <w:rsid w:val="5A902EA3"/>
    <w:rsid w:val="5AB51DDE"/>
    <w:rsid w:val="5AC55B00"/>
    <w:rsid w:val="5AD9459C"/>
    <w:rsid w:val="5AEF0CBE"/>
    <w:rsid w:val="5B125C51"/>
    <w:rsid w:val="5B522F61"/>
    <w:rsid w:val="5B59036D"/>
    <w:rsid w:val="5B6B6120"/>
    <w:rsid w:val="5B7F4B91"/>
    <w:rsid w:val="5B8646B4"/>
    <w:rsid w:val="5B872136"/>
    <w:rsid w:val="5B8B43BF"/>
    <w:rsid w:val="5BB06AF1"/>
    <w:rsid w:val="5BB704DF"/>
    <w:rsid w:val="5BB92B7C"/>
    <w:rsid w:val="5BC62F1F"/>
    <w:rsid w:val="5C1C2629"/>
    <w:rsid w:val="5C212334"/>
    <w:rsid w:val="5C414DE8"/>
    <w:rsid w:val="5C507600"/>
    <w:rsid w:val="5C576F8B"/>
    <w:rsid w:val="5C7774C0"/>
    <w:rsid w:val="5C840D54"/>
    <w:rsid w:val="5CB52F5F"/>
    <w:rsid w:val="5CD530DD"/>
    <w:rsid w:val="5D2508DD"/>
    <w:rsid w:val="5D254161"/>
    <w:rsid w:val="5D49561A"/>
    <w:rsid w:val="5D803576"/>
    <w:rsid w:val="5D85547F"/>
    <w:rsid w:val="5D870982"/>
    <w:rsid w:val="5DE50646"/>
    <w:rsid w:val="5DFA1BBA"/>
    <w:rsid w:val="5E244C5F"/>
    <w:rsid w:val="5E597C4B"/>
    <w:rsid w:val="5E6315EA"/>
    <w:rsid w:val="5E843D1D"/>
    <w:rsid w:val="5E9F5BCB"/>
    <w:rsid w:val="5EB1716B"/>
    <w:rsid w:val="5EB21369"/>
    <w:rsid w:val="5EBA41F7"/>
    <w:rsid w:val="5ED178C2"/>
    <w:rsid w:val="5F195ACD"/>
    <w:rsid w:val="5F3F4450"/>
    <w:rsid w:val="5F466B36"/>
    <w:rsid w:val="5F6E751E"/>
    <w:rsid w:val="5F707D75"/>
    <w:rsid w:val="5FB70A0F"/>
    <w:rsid w:val="5FC6123A"/>
    <w:rsid w:val="5FCF2CD3"/>
    <w:rsid w:val="5FE13838"/>
    <w:rsid w:val="6009491B"/>
    <w:rsid w:val="60104759"/>
    <w:rsid w:val="601A69B8"/>
    <w:rsid w:val="6025124B"/>
    <w:rsid w:val="60286900"/>
    <w:rsid w:val="602E1B5A"/>
    <w:rsid w:val="60320560"/>
    <w:rsid w:val="603749E8"/>
    <w:rsid w:val="604D5A49"/>
    <w:rsid w:val="60657AB6"/>
    <w:rsid w:val="60785689"/>
    <w:rsid w:val="60841264"/>
    <w:rsid w:val="609117CF"/>
    <w:rsid w:val="60A22011"/>
    <w:rsid w:val="60B552B6"/>
    <w:rsid w:val="60F7770B"/>
    <w:rsid w:val="61132E81"/>
    <w:rsid w:val="61580343"/>
    <w:rsid w:val="617F6004"/>
    <w:rsid w:val="61884364"/>
    <w:rsid w:val="61971A03"/>
    <w:rsid w:val="61C13757"/>
    <w:rsid w:val="61DA0B0A"/>
    <w:rsid w:val="61F3273F"/>
    <w:rsid w:val="625649E2"/>
    <w:rsid w:val="626C6B86"/>
    <w:rsid w:val="62830929"/>
    <w:rsid w:val="62894680"/>
    <w:rsid w:val="62A24E62"/>
    <w:rsid w:val="62B71584"/>
    <w:rsid w:val="62C60519"/>
    <w:rsid w:val="62FF6184"/>
    <w:rsid w:val="63201EAD"/>
    <w:rsid w:val="63246334"/>
    <w:rsid w:val="63335EE9"/>
    <w:rsid w:val="634266F2"/>
    <w:rsid w:val="6359330B"/>
    <w:rsid w:val="637B25C6"/>
    <w:rsid w:val="638B6FDE"/>
    <w:rsid w:val="63AE5BB5"/>
    <w:rsid w:val="63D31BA7"/>
    <w:rsid w:val="63F85116"/>
    <w:rsid w:val="63FE38B6"/>
    <w:rsid w:val="641649C3"/>
    <w:rsid w:val="6447379B"/>
    <w:rsid w:val="64480A16"/>
    <w:rsid w:val="64523523"/>
    <w:rsid w:val="645B3E33"/>
    <w:rsid w:val="64A708BB"/>
    <w:rsid w:val="64A94346"/>
    <w:rsid w:val="64AA6302"/>
    <w:rsid w:val="64D272F5"/>
    <w:rsid w:val="65463FC4"/>
    <w:rsid w:val="6550159A"/>
    <w:rsid w:val="65834F1A"/>
    <w:rsid w:val="658F67AE"/>
    <w:rsid w:val="659D7A05"/>
    <w:rsid w:val="65BF14FC"/>
    <w:rsid w:val="65C86B33"/>
    <w:rsid w:val="65D3019C"/>
    <w:rsid w:val="65F12FD0"/>
    <w:rsid w:val="65F1774C"/>
    <w:rsid w:val="66127C81"/>
    <w:rsid w:val="665E5B82"/>
    <w:rsid w:val="66CB64D6"/>
    <w:rsid w:val="67036736"/>
    <w:rsid w:val="671465AA"/>
    <w:rsid w:val="6747227C"/>
    <w:rsid w:val="676B4236"/>
    <w:rsid w:val="67A479D7"/>
    <w:rsid w:val="67AA799C"/>
    <w:rsid w:val="67CB3B5A"/>
    <w:rsid w:val="67DC4A46"/>
    <w:rsid w:val="67E27EFC"/>
    <w:rsid w:val="67FA33A5"/>
    <w:rsid w:val="67FC4329"/>
    <w:rsid w:val="6839418E"/>
    <w:rsid w:val="68610C0A"/>
    <w:rsid w:val="686837DA"/>
    <w:rsid w:val="686D58E2"/>
    <w:rsid w:val="687E35FE"/>
    <w:rsid w:val="68A55A3C"/>
    <w:rsid w:val="68A94442"/>
    <w:rsid w:val="68AA7411"/>
    <w:rsid w:val="68AB7945"/>
    <w:rsid w:val="68B0184E"/>
    <w:rsid w:val="68B86C5B"/>
    <w:rsid w:val="68C462F1"/>
    <w:rsid w:val="68D47C24"/>
    <w:rsid w:val="690235BF"/>
    <w:rsid w:val="695D51EA"/>
    <w:rsid w:val="69686DFF"/>
    <w:rsid w:val="69771617"/>
    <w:rsid w:val="69AF1771"/>
    <w:rsid w:val="69C30412"/>
    <w:rsid w:val="69DD1473"/>
    <w:rsid w:val="69E63E4A"/>
    <w:rsid w:val="69FE4D74"/>
    <w:rsid w:val="6A144219"/>
    <w:rsid w:val="6A426762"/>
    <w:rsid w:val="6A6E08AB"/>
    <w:rsid w:val="6ADD0B5E"/>
    <w:rsid w:val="6B180D44"/>
    <w:rsid w:val="6B1B1CC8"/>
    <w:rsid w:val="6B697849"/>
    <w:rsid w:val="6B6C07CE"/>
    <w:rsid w:val="6B9B3C30"/>
    <w:rsid w:val="6BB17C3D"/>
    <w:rsid w:val="6BC85664"/>
    <w:rsid w:val="6BDA0E02"/>
    <w:rsid w:val="6BE573A8"/>
    <w:rsid w:val="6C152F9D"/>
    <w:rsid w:val="6C1D3805"/>
    <w:rsid w:val="6C303D8F"/>
    <w:rsid w:val="6C5D7D56"/>
    <w:rsid w:val="6C9D3A6E"/>
    <w:rsid w:val="6CDF524B"/>
    <w:rsid w:val="6D2E262D"/>
    <w:rsid w:val="6D400349"/>
    <w:rsid w:val="6D721E1C"/>
    <w:rsid w:val="6D8455BA"/>
    <w:rsid w:val="6D8C161F"/>
    <w:rsid w:val="6D904C50"/>
    <w:rsid w:val="6D924A92"/>
    <w:rsid w:val="6DA133AA"/>
    <w:rsid w:val="6DA170E8"/>
    <w:rsid w:val="6DE40E56"/>
    <w:rsid w:val="6E8008FF"/>
    <w:rsid w:val="6E8D36B6"/>
    <w:rsid w:val="6EB2602C"/>
    <w:rsid w:val="6EC14FC1"/>
    <w:rsid w:val="6ED9046A"/>
    <w:rsid w:val="6ED92668"/>
    <w:rsid w:val="6EFC6EA5"/>
    <w:rsid w:val="6F0A66BA"/>
    <w:rsid w:val="6F1A0ED3"/>
    <w:rsid w:val="6F8F707E"/>
    <w:rsid w:val="6FF430FF"/>
    <w:rsid w:val="6FF86C95"/>
    <w:rsid w:val="6FFF792F"/>
    <w:rsid w:val="700A07DC"/>
    <w:rsid w:val="701C7950"/>
    <w:rsid w:val="704241B9"/>
    <w:rsid w:val="704760C2"/>
    <w:rsid w:val="705553D8"/>
    <w:rsid w:val="706459F2"/>
    <w:rsid w:val="707169C4"/>
    <w:rsid w:val="70BE77BA"/>
    <w:rsid w:val="71144511"/>
    <w:rsid w:val="711F3BA7"/>
    <w:rsid w:val="717B51BA"/>
    <w:rsid w:val="718051E2"/>
    <w:rsid w:val="71A4714B"/>
    <w:rsid w:val="71BA1AA2"/>
    <w:rsid w:val="71CC7543"/>
    <w:rsid w:val="72066320"/>
    <w:rsid w:val="721708BC"/>
    <w:rsid w:val="7221449E"/>
    <w:rsid w:val="722F17E6"/>
    <w:rsid w:val="72566564"/>
    <w:rsid w:val="72606732"/>
    <w:rsid w:val="72D82EF8"/>
    <w:rsid w:val="72D92B78"/>
    <w:rsid w:val="73105DFC"/>
    <w:rsid w:val="731077BF"/>
    <w:rsid w:val="733071E6"/>
    <w:rsid w:val="733E031E"/>
    <w:rsid w:val="73846894"/>
    <w:rsid w:val="73D0568F"/>
    <w:rsid w:val="73D07282"/>
    <w:rsid w:val="73E01078"/>
    <w:rsid w:val="73F57E4D"/>
    <w:rsid w:val="74157F65"/>
    <w:rsid w:val="7426061C"/>
    <w:rsid w:val="742D7FA7"/>
    <w:rsid w:val="74327CB2"/>
    <w:rsid w:val="748773BC"/>
    <w:rsid w:val="748C3843"/>
    <w:rsid w:val="749566D1"/>
    <w:rsid w:val="74EE464A"/>
    <w:rsid w:val="75171422"/>
    <w:rsid w:val="75313FD1"/>
    <w:rsid w:val="754819F8"/>
    <w:rsid w:val="755962D1"/>
    <w:rsid w:val="7566482B"/>
    <w:rsid w:val="75842516"/>
    <w:rsid w:val="759130F1"/>
    <w:rsid w:val="75BE715A"/>
    <w:rsid w:val="75C46DC3"/>
    <w:rsid w:val="75D373DE"/>
    <w:rsid w:val="75DC446A"/>
    <w:rsid w:val="76124944"/>
    <w:rsid w:val="766F725C"/>
    <w:rsid w:val="76A74E38"/>
    <w:rsid w:val="76B27AA2"/>
    <w:rsid w:val="76D35664"/>
    <w:rsid w:val="76E7151F"/>
    <w:rsid w:val="77004F49"/>
    <w:rsid w:val="77345D20"/>
    <w:rsid w:val="773921A8"/>
    <w:rsid w:val="775407D3"/>
    <w:rsid w:val="77852DE5"/>
    <w:rsid w:val="779C7471"/>
    <w:rsid w:val="77C36889"/>
    <w:rsid w:val="77D14CE8"/>
    <w:rsid w:val="77E4483F"/>
    <w:rsid w:val="77FB4E01"/>
    <w:rsid w:val="782A6BFB"/>
    <w:rsid w:val="782B0837"/>
    <w:rsid w:val="783A77CC"/>
    <w:rsid w:val="787D14CF"/>
    <w:rsid w:val="78AE1D0A"/>
    <w:rsid w:val="78EF7038"/>
    <w:rsid w:val="79042718"/>
    <w:rsid w:val="790F20EE"/>
    <w:rsid w:val="794E31F5"/>
    <w:rsid w:val="79597BE3"/>
    <w:rsid w:val="79C67443"/>
    <w:rsid w:val="79CE7BE3"/>
    <w:rsid w:val="79DC3A8B"/>
    <w:rsid w:val="7A034839"/>
    <w:rsid w:val="7A1F66E8"/>
    <w:rsid w:val="7A2837F3"/>
    <w:rsid w:val="7A5C2F6B"/>
    <w:rsid w:val="7A5D1A50"/>
    <w:rsid w:val="7A622655"/>
    <w:rsid w:val="7A8D0D4F"/>
    <w:rsid w:val="7B205C67"/>
    <w:rsid w:val="7B3307AF"/>
    <w:rsid w:val="7B384C36"/>
    <w:rsid w:val="7B5876EA"/>
    <w:rsid w:val="7B664D03"/>
    <w:rsid w:val="7B6D3726"/>
    <w:rsid w:val="7B736D88"/>
    <w:rsid w:val="7B8F5645"/>
    <w:rsid w:val="7B943CCB"/>
    <w:rsid w:val="7B9A1458"/>
    <w:rsid w:val="7BA07ADE"/>
    <w:rsid w:val="7BC94525"/>
    <w:rsid w:val="7BE350CF"/>
    <w:rsid w:val="7BED7BDD"/>
    <w:rsid w:val="7C081A8C"/>
    <w:rsid w:val="7C1E3653"/>
    <w:rsid w:val="7C312C50"/>
    <w:rsid w:val="7C4924F5"/>
    <w:rsid w:val="7C536688"/>
    <w:rsid w:val="7C5C5C93"/>
    <w:rsid w:val="7C664024"/>
    <w:rsid w:val="7C7056B4"/>
    <w:rsid w:val="7C746BBD"/>
    <w:rsid w:val="7C8F51E8"/>
    <w:rsid w:val="7CAD2204"/>
    <w:rsid w:val="7CC443BD"/>
    <w:rsid w:val="7CF61714"/>
    <w:rsid w:val="7D0564AB"/>
    <w:rsid w:val="7D1860CF"/>
    <w:rsid w:val="7D641D48"/>
    <w:rsid w:val="7D7E1342"/>
    <w:rsid w:val="7D971172"/>
    <w:rsid w:val="7DD62F81"/>
    <w:rsid w:val="7DE75653"/>
    <w:rsid w:val="7DED09A7"/>
    <w:rsid w:val="7DF4777A"/>
    <w:rsid w:val="7E086FD3"/>
    <w:rsid w:val="7E2C761B"/>
    <w:rsid w:val="7E564B54"/>
    <w:rsid w:val="7E597CD7"/>
    <w:rsid w:val="7E84439E"/>
    <w:rsid w:val="7EAA45DE"/>
    <w:rsid w:val="7EB65E72"/>
    <w:rsid w:val="7EE4710A"/>
    <w:rsid w:val="7EE76641"/>
    <w:rsid w:val="7F425A56"/>
    <w:rsid w:val="7F975160"/>
    <w:rsid w:val="7FB270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height-percent:200;mso-width-relative:margin;mso-height-relative:margin" fillcolor="white" strokecolor="#f3cd60">
      <v:fill color="white"/>
      <v:stroke color="#f3cd60"/>
      <v:textbox style="mso-fit-shape-to-text:t"/>
    </o:shapedefaults>
    <o:shapelayout v:ext="edit">
      <o:idmap v:ext="edit" data="1"/>
    </o:shapelayout>
  </w:shapeDefaults>
  <w:decimalSymbol w:val="."/>
  <w:listSeparator w:val=","/>
  <w14:docId w14:val="29E90A29"/>
  <w15:docId w15:val="{B5B2F943-DC58-49C3-88B7-93EEDE2E0C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7">
    <w:lsdException w:name="Normal"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iPriority="99"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lsdException w:name="Date" w:semiHidden="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qFormat="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uiPriority="99"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iPriority="99" w:unhideWhenUsed="1" w:qFormat="1"/>
    <w:lsdException w:name="Table Grid" w:uiPriority="39" w:qFormat="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a0">
    <w:name w:val="Normal"/>
    <w:qFormat/>
    <w:rsid w:val="00A57330"/>
    <w:pPr>
      <w:spacing w:line="288" w:lineRule="auto"/>
    </w:pPr>
    <w:rPr>
      <w:rFonts w:eastAsia="Times New Roman" w:cstheme="minorBidi"/>
      <w:sz w:val="24"/>
      <w:szCs w:val="22"/>
    </w:rPr>
  </w:style>
  <w:style w:type="paragraph" w:styleId="10">
    <w:name w:val="heading 1"/>
    <w:basedOn w:val="a0"/>
    <w:next w:val="a0"/>
    <w:link w:val="11"/>
    <w:uiPriority w:val="9"/>
    <w:qFormat/>
    <w:rsid w:val="00A57330"/>
    <w:pPr>
      <w:keepNext/>
      <w:keepLines/>
      <w:spacing w:line="240" w:lineRule="auto"/>
      <w:jc w:val="right"/>
      <w:outlineLvl w:val="0"/>
    </w:pPr>
    <w:rPr>
      <w:rFonts w:asciiTheme="majorHAnsi" w:eastAsiaTheme="majorEastAsia" w:hAnsiTheme="majorHAnsi" w:cstheme="majorBidi"/>
      <w:b/>
      <w:bCs/>
      <w:color w:val="C77C0E" w:themeColor="accent1" w:themeShade="BF"/>
      <w:sz w:val="36"/>
      <w:szCs w:val="28"/>
    </w:rPr>
  </w:style>
  <w:style w:type="paragraph" w:styleId="2">
    <w:name w:val="heading 2"/>
    <w:basedOn w:val="a0"/>
    <w:next w:val="a0"/>
    <w:link w:val="20"/>
    <w:uiPriority w:val="9"/>
    <w:unhideWhenUsed/>
    <w:qFormat/>
    <w:rsid w:val="00A57330"/>
    <w:pPr>
      <w:keepNext/>
      <w:keepLines/>
      <w:spacing w:line="240" w:lineRule="auto"/>
      <w:outlineLvl w:val="1"/>
    </w:pPr>
    <w:rPr>
      <w:rFonts w:asciiTheme="majorHAnsi" w:eastAsiaTheme="majorEastAsia" w:hAnsiTheme="majorHAnsi" w:cstheme="majorBidi"/>
      <w:b/>
      <w:bCs/>
      <w:color w:val="00B0F0"/>
      <w:sz w:val="36"/>
      <w:szCs w:val="26"/>
    </w:rPr>
  </w:style>
  <w:style w:type="paragraph" w:styleId="3">
    <w:name w:val="heading 3"/>
    <w:basedOn w:val="a0"/>
    <w:next w:val="a0"/>
    <w:link w:val="30"/>
    <w:uiPriority w:val="9"/>
    <w:unhideWhenUsed/>
    <w:qFormat/>
    <w:rsid w:val="00594983"/>
    <w:pPr>
      <w:keepNext/>
      <w:keepLines/>
      <w:spacing w:line="360" w:lineRule="auto"/>
      <w:outlineLvl w:val="2"/>
    </w:pPr>
    <w:rPr>
      <w:rFonts w:asciiTheme="majorHAnsi" w:eastAsiaTheme="majorEastAsia" w:hAnsiTheme="majorHAnsi" w:cstheme="majorBidi"/>
      <w:b/>
      <w:bCs/>
      <w:color w:val="92D050"/>
      <w:sz w:val="32"/>
    </w:rPr>
  </w:style>
  <w:style w:type="paragraph" w:styleId="4">
    <w:name w:val="heading 4"/>
    <w:basedOn w:val="a0"/>
    <w:next w:val="a0"/>
    <w:link w:val="40"/>
    <w:uiPriority w:val="9"/>
    <w:unhideWhenUsed/>
    <w:qFormat/>
    <w:rsid w:val="00B43497"/>
    <w:pPr>
      <w:keepNext/>
      <w:keepLines/>
      <w:spacing w:before="200" w:afterLines="50"/>
      <w:outlineLvl w:val="3"/>
    </w:pPr>
    <w:rPr>
      <w:rFonts w:asciiTheme="majorHAnsi" w:eastAsiaTheme="majorEastAsia" w:hAnsiTheme="majorHAnsi" w:cstheme="majorBidi"/>
      <w:bCs/>
      <w:iCs/>
      <w:color w:val="F0A22E" w:themeColor="accent1"/>
    </w:rPr>
  </w:style>
  <w:style w:type="paragraph" w:styleId="5">
    <w:name w:val="heading 5"/>
    <w:basedOn w:val="a0"/>
    <w:next w:val="a0"/>
    <w:link w:val="50"/>
    <w:uiPriority w:val="9"/>
    <w:unhideWhenUsed/>
    <w:qFormat/>
    <w:rsid w:val="00A57330"/>
    <w:pPr>
      <w:keepNext/>
      <w:keepLines/>
      <w:spacing w:before="200"/>
      <w:outlineLvl w:val="4"/>
    </w:pPr>
    <w:rPr>
      <w:rFonts w:asciiTheme="majorHAnsi" w:eastAsiaTheme="majorEastAsia" w:hAnsiTheme="majorHAnsi" w:cstheme="majorBidi"/>
      <w:color w:val="855309" w:themeColor="accent1" w:themeShade="80"/>
    </w:rPr>
  </w:style>
  <w:style w:type="paragraph" w:styleId="6">
    <w:name w:val="heading 6"/>
    <w:basedOn w:val="a0"/>
    <w:next w:val="a0"/>
    <w:link w:val="60"/>
    <w:uiPriority w:val="9"/>
    <w:unhideWhenUsed/>
    <w:qFormat/>
    <w:rsid w:val="00A57330"/>
    <w:pPr>
      <w:keepNext/>
      <w:keepLines/>
      <w:spacing w:before="200"/>
      <w:outlineLvl w:val="5"/>
    </w:pPr>
    <w:rPr>
      <w:rFonts w:asciiTheme="majorHAnsi" w:eastAsiaTheme="majorEastAsia" w:hAnsiTheme="majorHAnsi" w:cstheme="majorBidi"/>
      <w:i/>
      <w:iCs/>
      <w:color w:val="855309" w:themeColor="accent1" w:themeShade="80"/>
    </w:rPr>
  </w:style>
  <w:style w:type="paragraph" w:styleId="7">
    <w:name w:val="heading 7"/>
    <w:basedOn w:val="a0"/>
    <w:next w:val="a0"/>
    <w:link w:val="70"/>
    <w:uiPriority w:val="9"/>
    <w:unhideWhenUsed/>
    <w:qFormat/>
    <w:rsid w:val="00A57330"/>
    <w:pPr>
      <w:keepNext/>
      <w:keepLines/>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0"/>
    <w:next w:val="a0"/>
    <w:link w:val="80"/>
    <w:uiPriority w:val="9"/>
    <w:unhideWhenUsed/>
    <w:qFormat/>
    <w:rsid w:val="00A57330"/>
    <w:pPr>
      <w:keepNext/>
      <w:keepLines/>
      <w:spacing w:before="200"/>
      <w:outlineLvl w:val="7"/>
    </w:pPr>
    <w:rPr>
      <w:rFonts w:asciiTheme="majorHAnsi" w:eastAsiaTheme="majorEastAsia" w:hAnsiTheme="majorHAnsi" w:cstheme="majorBidi"/>
      <w:color w:val="F0A22E" w:themeColor="accent1"/>
      <w:sz w:val="20"/>
      <w:szCs w:val="20"/>
    </w:rPr>
  </w:style>
  <w:style w:type="paragraph" w:styleId="9">
    <w:name w:val="heading 9"/>
    <w:basedOn w:val="a0"/>
    <w:next w:val="a0"/>
    <w:link w:val="90"/>
    <w:uiPriority w:val="9"/>
    <w:unhideWhenUsed/>
    <w:qFormat/>
    <w:rsid w:val="00A57330"/>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TOC7">
    <w:name w:val="toc 7"/>
    <w:basedOn w:val="a0"/>
    <w:next w:val="a0"/>
    <w:uiPriority w:val="39"/>
    <w:unhideWhenUsed/>
    <w:qFormat/>
    <w:rsid w:val="00A57330"/>
    <w:pPr>
      <w:widowControl w:val="0"/>
      <w:spacing w:line="240" w:lineRule="auto"/>
      <w:ind w:leftChars="1200" w:left="2520"/>
      <w:jc w:val="both"/>
    </w:pPr>
    <w:rPr>
      <w:rFonts w:asciiTheme="minorHAnsi" w:eastAsiaTheme="minorEastAsia" w:hAnsiTheme="minorHAnsi"/>
      <w:kern w:val="2"/>
      <w:sz w:val="21"/>
    </w:rPr>
  </w:style>
  <w:style w:type="paragraph" w:styleId="a4">
    <w:name w:val="caption"/>
    <w:basedOn w:val="a0"/>
    <w:next w:val="a0"/>
    <w:uiPriority w:val="35"/>
    <w:unhideWhenUsed/>
    <w:qFormat/>
    <w:rsid w:val="00A57330"/>
    <w:pPr>
      <w:spacing w:line="240" w:lineRule="auto"/>
    </w:pPr>
    <w:rPr>
      <w:b/>
      <w:bCs/>
      <w:color w:val="F0A22E" w:themeColor="accent1"/>
      <w:sz w:val="18"/>
      <w:szCs w:val="18"/>
    </w:rPr>
  </w:style>
  <w:style w:type="paragraph" w:styleId="a5">
    <w:name w:val="Body Text"/>
    <w:basedOn w:val="a0"/>
    <w:link w:val="a6"/>
    <w:unhideWhenUsed/>
    <w:qFormat/>
    <w:rsid w:val="00A57330"/>
    <w:pPr>
      <w:spacing w:after="120"/>
    </w:pPr>
  </w:style>
  <w:style w:type="paragraph" w:styleId="TOC5">
    <w:name w:val="toc 5"/>
    <w:basedOn w:val="a0"/>
    <w:next w:val="a0"/>
    <w:uiPriority w:val="39"/>
    <w:unhideWhenUsed/>
    <w:qFormat/>
    <w:rsid w:val="00A57330"/>
    <w:pPr>
      <w:widowControl w:val="0"/>
      <w:spacing w:line="240" w:lineRule="auto"/>
      <w:ind w:leftChars="800" w:left="1680"/>
      <w:jc w:val="both"/>
    </w:pPr>
    <w:rPr>
      <w:rFonts w:asciiTheme="minorHAnsi" w:eastAsiaTheme="minorEastAsia" w:hAnsiTheme="minorHAnsi"/>
      <w:kern w:val="2"/>
      <w:sz w:val="21"/>
    </w:rPr>
  </w:style>
  <w:style w:type="paragraph" w:styleId="TOC3">
    <w:name w:val="toc 3"/>
    <w:basedOn w:val="a0"/>
    <w:next w:val="a0"/>
    <w:uiPriority w:val="39"/>
    <w:unhideWhenUsed/>
    <w:qFormat/>
    <w:rsid w:val="00A57330"/>
    <w:pPr>
      <w:ind w:leftChars="400" w:left="840"/>
    </w:pPr>
  </w:style>
  <w:style w:type="paragraph" w:styleId="TOC8">
    <w:name w:val="toc 8"/>
    <w:basedOn w:val="a0"/>
    <w:next w:val="a0"/>
    <w:uiPriority w:val="39"/>
    <w:unhideWhenUsed/>
    <w:rsid w:val="00A57330"/>
    <w:pPr>
      <w:widowControl w:val="0"/>
      <w:spacing w:line="240" w:lineRule="auto"/>
      <w:ind w:leftChars="1400" w:left="2940"/>
      <w:jc w:val="both"/>
    </w:pPr>
    <w:rPr>
      <w:rFonts w:asciiTheme="minorHAnsi" w:eastAsiaTheme="minorEastAsia" w:hAnsiTheme="minorHAnsi"/>
      <w:kern w:val="2"/>
      <w:sz w:val="21"/>
    </w:rPr>
  </w:style>
  <w:style w:type="paragraph" w:styleId="a7">
    <w:name w:val="Balloon Text"/>
    <w:basedOn w:val="a0"/>
    <w:link w:val="a8"/>
    <w:uiPriority w:val="99"/>
    <w:unhideWhenUsed/>
    <w:qFormat/>
    <w:rsid w:val="00A57330"/>
    <w:pPr>
      <w:spacing w:line="240" w:lineRule="auto"/>
    </w:pPr>
    <w:rPr>
      <w:sz w:val="18"/>
      <w:szCs w:val="18"/>
    </w:rPr>
  </w:style>
  <w:style w:type="paragraph" w:styleId="a9">
    <w:name w:val="footer"/>
    <w:basedOn w:val="a0"/>
    <w:link w:val="aa"/>
    <w:uiPriority w:val="99"/>
    <w:unhideWhenUsed/>
    <w:qFormat/>
    <w:rsid w:val="00A57330"/>
    <w:pPr>
      <w:tabs>
        <w:tab w:val="center" w:pos="4153"/>
        <w:tab w:val="right" w:pos="8306"/>
      </w:tabs>
      <w:snapToGrid w:val="0"/>
      <w:spacing w:line="240" w:lineRule="auto"/>
    </w:pPr>
    <w:rPr>
      <w:sz w:val="18"/>
      <w:szCs w:val="18"/>
    </w:rPr>
  </w:style>
  <w:style w:type="paragraph" w:styleId="ab">
    <w:name w:val="header"/>
    <w:basedOn w:val="a0"/>
    <w:link w:val="ac"/>
    <w:uiPriority w:val="99"/>
    <w:unhideWhenUsed/>
    <w:qFormat/>
    <w:rsid w:val="00A57330"/>
    <w:pPr>
      <w:pBdr>
        <w:bottom w:val="single" w:sz="6" w:space="1" w:color="auto"/>
      </w:pBdr>
      <w:tabs>
        <w:tab w:val="center" w:pos="4153"/>
        <w:tab w:val="right" w:pos="8306"/>
      </w:tabs>
      <w:snapToGrid w:val="0"/>
      <w:spacing w:line="240" w:lineRule="auto"/>
      <w:jc w:val="center"/>
    </w:pPr>
    <w:rPr>
      <w:sz w:val="18"/>
      <w:szCs w:val="18"/>
    </w:rPr>
  </w:style>
  <w:style w:type="paragraph" w:styleId="TOC1">
    <w:name w:val="toc 1"/>
    <w:basedOn w:val="a0"/>
    <w:next w:val="a0"/>
    <w:uiPriority w:val="39"/>
    <w:unhideWhenUsed/>
    <w:qFormat/>
    <w:rsid w:val="00A57330"/>
  </w:style>
  <w:style w:type="paragraph" w:styleId="TOC4">
    <w:name w:val="toc 4"/>
    <w:basedOn w:val="a0"/>
    <w:next w:val="a0"/>
    <w:uiPriority w:val="39"/>
    <w:unhideWhenUsed/>
    <w:qFormat/>
    <w:rsid w:val="00A57330"/>
    <w:pPr>
      <w:widowControl w:val="0"/>
      <w:spacing w:line="240" w:lineRule="auto"/>
      <w:ind w:leftChars="600" w:left="1260"/>
      <w:jc w:val="both"/>
    </w:pPr>
    <w:rPr>
      <w:rFonts w:asciiTheme="minorHAnsi" w:eastAsiaTheme="minorEastAsia" w:hAnsiTheme="minorHAnsi"/>
      <w:kern w:val="2"/>
      <w:sz w:val="21"/>
    </w:rPr>
  </w:style>
  <w:style w:type="paragraph" w:styleId="a">
    <w:name w:val="Subtitle"/>
    <w:basedOn w:val="a0"/>
    <w:next w:val="a0"/>
    <w:link w:val="ad"/>
    <w:uiPriority w:val="11"/>
    <w:qFormat/>
    <w:rsid w:val="00A57330"/>
    <w:pPr>
      <w:numPr>
        <w:numId w:val="1"/>
      </w:numPr>
    </w:pPr>
    <w:rPr>
      <w:rFonts w:eastAsiaTheme="minorEastAsia" w:cstheme="majorBidi"/>
      <w:iCs/>
      <w:spacing w:val="15"/>
      <w:szCs w:val="24"/>
    </w:rPr>
  </w:style>
  <w:style w:type="paragraph" w:styleId="TOC6">
    <w:name w:val="toc 6"/>
    <w:basedOn w:val="a0"/>
    <w:next w:val="a0"/>
    <w:uiPriority w:val="39"/>
    <w:unhideWhenUsed/>
    <w:qFormat/>
    <w:rsid w:val="00A57330"/>
    <w:pPr>
      <w:widowControl w:val="0"/>
      <w:spacing w:line="240" w:lineRule="auto"/>
      <w:ind w:leftChars="1000" w:left="2100"/>
      <w:jc w:val="both"/>
    </w:pPr>
    <w:rPr>
      <w:rFonts w:asciiTheme="minorHAnsi" w:eastAsiaTheme="minorEastAsia" w:hAnsiTheme="minorHAnsi"/>
      <w:kern w:val="2"/>
      <w:sz w:val="21"/>
    </w:rPr>
  </w:style>
  <w:style w:type="paragraph" w:styleId="TOC2">
    <w:name w:val="toc 2"/>
    <w:basedOn w:val="a0"/>
    <w:next w:val="a0"/>
    <w:uiPriority w:val="39"/>
    <w:unhideWhenUsed/>
    <w:qFormat/>
    <w:rsid w:val="00A57330"/>
    <w:pPr>
      <w:ind w:leftChars="200" w:left="420"/>
    </w:pPr>
  </w:style>
  <w:style w:type="paragraph" w:styleId="TOC9">
    <w:name w:val="toc 9"/>
    <w:basedOn w:val="a0"/>
    <w:next w:val="a0"/>
    <w:uiPriority w:val="39"/>
    <w:unhideWhenUsed/>
    <w:qFormat/>
    <w:rsid w:val="00A57330"/>
    <w:pPr>
      <w:widowControl w:val="0"/>
      <w:spacing w:line="240" w:lineRule="auto"/>
      <w:ind w:leftChars="1600" w:left="3360"/>
      <w:jc w:val="both"/>
    </w:pPr>
    <w:rPr>
      <w:rFonts w:asciiTheme="minorHAnsi" w:eastAsiaTheme="minorEastAsia" w:hAnsiTheme="minorHAnsi"/>
      <w:kern w:val="2"/>
      <w:sz w:val="21"/>
    </w:rPr>
  </w:style>
  <w:style w:type="paragraph" w:styleId="ae">
    <w:name w:val="Normal (Web)"/>
    <w:basedOn w:val="a0"/>
    <w:uiPriority w:val="99"/>
    <w:qFormat/>
    <w:rsid w:val="00A57330"/>
  </w:style>
  <w:style w:type="paragraph" w:styleId="af">
    <w:name w:val="Title"/>
    <w:basedOn w:val="a0"/>
    <w:next w:val="a0"/>
    <w:link w:val="af0"/>
    <w:uiPriority w:val="10"/>
    <w:qFormat/>
    <w:rsid w:val="00A57330"/>
    <w:pPr>
      <w:pBdr>
        <w:bottom w:val="single" w:sz="8" w:space="4" w:color="F0A22E" w:themeColor="accent1"/>
      </w:pBdr>
      <w:spacing w:after="300" w:line="480" w:lineRule="auto"/>
      <w:contextualSpacing/>
    </w:pPr>
    <w:rPr>
      <w:rFonts w:eastAsiaTheme="majorEastAsia" w:cstheme="majorBidi"/>
      <w:b/>
      <w:color w:val="7030A0"/>
      <w:spacing w:val="5"/>
      <w:kern w:val="28"/>
      <w:sz w:val="52"/>
      <w:szCs w:val="52"/>
    </w:rPr>
  </w:style>
  <w:style w:type="character" w:styleId="af1">
    <w:name w:val="Strong"/>
    <w:basedOn w:val="af0"/>
    <w:uiPriority w:val="22"/>
    <w:qFormat/>
    <w:rsid w:val="00A57330"/>
    <w:rPr>
      <w:rFonts w:asciiTheme="majorHAnsi" w:eastAsia="Courier New" w:hAnsiTheme="majorHAnsi" w:cstheme="majorBidi"/>
      <w:b w:val="0"/>
      <w:bCs/>
      <w:color w:val="C77C0E" w:themeColor="accent1" w:themeShade="BF"/>
      <w:spacing w:val="5"/>
      <w:kern w:val="28"/>
      <w:sz w:val="32"/>
      <w:szCs w:val="52"/>
    </w:rPr>
  </w:style>
  <w:style w:type="character" w:customStyle="1" w:styleId="af0">
    <w:name w:val="标题 字符"/>
    <w:basedOn w:val="a1"/>
    <w:link w:val="af"/>
    <w:uiPriority w:val="10"/>
    <w:qFormat/>
    <w:rsid w:val="00A57330"/>
    <w:rPr>
      <w:rFonts w:ascii="Times New Roman" w:eastAsiaTheme="majorEastAsia" w:hAnsi="Times New Roman" w:cstheme="majorBidi"/>
      <w:b/>
      <w:color w:val="7030A0"/>
      <w:spacing w:val="5"/>
      <w:kern w:val="28"/>
      <w:sz w:val="52"/>
      <w:szCs w:val="52"/>
    </w:rPr>
  </w:style>
  <w:style w:type="character" w:styleId="af2">
    <w:name w:val="FollowedHyperlink"/>
    <w:basedOn w:val="a1"/>
    <w:unhideWhenUsed/>
    <w:qFormat/>
    <w:rsid w:val="00A57330"/>
    <w:rPr>
      <w:color w:val="FFC42F" w:themeColor="followedHyperlink"/>
      <w:u w:val="single"/>
    </w:rPr>
  </w:style>
  <w:style w:type="character" w:styleId="af3">
    <w:name w:val="Emphasis"/>
    <w:basedOn w:val="a1"/>
    <w:uiPriority w:val="20"/>
    <w:qFormat/>
    <w:rsid w:val="00A57330"/>
    <w:rPr>
      <w:i/>
      <w:iCs/>
    </w:rPr>
  </w:style>
  <w:style w:type="character" w:styleId="af4">
    <w:name w:val="Hyperlink"/>
    <w:basedOn w:val="a1"/>
    <w:uiPriority w:val="99"/>
    <w:qFormat/>
    <w:rsid w:val="00A57330"/>
    <w:rPr>
      <w:color w:val="0000FF"/>
      <w:u w:val="single"/>
    </w:rPr>
  </w:style>
  <w:style w:type="table" w:styleId="af5">
    <w:name w:val="Table Grid"/>
    <w:basedOn w:val="a2"/>
    <w:uiPriority w:val="39"/>
    <w:qFormat/>
    <w:rsid w:val="00A573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1"/>
    <w:link w:val="3"/>
    <w:uiPriority w:val="9"/>
    <w:qFormat/>
    <w:rsid w:val="00594983"/>
    <w:rPr>
      <w:rFonts w:asciiTheme="majorHAnsi" w:eastAsiaTheme="majorEastAsia" w:hAnsiTheme="majorHAnsi" w:cstheme="majorBidi"/>
      <w:b/>
      <w:bCs/>
      <w:color w:val="92D050"/>
      <w:sz w:val="32"/>
      <w:szCs w:val="22"/>
    </w:rPr>
  </w:style>
  <w:style w:type="character" w:customStyle="1" w:styleId="40">
    <w:name w:val="标题 4 字符"/>
    <w:basedOn w:val="a1"/>
    <w:link w:val="4"/>
    <w:uiPriority w:val="9"/>
    <w:qFormat/>
    <w:rsid w:val="00B43497"/>
    <w:rPr>
      <w:rFonts w:asciiTheme="majorHAnsi" w:eastAsiaTheme="majorEastAsia" w:hAnsiTheme="majorHAnsi" w:cstheme="majorBidi"/>
      <w:bCs/>
      <w:iCs/>
      <w:color w:val="F0A22E" w:themeColor="accent1"/>
      <w:sz w:val="24"/>
      <w:szCs w:val="22"/>
    </w:rPr>
  </w:style>
  <w:style w:type="character" w:customStyle="1" w:styleId="50">
    <w:name w:val="标题 5 字符"/>
    <w:basedOn w:val="a1"/>
    <w:link w:val="5"/>
    <w:uiPriority w:val="9"/>
    <w:semiHidden/>
    <w:qFormat/>
    <w:rsid w:val="00A57330"/>
    <w:rPr>
      <w:rFonts w:asciiTheme="majorHAnsi" w:eastAsiaTheme="majorEastAsia" w:hAnsiTheme="majorHAnsi" w:cstheme="majorBidi"/>
      <w:color w:val="855309" w:themeColor="accent1" w:themeShade="80"/>
    </w:rPr>
  </w:style>
  <w:style w:type="character" w:customStyle="1" w:styleId="60">
    <w:name w:val="标题 6 字符"/>
    <w:basedOn w:val="a1"/>
    <w:link w:val="6"/>
    <w:uiPriority w:val="9"/>
    <w:semiHidden/>
    <w:qFormat/>
    <w:rsid w:val="00A57330"/>
    <w:rPr>
      <w:rFonts w:asciiTheme="majorHAnsi" w:eastAsiaTheme="majorEastAsia" w:hAnsiTheme="majorHAnsi" w:cstheme="majorBidi"/>
      <w:i/>
      <w:iCs/>
      <w:color w:val="855309" w:themeColor="accent1" w:themeShade="80"/>
    </w:rPr>
  </w:style>
  <w:style w:type="character" w:customStyle="1" w:styleId="70">
    <w:name w:val="标题 7 字符"/>
    <w:basedOn w:val="a1"/>
    <w:link w:val="7"/>
    <w:uiPriority w:val="9"/>
    <w:semiHidden/>
    <w:qFormat/>
    <w:rsid w:val="00A57330"/>
    <w:rPr>
      <w:rFonts w:asciiTheme="majorHAnsi" w:eastAsiaTheme="majorEastAsia" w:hAnsiTheme="majorHAnsi" w:cstheme="majorBidi"/>
      <w:i/>
      <w:iCs/>
      <w:color w:val="404040" w:themeColor="text1" w:themeTint="BF"/>
    </w:rPr>
  </w:style>
  <w:style w:type="character" w:customStyle="1" w:styleId="80">
    <w:name w:val="标题 8 字符"/>
    <w:basedOn w:val="a1"/>
    <w:link w:val="8"/>
    <w:uiPriority w:val="9"/>
    <w:semiHidden/>
    <w:qFormat/>
    <w:rsid w:val="00A57330"/>
    <w:rPr>
      <w:rFonts w:asciiTheme="majorHAnsi" w:eastAsiaTheme="majorEastAsia" w:hAnsiTheme="majorHAnsi" w:cstheme="majorBidi"/>
      <w:color w:val="F0A22E" w:themeColor="accent1"/>
      <w:sz w:val="20"/>
      <w:szCs w:val="20"/>
    </w:rPr>
  </w:style>
  <w:style w:type="character" w:customStyle="1" w:styleId="90">
    <w:name w:val="标题 9 字符"/>
    <w:basedOn w:val="a1"/>
    <w:link w:val="9"/>
    <w:uiPriority w:val="9"/>
    <w:semiHidden/>
    <w:qFormat/>
    <w:rsid w:val="00A57330"/>
    <w:rPr>
      <w:rFonts w:asciiTheme="majorHAnsi" w:eastAsiaTheme="majorEastAsia" w:hAnsiTheme="majorHAnsi" w:cstheme="majorBidi"/>
      <w:i/>
      <w:iCs/>
      <w:color w:val="404040" w:themeColor="text1" w:themeTint="BF"/>
      <w:sz w:val="20"/>
      <w:szCs w:val="20"/>
    </w:rPr>
  </w:style>
  <w:style w:type="character" w:customStyle="1" w:styleId="11">
    <w:name w:val="标题 1 字符"/>
    <w:basedOn w:val="a1"/>
    <w:link w:val="10"/>
    <w:uiPriority w:val="9"/>
    <w:qFormat/>
    <w:rsid w:val="00A57330"/>
    <w:rPr>
      <w:rFonts w:asciiTheme="majorHAnsi" w:eastAsiaTheme="majorEastAsia" w:hAnsiTheme="majorHAnsi" w:cstheme="majorBidi"/>
      <w:b/>
      <w:bCs/>
      <w:color w:val="C77C0E" w:themeColor="accent1" w:themeShade="BF"/>
      <w:sz w:val="36"/>
      <w:szCs w:val="28"/>
    </w:rPr>
  </w:style>
  <w:style w:type="character" w:customStyle="1" w:styleId="20">
    <w:name w:val="标题 2 字符"/>
    <w:basedOn w:val="a1"/>
    <w:link w:val="2"/>
    <w:uiPriority w:val="9"/>
    <w:qFormat/>
    <w:rsid w:val="00A57330"/>
    <w:rPr>
      <w:rFonts w:asciiTheme="majorHAnsi" w:eastAsiaTheme="majorEastAsia" w:hAnsiTheme="majorHAnsi" w:cstheme="majorBidi"/>
      <w:b/>
      <w:bCs/>
      <w:color w:val="00B0F0"/>
      <w:sz w:val="36"/>
      <w:szCs w:val="26"/>
    </w:rPr>
  </w:style>
  <w:style w:type="character" w:customStyle="1" w:styleId="ad">
    <w:name w:val="副标题 字符"/>
    <w:basedOn w:val="a1"/>
    <w:link w:val="a"/>
    <w:uiPriority w:val="11"/>
    <w:qFormat/>
    <w:rsid w:val="00A57330"/>
    <w:rPr>
      <w:rFonts w:eastAsiaTheme="minorEastAsia" w:cstheme="majorBidi"/>
      <w:iCs/>
      <w:spacing w:val="15"/>
      <w:sz w:val="24"/>
      <w:szCs w:val="24"/>
    </w:rPr>
  </w:style>
  <w:style w:type="paragraph" w:customStyle="1" w:styleId="1">
    <w:name w:val="无间隔1"/>
    <w:basedOn w:val="a5"/>
    <w:link w:val="Char"/>
    <w:uiPriority w:val="1"/>
    <w:qFormat/>
    <w:rsid w:val="00A57330"/>
    <w:pPr>
      <w:numPr>
        <w:numId w:val="2"/>
      </w:numPr>
      <w:spacing w:after="0"/>
    </w:pPr>
  </w:style>
  <w:style w:type="paragraph" w:customStyle="1" w:styleId="12">
    <w:name w:val="列出段落1"/>
    <w:basedOn w:val="a0"/>
    <w:uiPriority w:val="34"/>
    <w:qFormat/>
    <w:rsid w:val="00A57330"/>
    <w:pPr>
      <w:ind w:left="720"/>
      <w:contextualSpacing/>
    </w:pPr>
  </w:style>
  <w:style w:type="paragraph" w:customStyle="1" w:styleId="13">
    <w:name w:val="引用1"/>
    <w:basedOn w:val="a0"/>
    <w:next w:val="a0"/>
    <w:link w:val="Char0"/>
    <w:uiPriority w:val="29"/>
    <w:qFormat/>
    <w:rsid w:val="00A57330"/>
    <w:rPr>
      <w:i/>
      <w:iCs/>
      <w:color w:val="000000" w:themeColor="text1"/>
    </w:rPr>
  </w:style>
  <w:style w:type="character" w:customStyle="1" w:styleId="Char0">
    <w:name w:val="引用 Char"/>
    <w:basedOn w:val="a1"/>
    <w:link w:val="13"/>
    <w:uiPriority w:val="29"/>
    <w:qFormat/>
    <w:rsid w:val="00A57330"/>
    <w:rPr>
      <w:i/>
      <w:iCs/>
      <w:color w:val="000000" w:themeColor="text1"/>
    </w:rPr>
  </w:style>
  <w:style w:type="paragraph" w:customStyle="1" w:styleId="14">
    <w:name w:val="明显引用1"/>
    <w:basedOn w:val="a0"/>
    <w:next w:val="a0"/>
    <w:link w:val="Char1"/>
    <w:uiPriority w:val="30"/>
    <w:qFormat/>
    <w:rsid w:val="00A57330"/>
    <w:pPr>
      <w:pBdr>
        <w:bottom w:val="single" w:sz="4" w:space="4" w:color="F0A22E" w:themeColor="accent1"/>
      </w:pBdr>
      <w:spacing w:before="200" w:after="280"/>
      <w:ind w:left="936" w:right="936"/>
    </w:pPr>
    <w:rPr>
      <w:b/>
      <w:bCs/>
      <w:i/>
      <w:iCs/>
      <w:color w:val="F0A22E" w:themeColor="accent1"/>
    </w:rPr>
  </w:style>
  <w:style w:type="character" w:customStyle="1" w:styleId="Char1">
    <w:name w:val="明显引用 Char"/>
    <w:basedOn w:val="a1"/>
    <w:link w:val="14"/>
    <w:uiPriority w:val="30"/>
    <w:qFormat/>
    <w:rsid w:val="00A57330"/>
    <w:rPr>
      <w:b/>
      <w:bCs/>
      <w:i/>
      <w:iCs/>
      <w:color w:val="F0A22E" w:themeColor="accent1"/>
    </w:rPr>
  </w:style>
  <w:style w:type="character" w:customStyle="1" w:styleId="15">
    <w:name w:val="不明显强调1"/>
    <w:basedOn w:val="af3"/>
    <w:uiPriority w:val="19"/>
    <w:qFormat/>
    <w:rsid w:val="00A57330"/>
    <w:rPr>
      <w:i w:val="0"/>
      <w:iCs w:val="0"/>
      <w:color w:val="7F7F7F" w:themeColor="text1" w:themeTint="80"/>
    </w:rPr>
  </w:style>
  <w:style w:type="character" w:customStyle="1" w:styleId="16">
    <w:name w:val="明显强调1"/>
    <w:basedOn w:val="a1"/>
    <w:uiPriority w:val="21"/>
    <w:qFormat/>
    <w:rsid w:val="00A57330"/>
    <w:rPr>
      <w:b/>
      <w:bCs/>
      <w:i/>
      <w:iCs/>
      <w:color w:val="F0A22E" w:themeColor="accent1"/>
    </w:rPr>
  </w:style>
  <w:style w:type="character" w:customStyle="1" w:styleId="17">
    <w:name w:val="不明显参考1"/>
    <w:basedOn w:val="a1"/>
    <w:uiPriority w:val="31"/>
    <w:qFormat/>
    <w:rsid w:val="00A57330"/>
    <w:rPr>
      <w:smallCaps/>
      <w:color w:val="A5644E" w:themeColor="accent2"/>
      <w:u w:val="single"/>
    </w:rPr>
  </w:style>
  <w:style w:type="character" w:customStyle="1" w:styleId="18">
    <w:name w:val="明显参考1"/>
    <w:basedOn w:val="a1"/>
    <w:uiPriority w:val="32"/>
    <w:qFormat/>
    <w:rsid w:val="00A57330"/>
    <w:rPr>
      <w:b/>
      <w:bCs/>
      <w:smallCaps/>
      <w:color w:val="A5644E" w:themeColor="accent2"/>
      <w:spacing w:val="5"/>
      <w:u w:val="single"/>
    </w:rPr>
  </w:style>
  <w:style w:type="character" w:customStyle="1" w:styleId="19">
    <w:name w:val="书籍标题1"/>
    <w:basedOn w:val="a1"/>
    <w:uiPriority w:val="33"/>
    <w:qFormat/>
    <w:rsid w:val="00A57330"/>
    <w:rPr>
      <w:b/>
      <w:bCs/>
      <w:smallCaps/>
      <w:spacing w:val="5"/>
    </w:rPr>
  </w:style>
  <w:style w:type="paragraph" w:customStyle="1" w:styleId="TOC10">
    <w:name w:val="TOC 标题1"/>
    <w:basedOn w:val="10"/>
    <w:next w:val="a0"/>
    <w:uiPriority w:val="39"/>
    <w:unhideWhenUsed/>
    <w:qFormat/>
    <w:rsid w:val="00A57330"/>
    <w:pPr>
      <w:outlineLvl w:val="9"/>
    </w:pPr>
  </w:style>
  <w:style w:type="character" w:customStyle="1" w:styleId="Char">
    <w:name w:val="无间隔 Char"/>
    <w:basedOn w:val="a1"/>
    <w:link w:val="1"/>
    <w:uiPriority w:val="1"/>
    <w:qFormat/>
    <w:rsid w:val="00A57330"/>
    <w:rPr>
      <w:rFonts w:ascii="Times New Roman" w:eastAsia="Times New Roman" w:hAnsi="Times New Roman"/>
      <w:sz w:val="24"/>
    </w:rPr>
  </w:style>
  <w:style w:type="character" w:customStyle="1" w:styleId="a6">
    <w:name w:val="正文文本 字符"/>
    <w:basedOn w:val="a1"/>
    <w:link w:val="a5"/>
    <w:qFormat/>
    <w:rsid w:val="00A57330"/>
    <w:rPr>
      <w:rFonts w:ascii="Times New Roman" w:eastAsia="Times New Roman" w:hAnsi="Times New Roman"/>
      <w:sz w:val="24"/>
    </w:rPr>
  </w:style>
  <w:style w:type="character" w:customStyle="1" w:styleId="a8">
    <w:name w:val="批注框文本 字符"/>
    <w:basedOn w:val="a1"/>
    <w:link w:val="a7"/>
    <w:uiPriority w:val="99"/>
    <w:semiHidden/>
    <w:qFormat/>
    <w:rsid w:val="00A57330"/>
    <w:rPr>
      <w:rFonts w:ascii="Times New Roman" w:eastAsia="Times New Roman" w:hAnsi="Times New Roman"/>
      <w:sz w:val="18"/>
      <w:szCs w:val="18"/>
    </w:rPr>
  </w:style>
  <w:style w:type="character" w:customStyle="1" w:styleId="keyword">
    <w:name w:val="keyword"/>
    <w:basedOn w:val="a1"/>
    <w:qFormat/>
    <w:rsid w:val="00A57330"/>
  </w:style>
  <w:style w:type="character" w:customStyle="1" w:styleId="copied">
    <w:name w:val="copied"/>
    <w:basedOn w:val="a1"/>
    <w:qFormat/>
    <w:rsid w:val="00A57330"/>
  </w:style>
  <w:style w:type="character" w:customStyle="1" w:styleId="apple-converted-space">
    <w:name w:val="apple-converted-space"/>
    <w:basedOn w:val="a1"/>
    <w:qFormat/>
    <w:rsid w:val="00A57330"/>
  </w:style>
  <w:style w:type="character" w:customStyle="1" w:styleId="inactive">
    <w:name w:val="inactive"/>
    <w:basedOn w:val="a1"/>
    <w:qFormat/>
    <w:rsid w:val="00A57330"/>
  </w:style>
  <w:style w:type="character" w:customStyle="1" w:styleId="ac">
    <w:name w:val="页眉 字符"/>
    <w:basedOn w:val="a1"/>
    <w:link w:val="ab"/>
    <w:uiPriority w:val="99"/>
    <w:qFormat/>
    <w:rsid w:val="00A57330"/>
    <w:rPr>
      <w:rFonts w:ascii="Times New Roman" w:eastAsia="Times New Roman" w:hAnsi="Times New Roman"/>
      <w:sz w:val="18"/>
      <w:szCs w:val="18"/>
    </w:rPr>
  </w:style>
  <w:style w:type="character" w:customStyle="1" w:styleId="aa">
    <w:name w:val="页脚 字符"/>
    <w:basedOn w:val="a1"/>
    <w:link w:val="a9"/>
    <w:uiPriority w:val="99"/>
    <w:qFormat/>
    <w:rsid w:val="00A57330"/>
    <w:rPr>
      <w:rFonts w:ascii="Times New Roman" w:eastAsia="Times New Roman" w:hAnsi="Times New Roman"/>
      <w:sz w:val="18"/>
      <w:szCs w:val="18"/>
    </w:rPr>
  </w:style>
  <w:style w:type="character" w:customStyle="1" w:styleId="sc161">
    <w:name w:val="sc161"/>
    <w:basedOn w:val="a1"/>
    <w:qFormat/>
    <w:rsid w:val="00A57330"/>
    <w:rPr>
      <w:rFonts w:ascii="Courier New" w:hAnsi="Courier New" w:cs="Courier New" w:hint="default"/>
      <w:color w:val="8000FF"/>
      <w:sz w:val="20"/>
      <w:szCs w:val="20"/>
    </w:rPr>
  </w:style>
  <w:style w:type="character" w:customStyle="1" w:styleId="sc0">
    <w:name w:val="sc0"/>
    <w:basedOn w:val="a1"/>
    <w:qFormat/>
    <w:rsid w:val="00A57330"/>
    <w:rPr>
      <w:rFonts w:ascii="Courier New" w:hAnsi="Courier New" w:cs="Courier New" w:hint="default"/>
      <w:color w:val="000000"/>
      <w:sz w:val="20"/>
      <w:szCs w:val="20"/>
    </w:rPr>
  </w:style>
  <w:style w:type="character" w:customStyle="1" w:styleId="sc11">
    <w:name w:val="sc11"/>
    <w:basedOn w:val="a1"/>
    <w:qFormat/>
    <w:rsid w:val="00A57330"/>
    <w:rPr>
      <w:rFonts w:ascii="Courier New" w:hAnsi="Courier New" w:cs="Courier New" w:hint="default"/>
      <w:color w:val="000000"/>
      <w:sz w:val="20"/>
      <w:szCs w:val="20"/>
    </w:rPr>
  </w:style>
  <w:style w:type="character" w:customStyle="1" w:styleId="sc101">
    <w:name w:val="sc101"/>
    <w:basedOn w:val="a1"/>
    <w:qFormat/>
    <w:rsid w:val="00A57330"/>
    <w:rPr>
      <w:rFonts w:ascii="Courier New" w:hAnsi="Courier New" w:cs="Courier New" w:hint="default"/>
      <w:b/>
      <w:bCs/>
      <w:color w:val="000080"/>
      <w:sz w:val="20"/>
      <w:szCs w:val="20"/>
    </w:rPr>
  </w:style>
  <w:style w:type="character" w:customStyle="1" w:styleId="sc41">
    <w:name w:val="sc41"/>
    <w:basedOn w:val="a1"/>
    <w:qFormat/>
    <w:rsid w:val="00A57330"/>
    <w:rPr>
      <w:rFonts w:ascii="Courier New" w:hAnsi="Courier New" w:cs="Courier New" w:hint="default"/>
      <w:color w:val="FF8000"/>
      <w:sz w:val="20"/>
      <w:szCs w:val="20"/>
    </w:rPr>
  </w:style>
  <w:style w:type="character" w:customStyle="1" w:styleId="sc21">
    <w:name w:val="sc21"/>
    <w:basedOn w:val="a1"/>
    <w:qFormat/>
    <w:rsid w:val="00A57330"/>
    <w:rPr>
      <w:rFonts w:ascii="Courier New" w:hAnsi="Courier New" w:cs="Courier New" w:hint="default"/>
      <w:color w:val="008000"/>
      <w:sz w:val="20"/>
      <w:szCs w:val="20"/>
    </w:rPr>
  </w:style>
  <w:style w:type="character" w:customStyle="1" w:styleId="sc51">
    <w:name w:val="sc51"/>
    <w:basedOn w:val="a1"/>
    <w:qFormat/>
    <w:rsid w:val="00A57330"/>
    <w:rPr>
      <w:rFonts w:ascii="Courier New" w:hAnsi="Courier New" w:cs="Courier New" w:hint="default"/>
      <w:b/>
      <w:bCs/>
      <w:color w:val="0000FF"/>
      <w:sz w:val="20"/>
      <w:szCs w:val="20"/>
    </w:rPr>
  </w:style>
  <w:style w:type="paragraph" w:customStyle="1" w:styleId="21">
    <w:name w:val="列出段落2"/>
    <w:basedOn w:val="a0"/>
    <w:uiPriority w:val="34"/>
    <w:qFormat/>
    <w:rsid w:val="00A57330"/>
    <w:pPr>
      <w:ind w:firstLineChars="200" w:firstLine="420"/>
    </w:pPr>
  </w:style>
  <w:style w:type="paragraph" w:styleId="TOC">
    <w:name w:val="TOC Heading"/>
    <w:basedOn w:val="10"/>
    <w:next w:val="a0"/>
    <w:uiPriority w:val="39"/>
    <w:unhideWhenUsed/>
    <w:qFormat/>
    <w:rsid w:val="00E673DF"/>
    <w:pPr>
      <w:spacing w:before="340" w:after="330" w:line="578" w:lineRule="auto"/>
      <w:jc w:val="left"/>
      <w:outlineLvl w:val="9"/>
    </w:pPr>
    <w:rPr>
      <w:rFonts w:ascii="Times New Roman" w:eastAsia="Times New Roman" w:hAnsi="Times New Roman" w:cstheme="minorBidi"/>
      <w:color w:val="auto"/>
      <w:kern w:val="44"/>
      <w:sz w:val="44"/>
      <w:szCs w:val="44"/>
    </w:rPr>
  </w:style>
  <w:style w:type="paragraph" w:styleId="af6">
    <w:name w:val="List Paragraph"/>
    <w:basedOn w:val="a0"/>
    <w:uiPriority w:val="34"/>
    <w:qFormat/>
    <w:rsid w:val="00E673DF"/>
    <w:pPr>
      <w:widowControl w:val="0"/>
      <w:spacing w:line="240" w:lineRule="auto"/>
      <w:ind w:firstLineChars="200" w:firstLine="420"/>
      <w:jc w:val="both"/>
    </w:pPr>
    <w:rPr>
      <w:rFonts w:asciiTheme="minorHAnsi" w:eastAsiaTheme="minorEastAsia" w:hAnsiTheme="minorHAnsi"/>
      <w:kern w:val="2"/>
      <w:sz w:val="21"/>
    </w:rPr>
  </w:style>
  <w:style w:type="table" w:customStyle="1" w:styleId="1-21">
    <w:name w:val="网格表 1 浅色 - 着色 21"/>
    <w:basedOn w:val="a2"/>
    <w:uiPriority w:val="46"/>
    <w:rsid w:val="00E673DF"/>
    <w:rPr>
      <w:rFonts w:asciiTheme="minorHAnsi" w:eastAsiaTheme="minorEastAsia" w:hAnsiTheme="minorHAnsi" w:cstheme="minorBidi"/>
      <w:kern w:val="2"/>
      <w:sz w:val="21"/>
      <w:szCs w:val="22"/>
    </w:rPr>
    <w:tblPr>
      <w:tblStyleRowBandSize w:val="1"/>
      <w:tblStyleColBandSize w:val="1"/>
      <w:tblBorders>
        <w:top w:val="single" w:sz="4" w:space="0" w:color="DCBFB6" w:themeColor="accent2" w:themeTint="66"/>
        <w:left w:val="single" w:sz="4" w:space="0" w:color="DCBFB6" w:themeColor="accent2" w:themeTint="66"/>
        <w:bottom w:val="single" w:sz="4" w:space="0" w:color="DCBFB6" w:themeColor="accent2" w:themeTint="66"/>
        <w:right w:val="single" w:sz="4" w:space="0" w:color="DCBFB6" w:themeColor="accent2" w:themeTint="66"/>
        <w:insideH w:val="single" w:sz="4" w:space="0" w:color="DCBFB6" w:themeColor="accent2" w:themeTint="66"/>
        <w:insideV w:val="single" w:sz="4" w:space="0" w:color="DCBFB6" w:themeColor="accent2" w:themeTint="66"/>
      </w:tblBorders>
    </w:tblPr>
    <w:tblStylePr w:type="firstRow">
      <w:rPr>
        <w:b/>
        <w:bCs/>
      </w:rPr>
      <w:tblPr/>
      <w:tcPr>
        <w:tcBorders>
          <w:bottom w:val="single" w:sz="12" w:space="0" w:color="CBA092" w:themeColor="accent2" w:themeTint="99"/>
        </w:tcBorders>
      </w:tcPr>
    </w:tblStylePr>
    <w:tblStylePr w:type="lastRow">
      <w:rPr>
        <w:b/>
        <w:bCs/>
      </w:rPr>
      <w:tblPr/>
      <w:tcPr>
        <w:tcBorders>
          <w:top w:val="double" w:sz="2" w:space="0" w:color="CBA092" w:themeColor="accent2" w:themeTint="99"/>
        </w:tcBorders>
      </w:tcPr>
    </w:tblStylePr>
    <w:tblStylePr w:type="firstCol">
      <w:rPr>
        <w:b/>
        <w:bCs/>
      </w:rPr>
    </w:tblStylePr>
    <w:tblStylePr w:type="lastCol">
      <w:rPr>
        <w:b/>
        <w:bCs/>
      </w:rPr>
    </w:tblStylePr>
  </w:style>
  <w:style w:type="paragraph" w:customStyle="1" w:styleId="1a">
    <w:name w:val="普通(网站)1"/>
    <w:basedOn w:val="a0"/>
    <w:rsid w:val="00E673DF"/>
    <w:pPr>
      <w:widowControl w:val="0"/>
      <w:spacing w:before="100" w:beforeAutospacing="1" w:after="100" w:afterAutospacing="1" w:line="240" w:lineRule="auto"/>
      <w:jc w:val="both"/>
    </w:pPr>
    <w:rPr>
      <w:rFonts w:ascii="宋体" w:eastAsia="宋体" w:hAnsi="宋体" w:cs="Times New Roman"/>
      <w:szCs w:val="24"/>
    </w:rPr>
  </w:style>
  <w:style w:type="character" w:customStyle="1" w:styleId="apple-tab-span">
    <w:name w:val="apple-tab-span"/>
    <w:basedOn w:val="a1"/>
    <w:rsid w:val="00E673DF"/>
  </w:style>
  <w:style w:type="paragraph" w:customStyle="1" w:styleId="xg1">
    <w:name w:val="xg1"/>
    <w:basedOn w:val="a0"/>
    <w:rsid w:val="00E673DF"/>
    <w:pPr>
      <w:spacing w:before="100" w:beforeAutospacing="1" w:after="100" w:afterAutospacing="1" w:line="240" w:lineRule="auto"/>
    </w:pPr>
    <w:rPr>
      <w:rFonts w:ascii="宋体" w:eastAsia="宋体" w:hAnsi="宋体" w:cs="宋体"/>
      <w:szCs w:val="24"/>
    </w:rPr>
  </w:style>
  <w:style w:type="character" w:customStyle="1" w:styleId="sc91">
    <w:name w:val="sc91"/>
    <w:basedOn w:val="a1"/>
    <w:rsid w:val="00E673DF"/>
    <w:rPr>
      <w:rFonts w:ascii="Courier New" w:hAnsi="Courier New" w:cs="Courier New" w:hint="default"/>
      <w:color w:val="804000"/>
      <w:sz w:val="20"/>
      <w:szCs w:val="20"/>
    </w:rPr>
  </w:style>
  <w:style w:type="character" w:customStyle="1" w:styleId="sc61">
    <w:name w:val="sc61"/>
    <w:basedOn w:val="a1"/>
    <w:rsid w:val="00E673DF"/>
    <w:rPr>
      <w:rFonts w:ascii="Courier New" w:hAnsi="Courier New" w:cs="Courier New" w:hint="default"/>
      <w:color w:val="808080"/>
      <w:sz w:val="20"/>
      <w:szCs w:val="20"/>
    </w:rPr>
  </w:style>
  <w:style w:type="character" w:customStyle="1" w:styleId="1b">
    <w:name w:val="未处理的提及1"/>
    <w:basedOn w:val="a1"/>
    <w:uiPriority w:val="99"/>
    <w:semiHidden/>
    <w:unhideWhenUsed/>
    <w:rsid w:val="003D151A"/>
    <w:rPr>
      <w:color w:val="808080"/>
      <w:shd w:val="clear" w:color="auto" w:fill="E6E6E6"/>
    </w:rPr>
  </w:style>
  <w:style w:type="table" w:customStyle="1" w:styleId="TableNormal">
    <w:name w:val="Table Normal"/>
    <w:uiPriority w:val="2"/>
    <w:semiHidden/>
    <w:unhideWhenUsed/>
    <w:qFormat/>
    <w:rsid w:val="00DA331F"/>
    <w:pPr>
      <w:widowControl w:val="0"/>
    </w:pPr>
    <w:rPr>
      <w:rFonts w:ascii="Calibri" w:hAnsi="Calibri"/>
      <w:sz w:val="22"/>
      <w:szCs w:val="22"/>
      <w:lang w:eastAsia="en-US"/>
    </w:rPr>
    <w:tblPr>
      <w:tblInd w:w="0" w:type="dxa"/>
      <w:tblCellMar>
        <w:top w:w="0" w:type="dxa"/>
        <w:left w:w="0" w:type="dxa"/>
        <w:bottom w:w="0" w:type="dxa"/>
        <w:right w:w="0" w:type="dxa"/>
      </w:tblCellMar>
    </w:tblPr>
  </w:style>
  <w:style w:type="table" w:customStyle="1" w:styleId="TableNormal1">
    <w:name w:val="Table Normal1"/>
    <w:uiPriority w:val="2"/>
    <w:semiHidden/>
    <w:unhideWhenUsed/>
    <w:qFormat/>
    <w:rsid w:val="00344504"/>
    <w:pPr>
      <w:widowControl w:val="0"/>
    </w:pPr>
    <w:rPr>
      <w:rFonts w:ascii="Calibri" w:hAnsi="Calibri"/>
      <w:sz w:val="22"/>
      <w:szCs w:val="22"/>
      <w:lang w:eastAsia="en-US"/>
    </w:rPr>
    <w:tblPr>
      <w:tblInd w:w="0" w:type="dxa"/>
      <w:tblCellMar>
        <w:top w:w="0" w:type="dxa"/>
        <w:left w:w="0" w:type="dxa"/>
        <w:bottom w:w="0" w:type="dxa"/>
        <w:right w:w="0" w:type="dxa"/>
      </w:tblCellMar>
    </w:tblPr>
  </w:style>
  <w:style w:type="character" w:customStyle="1" w:styleId="fontstyle01">
    <w:name w:val="fontstyle01"/>
    <w:basedOn w:val="a1"/>
    <w:rsid w:val="002627BE"/>
    <w:rPr>
      <w:rFonts w:ascii="宋体" w:eastAsia="宋体" w:hAnsi="宋体" w:hint="eastAsia"/>
      <w:b w:val="0"/>
      <w:bCs w:val="0"/>
      <w:i w:val="0"/>
      <w:iCs w:val="0"/>
      <w:color w:val="000000"/>
      <w:sz w:val="22"/>
      <w:szCs w:val="22"/>
    </w:rPr>
  </w:style>
  <w:style w:type="character" w:customStyle="1" w:styleId="fontstyle11">
    <w:name w:val="fontstyle11"/>
    <w:basedOn w:val="a1"/>
    <w:rsid w:val="002627BE"/>
    <w:rPr>
      <w:rFonts w:ascii="ArialMT" w:hAnsi="ArialMT" w:hint="default"/>
      <w:b w:val="0"/>
      <w:bCs w:val="0"/>
      <w:i w:val="0"/>
      <w:iCs w:val="0"/>
      <w:color w:val="000000"/>
      <w:sz w:val="22"/>
      <w:szCs w:val="22"/>
    </w:rPr>
  </w:style>
  <w:style w:type="character" w:customStyle="1" w:styleId="fontstyle21">
    <w:name w:val="fontstyle21"/>
    <w:basedOn w:val="a1"/>
    <w:rsid w:val="001A319F"/>
    <w:rPr>
      <w:rFonts w:ascii="宋体" w:eastAsia="宋体" w:hAnsi="宋体" w:hint="eastAsia"/>
      <w:b w:val="0"/>
      <w:bCs w:val="0"/>
      <w:i w:val="0"/>
      <w:iCs w:val="0"/>
      <w:color w:val="000000"/>
      <w:sz w:val="22"/>
      <w:szCs w:val="22"/>
    </w:rPr>
  </w:style>
  <w:style w:type="character" w:styleId="HTML">
    <w:name w:val="HTML Code"/>
    <w:basedOn w:val="a1"/>
    <w:uiPriority w:val="99"/>
    <w:semiHidden/>
    <w:unhideWhenUsed/>
    <w:rsid w:val="00FC255A"/>
    <w:rPr>
      <w:rFonts w:ascii="宋体" w:eastAsia="宋体" w:hAnsi="宋体" w:cs="宋体"/>
      <w:sz w:val="24"/>
      <w:szCs w:val="24"/>
    </w:rPr>
  </w:style>
  <w:style w:type="character" w:customStyle="1" w:styleId="sc31">
    <w:name w:val="sc31"/>
    <w:basedOn w:val="a1"/>
    <w:rsid w:val="00A0293C"/>
    <w:rPr>
      <w:rFonts w:ascii="Courier New" w:hAnsi="Courier New" w:cs="Courier New" w:hint="default"/>
      <w:color w:val="008080"/>
      <w:sz w:val="20"/>
      <w:szCs w:val="20"/>
    </w:rPr>
  </w:style>
  <w:style w:type="character" w:customStyle="1" w:styleId="sc12">
    <w:name w:val="sc12"/>
    <w:basedOn w:val="a1"/>
    <w:rsid w:val="00A0293C"/>
    <w:rPr>
      <w:rFonts w:ascii="Courier New" w:hAnsi="Courier New" w:cs="Courier New" w:hint="default"/>
      <w:color w:val="008000"/>
      <w:sz w:val="20"/>
      <w:szCs w:val="20"/>
    </w:rPr>
  </w:style>
  <w:style w:type="paragraph" w:styleId="af7">
    <w:name w:val="Document Map"/>
    <w:basedOn w:val="a0"/>
    <w:link w:val="af8"/>
    <w:semiHidden/>
    <w:unhideWhenUsed/>
    <w:rsid w:val="00184DD9"/>
    <w:rPr>
      <w:rFonts w:ascii="宋体" w:eastAsia="宋体"/>
      <w:sz w:val="18"/>
      <w:szCs w:val="18"/>
    </w:rPr>
  </w:style>
  <w:style w:type="character" w:customStyle="1" w:styleId="af8">
    <w:name w:val="文档结构图 字符"/>
    <w:basedOn w:val="a1"/>
    <w:link w:val="af7"/>
    <w:semiHidden/>
    <w:rsid w:val="00184DD9"/>
    <w:rPr>
      <w:rFonts w:ascii="宋体" w:cstheme="minorBidi"/>
      <w:sz w:val="18"/>
      <w:szCs w:val="18"/>
    </w:rPr>
  </w:style>
  <w:style w:type="character" w:customStyle="1" w:styleId="sc181">
    <w:name w:val="sc181"/>
    <w:basedOn w:val="a1"/>
    <w:rsid w:val="00D30F29"/>
    <w:rPr>
      <w:rFonts w:ascii="Courier New" w:hAnsi="Courier New" w:cs="Courier New" w:hint="default"/>
      <w:color w:val="008080"/>
      <w:sz w:val="20"/>
      <w:szCs w:val="20"/>
    </w:rPr>
  </w:style>
  <w:style w:type="character" w:customStyle="1" w:styleId="sc671">
    <w:name w:val="sc671"/>
    <w:basedOn w:val="a1"/>
    <w:rsid w:val="00D30F29"/>
    <w:rPr>
      <w:rFonts w:ascii="Courier New" w:hAnsi="Courier New" w:cs="Courier New" w:hint="default"/>
      <w:color w:val="008080"/>
      <w:sz w:val="20"/>
      <w:szCs w:val="20"/>
      <w:u w:val="single"/>
    </w:rPr>
  </w:style>
  <w:style w:type="paragraph" w:styleId="af9">
    <w:name w:val="Intense Quote"/>
    <w:basedOn w:val="a0"/>
    <w:next w:val="a0"/>
    <w:link w:val="afa"/>
    <w:uiPriority w:val="30"/>
    <w:qFormat/>
    <w:rsid w:val="004C0E79"/>
    <w:pPr>
      <w:widowControl w:val="0"/>
      <w:pBdr>
        <w:top w:val="single" w:sz="4" w:space="10" w:color="F0A22E" w:themeColor="accent1"/>
        <w:bottom w:val="single" w:sz="4" w:space="10" w:color="F0A22E" w:themeColor="accent1"/>
      </w:pBdr>
      <w:spacing w:before="360" w:after="360" w:line="240" w:lineRule="auto"/>
      <w:ind w:left="864" w:right="864"/>
      <w:jc w:val="center"/>
    </w:pPr>
    <w:rPr>
      <w:rFonts w:asciiTheme="minorHAnsi" w:eastAsiaTheme="minorEastAsia" w:hAnsiTheme="minorHAnsi"/>
      <w:i/>
      <w:iCs/>
      <w:color w:val="F0A22E" w:themeColor="accent1"/>
      <w:kern w:val="2"/>
      <w:sz w:val="21"/>
    </w:rPr>
  </w:style>
  <w:style w:type="character" w:customStyle="1" w:styleId="afa">
    <w:name w:val="明显引用 字符"/>
    <w:basedOn w:val="a1"/>
    <w:link w:val="af9"/>
    <w:uiPriority w:val="30"/>
    <w:rsid w:val="004C0E79"/>
    <w:rPr>
      <w:rFonts w:asciiTheme="minorHAnsi" w:eastAsiaTheme="minorEastAsia" w:hAnsiTheme="minorHAnsi" w:cstheme="minorBidi"/>
      <w:i/>
      <w:iCs/>
      <w:color w:val="F0A22E" w:themeColor="accent1"/>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134064">
      <w:bodyDiv w:val="1"/>
      <w:marLeft w:val="0"/>
      <w:marRight w:val="0"/>
      <w:marTop w:val="0"/>
      <w:marBottom w:val="0"/>
      <w:divBdr>
        <w:top w:val="none" w:sz="0" w:space="0" w:color="auto"/>
        <w:left w:val="none" w:sz="0" w:space="0" w:color="auto"/>
        <w:bottom w:val="none" w:sz="0" w:space="0" w:color="auto"/>
        <w:right w:val="none" w:sz="0" w:space="0" w:color="auto"/>
      </w:divBdr>
      <w:divsChild>
        <w:div w:id="628047810">
          <w:marLeft w:val="0"/>
          <w:marRight w:val="0"/>
          <w:marTop w:val="0"/>
          <w:marBottom w:val="0"/>
          <w:divBdr>
            <w:top w:val="none" w:sz="0" w:space="0" w:color="auto"/>
            <w:left w:val="none" w:sz="0" w:space="0" w:color="auto"/>
            <w:bottom w:val="none" w:sz="0" w:space="0" w:color="auto"/>
            <w:right w:val="none" w:sz="0" w:space="0" w:color="auto"/>
          </w:divBdr>
        </w:div>
      </w:divsChild>
    </w:div>
    <w:div w:id="279069909">
      <w:bodyDiv w:val="1"/>
      <w:marLeft w:val="0"/>
      <w:marRight w:val="0"/>
      <w:marTop w:val="0"/>
      <w:marBottom w:val="0"/>
      <w:divBdr>
        <w:top w:val="none" w:sz="0" w:space="0" w:color="auto"/>
        <w:left w:val="none" w:sz="0" w:space="0" w:color="auto"/>
        <w:bottom w:val="none" w:sz="0" w:space="0" w:color="auto"/>
        <w:right w:val="none" w:sz="0" w:space="0" w:color="auto"/>
      </w:divBdr>
      <w:divsChild>
        <w:div w:id="1960066653">
          <w:marLeft w:val="0"/>
          <w:marRight w:val="0"/>
          <w:marTop w:val="0"/>
          <w:marBottom w:val="0"/>
          <w:divBdr>
            <w:top w:val="none" w:sz="0" w:space="0" w:color="auto"/>
            <w:left w:val="none" w:sz="0" w:space="0" w:color="auto"/>
            <w:bottom w:val="none" w:sz="0" w:space="0" w:color="auto"/>
            <w:right w:val="none" w:sz="0" w:space="0" w:color="auto"/>
          </w:divBdr>
        </w:div>
      </w:divsChild>
    </w:div>
    <w:div w:id="280842603">
      <w:bodyDiv w:val="1"/>
      <w:marLeft w:val="0"/>
      <w:marRight w:val="0"/>
      <w:marTop w:val="0"/>
      <w:marBottom w:val="0"/>
      <w:divBdr>
        <w:top w:val="none" w:sz="0" w:space="0" w:color="auto"/>
        <w:left w:val="none" w:sz="0" w:space="0" w:color="auto"/>
        <w:bottom w:val="none" w:sz="0" w:space="0" w:color="auto"/>
        <w:right w:val="none" w:sz="0" w:space="0" w:color="auto"/>
      </w:divBdr>
      <w:divsChild>
        <w:div w:id="1397780815">
          <w:marLeft w:val="0"/>
          <w:marRight w:val="0"/>
          <w:marTop w:val="0"/>
          <w:marBottom w:val="0"/>
          <w:divBdr>
            <w:top w:val="none" w:sz="0" w:space="0" w:color="auto"/>
            <w:left w:val="none" w:sz="0" w:space="0" w:color="auto"/>
            <w:bottom w:val="none" w:sz="0" w:space="0" w:color="auto"/>
            <w:right w:val="none" w:sz="0" w:space="0" w:color="auto"/>
          </w:divBdr>
        </w:div>
      </w:divsChild>
    </w:div>
    <w:div w:id="287594606">
      <w:bodyDiv w:val="1"/>
      <w:marLeft w:val="0"/>
      <w:marRight w:val="0"/>
      <w:marTop w:val="0"/>
      <w:marBottom w:val="0"/>
      <w:divBdr>
        <w:top w:val="none" w:sz="0" w:space="0" w:color="auto"/>
        <w:left w:val="none" w:sz="0" w:space="0" w:color="auto"/>
        <w:bottom w:val="none" w:sz="0" w:space="0" w:color="auto"/>
        <w:right w:val="none" w:sz="0" w:space="0" w:color="auto"/>
      </w:divBdr>
      <w:divsChild>
        <w:div w:id="1599555673">
          <w:marLeft w:val="0"/>
          <w:marRight w:val="0"/>
          <w:marTop w:val="0"/>
          <w:marBottom w:val="0"/>
          <w:divBdr>
            <w:top w:val="none" w:sz="0" w:space="0" w:color="auto"/>
            <w:left w:val="none" w:sz="0" w:space="0" w:color="auto"/>
            <w:bottom w:val="none" w:sz="0" w:space="0" w:color="auto"/>
            <w:right w:val="none" w:sz="0" w:space="0" w:color="auto"/>
          </w:divBdr>
        </w:div>
      </w:divsChild>
    </w:div>
    <w:div w:id="319777336">
      <w:bodyDiv w:val="1"/>
      <w:marLeft w:val="0"/>
      <w:marRight w:val="0"/>
      <w:marTop w:val="0"/>
      <w:marBottom w:val="0"/>
      <w:divBdr>
        <w:top w:val="none" w:sz="0" w:space="0" w:color="auto"/>
        <w:left w:val="none" w:sz="0" w:space="0" w:color="auto"/>
        <w:bottom w:val="none" w:sz="0" w:space="0" w:color="auto"/>
        <w:right w:val="none" w:sz="0" w:space="0" w:color="auto"/>
      </w:divBdr>
      <w:divsChild>
        <w:div w:id="1272476217">
          <w:marLeft w:val="0"/>
          <w:marRight w:val="0"/>
          <w:marTop w:val="0"/>
          <w:marBottom w:val="0"/>
          <w:divBdr>
            <w:top w:val="none" w:sz="0" w:space="0" w:color="auto"/>
            <w:left w:val="none" w:sz="0" w:space="0" w:color="auto"/>
            <w:bottom w:val="none" w:sz="0" w:space="0" w:color="auto"/>
            <w:right w:val="none" w:sz="0" w:space="0" w:color="auto"/>
          </w:divBdr>
        </w:div>
      </w:divsChild>
    </w:div>
    <w:div w:id="320276164">
      <w:bodyDiv w:val="1"/>
      <w:marLeft w:val="0"/>
      <w:marRight w:val="0"/>
      <w:marTop w:val="0"/>
      <w:marBottom w:val="0"/>
      <w:divBdr>
        <w:top w:val="none" w:sz="0" w:space="0" w:color="auto"/>
        <w:left w:val="none" w:sz="0" w:space="0" w:color="auto"/>
        <w:bottom w:val="none" w:sz="0" w:space="0" w:color="auto"/>
        <w:right w:val="none" w:sz="0" w:space="0" w:color="auto"/>
      </w:divBdr>
      <w:divsChild>
        <w:div w:id="1562205614">
          <w:marLeft w:val="0"/>
          <w:marRight w:val="0"/>
          <w:marTop w:val="0"/>
          <w:marBottom w:val="0"/>
          <w:divBdr>
            <w:top w:val="none" w:sz="0" w:space="0" w:color="auto"/>
            <w:left w:val="none" w:sz="0" w:space="0" w:color="auto"/>
            <w:bottom w:val="none" w:sz="0" w:space="0" w:color="auto"/>
            <w:right w:val="none" w:sz="0" w:space="0" w:color="auto"/>
          </w:divBdr>
        </w:div>
      </w:divsChild>
    </w:div>
    <w:div w:id="326901229">
      <w:bodyDiv w:val="1"/>
      <w:marLeft w:val="0"/>
      <w:marRight w:val="0"/>
      <w:marTop w:val="0"/>
      <w:marBottom w:val="0"/>
      <w:divBdr>
        <w:top w:val="none" w:sz="0" w:space="0" w:color="auto"/>
        <w:left w:val="none" w:sz="0" w:space="0" w:color="auto"/>
        <w:bottom w:val="none" w:sz="0" w:space="0" w:color="auto"/>
        <w:right w:val="none" w:sz="0" w:space="0" w:color="auto"/>
      </w:divBdr>
    </w:div>
    <w:div w:id="558826803">
      <w:bodyDiv w:val="1"/>
      <w:marLeft w:val="0"/>
      <w:marRight w:val="0"/>
      <w:marTop w:val="0"/>
      <w:marBottom w:val="0"/>
      <w:divBdr>
        <w:top w:val="none" w:sz="0" w:space="0" w:color="auto"/>
        <w:left w:val="none" w:sz="0" w:space="0" w:color="auto"/>
        <w:bottom w:val="none" w:sz="0" w:space="0" w:color="auto"/>
        <w:right w:val="none" w:sz="0" w:space="0" w:color="auto"/>
      </w:divBdr>
    </w:div>
    <w:div w:id="741876487">
      <w:bodyDiv w:val="1"/>
      <w:marLeft w:val="0"/>
      <w:marRight w:val="0"/>
      <w:marTop w:val="0"/>
      <w:marBottom w:val="0"/>
      <w:divBdr>
        <w:top w:val="none" w:sz="0" w:space="0" w:color="auto"/>
        <w:left w:val="none" w:sz="0" w:space="0" w:color="auto"/>
        <w:bottom w:val="none" w:sz="0" w:space="0" w:color="auto"/>
        <w:right w:val="none" w:sz="0" w:space="0" w:color="auto"/>
      </w:divBdr>
      <w:divsChild>
        <w:div w:id="1585648853">
          <w:marLeft w:val="0"/>
          <w:marRight w:val="0"/>
          <w:marTop w:val="0"/>
          <w:marBottom w:val="0"/>
          <w:divBdr>
            <w:top w:val="none" w:sz="0" w:space="0" w:color="auto"/>
            <w:left w:val="none" w:sz="0" w:space="0" w:color="auto"/>
            <w:bottom w:val="none" w:sz="0" w:space="0" w:color="auto"/>
            <w:right w:val="none" w:sz="0" w:space="0" w:color="auto"/>
          </w:divBdr>
        </w:div>
      </w:divsChild>
    </w:div>
    <w:div w:id="795560570">
      <w:bodyDiv w:val="1"/>
      <w:marLeft w:val="0"/>
      <w:marRight w:val="0"/>
      <w:marTop w:val="0"/>
      <w:marBottom w:val="0"/>
      <w:divBdr>
        <w:top w:val="none" w:sz="0" w:space="0" w:color="auto"/>
        <w:left w:val="none" w:sz="0" w:space="0" w:color="auto"/>
        <w:bottom w:val="none" w:sz="0" w:space="0" w:color="auto"/>
        <w:right w:val="none" w:sz="0" w:space="0" w:color="auto"/>
      </w:divBdr>
      <w:divsChild>
        <w:div w:id="1753120374">
          <w:marLeft w:val="0"/>
          <w:marRight w:val="0"/>
          <w:marTop w:val="0"/>
          <w:marBottom w:val="0"/>
          <w:divBdr>
            <w:top w:val="none" w:sz="0" w:space="0" w:color="auto"/>
            <w:left w:val="none" w:sz="0" w:space="0" w:color="auto"/>
            <w:bottom w:val="none" w:sz="0" w:space="0" w:color="auto"/>
            <w:right w:val="none" w:sz="0" w:space="0" w:color="auto"/>
          </w:divBdr>
        </w:div>
      </w:divsChild>
    </w:div>
    <w:div w:id="837499955">
      <w:bodyDiv w:val="1"/>
      <w:marLeft w:val="0"/>
      <w:marRight w:val="0"/>
      <w:marTop w:val="0"/>
      <w:marBottom w:val="0"/>
      <w:divBdr>
        <w:top w:val="none" w:sz="0" w:space="0" w:color="auto"/>
        <w:left w:val="none" w:sz="0" w:space="0" w:color="auto"/>
        <w:bottom w:val="none" w:sz="0" w:space="0" w:color="auto"/>
        <w:right w:val="none" w:sz="0" w:space="0" w:color="auto"/>
      </w:divBdr>
      <w:divsChild>
        <w:div w:id="1844780209">
          <w:marLeft w:val="0"/>
          <w:marRight w:val="0"/>
          <w:marTop w:val="0"/>
          <w:marBottom w:val="0"/>
          <w:divBdr>
            <w:top w:val="none" w:sz="0" w:space="0" w:color="auto"/>
            <w:left w:val="none" w:sz="0" w:space="0" w:color="auto"/>
            <w:bottom w:val="none" w:sz="0" w:space="0" w:color="auto"/>
            <w:right w:val="none" w:sz="0" w:space="0" w:color="auto"/>
          </w:divBdr>
        </w:div>
      </w:divsChild>
    </w:div>
    <w:div w:id="873884684">
      <w:bodyDiv w:val="1"/>
      <w:marLeft w:val="0"/>
      <w:marRight w:val="0"/>
      <w:marTop w:val="0"/>
      <w:marBottom w:val="0"/>
      <w:divBdr>
        <w:top w:val="none" w:sz="0" w:space="0" w:color="auto"/>
        <w:left w:val="none" w:sz="0" w:space="0" w:color="auto"/>
        <w:bottom w:val="none" w:sz="0" w:space="0" w:color="auto"/>
        <w:right w:val="none" w:sz="0" w:space="0" w:color="auto"/>
      </w:divBdr>
    </w:div>
    <w:div w:id="1011835118">
      <w:bodyDiv w:val="1"/>
      <w:marLeft w:val="0"/>
      <w:marRight w:val="0"/>
      <w:marTop w:val="0"/>
      <w:marBottom w:val="0"/>
      <w:divBdr>
        <w:top w:val="none" w:sz="0" w:space="0" w:color="auto"/>
        <w:left w:val="none" w:sz="0" w:space="0" w:color="auto"/>
        <w:bottom w:val="none" w:sz="0" w:space="0" w:color="auto"/>
        <w:right w:val="none" w:sz="0" w:space="0" w:color="auto"/>
      </w:divBdr>
      <w:divsChild>
        <w:div w:id="602686327">
          <w:marLeft w:val="0"/>
          <w:marRight w:val="0"/>
          <w:marTop w:val="0"/>
          <w:marBottom w:val="0"/>
          <w:divBdr>
            <w:top w:val="none" w:sz="0" w:space="0" w:color="auto"/>
            <w:left w:val="none" w:sz="0" w:space="0" w:color="auto"/>
            <w:bottom w:val="none" w:sz="0" w:space="0" w:color="auto"/>
            <w:right w:val="none" w:sz="0" w:space="0" w:color="auto"/>
          </w:divBdr>
        </w:div>
      </w:divsChild>
    </w:div>
    <w:div w:id="1019350253">
      <w:bodyDiv w:val="1"/>
      <w:marLeft w:val="0"/>
      <w:marRight w:val="0"/>
      <w:marTop w:val="0"/>
      <w:marBottom w:val="0"/>
      <w:divBdr>
        <w:top w:val="none" w:sz="0" w:space="0" w:color="auto"/>
        <w:left w:val="none" w:sz="0" w:space="0" w:color="auto"/>
        <w:bottom w:val="none" w:sz="0" w:space="0" w:color="auto"/>
        <w:right w:val="none" w:sz="0" w:space="0" w:color="auto"/>
      </w:divBdr>
      <w:divsChild>
        <w:div w:id="1306549319">
          <w:marLeft w:val="0"/>
          <w:marRight w:val="0"/>
          <w:marTop w:val="0"/>
          <w:marBottom w:val="0"/>
          <w:divBdr>
            <w:top w:val="none" w:sz="0" w:space="0" w:color="auto"/>
            <w:left w:val="none" w:sz="0" w:space="0" w:color="auto"/>
            <w:bottom w:val="none" w:sz="0" w:space="0" w:color="auto"/>
            <w:right w:val="none" w:sz="0" w:space="0" w:color="auto"/>
          </w:divBdr>
        </w:div>
      </w:divsChild>
    </w:div>
    <w:div w:id="1193567878">
      <w:bodyDiv w:val="1"/>
      <w:marLeft w:val="0"/>
      <w:marRight w:val="0"/>
      <w:marTop w:val="0"/>
      <w:marBottom w:val="0"/>
      <w:divBdr>
        <w:top w:val="none" w:sz="0" w:space="0" w:color="auto"/>
        <w:left w:val="none" w:sz="0" w:space="0" w:color="auto"/>
        <w:bottom w:val="none" w:sz="0" w:space="0" w:color="auto"/>
        <w:right w:val="none" w:sz="0" w:space="0" w:color="auto"/>
      </w:divBdr>
      <w:divsChild>
        <w:div w:id="483863387">
          <w:marLeft w:val="0"/>
          <w:marRight w:val="0"/>
          <w:marTop w:val="0"/>
          <w:marBottom w:val="0"/>
          <w:divBdr>
            <w:top w:val="none" w:sz="0" w:space="0" w:color="auto"/>
            <w:left w:val="none" w:sz="0" w:space="0" w:color="auto"/>
            <w:bottom w:val="none" w:sz="0" w:space="0" w:color="auto"/>
            <w:right w:val="none" w:sz="0" w:space="0" w:color="auto"/>
          </w:divBdr>
        </w:div>
      </w:divsChild>
    </w:div>
    <w:div w:id="1231577187">
      <w:bodyDiv w:val="1"/>
      <w:marLeft w:val="0"/>
      <w:marRight w:val="0"/>
      <w:marTop w:val="0"/>
      <w:marBottom w:val="0"/>
      <w:divBdr>
        <w:top w:val="none" w:sz="0" w:space="0" w:color="auto"/>
        <w:left w:val="none" w:sz="0" w:space="0" w:color="auto"/>
        <w:bottom w:val="none" w:sz="0" w:space="0" w:color="auto"/>
        <w:right w:val="none" w:sz="0" w:space="0" w:color="auto"/>
      </w:divBdr>
      <w:divsChild>
        <w:div w:id="2038581388">
          <w:marLeft w:val="0"/>
          <w:marRight w:val="0"/>
          <w:marTop w:val="0"/>
          <w:marBottom w:val="0"/>
          <w:divBdr>
            <w:top w:val="none" w:sz="0" w:space="0" w:color="auto"/>
            <w:left w:val="none" w:sz="0" w:space="0" w:color="auto"/>
            <w:bottom w:val="none" w:sz="0" w:space="0" w:color="auto"/>
            <w:right w:val="none" w:sz="0" w:space="0" w:color="auto"/>
          </w:divBdr>
        </w:div>
      </w:divsChild>
    </w:div>
    <w:div w:id="1247417366">
      <w:bodyDiv w:val="1"/>
      <w:marLeft w:val="0"/>
      <w:marRight w:val="0"/>
      <w:marTop w:val="0"/>
      <w:marBottom w:val="0"/>
      <w:divBdr>
        <w:top w:val="none" w:sz="0" w:space="0" w:color="auto"/>
        <w:left w:val="none" w:sz="0" w:space="0" w:color="auto"/>
        <w:bottom w:val="none" w:sz="0" w:space="0" w:color="auto"/>
        <w:right w:val="none" w:sz="0" w:space="0" w:color="auto"/>
      </w:divBdr>
      <w:divsChild>
        <w:div w:id="1106266826">
          <w:marLeft w:val="0"/>
          <w:marRight w:val="0"/>
          <w:marTop w:val="0"/>
          <w:marBottom w:val="0"/>
          <w:divBdr>
            <w:top w:val="none" w:sz="0" w:space="0" w:color="auto"/>
            <w:left w:val="none" w:sz="0" w:space="0" w:color="auto"/>
            <w:bottom w:val="none" w:sz="0" w:space="0" w:color="auto"/>
            <w:right w:val="none" w:sz="0" w:space="0" w:color="auto"/>
          </w:divBdr>
        </w:div>
      </w:divsChild>
    </w:div>
    <w:div w:id="1335914124">
      <w:bodyDiv w:val="1"/>
      <w:marLeft w:val="0"/>
      <w:marRight w:val="0"/>
      <w:marTop w:val="0"/>
      <w:marBottom w:val="0"/>
      <w:divBdr>
        <w:top w:val="none" w:sz="0" w:space="0" w:color="auto"/>
        <w:left w:val="none" w:sz="0" w:space="0" w:color="auto"/>
        <w:bottom w:val="none" w:sz="0" w:space="0" w:color="auto"/>
        <w:right w:val="none" w:sz="0" w:space="0" w:color="auto"/>
      </w:divBdr>
    </w:div>
    <w:div w:id="1346442951">
      <w:bodyDiv w:val="1"/>
      <w:marLeft w:val="0"/>
      <w:marRight w:val="0"/>
      <w:marTop w:val="0"/>
      <w:marBottom w:val="0"/>
      <w:divBdr>
        <w:top w:val="none" w:sz="0" w:space="0" w:color="auto"/>
        <w:left w:val="none" w:sz="0" w:space="0" w:color="auto"/>
        <w:bottom w:val="none" w:sz="0" w:space="0" w:color="auto"/>
        <w:right w:val="none" w:sz="0" w:space="0" w:color="auto"/>
      </w:divBdr>
    </w:div>
    <w:div w:id="1347293051">
      <w:bodyDiv w:val="1"/>
      <w:marLeft w:val="0"/>
      <w:marRight w:val="0"/>
      <w:marTop w:val="0"/>
      <w:marBottom w:val="0"/>
      <w:divBdr>
        <w:top w:val="none" w:sz="0" w:space="0" w:color="auto"/>
        <w:left w:val="none" w:sz="0" w:space="0" w:color="auto"/>
        <w:bottom w:val="none" w:sz="0" w:space="0" w:color="auto"/>
        <w:right w:val="none" w:sz="0" w:space="0" w:color="auto"/>
      </w:divBdr>
      <w:divsChild>
        <w:div w:id="1730499251">
          <w:marLeft w:val="0"/>
          <w:marRight w:val="0"/>
          <w:marTop w:val="0"/>
          <w:marBottom w:val="0"/>
          <w:divBdr>
            <w:top w:val="none" w:sz="0" w:space="0" w:color="auto"/>
            <w:left w:val="none" w:sz="0" w:space="0" w:color="auto"/>
            <w:bottom w:val="none" w:sz="0" w:space="0" w:color="auto"/>
            <w:right w:val="none" w:sz="0" w:space="0" w:color="auto"/>
          </w:divBdr>
        </w:div>
      </w:divsChild>
    </w:div>
    <w:div w:id="1360086570">
      <w:bodyDiv w:val="1"/>
      <w:marLeft w:val="0"/>
      <w:marRight w:val="0"/>
      <w:marTop w:val="0"/>
      <w:marBottom w:val="0"/>
      <w:divBdr>
        <w:top w:val="none" w:sz="0" w:space="0" w:color="auto"/>
        <w:left w:val="none" w:sz="0" w:space="0" w:color="auto"/>
        <w:bottom w:val="none" w:sz="0" w:space="0" w:color="auto"/>
        <w:right w:val="none" w:sz="0" w:space="0" w:color="auto"/>
      </w:divBdr>
    </w:div>
    <w:div w:id="1457337760">
      <w:bodyDiv w:val="1"/>
      <w:marLeft w:val="0"/>
      <w:marRight w:val="0"/>
      <w:marTop w:val="0"/>
      <w:marBottom w:val="0"/>
      <w:divBdr>
        <w:top w:val="none" w:sz="0" w:space="0" w:color="auto"/>
        <w:left w:val="none" w:sz="0" w:space="0" w:color="auto"/>
        <w:bottom w:val="none" w:sz="0" w:space="0" w:color="auto"/>
        <w:right w:val="none" w:sz="0" w:space="0" w:color="auto"/>
      </w:divBdr>
    </w:div>
    <w:div w:id="1465587102">
      <w:bodyDiv w:val="1"/>
      <w:marLeft w:val="0"/>
      <w:marRight w:val="0"/>
      <w:marTop w:val="0"/>
      <w:marBottom w:val="0"/>
      <w:divBdr>
        <w:top w:val="none" w:sz="0" w:space="0" w:color="auto"/>
        <w:left w:val="none" w:sz="0" w:space="0" w:color="auto"/>
        <w:bottom w:val="none" w:sz="0" w:space="0" w:color="auto"/>
        <w:right w:val="none" w:sz="0" w:space="0" w:color="auto"/>
      </w:divBdr>
      <w:divsChild>
        <w:div w:id="1101875277">
          <w:marLeft w:val="0"/>
          <w:marRight w:val="0"/>
          <w:marTop w:val="0"/>
          <w:marBottom w:val="0"/>
          <w:divBdr>
            <w:top w:val="none" w:sz="0" w:space="0" w:color="auto"/>
            <w:left w:val="none" w:sz="0" w:space="0" w:color="auto"/>
            <w:bottom w:val="none" w:sz="0" w:space="0" w:color="auto"/>
            <w:right w:val="none" w:sz="0" w:space="0" w:color="auto"/>
          </w:divBdr>
        </w:div>
      </w:divsChild>
    </w:div>
    <w:div w:id="1466007033">
      <w:bodyDiv w:val="1"/>
      <w:marLeft w:val="0"/>
      <w:marRight w:val="0"/>
      <w:marTop w:val="0"/>
      <w:marBottom w:val="0"/>
      <w:divBdr>
        <w:top w:val="none" w:sz="0" w:space="0" w:color="auto"/>
        <w:left w:val="none" w:sz="0" w:space="0" w:color="auto"/>
        <w:bottom w:val="none" w:sz="0" w:space="0" w:color="auto"/>
        <w:right w:val="none" w:sz="0" w:space="0" w:color="auto"/>
      </w:divBdr>
      <w:divsChild>
        <w:div w:id="583955920">
          <w:marLeft w:val="0"/>
          <w:marRight w:val="0"/>
          <w:marTop w:val="0"/>
          <w:marBottom w:val="0"/>
          <w:divBdr>
            <w:top w:val="none" w:sz="0" w:space="0" w:color="auto"/>
            <w:left w:val="none" w:sz="0" w:space="0" w:color="auto"/>
            <w:bottom w:val="none" w:sz="0" w:space="0" w:color="auto"/>
            <w:right w:val="none" w:sz="0" w:space="0" w:color="auto"/>
          </w:divBdr>
        </w:div>
      </w:divsChild>
    </w:div>
    <w:div w:id="1523788289">
      <w:bodyDiv w:val="1"/>
      <w:marLeft w:val="0"/>
      <w:marRight w:val="0"/>
      <w:marTop w:val="0"/>
      <w:marBottom w:val="0"/>
      <w:divBdr>
        <w:top w:val="none" w:sz="0" w:space="0" w:color="auto"/>
        <w:left w:val="none" w:sz="0" w:space="0" w:color="auto"/>
        <w:bottom w:val="none" w:sz="0" w:space="0" w:color="auto"/>
        <w:right w:val="none" w:sz="0" w:space="0" w:color="auto"/>
      </w:divBdr>
      <w:divsChild>
        <w:div w:id="683171058">
          <w:marLeft w:val="0"/>
          <w:marRight w:val="0"/>
          <w:marTop w:val="0"/>
          <w:marBottom w:val="0"/>
          <w:divBdr>
            <w:top w:val="none" w:sz="0" w:space="0" w:color="auto"/>
            <w:left w:val="none" w:sz="0" w:space="0" w:color="auto"/>
            <w:bottom w:val="none" w:sz="0" w:space="0" w:color="auto"/>
            <w:right w:val="none" w:sz="0" w:space="0" w:color="auto"/>
          </w:divBdr>
        </w:div>
      </w:divsChild>
    </w:div>
    <w:div w:id="1576086156">
      <w:bodyDiv w:val="1"/>
      <w:marLeft w:val="0"/>
      <w:marRight w:val="0"/>
      <w:marTop w:val="0"/>
      <w:marBottom w:val="0"/>
      <w:divBdr>
        <w:top w:val="none" w:sz="0" w:space="0" w:color="auto"/>
        <w:left w:val="none" w:sz="0" w:space="0" w:color="auto"/>
        <w:bottom w:val="none" w:sz="0" w:space="0" w:color="auto"/>
        <w:right w:val="none" w:sz="0" w:space="0" w:color="auto"/>
      </w:divBdr>
    </w:div>
    <w:div w:id="1588885250">
      <w:bodyDiv w:val="1"/>
      <w:marLeft w:val="0"/>
      <w:marRight w:val="0"/>
      <w:marTop w:val="0"/>
      <w:marBottom w:val="0"/>
      <w:divBdr>
        <w:top w:val="none" w:sz="0" w:space="0" w:color="auto"/>
        <w:left w:val="none" w:sz="0" w:space="0" w:color="auto"/>
        <w:bottom w:val="none" w:sz="0" w:space="0" w:color="auto"/>
        <w:right w:val="none" w:sz="0" w:space="0" w:color="auto"/>
      </w:divBdr>
      <w:divsChild>
        <w:div w:id="1618171756">
          <w:marLeft w:val="0"/>
          <w:marRight w:val="0"/>
          <w:marTop w:val="0"/>
          <w:marBottom w:val="0"/>
          <w:divBdr>
            <w:top w:val="none" w:sz="0" w:space="0" w:color="auto"/>
            <w:left w:val="none" w:sz="0" w:space="0" w:color="auto"/>
            <w:bottom w:val="none" w:sz="0" w:space="0" w:color="auto"/>
            <w:right w:val="none" w:sz="0" w:space="0" w:color="auto"/>
          </w:divBdr>
        </w:div>
      </w:divsChild>
    </w:div>
    <w:div w:id="1607229208">
      <w:bodyDiv w:val="1"/>
      <w:marLeft w:val="0"/>
      <w:marRight w:val="0"/>
      <w:marTop w:val="0"/>
      <w:marBottom w:val="0"/>
      <w:divBdr>
        <w:top w:val="none" w:sz="0" w:space="0" w:color="auto"/>
        <w:left w:val="none" w:sz="0" w:space="0" w:color="auto"/>
        <w:bottom w:val="none" w:sz="0" w:space="0" w:color="auto"/>
        <w:right w:val="none" w:sz="0" w:space="0" w:color="auto"/>
      </w:divBdr>
    </w:div>
    <w:div w:id="1734888043">
      <w:bodyDiv w:val="1"/>
      <w:marLeft w:val="0"/>
      <w:marRight w:val="0"/>
      <w:marTop w:val="0"/>
      <w:marBottom w:val="0"/>
      <w:divBdr>
        <w:top w:val="none" w:sz="0" w:space="0" w:color="auto"/>
        <w:left w:val="none" w:sz="0" w:space="0" w:color="auto"/>
        <w:bottom w:val="none" w:sz="0" w:space="0" w:color="auto"/>
        <w:right w:val="none" w:sz="0" w:space="0" w:color="auto"/>
      </w:divBdr>
      <w:divsChild>
        <w:div w:id="844788700">
          <w:marLeft w:val="0"/>
          <w:marRight w:val="0"/>
          <w:marTop w:val="0"/>
          <w:marBottom w:val="0"/>
          <w:divBdr>
            <w:top w:val="none" w:sz="0" w:space="0" w:color="auto"/>
            <w:left w:val="none" w:sz="0" w:space="0" w:color="auto"/>
            <w:bottom w:val="none" w:sz="0" w:space="0" w:color="auto"/>
            <w:right w:val="none" w:sz="0" w:space="0" w:color="auto"/>
          </w:divBdr>
        </w:div>
      </w:divsChild>
    </w:div>
    <w:div w:id="1756711038">
      <w:bodyDiv w:val="1"/>
      <w:marLeft w:val="0"/>
      <w:marRight w:val="0"/>
      <w:marTop w:val="0"/>
      <w:marBottom w:val="0"/>
      <w:divBdr>
        <w:top w:val="none" w:sz="0" w:space="0" w:color="auto"/>
        <w:left w:val="none" w:sz="0" w:space="0" w:color="auto"/>
        <w:bottom w:val="none" w:sz="0" w:space="0" w:color="auto"/>
        <w:right w:val="none" w:sz="0" w:space="0" w:color="auto"/>
      </w:divBdr>
    </w:div>
    <w:div w:id="1926720715">
      <w:bodyDiv w:val="1"/>
      <w:marLeft w:val="0"/>
      <w:marRight w:val="0"/>
      <w:marTop w:val="0"/>
      <w:marBottom w:val="0"/>
      <w:divBdr>
        <w:top w:val="none" w:sz="0" w:space="0" w:color="auto"/>
        <w:left w:val="none" w:sz="0" w:space="0" w:color="auto"/>
        <w:bottom w:val="none" w:sz="0" w:space="0" w:color="auto"/>
        <w:right w:val="none" w:sz="0" w:space="0" w:color="auto"/>
      </w:divBdr>
    </w:div>
    <w:div w:id="1933779221">
      <w:bodyDiv w:val="1"/>
      <w:marLeft w:val="0"/>
      <w:marRight w:val="0"/>
      <w:marTop w:val="0"/>
      <w:marBottom w:val="0"/>
      <w:divBdr>
        <w:top w:val="none" w:sz="0" w:space="0" w:color="auto"/>
        <w:left w:val="none" w:sz="0" w:space="0" w:color="auto"/>
        <w:bottom w:val="none" w:sz="0" w:space="0" w:color="auto"/>
        <w:right w:val="none" w:sz="0" w:space="0" w:color="auto"/>
      </w:divBdr>
    </w:div>
    <w:div w:id="21175585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27169;&#26495;.dotx" TargetMode="External"/></Relationships>
</file>

<file path=word/theme/theme1.xml><?xml version="1.0" encoding="utf-8"?>
<a:theme xmlns:a="http://schemas.openxmlformats.org/drawingml/2006/main" name="Office 主题">
  <a:themeElements>
    <a:clrScheme name="跋涉">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328D91D-B07E-4A63-93CA-43C55BC176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模板.dotx</Template>
  <TotalTime>254</TotalTime>
  <Pages>35</Pages>
  <Words>1411</Words>
  <Characters>8047</Characters>
  <Application>Microsoft Office Word</Application>
  <DocSecurity>0</DocSecurity>
  <Lines>67</Lines>
  <Paragraphs>18</Paragraphs>
  <ScaleCrop>false</ScaleCrop>
  <Company/>
  <LinksUpToDate>false</LinksUpToDate>
  <CharactersWithSpaces>9440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2 1</cp:lastModifiedBy>
  <cp:revision>63</cp:revision>
  <cp:lastPrinted>2018-12-06T03:56:00Z</cp:lastPrinted>
  <dcterms:created xsi:type="dcterms:W3CDTF">2019-01-15T01:55:00Z</dcterms:created>
  <dcterms:modified xsi:type="dcterms:W3CDTF">2019-09-07T09:32:00Z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2052-10.1.0.6554</vt:lpwstr>
  </property>
</Properties>
</file>