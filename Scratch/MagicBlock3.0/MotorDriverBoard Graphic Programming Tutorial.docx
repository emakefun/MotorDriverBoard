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CB07FC" w14:textId="39863592" w:rsidR="00C452F0" w:rsidRDefault="00EC51A7" w:rsidP="001961F5">
      <w:pPr>
        <w:jc w:val="center"/>
        <w:rPr>
          <w:rStyle w:val="sc161"/>
          <w:rFonts w:ascii="Times New Roman" w:hAnsi="Times New Roman" w:cs="Times New Roman"/>
          <w:sz w:val="84"/>
          <w:szCs w:val="84"/>
        </w:rPr>
      </w:pPr>
      <w:r w:rsidRPr="001961F5">
        <w:rPr>
          <w:rStyle w:val="sc161"/>
          <w:rFonts w:ascii="Times New Roman" w:hAnsi="Times New Roman" w:cs="Times New Roman"/>
          <w:sz w:val="84"/>
          <w:szCs w:val="84"/>
        </w:rPr>
        <w:t>MotorDriverBoard Graphic Programming Tutorial</w:t>
      </w:r>
    </w:p>
    <w:p w14:paraId="2B4B38E3" w14:textId="77777777" w:rsidR="001961F5" w:rsidRDefault="001961F5" w:rsidP="001961F5">
      <w:pPr>
        <w:rPr>
          <w:rStyle w:val="sc161"/>
          <w:rFonts w:ascii="微软雅黑" w:eastAsia="微软雅黑" w:hAnsi="微软雅黑" w:cs="Times New Roman"/>
          <w:color w:val="00B0F0"/>
          <w:sz w:val="36"/>
          <w:szCs w:val="36"/>
        </w:rPr>
      </w:pPr>
    </w:p>
    <w:p w14:paraId="6CC1F9ED" w14:textId="06CFF70D" w:rsidR="001961F5" w:rsidRDefault="001961F5" w:rsidP="001961F5">
      <w:pPr>
        <w:rPr>
          <w:rStyle w:val="sc161"/>
          <w:rFonts w:ascii="微软雅黑" w:eastAsia="微软雅黑" w:hAnsi="微软雅黑" w:cs="Times New Roman"/>
          <w:color w:val="00B0F0"/>
          <w:sz w:val="36"/>
          <w:szCs w:val="36"/>
        </w:rPr>
      </w:pPr>
      <w:r w:rsidRPr="001961F5">
        <w:rPr>
          <w:rStyle w:val="sc161"/>
          <w:rFonts w:ascii="微软雅黑" w:eastAsia="微软雅黑" w:hAnsi="微软雅黑" w:cs="Times New Roman"/>
          <w:color w:val="00B0F0"/>
          <w:sz w:val="36"/>
          <w:szCs w:val="36"/>
        </w:rPr>
        <w:t>MotorDriverBoard</w:t>
      </w:r>
      <w:r w:rsidR="00ED453C">
        <w:rPr>
          <w:rStyle w:val="sc161"/>
          <w:rFonts w:ascii="微软雅黑" w:eastAsia="微软雅黑" w:hAnsi="微软雅黑" w:cs="Times New Roman"/>
          <w:color w:val="00B0F0"/>
          <w:sz w:val="36"/>
          <w:szCs w:val="36"/>
        </w:rPr>
        <w:t xml:space="preserve"> </w:t>
      </w:r>
    </w:p>
    <w:p w14:paraId="05D09A3E" w14:textId="5970282B" w:rsidR="00722981" w:rsidRDefault="00722981" w:rsidP="001961F5">
      <w:pPr>
        <w:rPr>
          <w:rStyle w:val="sc161"/>
          <w:rFonts w:ascii="微软雅黑" w:eastAsia="微软雅黑" w:hAnsi="微软雅黑" w:cs="Times New Roman"/>
          <w:color w:val="00B0F0"/>
          <w:sz w:val="36"/>
          <w:szCs w:val="36"/>
        </w:rPr>
      </w:pPr>
      <w:r>
        <w:rPr>
          <w:noProof/>
        </w:rPr>
        <w:drawing>
          <wp:inline distT="0" distB="0" distL="0" distR="0" wp14:anchorId="065F8BF9" wp14:editId="201FA3F1">
            <wp:extent cx="6645910" cy="4827905"/>
            <wp:effectExtent l="19050" t="19050" r="21590" b="1079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827905"/>
                    </a:xfrm>
                    <a:prstGeom prst="rect">
                      <a:avLst/>
                    </a:prstGeom>
                    <a:ln w="19050">
                      <a:solidFill>
                        <a:schemeClr val="accent1"/>
                      </a:solidFill>
                    </a:ln>
                  </pic:spPr>
                </pic:pic>
              </a:graphicData>
            </a:graphic>
          </wp:inline>
        </w:drawing>
      </w:r>
    </w:p>
    <w:p w14:paraId="3EC1D70F" w14:textId="57AAB05A" w:rsidR="00722981" w:rsidRDefault="00722981" w:rsidP="00722981">
      <w:pPr>
        <w:ind w:firstLine="420"/>
        <w:rPr>
          <w:rStyle w:val="sc161"/>
          <w:rFonts w:ascii="微软雅黑" w:eastAsia="微软雅黑" w:hAnsi="微软雅黑" w:cs="Times New Roman"/>
          <w:color w:val="00B0F0"/>
          <w:sz w:val="36"/>
          <w:szCs w:val="36"/>
        </w:rPr>
      </w:pPr>
      <w:r w:rsidRPr="00833A12">
        <w:t xml:space="preserve">The </w:t>
      </w:r>
      <w:r>
        <w:t>MotorDriverBoard</w:t>
      </w:r>
      <w:r w:rsidRPr="00833A12">
        <w:t xml:space="preserve"> can drive 4 DC motors, 2 encoder motors, 2 stepper motors, 8 servos (external power supply), and drive current up to 2A. Designed specifically for the Arduino uno R3 and Arduino mega 2560 motherboards, the driver board can be directly plugged into the Arduino Uno and Arduino mega 2560. The motherboard integrates a passive buzzer, 2 RGB LED lights, and 1 IR receiver. head. Also reserved for PS2 socket, Uart interface, I2C interface, ultrasonic obstacle avoidance module socket and other sensor interfaces, it is very convenient to externally connect various sensor modules.</w:t>
      </w:r>
    </w:p>
    <w:p w14:paraId="40533FA9" w14:textId="0E8BAAEA" w:rsidR="001961F5" w:rsidRDefault="001961F5" w:rsidP="001961F5">
      <w:pPr>
        <w:rPr>
          <w:rStyle w:val="sc161"/>
          <w:rFonts w:ascii="微软雅黑" w:eastAsia="微软雅黑" w:hAnsi="微软雅黑" w:cs="Times New Roman"/>
          <w:color w:val="00B0F0"/>
          <w:sz w:val="36"/>
          <w:szCs w:val="36"/>
        </w:rPr>
      </w:pPr>
      <w:r>
        <w:rPr>
          <w:rStyle w:val="sc161"/>
          <w:rFonts w:ascii="微软雅黑" w:eastAsia="微软雅黑" w:hAnsi="微软雅黑" w:cs="Times New Roman"/>
          <w:color w:val="00B0F0"/>
          <w:sz w:val="36"/>
          <w:szCs w:val="36"/>
        </w:rPr>
        <w:lastRenderedPageBreak/>
        <w:t>MagicBlock</w:t>
      </w:r>
      <w:r w:rsidR="008325FD" w:rsidRPr="008325FD">
        <w:rPr>
          <w:rStyle w:val="sc161"/>
          <w:rFonts w:ascii="微软雅黑" w:eastAsia="微软雅黑" w:hAnsi="微软雅黑" w:cs="Times New Roman"/>
          <w:color w:val="00B0F0"/>
          <w:sz w:val="36"/>
          <w:szCs w:val="36"/>
        </w:rPr>
        <w:t xml:space="preserve"> tutorials</w:t>
      </w:r>
    </w:p>
    <w:p w14:paraId="094A7AD4" w14:textId="16BA75B5" w:rsidR="00722981" w:rsidRDefault="00722981" w:rsidP="001961F5">
      <w:pPr>
        <w:rPr>
          <w:rStyle w:val="sc161"/>
          <w:rFonts w:ascii="微软雅黑" w:eastAsia="微软雅黑" w:hAnsi="微软雅黑" w:cs="Times New Roman"/>
          <w:color w:val="00B050"/>
          <w:sz w:val="32"/>
          <w:szCs w:val="32"/>
        </w:rPr>
      </w:pPr>
      <w:r w:rsidRPr="00722981">
        <w:rPr>
          <w:rStyle w:val="sc161"/>
          <w:rFonts w:ascii="微软雅黑" w:eastAsia="微软雅黑" w:hAnsi="微软雅黑" w:cs="Times New Roman" w:hint="eastAsia"/>
          <w:color w:val="00B050"/>
          <w:sz w:val="32"/>
          <w:szCs w:val="32"/>
        </w:rPr>
        <w:t>M</w:t>
      </w:r>
      <w:r w:rsidRPr="00722981">
        <w:rPr>
          <w:rStyle w:val="sc161"/>
          <w:rFonts w:ascii="微软雅黑" w:eastAsia="微软雅黑" w:hAnsi="微软雅黑" w:cs="Times New Roman"/>
          <w:color w:val="00B050"/>
          <w:sz w:val="32"/>
          <w:szCs w:val="32"/>
        </w:rPr>
        <w:t>agicBlock</w:t>
      </w:r>
      <w:r w:rsidR="00AF75E5" w:rsidRPr="00AF75E5">
        <w:rPr>
          <w:rStyle w:val="sc161"/>
          <w:rFonts w:ascii="微软雅黑" w:eastAsia="微软雅黑" w:hAnsi="微软雅黑" w:cs="Times New Roman"/>
          <w:color w:val="00B050"/>
          <w:sz w:val="32"/>
          <w:szCs w:val="32"/>
        </w:rPr>
        <w:t xml:space="preserve"> introduction</w:t>
      </w:r>
    </w:p>
    <w:p w14:paraId="38A52932" w14:textId="20CF609E" w:rsidR="00722981" w:rsidRPr="00722981" w:rsidRDefault="00722981" w:rsidP="00722981">
      <w:pPr>
        <w:ind w:firstLine="420"/>
        <w:rPr>
          <w:rStyle w:val="sc161"/>
          <w:rFonts w:ascii="微软雅黑" w:eastAsia="微软雅黑" w:hAnsi="微软雅黑" w:cs="Times New Roman"/>
          <w:color w:val="auto"/>
          <w:sz w:val="24"/>
          <w:szCs w:val="24"/>
        </w:rPr>
      </w:pPr>
      <w:r w:rsidRPr="00722981">
        <w:rPr>
          <w:rStyle w:val="sc161"/>
          <w:rFonts w:ascii="微软雅黑" w:eastAsia="微软雅黑" w:hAnsi="微软雅黑" w:cs="Times New Roman"/>
          <w:color w:val="auto"/>
          <w:sz w:val="24"/>
          <w:szCs w:val="24"/>
        </w:rPr>
        <w:t>Magicblock is a graphic programming teaching software for steam education based on scratch3.0. It adds many common sensors and graphic programming blocks of Arduino motherboard on the basis of scratch3.0, and supports stage mode and upload mode. It can write programs for electronic hardware and show creativity through the building of graphic blocks. It is a kind of software that can let young and young people live Learn programming, quick start programming software.</w:t>
      </w:r>
    </w:p>
    <w:p w14:paraId="628E4AEA" w14:textId="0ACAB84B" w:rsidR="00722981" w:rsidRDefault="00722981" w:rsidP="00722981">
      <w:pPr>
        <w:rPr>
          <w:rStyle w:val="sc161"/>
          <w:rFonts w:ascii="微软雅黑" w:eastAsia="微软雅黑" w:hAnsi="微软雅黑" w:cs="Times New Roman"/>
          <w:color w:val="00B050"/>
          <w:sz w:val="32"/>
          <w:szCs w:val="32"/>
        </w:rPr>
      </w:pPr>
      <w:r w:rsidRPr="00722981">
        <w:rPr>
          <w:rStyle w:val="sc161"/>
          <w:rFonts w:ascii="微软雅黑" w:eastAsia="微软雅黑" w:hAnsi="微软雅黑" w:cs="Times New Roman" w:hint="eastAsia"/>
          <w:color w:val="00B050"/>
          <w:sz w:val="32"/>
          <w:szCs w:val="32"/>
        </w:rPr>
        <w:t>M</w:t>
      </w:r>
      <w:r w:rsidRPr="00722981">
        <w:rPr>
          <w:rStyle w:val="sc161"/>
          <w:rFonts w:ascii="微软雅黑" w:eastAsia="微软雅黑" w:hAnsi="微软雅黑" w:cs="Times New Roman"/>
          <w:color w:val="00B050"/>
          <w:sz w:val="32"/>
          <w:szCs w:val="32"/>
        </w:rPr>
        <w:t>agicBlock</w:t>
      </w:r>
      <w:r w:rsidR="00AF75E5">
        <w:rPr>
          <w:rStyle w:val="sc161"/>
          <w:rFonts w:ascii="微软雅黑" w:eastAsia="微软雅黑" w:hAnsi="微软雅黑" w:cs="Times New Roman"/>
          <w:color w:val="00B050"/>
          <w:sz w:val="32"/>
          <w:szCs w:val="32"/>
        </w:rPr>
        <w:t xml:space="preserve"> </w:t>
      </w:r>
      <w:r w:rsidR="00AF75E5" w:rsidRPr="00AF75E5">
        <w:rPr>
          <w:rStyle w:val="sc161"/>
          <w:rFonts w:ascii="微软雅黑" w:eastAsia="微软雅黑" w:hAnsi="微软雅黑" w:cs="Times New Roman"/>
          <w:color w:val="00B050"/>
          <w:sz w:val="32"/>
          <w:szCs w:val="32"/>
        </w:rPr>
        <w:t>Download and install</w:t>
      </w:r>
    </w:p>
    <w:p w14:paraId="5FEF4C44" w14:textId="783999B3" w:rsidR="00722981" w:rsidRPr="00722981" w:rsidRDefault="00722981" w:rsidP="00722981">
      <w:pPr>
        <w:ind w:firstLine="420"/>
        <w:rPr>
          <w:rStyle w:val="sc161"/>
          <w:rFonts w:ascii="微软雅黑" w:eastAsia="微软雅黑" w:hAnsi="微软雅黑" w:cs="Times New Roman"/>
          <w:color w:val="auto"/>
          <w:sz w:val="24"/>
          <w:szCs w:val="24"/>
        </w:rPr>
      </w:pPr>
      <w:r w:rsidRPr="00722981">
        <w:rPr>
          <w:rStyle w:val="sc161"/>
          <w:rFonts w:ascii="微软雅黑" w:eastAsia="微软雅黑" w:hAnsi="微软雅黑" w:cs="Times New Roman"/>
          <w:color w:val="auto"/>
          <w:sz w:val="24"/>
          <w:szCs w:val="24"/>
        </w:rPr>
        <w:t xml:space="preserve">Enter </w:t>
      </w:r>
      <w:r w:rsidRPr="007C7146">
        <w:rPr>
          <w:rStyle w:val="sc161"/>
          <w:rFonts w:ascii="微软雅黑" w:eastAsia="微软雅黑" w:hAnsi="微软雅黑" w:cs="Times New Roman"/>
          <w:color w:val="FF0000"/>
          <w:sz w:val="24"/>
          <w:szCs w:val="24"/>
        </w:rPr>
        <w:t>www.emakefun.com/download</w:t>
      </w:r>
      <w:r w:rsidRPr="00722981">
        <w:rPr>
          <w:rStyle w:val="sc161"/>
          <w:rFonts w:ascii="微软雅黑" w:eastAsia="微软雅黑" w:hAnsi="微软雅黑" w:cs="Times New Roman"/>
          <w:color w:val="auto"/>
          <w:sz w:val="24"/>
          <w:szCs w:val="24"/>
        </w:rPr>
        <w:t xml:space="preserve"> into the software download page on the official website</w:t>
      </w:r>
      <w:r w:rsidRPr="00722981">
        <w:rPr>
          <w:rStyle w:val="sc161"/>
          <w:rFonts w:ascii="微软雅黑" w:eastAsia="微软雅黑" w:hAnsi="微软雅黑" w:cs="Times New Roman" w:hint="eastAsia"/>
          <w:color w:val="auto"/>
          <w:sz w:val="24"/>
          <w:szCs w:val="24"/>
        </w:rPr>
        <w:t>,</w:t>
      </w:r>
      <w:r w:rsidRPr="00722981">
        <w:rPr>
          <w:rStyle w:val="sc161"/>
          <w:rFonts w:ascii="微软雅黑" w:eastAsia="微软雅黑" w:hAnsi="微软雅黑" w:cs="Times New Roman"/>
          <w:color w:val="auto"/>
          <w:sz w:val="24"/>
          <w:szCs w:val="24"/>
        </w:rPr>
        <w:t xml:space="preserve"> select magicblock for windows or Mac, and click to download</w:t>
      </w:r>
    </w:p>
    <w:p w14:paraId="241F5F0D" w14:textId="174A14BC" w:rsidR="00722981" w:rsidRDefault="00722981" w:rsidP="001961F5">
      <w:pPr>
        <w:rPr>
          <w:rStyle w:val="sc161"/>
          <w:rFonts w:ascii="微软雅黑" w:eastAsia="微软雅黑" w:hAnsi="微软雅黑" w:cs="Times New Roman"/>
          <w:color w:val="00B050"/>
          <w:sz w:val="32"/>
          <w:szCs w:val="32"/>
        </w:rPr>
      </w:pPr>
      <w:r>
        <w:rPr>
          <w:noProof/>
        </w:rPr>
        <w:drawing>
          <wp:inline distT="0" distB="0" distL="0" distR="0" wp14:anchorId="6C68ECCC" wp14:editId="7BE7DBB9">
            <wp:extent cx="6645910" cy="2999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999105"/>
                    </a:xfrm>
                    <a:prstGeom prst="rect">
                      <a:avLst/>
                    </a:prstGeom>
                  </pic:spPr>
                </pic:pic>
              </a:graphicData>
            </a:graphic>
          </wp:inline>
        </w:drawing>
      </w:r>
    </w:p>
    <w:p w14:paraId="100A3456" w14:textId="2F65DB6E" w:rsidR="00AF75E5" w:rsidRPr="00AF75E5" w:rsidRDefault="00AF75E5" w:rsidP="00AF75E5">
      <w:pPr>
        <w:ind w:firstLine="420"/>
        <w:rPr>
          <w:rStyle w:val="sc161"/>
          <w:rFonts w:ascii="微软雅黑" w:eastAsia="微软雅黑" w:hAnsi="微软雅黑" w:cs="Times New Roman"/>
          <w:color w:val="auto"/>
          <w:sz w:val="24"/>
          <w:szCs w:val="24"/>
        </w:rPr>
      </w:pPr>
      <w:r w:rsidRPr="00AF75E5">
        <w:rPr>
          <w:rStyle w:val="sc161"/>
          <w:rFonts w:ascii="微软雅黑" w:eastAsia="微软雅黑" w:hAnsi="微软雅黑" w:cs="Times New Roman"/>
          <w:color w:val="auto"/>
          <w:sz w:val="24"/>
          <w:szCs w:val="24"/>
        </w:rPr>
        <w:t>Double click the icon to install after downloading</w:t>
      </w:r>
    </w:p>
    <w:p w14:paraId="6455854A" w14:textId="4C64F09F" w:rsidR="00AF75E5" w:rsidRDefault="00AF75E5" w:rsidP="001961F5">
      <w:pPr>
        <w:rPr>
          <w:rStyle w:val="sc161"/>
          <w:rFonts w:ascii="微软雅黑" w:eastAsia="微软雅黑" w:hAnsi="微软雅黑" w:cs="Times New Roman"/>
          <w:color w:val="00B050"/>
          <w:sz w:val="32"/>
          <w:szCs w:val="32"/>
        </w:rPr>
      </w:pPr>
      <w:r>
        <w:rPr>
          <w:noProof/>
        </w:rPr>
        <w:lastRenderedPageBreak/>
        <w:drawing>
          <wp:inline distT="0" distB="0" distL="0" distR="0" wp14:anchorId="64A1B57B" wp14:editId="44E4C443">
            <wp:extent cx="6645910" cy="42722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272280"/>
                    </a:xfrm>
                    <a:prstGeom prst="rect">
                      <a:avLst/>
                    </a:prstGeom>
                  </pic:spPr>
                </pic:pic>
              </a:graphicData>
            </a:graphic>
          </wp:inline>
        </w:drawing>
      </w:r>
    </w:p>
    <w:p w14:paraId="3CD077CC" w14:textId="2B320022" w:rsidR="00AF75E5" w:rsidRDefault="00AF75E5" w:rsidP="00AF75E5">
      <w:pPr>
        <w:ind w:firstLine="420"/>
        <w:rPr>
          <w:rFonts w:ascii="微软雅黑" w:eastAsia="微软雅黑" w:hAnsi="微软雅黑" w:cs="宋体"/>
          <w:color w:val="404040"/>
          <w:shd w:val="clear" w:color="auto" w:fill="FCFCFC"/>
        </w:rPr>
      </w:pPr>
      <w:r w:rsidRPr="00AF75E5">
        <w:rPr>
          <w:rFonts w:ascii="微软雅黑" w:eastAsia="微软雅黑" w:hAnsi="微软雅黑" w:cs="宋体"/>
          <w:color w:val="404040"/>
          <w:shd w:val="clear" w:color="auto" w:fill="FCFCFC"/>
        </w:rPr>
        <w:t xml:space="preserve">Click the setting button in the upper right corner of magicblock software, select </w:t>
      </w:r>
      <w:r>
        <w:rPr>
          <w:rFonts w:ascii="微软雅黑" w:eastAsia="微软雅黑" w:hAnsi="微软雅黑" w:cs="宋体"/>
          <w:color w:val="404040"/>
          <w:shd w:val="clear" w:color="auto" w:fill="FCFCFC"/>
        </w:rPr>
        <w:t xml:space="preserve">the </w:t>
      </w:r>
      <w:r w:rsidRPr="00AF75E5">
        <w:rPr>
          <w:rFonts w:ascii="微软雅黑" w:eastAsia="微软雅黑" w:hAnsi="微软雅黑" w:cs="宋体"/>
          <w:color w:val="404040"/>
          <w:shd w:val="clear" w:color="auto" w:fill="FCFCFC"/>
        </w:rPr>
        <w:t>driver</w:t>
      </w:r>
      <w:r>
        <w:rPr>
          <w:rFonts w:ascii="微软雅黑" w:eastAsia="微软雅黑" w:hAnsi="微软雅黑" w:cs="宋体"/>
          <w:color w:val="404040"/>
          <w:shd w:val="clear" w:color="auto" w:fill="FCFCFC"/>
        </w:rPr>
        <w:t xml:space="preserve"> which you want </w:t>
      </w:r>
      <w:r w:rsidRPr="00AF75E5">
        <w:rPr>
          <w:rFonts w:ascii="微软雅黑" w:eastAsia="微软雅黑" w:hAnsi="微软雅黑" w:cs="宋体"/>
          <w:color w:val="404040"/>
          <w:shd w:val="clear" w:color="auto" w:fill="FCFCFC"/>
        </w:rPr>
        <w:t>, and click Install</w:t>
      </w:r>
    </w:p>
    <w:p w14:paraId="6B3A2EBC" w14:textId="5E02DF48" w:rsidR="00AF75E5" w:rsidRDefault="00AF75E5" w:rsidP="00C97EAB">
      <w:pPr>
        <w:ind w:firstLine="420"/>
        <w:jc w:val="center"/>
        <w:rPr>
          <w:rFonts w:ascii="微软雅黑" w:eastAsia="微软雅黑" w:hAnsi="微软雅黑" w:cs="宋体"/>
          <w:color w:val="404040"/>
          <w:shd w:val="clear" w:color="auto" w:fill="FCFCFC"/>
        </w:rPr>
      </w:pPr>
      <w:r>
        <w:rPr>
          <w:noProof/>
        </w:rPr>
        <w:drawing>
          <wp:inline distT="0" distB="0" distL="0" distR="0" wp14:anchorId="2F3CB78E" wp14:editId="5268B471">
            <wp:extent cx="5723906" cy="36795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096" cy="3688056"/>
                    </a:xfrm>
                    <a:prstGeom prst="rect">
                      <a:avLst/>
                    </a:prstGeom>
                  </pic:spPr>
                </pic:pic>
              </a:graphicData>
            </a:graphic>
          </wp:inline>
        </w:drawing>
      </w:r>
    </w:p>
    <w:p w14:paraId="6B9AC577" w14:textId="14C56B27" w:rsidR="00AF75E5" w:rsidRDefault="00AF75E5" w:rsidP="00AF75E5">
      <w:pPr>
        <w:rPr>
          <w:rStyle w:val="sc161"/>
          <w:rFonts w:ascii="微软雅黑" w:eastAsia="微软雅黑" w:hAnsi="微软雅黑" w:cs="Times New Roman"/>
          <w:color w:val="00B050"/>
          <w:sz w:val="32"/>
          <w:szCs w:val="32"/>
        </w:rPr>
      </w:pPr>
      <w:r w:rsidRPr="00722981">
        <w:rPr>
          <w:rStyle w:val="sc161"/>
          <w:rFonts w:ascii="微软雅黑" w:eastAsia="微软雅黑" w:hAnsi="微软雅黑" w:cs="Times New Roman" w:hint="eastAsia"/>
          <w:color w:val="00B050"/>
          <w:sz w:val="32"/>
          <w:szCs w:val="32"/>
        </w:rPr>
        <w:lastRenderedPageBreak/>
        <w:t>M</w:t>
      </w:r>
      <w:r w:rsidRPr="00722981">
        <w:rPr>
          <w:rStyle w:val="sc161"/>
          <w:rFonts w:ascii="微软雅黑" w:eastAsia="微软雅黑" w:hAnsi="微软雅黑" w:cs="Times New Roman"/>
          <w:color w:val="00B050"/>
          <w:sz w:val="32"/>
          <w:szCs w:val="32"/>
        </w:rPr>
        <w:t>agicBlock</w:t>
      </w:r>
      <w:r w:rsidRPr="00AF75E5">
        <w:rPr>
          <w:rStyle w:val="sc161"/>
          <w:rFonts w:ascii="微软雅黑" w:eastAsia="微软雅黑" w:hAnsi="微软雅黑" w:cs="Times New Roman"/>
          <w:color w:val="00B050"/>
          <w:sz w:val="32"/>
          <w:szCs w:val="32"/>
        </w:rPr>
        <w:t xml:space="preserve"> tutorial</w:t>
      </w:r>
    </w:p>
    <w:p w14:paraId="700E31D6" w14:textId="02200D07" w:rsidR="00AF75E5" w:rsidRDefault="00C50768" w:rsidP="00C97EAB">
      <w:pPr>
        <w:jc w:val="center"/>
        <w:rPr>
          <w:rStyle w:val="sc161"/>
          <w:rFonts w:ascii="微软雅黑" w:eastAsia="微软雅黑" w:hAnsi="微软雅黑" w:cs="Times New Roman"/>
          <w:color w:val="00B0F0"/>
          <w:sz w:val="36"/>
          <w:szCs w:val="36"/>
        </w:rPr>
      </w:pPr>
      <w:r>
        <w:rPr>
          <w:noProof/>
        </w:rPr>
        <w:drawing>
          <wp:inline distT="0" distB="0" distL="0" distR="0" wp14:anchorId="22A083CF" wp14:editId="18A6CF06">
            <wp:extent cx="5966820" cy="38357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482" cy="3838084"/>
                    </a:xfrm>
                    <a:prstGeom prst="rect">
                      <a:avLst/>
                    </a:prstGeom>
                  </pic:spPr>
                </pic:pic>
              </a:graphicData>
            </a:graphic>
          </wp:inline>
        </w:drawing>
      </w:r>
    </w:p>
    <w:p w14:paraId="23E88C02" w14:textId="6AF44505" w:rsidR="00241E2E" w:rsidRDefault="00241E2E" w:rsidP="00241E2E">
      <w:pPr>
        <w:pStyle w:val="3"/>
        <w:shd w:val="clear" w:color="auto" w:fill="FCFCFC"/>
        <w:rPr>
          <w:rFonts w:ascii="Georgia" w:hAnsi="Georgia"/>
          <w:color w:val="404040"/>
          <w:sz w:val="30"/>
          <w:szCs w:val="30"/>
        </w:rPr>
      </w:pPr>
      <w:r w:rsidRPr="00241E2E">
        <w:rPr>
          <w:rFonts w:ascii="Georgia" w:hAnsi="Georgia"/>
          <w:color w:val="404040"/>
          <w:sz w:val="30"/>
          <w:szCs w:val="30"/>
        </w:rPr>
        <w:t>Tab 1: menu bar</w:t>
      </w:r>
    </w:p>
    <w:p w14:paraId="3808CCD3" w14:textId="0A59173D" w:rsidR="00CD661B" w:rsidRPr="00CD661B" w:rsidRDefault="00CD661B" w:rsidP="00CD661B">
      <w:pPr>
        <w:rPr>
          <w:rFonts w:ascii="微软雅黑" w:eastAsia="微软雅黑" w:hAnsi="微软雅黑"/>
          <w:szCs w:val="24"/>
        </w:rPr>
      </w:pPr>
      <w:r w:rsidRPr="00CD661B">
        <w:rPr>
          <w:rFonts w:ascii="微软雅黑" w:eastAsia="微软雅黑" w:hAnsi="微软雅黑"/>
          <w:szCs w:val="24"/>
        </w:rPr>
        <w:t>Language choice</w:t>
      </w:r>
    </w:p>
    <w:p w14:paraId="16DD2A52" w14:textId="586CD8D0" w:rsidR="00CD661B" w:rsidRPr="00CD661B" w:rsidRDefault="00CD661B" w:rsidP="00CD661B">
      <w:pPr>
        <w:rPr>
          <w:rFonts w:ascii="微软雅黑" w:eastAsia="微软雅黑" w:hAnsi="微软雅黑"/>
          <w:szCs w:val="24"/>
        </w:rPr>
      </w:pPr>
      <w:r w:rsidRPr="00CD661B">
        <w:rPr>
          <w:rFonts w:ascii="微软雅黑" w:eastAsia="微软雅黑" w:hAnsi="微软雅黑"/>
          <w:szCs w:val="24"/>
        </w:rPr>
        <w:t>Import file, save file</w:t>
      </w:r>
    </w:p>
    <w:p w14:paraId="62C6874A" w14:textId="14270D5E" w:rsidR="00CD661B" w:rsidRPr="00CD661B" w:rsidRDefault="00CD661B" w:rsidP="00CD661B">
      <w:pPr>
        <w:rPr>
          <w:rFonts w:ascii="微软雅黑" w:eastAsia="微软雅黑" w:hAnsi="微软雅黑"/>
          <w:szCs w:val="24"/>
        </w:rPr>
      </w:pPr>
      <w:r w:rsidRPr="00CD661B">
        <w:rPr>
          <w:rFonts w:ascii="微软雅黑" w:eastAsia="微软雅黑" w:hAnsi="微软雅黑"/>
          <w:szCs w:val="24"/>
        </w:rPr>
        <w:t>Tutorial learning</w:t>
      </w:r>
    </w:p>
    <w:p w14:paraId="39389AE7" w14:textId="1B95E6E1" w:rsidR="00CD661B" w:rsidRPr="00CD661B" w:rsidRDefault="00CD661B" w:rsidP="00CD661B">
      <w:pPr>
        <w:rPr>
          <w:rFonts w:ascii="微软雅黑" w:eastAsia="微软雅黑" w:hAnsi="微软雅黑"/>
          <w:szCs w:val="24"/>
        </w:rPr>
      </w:pPr>
      <w:r w:rsidRPr="00CD661B">
        <w:rPr>
          <w:rFonts w:ascii="微软雅黑" w:eastAsia="微软雅黑" w:hAnsi="微软雅黑"/>
          <w:szCs w:val="24"/>
        </w:rPr>
        <w:t>Naming works</w:t>
      </w:r>
    </w:p>
    <w:p w14:paraId="60C710E4" w14:textId="49F4BE34" w:rsidR="00CD661B" w:rsidRPr="00CD661B" w:rsidRDefault="00CD661B" w:rsidP="00CD661B">
      <w:pPr>
        <w:rPr>
          <w:rFonts w:ascii="微软雅黑" w:eastAsia="微软雅黑" w:hAnsi="微软雅黑"/>
          <w:szCs w:val="24"/>
        </w:rPr>
      </w:pPr>
      <w:r w:rsidRPr="00CD661B">
        <w:rPr>
          <w:rFonts w:ascii="微软雅黑" w:eastAsia="微软雅黑" w:hAnsi="微软雅黑"/>
          <w:szCs w:val="24"/>
        </w:rPr>
        <w:t>View examples</w:t>
      </w:r>
    </w:p>
    <w:p w14:paraId="60A1EDDA" w14:textId="3F2EAFF1" w:rsidR="00CD661B" w:rsidRPr="00CD661B" w:rsidRDefault="00CD661B" w:rsidP="00CD661B">
      <w:pPr>
        <w:rPr>
          <w:rFonts w:ascii="微软雅黑" w:eastAsia="微软雅黑" w:hAnsi="微软雅黑" w:cs="Arial"/>
          <w:color w:val="333333"/>
          <w:szCs w:val="24"/>
          <w:shd w:val="clear" w:color="auto" w:fill="F9F9F9"/>
        </w:rPr>
      </w:pPr>
      <w:r>
        <w:rPr>
          <w:rFonts w:ascii="微软雅黑" w:eastAsia="微软雅黑" w:hAnsi="微软雅黑" w:cs="Arial"/>
          <w:color w:val="333333"/>
          <w:szCs w:val="24"/>
          <w:shd w:val="clear" w:color="auto" w:fill="F9F9F9"/>
        </w:rPr>
        <w:t>I</w:t>
      </w:r>
      <w:r w:rsidRPr="00CD661B">
        <w:rPr>
          <w:rFonts w:ascii="微软雅黑" w:eastAsia="微软雅黑" w:hAnsi="微软雅黑" w:cs="Arial"/>
          <w:color w:val="333333"/>
          <w:szCs w:val="24"/>
          <w:shd w:val="clear" w:color="auto" w:fill="F9F9F9"/>
        </w:rPr>
        <w:t>nstall driver</w:t>
      </w:r>
    </w:p>
    <w:p w14:paraId="564B8083" w14:textId="0A2BC71F" w:rsidR="00241E2E" w:rsidRDefault="00241E2E" w:rsidP="00241E2E">
      <w:pPr>
        <w:pStyle w:val="3"/>
        <w:shd w:val="clear" w:color="auto" w:fill="FCFCFC"/>
        <w:rPr>
          <w:rFonts w:ascii="Georgia" w:hAnsi="Georgia"/>
          <w:color w:val="404040"/>
          <w:sz w:val="30"/>
          <w:szCs w:val="30"/>
        </w:rPr>
      </w:pPr>
      <w:r w:rsidRPr="00241E2E">
        <w:rPr>
          <w:rFonts w:ascii="Georgia" w:hAnsi="Georgia"/>
          <w:color w:val="404040"/>
          <w:sz w:val="30"/>
          <w:szCs w:val="30"/>
        </w:rPr>
        <w:t>Label 2: building block area</w:t>
      </w:r>
    </w:p>
    <w:p w14:paraId="4C82B319" w14:textId="76D2AF98" w:rsidR="00CD661B" w:rsidRPr="00CD661B" w:rsidRDefault="00CD661B" w:rsidP="00CD661B">
      <w:pPr>
        <w:rPr>
          <w:rFonts w:ascii="微软雅黑" w:eastAsia="微软雅黑" w:hAnsi="微软雅黑"/>
        </w:rPr>
      </w:pPr>
      <w:r w:rsidRPr="00CD661B">
        <w:rPr>
          <w:rFonts w:ascii="微软雅黑" w:eastAsia="微软雅黑" w:hAnsi="微软雅黑"/>
        </w:rPr>
        <w:t>All blocks</w:t>
      </w:r>
    </w:p>
    <w:p w14:paraId="0BA74F7C" w14:textId="58681133" w:rsidR="00CD661B" w:rsidRPr="00CD661B" w:rsidRDefault="00CD661B" w:rsidP="00CD661B">
      <w:pPr>
        <w:rPr>
          <w:rFonts w:ascii="微软雅黑" w:eastAsia="微软雅黑" w:hAnsi="微软雅黑"/>
        </w:rPr>
      </w:pPr>
      <w:r w:rsidRPr="00CD661B">
        <w:rPr>
          <w:rFonts w:ascii="微软雅黑" w:eastAsia="微软雅黑" w:hAnsi="微软雅黑"/>
        </w:rPr>
        <w:t>Use to switch workspace columns</w:t>
      </w:r>
    </w:p>
    <w:p w14:paraId="2B68AA2B" w14:textId="66CF0131" w:rsidR="00CD661B" w:rsidRPr="00CD661B" w:rsidRDefault="00CD661B" w:rsidP="00CD661B">
      <w:pPr>
        <w:rPr>
          <w:rFonts w:ascii="微软雅黑" w:eastAsia="微软雅黑" w:hAnsi="微软雅黑"/>
        </w:rPr>
      </w:pPr>
      <w:r w:rsidRPr="00CD661B">
        <w:rPr>
          <w:rFonts w:ascii="微软雅黑" w:eastAsia="微软雅黑" w:hAnsi="微软雅黑"/>
        </w:rPr>
        <w:t>Add extension</w:t>
      </w:r>
    </w:p>
    <w:p w14:paraId="5CB1BE5A" w14:textId="03D63E72" w:rsidR="00241E2E" w:rsidRDefault="00241E2E" w:rsidP="00CD661B">
      <w:pPr>
        <w:pStyle w:val="3"/>
        <w:shd w:val="clear" w:color="auto" w:fill="FCFCFC"/>
        <w:rPr>
          <w:rFonts w:ascii="Georgia" w:hAnsi="Georgia"/>
          <w:color w:val="404040"/>
          <w:sz w:val="30"/>
          <w:szCs w:val="30"/>
        </w:rPr>
      </w:pPr>
      <w:r w:rsidRPr="00241E2E">
        <w:rPr>
          <w:rFonts w:ascii="Georgia" w:hAnsi="Georgia"/>
          <w:color w:val="404040"/>
          <w:sz w:val="30"/>
          <w:szCs w:val="30"/>
        </w:rPr>
        <w:lastRenderedPageBreak/>
        <w:t>Tab 3: programming area</w:t>
      </w:r>
    </w:p>
    <w:p w14:paraId="4D265C9A" w14:textId="71D2675D" w:rsidR="00CD661B" w:rsidRPr="009F72FD" w:rsidRDefault="00CD661B" w:rsidP="00CD661B">
      <w:pPr>
        <w:rPr>
          <w:rFonts w:ascii="微软雅黑" w:eastAsia="微软雅黑" w:hAnsi="微软雅黑"/>
        </w:rPr>
      </w:pPr>
      <w:r w:rsidRPr="009F72FD">
        <w:rPr>
          <w:rFonts w:ascii="微软雅黑" w:eastAsia="微软雅黑" w:hAnsi="微软雅黑"/>
        </w:rPr>
        <w:t>Drag the graphic block of the building block area here</w:t>
      </w:r>
    </w:p>
    <w:p w14:paraId="2FD441F6" w14:textId="27A570B6" w:rsidR="00CD661B" w:rsidRPr="009F72FD" w:rsidRDefault="00CD661B" w:rsidP="00CD661B">
      <w:pPr>
        <w:rPr>
          <w:rFonts w:ascii="微软雅黑" w:eastAsia="微软雅黑" w:hAnsi="微软雅黑"/>
        </w:rPr>
      </w:pPr>
      <w:r w:rsidRPr="009F72FD">
        <w:rPr>
          <w:rFonts w:ascii="微软雅黑" w:eastAsia="微软雅黑" w:hAnsi="微软雅黑"/>
        </w:rPr>
        <w:t>The graph of the programming area can generate the corresponding Arduino C + + code to the code area</w:t>
      </w:r>
    </w:p>
    <w:p w14:paraId="29E057D1" w14:textId="6A79978B" w:rsidR="00241E2E" w:rsidRDefault="00F8344B" w:rsidP="00241E2E">
      <w:pPr>
        <w:pStyle w:val="3"/>
        <w:shd w:val="clear" w:color="auto" w:fill="FCFCFC"/>
        <w:rPr>
          <w:rFonts w:ascii="Georgia" w:hAnsi="Georgia"/>
          <w:color w:val="404040"/>
          <w:sz w:val="30"/>
          <w:szCs w:val="30"/>
        </w:rPr>
      </w:pPr>
      <w:r w:rsidRPr="00F8344B">
        <w:rPr>
          <w:rFonts w:ascii="Georgia" w:hAnsi="Georgia"/>
          <w:color w:val="404040"/>
          <w:sz w:val="30"/>
          <w:szCs w:val="30"/>
        </w:rPr>
        <w:t>Tab 4: stage area (in scratch mode) / code area (in Arduino mode)</w:t>
      </w:r>
    </w:p>
    <w:p w14:paraId="55B7B265" w14:textId="097A2520" w:rsidR="009F72FD" w:rsidRPr="009F72FD" w:rsidRDefault="009F72FD" w:rsidP="009F72FD">
      <w:pPr>
        <w:rPr>
          <w:rFonts w:ascii="微软雅黑" w:eastAsia="微软雅黑" w:hAnsi="微软雅黑"/>
        </w:rPr>
      </w:pPr>
      <w:r w:rsidRPr="009F72FD">
        <w:rPr>
          <w:rFonts w:ascii="微软雅黑" w:eastAsia="微软雅黑" w:hAnsi="微软雅黑"/>
        </w:rPr>
        <w:t>Controlling cartoon characters by graphic block in programming area in scratch mode</w:t>
      </w:r>
    </w:p>
    <w:p w14:paraId="2DEEF2A6" w14:textId="249D6479" w:rsidR="009F72FD" w:rsidRPr="009F72FD" w:rsidRDefault="009F72FD" w:rsidP="009F72FD">
      <w:pPr>
        <w:rPr>
          <w:rFonts w:ascii="微软雅黑" w:eastAsia="微软雅黑" w:hAnsi="微软雅黑"/>
        </w:rPr>
      </w:pPr>
      <w:r w:rsidRPr="009F72FD">
        <w:rPr>
          <w:rFonts w:ascii="微软雅黑" w:eastAsia="微软雅黑" w:hAnsi="微软雅黑"/>
        </w:rPr>
        <w:t>You can add cartoon characters and background pictures through Annie</w:t>
      </w:r>
    </w:p>
    <w:p w14:paraId="452437F8" w14:textId="4A928A1B" w:rsidR="009F72FD" w:rsidRPr="009F72FD" w:rsidRDefault="009F72FD" w:rsidP="009F72FD">
      <w:pPr>
        <w:rPr>
          <w:rFonts w:ascii="微软雅黑" w:eastAsia="微软雅黑" w:hAnsi="微软雅黑"/>
        </w:rPr>
      </w:pPr>
      <w:r w:rsidRPr="009F72FD">
        <w:rPr>
          <w:rFonts w:ascii="微软雅黑" w:eastAsia="微软雅黑" w:hAnsi="微软雅黑"/>
        </w:rPr>
        <w:t>In the Arduino mode, the graphics of the programming area generate the corresponding Arduino C + + code into it</w:t>
      </w:r>
    </w:p>
    <w:p w14:paraId="21C5F960" w14:textId="5BDE2640" w:rsidR="00241E2E" w:rsidRDefault="00F8344B" w:rsidP="00241E2E">
      <w:pPr>
        <w:pStyle w:val="3"/>
        <w:shd w:val="clear" w:color="auto" w:fill="FCFCFC"/>
        <w:rPr>
          <w:rFonts w:ascii="Georgia" w:hAnsi="Georgia"/>
          <w:color w:val="404040"/>
          <w:sz w:val="30"/>
          <w:szCs w:val="30"/>
        </w:rPr>
      </w:pPr>
      <w:r w:rsidRPr="00F8344B">
        <w:rPr>
          <w:rFonts w:ascii="Georgia" w:hAnsi="Georgia"/>
          <w:color w:val="404040"/>
          <w:sz w:val="30"/>
          <w:szCs w:val="30"/>
        </w:rPr>
        <w:t>Label 5: control area</w:t>
      </w:r>
    </w:p>
    <w:p w14:paraId="15B03FBE" w14:textId="13961C63" w:rsidR="009F72FD" w:rsidRPr="00EE2FE9" w:rsidRDefault="009F72FD" w:rsidP="009F72FD">
      <w:pPr>
        <w:rPr>
          <w:rFonts w:ascii="微软雅黑" w:eastAsia="微软雅黑" w:hAnsi="微软雅黑"/>
        </w:rPr>
      </w:pPr>
      <w:r w:rsidRPr="00EE2FE9">
        <w:rPr>
          <w:rFonts w:ascii="微软雅黑" w:eastAsia="微软雅黑" w:hAnsi="微软雅黑"/>
        </w:rPr>
        <w:t>Control some actions of cartoon characters</w:t>
      </w:r>
    </w:p>
    <w:p w14:paraId="592C4EA5" w14:textId="6102A7A2" w:rsidR="0056766D" w:rsidRDefault="00DD4416" w:rsidP="0056766D">
      <w:pPr>
        <w:rPr>
          <w:rStyle w:val="sc161"/>
          <w:rFonts w:ascii="微软雅黑" w:eastAsia="微软雅黑" w:hAnsi="微软雅黑" w:cs="Times New Roman"/>
          <w:color w:val="00B050"/>
          <w:sz w:val="32"/>
          <w:szCs w:val="32"/>
        </w:rPr>
      </w:pPr>
      <w:r w:rsidRPr="00DD4416">
        <w:rPr>
          <w:rStyle w:val="sc161"/>
          <w:rFonts w:ascii="微软雅黑" w:eastAsia="微软雅黑" w:hAnsi="微软雅黑" w:cs="Times New Roman"/>
          <w:color w:val="00B050"/>
          <w:sz w:val="32"/>
          <w:szCs w:val="32"/>
        </w:rPr>
        <w:t>Upload the first program for the development board in Arduino mode: light up the LED</w:t>
      </w:r>
    </w:p>
    <w:p w14:paraId="3DE5E89D" w14:textId="3C8F37E3" w:rsidR="0092598A" w:rsidRDefault="0092598A" w:rsidP="0056766D">
      <w:pPr>
        <w:rPr>
          <w:rStyle w:val="sc161"/>
          <w:rFonts w:ascii="微软雅黑" w:eastAsia="微软雅黑" w:hAnsi="微软雅黑" w:cs="Times New Roman"/>
          <w:color w:val="D29F0F" w:themeColor="background2" w:themeShade="80"/>
          <w:sz w:val="30"/>
          <w:szCs w:val="30"/>
        </w:rPr>
      </w:pPr>
      <w:r w:rsidRPr="0092598A">
        <w:rPr>
          <w:rStyle w:val="sc161"/>
          <w:rFonts w:ascii="微软雅黑" w:eastAsia="微软雅黑" w:hAnsi="微软雅黑" w:cs="Times New Roman"/>
          <w:color w:val="D29F0F" w:themeColor="background2" w:themeShade="80"/>
          <w:sz w:val="30"/>
          <w:szCs w:val="30"/>
        </w:rPr>
        <w:t>Choice mode</w:t>
      </w:r>
    </w:p>
    <w:p w14:paraId="5D5FD867" w14:textId="101047D8" w:rsidR="00956989" w:rsidRDefault="00956989" w:rsidP="00956989">
      <w:pPr>
        <w:ind w:firstLine="420"/>
        <w:rPr>
          <w:rStyle w:val="sc161"/>
          <w:rFonts w:ascii="微软雅黑" w:eastAsia="微软雅黑" w:hAnsi="微软雅黑" w:cs="Times New Roman"/>
          <w:color w:val="auto"/>
          <w:sz w:val="24"/>
          <w:szCs w:val="24"/>
        </w:rPr>
      </w:pPr>
      <w:r w:rsidRPr="00956989">
        <w:rPr>
          <w:rStyle w:val="sc161"/>
          <w:rFonts w:ascii="微软雅黑" w:eastAsia="微软雅黑" w:hAnsi="微软雅黑" w:cs="Times New Roman"/>
          <w:color w:val="auto"/>
          <w:sz w:val="24"/>
          <w:szCs w:val="24"/>
        </w:rPr>
        <w:t>First of all, we click the Arduino button in the upper right corner to switch the mode to Arduino mode. In Arduino mode, we can connect the computer and Arduino development board through the USB cable, and then write a program to light the LED light with the graphic block of magicblock and upload it to the board</w:t>
      </w:r>
    </w:p>
    <w:p w14:paraId="5BA0D42D" w14:textId="214B735E" w:rsidR="00956989" w:rsidRPr="00956989" w:rsidRDefault="00956989" w:rsidP="00956989">
      <w:pPr>
        <w:ind w:firstLine="420"/>
        <w:jc w:val="center"/>
        <w:rPr>
          <w:rStyle w:val="sc161"/>
          <w:rFonts w:ascii="微软雅黑" w:eastAsia="微软雅黑" w:hAnsi="微软雅黑" w:cs="Times New Roman"/>
          <w:color w:val="auto"/>
          <w:sz w:val="24"/>
          <w:szCs w:val="24"/>
        </w:rPr>
      </w:pPr>
      <w:r>
        <w:rPr>
          <w:noProof/>
        </w:rPr>
        <w:lastRenderedPageBreak/>
        <w:drawing>
          <wp:inline distT="0" distB="0" distL="0" distR="0" wp14:anchorId="6695B21D" wp14:editId="59B8649D">
            <wp:extent cx="6354754" cy="4085112"/>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3541" cy="4090761"/>
                    </a:xfrm>
                    <a:prstGeom prst="rect">
                      <a:avLst/>
                    </a:prstGeom>
                  </pic:spPr>
                </pic:pic>
              </a:graphicData>
            </a:graphic>
          </wp:inline>
        </w:drawing>
      </w:r>
    </w:p>
    <w:p w14:paraId="48ECF2F5" w14:textId="1A73DCD4" w:rsidR="00956989" w:rsidRDefault="00956989" w:rsidP="0056766D">
      <w:pPr>
        <w:rPr>
          <w:rStyle w:val="sc161"/>
          <w:rFonts w:ascii="微软雅黑" w:eastAsia="微软雅黑" w:hAnsi="微软雅黑" w:cs="Times New Roman"/>
          <w:color w:val="D29F0F" w:themeColor="background2" w:themeShade="80"/>
          <w:sz w:val="30"/>
          <w:szCs w:val="30"/>
        </w:rPr>
      </w:pPr>
      <w:r w:rsidRPr="00956989">
        <w:rPr>
          <w:rStyle w:val="sc161"/>
          <w:rFonts w:ascii="微软雅黑" w:eastAsia="微软雅黑" w:hAnsi="微软雅黑" w:cs="Times New Roman"/>
          <w:color w:val="D29F0F" w:themeColor="background2" w:themeShade="80"/>
          <w:sz w:val="30"/>
          <w:szCs w:val="30"/>
        </w:rPr>
        <w:t>Block description</w:t>
      </w:r>
    </w:p>
    <w:p w14:paraId="69EB74F9" w14:textId="4982C330" w:rsidR="00825F8B" w:rsidRDefault="00825F8B" w:rsidP="00825F8B">
      <w:pPr>
        <w:ind w:firstLine="420"/>
        <w:rPr>
          <w:rStyle w:val="sc161"/>
          <w:rFonts w:ascii="微软雅黑" w:eastAsia="微软雅黑" w:hAnsi="微软雅黑" w:cs="Times New Roman"/>
          <w:color w:val="auto"/>
          <w:sz w:val="24"/>
          <w:szCs w:val="24"/>
        </w:rPr>
      </w:pPr>
      <w:r w:rsidRPr="00825F8B">
        <w:rPr>
          <w:rStyle w:val="sc161"/>
          <w:rFonts w:ascii="微软雅黑" w:eastAsia="微软雅黑" w:hAnsi="微软雅黑" w:cs="Times New Roman"/>
          <w:color w:val="auto"/>
          <w:sz w:val="24"/>
          <w:szCs w:val="24"/>
        </w:rPr>
        <w:t>In the control class, there are some graphic blocks used to control the execution order of the program, such as the "waiting" graphic block, which is used to delay the execution of the program. For example, if we want the LED light to be on for one second, we need this graphic block, "repeat execution" graphic block is used to make the program execute in a circular way, and we can specify the number of times to let the program execute in a circular way, "if, otherwise" graphic block is used to judge one Whether the expressions are correct or not to let the program execute</w:t>
      </w:r>
    </w:p>
    <w:p w14:paraId="3886EECA" w14:textId="73F20557" w:rsidR="00825F8B" w:rsidRDefault="00825F8B" w:rsidP="00825F8B">
      <w:pPr>
        <w:ind w:firstLine="420"/>
        <w:jc w:val="center"/>
        <w:rPr>
          <w:rStyle w:val="sc161"/>
          <w:rFonts w:ascii="微软雅黑" w:eastAsia="微软雅黑" w:hAnsi="微软雅黑" w:cs="Times New Roman"/>
          <w:color w:val="auto"/>
          <w:sz w:val="24"/>
          <w:szCs w:val="24"/>
        </w:rPr>
      </w:pPr>
      <w:r>
        <w:rPr>
          <w:noProof/>
        </w:rPr>
        <w:lastRenderedPageBreak/>
        <w:drawing>
          <wp:inline distT="0" distB="0" distL="0" distR="0" wp14:anchorId="4F03400C" wp14:editId="4ABCFDE0">
            <wp:extent cx="4505325" cy="26479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25" cy="2647950"/>
                    </a:xfrm>
                    <a:prstGeom prst="rect">
                      <a:avLst/>
                    </a:prstGeom>
                  </pic:spPr>
                </pic:pic>
              </a:graphicData>
            </a:graphic>
          </wp:inline>
        </w:drawing>
      </w:r>
    </w:p>
    <w:p w14:paraId="26C3C588" w14:textId="27FA5360" w:rsidR="00026F95" w:rsidRDefault="00026F95" w:rsidP="00026F95">
      <w:pPr>
        <w:ind w:firstLine="420"/>
        <w:rPr>
          <w:rStyle w:val="sc161"/>
          <w:rFonts w:ascii="微软雅黑" w:eastAsia="微软雅黑" w:hAnsi="微软雅黑" w:cs="Times New Roman"/>
          <w:color w:val="auto"/>
          <w:sz w:val="24"/>
          <w:szCs w:val="24"/>
        </w:rPr>
      </w:pPr>
      <w:r w:rsidRPr="00026F95">
        <w:rPr>
          <w:rStyle w:val="sc161"/>
          <w:rFonts w:ascii="微软雅黑" w:eastAsia="微软雅黑" w:hAnsi="微软雅黑" w:cs="Times New Roman"/>
          <w:color w:val="auto"/>
          <w:sz w:val="24"/>
          <w:szCs w:val="24"/>
        </w:rPr>
        <w:t>In the operation class, there are some graphic blocks for mathematical addition, subtraction, multiplication, division, size judgment and logical judgment with, or, true and false</w:t>
      </w:r>
    </w:p>
    <w:p w14:paraId="495D5361" w14:textId="36F2841D" w:rsidR="00026F95" w:rsidRDefault="00026F95" w:rsidP="00026F95">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1891DA7" wp14:editId="4443598C">
            <wp:extent cx="4972050" cy="1609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2050" cy="1609725"/>
                    </a:xfrm>
                    <a:prstGeom prst="rect">
                      <a:avLst/>
                    </a:prstGeom>
                  </pic:spPr>
                </pic:pic>
              </a:graphicData>
            </a:graphic>
          </wp:inline>
        </w:drawing>
      </w:r>
    </w:p>
    <w:p w14:paraId="10C31CC9" w14:textId="7FAB93D6" w:rsidR="00C73433" w:rsidRDefault="00C73433" w:rsidP="00C73433">
      <w:pPr>
        <w:ind w:firstLine="420"/>
        <w:rPr>
          <w:rStyle w:val="sc161"/>
          <w:rFonts w:ascii="微软雅黑" w:eastAsia="微软雅黑" w:hAnsi="微软雅黑" w:cs="Times New Roman"/>
          <w:color w:val="auto"/>
          <w:sz w:val="24"/>
          <w:szCs w:val="24"/>
        </w:rPr>
      </w:pPr>
      <w:r w:rsidRPr="00C73433">
        <w:rPr>
          <w:rStyle w:val="sc161"/>
          <w:rFonts w:ascii="微软雅黑" w:eastAsia="微软雅黑" w:hAnsi="微软雅黑" w:cs="Times New Roman"/>
          <w:color w:val="auto"/>
          <w:sz w:val="24"/>
          <w:szCs w:val="24"/>
        </w:rPr>
        <w:t>In the variable class, there are some graphic blocks used to create global or local variables and set variable values. The maximum, minimum, remainder, random number and rounding of variable values and numbers are taken</w:t>
      </w:r>
    </w:p>
    <w:p w14:paraId="2377116B" w14:textId="36610C5F" w:rsidR="005D30AD" w:rsidRDefault="00C73433" w:rsidP="00E5424C">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10803C8" wp14:editId="2CC38F2F">
            <wp:extent cx="3396343" cy="18347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7649" cy="1835414"/>
                    </a:xfrm>
                    <a:prstGeom prst="rect">
                      <a:avLst/>
                    </a:prstGeom>
                  </pic:spPr>
                </pic:pic>
              </a:graphicData>
            </a:graphic>
          </wp:inline>
        </w:drawing>
      </w:r>
    </w:p>
    <w:p w14:paraId="44245DF8" w14:textId="54E5AB98" w:rsidR="00E5424C" w:rsidRDefault="00E5424C" w:rsidP="00E5424C">
      <w:pPr>
        <w:ind w:firstLine="420"/>
        <w:rPr>
          <w:rStyle w:val="sc161"/>
          <w:rFonts w:ascii="微软雅黑" w:eastAsia="微软雅黑" w:hAnsi="微软雅黑" w:cs="Times New Roman"/>
          <w:color w:val="auto"/>
          <w:sz w:val="24"/>
          <w:szCs w:val="24"/>
        </w:rPr>
      </w:pPr>
      <w:r w:rsidRPr="00E5424C">
        <w:rPr>
          <w:rStyle w:val="sc161"/>
          <w:rFonts w:ascii="微软雅黑" w:eastAsia="微软雅黑" w:hAnsi="微软雅黑" w:cs="Times New Roman"/>
          <w:color w:val="auto"/>
          <w:sz w:val="24"/>
          <w:szCs w:val="24"/>
        </w:rPr>
        <w:lastRenderedPageBreak/>
        <w:t>Arduino class, serial port class, sensor class, actuator class, display class graphics block: these five types of graphics block belong to Arduino graphics block, which is the main graphics block we use for Arduino board writing program</w:t>
      </w:r>
    </w:p>
    <w:p w14:paraId="71B04DF7" w14:textId="49C5D558" w:rsidR="00070C2D" w:rsidRDefault="00070C2D" w:rsidP="00070C2D">
      <w:pPr>
        <w:rPr>
          <w:rStyle w:val="sc161"/>
          <w:rFonts w:ascii="微软雅黑" w:eastAsia="微软雅黑" w:hAnsi="微软雅黑" w:cs="Times New Roman"/>
          <w:color w:val="auto"/>
          <w:sz w:val="24"/>
          <w:szCs w:val="24"/>
        </w:rPr>
      </w:pPr>
      <w:r>
        <w:rPr>
          <w:noProof/>
        </w:rPr>
        <w:drawing>
          <wp:inline distT="0" distB="0" distL="0" distR="0" wp14:anchorId="640DA083" wp14:editId="79D39BA7">
            <wp:extent cx="1896480" cy="5213268"/>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3207" cy="5231761"/>
                    </a:xfrm>
                    <a:prstGeom prst="rect">
                      <a:avLst/>
                    </a:prstGeom>
                  </pic:spPr>
                </pic:pic>
              </a:graphicData>
            </a:graphic>
          </wp:inline>
        </w:drawing>
      </w:r>
      <w:r>
        <w:rPr>
          <w:rStyle w:val="sc161"/>
          <w:rFonts w:ascii="微软雅黑" w:eastAsia="微软雅黑" w:hAnsi="微软雅黑" w:cs="Times New Roman" w:hint="eastAsia"/>
          <w:color w:val="auto"/>
          <w:sz w:val="24"/>
          <w:szCs w:val="24"/>
        </w:rPr>
        <w:t xml:space="preserve"> </w:t>
      </w:r>
      <w:r>
        <w:rPr>
          <w:rStyle w:val="sc161"/>
          <w:rFonts w:ascii="微软雅黑" w:eastAsia="微软雅黑" w:hAnsi="微软雅黑" w:cs="Times New Roman"/>
          <w:color w:val="auto"/>
          <w:sz w:val="24"/>
          <w:szCs w:val="24"/>
        </w:rPr>
        <w:t xml:space="preserve">                         </w:t>
      </w:r>
      <w:r>
        <w:rPr>
          <w:noProof/>
        </w:rPr>
        <w:drawing>
          <wp:inline distT="0" distB="0" distL="0" distR="0" wp14:anchorId="3AB94F79" wp14:editId="722AB1A4">
            <wp:extent cx="2219325" cy="5419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9325" cy="5419725"/>
                    </a:xfrm>
                    <a:prstGeom prst="rect">
                      <a:avLst/>
                    </a:prstGeom>
                  </pic:spPr>
                </pic:pic>
              </a:graphicData>
            </a:graphic>
          </wp:inline>
        </w:drawing>
      </w:r>
    </w:p>
    <w:p w14:paraId="5D98D3C6" w14:textId="6233BBCE" w:rsidR="00E5424C" w:rsidRPr="00825F8B" w:rsidRDefault="00E5424C" w:rsidP="00070C2D">
      <w:pPr>
        <w:ind w:firstLine="420"/>
        <w:rPr>
          <w:rStyle w:val="sc161"/>
          <w:rFonts w:ascii="微软雅黑" w:eastAsia="微软雅黑" w:hAnsi="微软雅黑" w:cs="Times New Roman"/>
          <w:color w:val="auto"/>
          <w:sz w:val="24"/>
          <w:szCs w:val="24"/>
        </w:rPr>
      </w:pPr>
      <w:r>
        <w:rPr>
          <w:noProof/>
        </w:rPr>
        <w:lastRenderedPageBreak/>
        <w:drawing>
          <wp:inline distT="0" distB="0" distL="0" distR="0" wp14:anchorId="77C58F36" wp14:editId="4B22D4C2">
            <wp:extent cx="2006930" cy="5675059"/>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6930" cy="5675059"/>
                    </a:xfrm>
                    <a:prstGeom prst="rect">
                      <a:avLst/>
                    </a:prstGeom>
                  </pic:spPr>
                </pic:pic>
              </a:graphicData>
            </a:graphic>
          </wp:inline>
        </w:drawing>
      </w:r>
      <w:r w:rsidR="00070C2D">
        <w:rPr>
          <w:rStyle w:val="sc161"/>
          <w:rFonts w:ascii="微软雅黑" w:eastAsia="微软雅黑" w:hAnsi="微软雅黑" w:cs="Times New Roman" w:hint="eastAsia"/>
          <w:color w:val="auto"/>
          <w:sz w:val="24"/>
          <w:szCs w:val="24"/>
        </w:rPr>
        <w:t xml:space="preserve"> </w:t>
      </w:r>
      <w:r w:rsidR="00070C2D">
        <w:rPr>
          <w:rStyle w:val="sc161"/>
          <w:rFonts w:ascii="微软雅黑" w:eastAsia="微软雅黑" w:hAnsi="微软雅黑" w:cs="Times New Roman"/>
          <w:color w:val="auto"/>
          <w:sz w:val="24"/>
          <w:szCs w:val="24"/>
        </w:rPr>
        <w:t xml:space="preserve">                      </w:t>
      </w:r>
      <w:r w:rsidR="00070C2D">
        <w:rPr>
          <w:noProof/>
        </w:rPr>
        <w:drawing>
          <wp:inline distT="0" distB="0" distL="0" distR="0" wp14:anchorId="65486719" wp14:editId="25A80D84">
            <wp:extent cx="2209800" cy="6153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6153150"/>
                    </a:xfrm>
                    <a:prstGeom prst="rect">
                      <a:avLst/>
                    </a:prstGeom>
                  </pic:spPr>
                </pic:pic>
              </a:graphicData>
            </a:graphic>
          </wp:inline>
        </w:drawing>
      </w:r>
    </w:p>
    <w:p w14:paraId="6A7192DD" w14:textId="76B7F2B0" w:rsidR="00E5424C" w:rsidRDefault="00E5424C" w:rsidP="0056766D">
      <w:pPr>
        <w:rPr>
          <w:rStyle w:val="sc161"/>
          <w:rFonts w:ascii="微软雅黑" w:eastAsia="微软雅黑" w:hAnsi="微软雅黑" w:cs="Times New Roman"/>
          <w:color w:val="D29F0F" w:themeColor="background2" w:themeShade="80"/>
          <w:sz w:val="30"/>
          <w:szCs w:val="30"/>
        </w:rPr>
      </w:pPr>
    </w:p>
    <w:p w14:paraId="1F2E88AE" w14:textId="3E660243" w:rsidR="00956989" w:rsidRPr="0092598A" w:rsidRDefault="00956989" w:rsidP="0056766D">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hint="eastAsia"/>
          <w:color w:val="D29F0F" w:themeColor="background2" w:themeShade="80"/>
          <w:sz w:val="30"/>
          <w:szCs w:val="30"/>
        </w:rPr>
        <w:t>W</w:t>
      </w:r>
      <w:r>
        <w:rPr>
          <w:rStyle w:val="sc161"/>
          <w:rFonts w:ascii="微软雅黑" w:eastAsia="微软雅黑" w:hAnsi="微软雅黑" w:cs="Times New Roman"/>
          <w:color w:val="D29F0F" w:themeColor="background2" w:themeShade="80"/>
          <w:sz w:val="30"/>
          <w:szCs w:val="30"/>
        </w:rPr>
        <w:t>rite and upload a program</w:t>
      </w:r>
    </w:p>
    <w:p w14:paraId="4DD47BFC" w14:textId="42AB7FF6" w:rsidR="00241E2E" w:rsidRDefault="006D06E5" w:rsidP="006D06E5">
      <w:pPr>
        <w:ind w:firstLine="420"/>
        <w:rPr>
          <w:rStyle w:val="sc161"/>
          <w:rFonts w:ascii="微软雅黑" w:eastAsia="微软雅黑" w:hAnsi="微软雅黑" w:cs="Times New Roman"/>
          <w:color w:val="auto"/>
          <w:sz w:val="24"/>
          <w:szCs w:val="24"/>
        </w:rPr>
      </w:pPr>
      <w:r w:rsidRPr="006D06E5">
        <w:rPr>
          <w:rStyle w:val="sc161"/>
          <w:rFonts w:ascii="微软雅黑" w:eastAsia="微软雅黑" w:hAnsi="微软雅黑" w:cs="Times New Roman"/>
          <w:color w:val="auto"/>
          <w:sz w:val="24"/>
          <w:szCs w:val="24"/>
        </w:rPr>
        <w:t>Now that we know the usage of Arduino graphics block, we can write a program to make the LED light on. We can make the LED light of pin 7 light up every 1 second for 2 seconds. The program can write this way</w:t>
      </w:r>
    </w:p>
    <w:p w14:paraId="4858CFB7" w14:textId="3F7DDD85" w:rsidR="00C12C68" w:rsidRPr="006D06E5" w:rsidRDefault="00C12C68" w:rsidP="00C12C68">
      <w:pPr>
        <w:ind w:firstLine="420"/>
        <w:jc w:val="center"/>
        <w:rPr>
          <w:rStyle w:val="sc161"/>
          <w:rFonts w:ascii="微软雅黑" w:eastAsia="微软雅黑" w:hAnsi="微软雅黑" w:cs="Times New Roman"/>
          <w:color w:val="auto"/>
          <w:sz w:val="24"/>
          <w:szCs w:val="24"/>
        </w:rPr>
      </w:pPr>
      <w:r>
        <w:rPr>
          <w:noProof/>
        </w:rPr>
        <w:lastRenderedPageBreak/>
        <w:drawing>
          <wp:inline distT="0" distB="0" distL="0" distR="0" wp14:anchorId="5AA80C0F" wp14:editId="7BE385FE">
            <wp:extent cx="2667000" cy="31432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00" cy="3143250"/>
                    </a:xfrm>
                    <a:prstGeom prst="rect">
                      <a:avLst/>
                    </a:prstGeom>
                  </pic:spPr>
                </pic:pic>
              </a:graphicData>
            </a:graphic>
          </wp:inline>
        </w:drawing>
      </w:r>
    </w:p>
    <w:p w14:paraId="3F92C216" w14:textId="4CDF9317" w:rsidR="00241E2E" w:rsidRPr="008F454F" w:rsidRDefault="008F454F" w:rsidP="001961F5">
      <w:pPr>
        <w:rPr>
          <w:rStyle w:val="sc161"/>
          <w:rFonts w:ascii="微软雅黑" w:eastAsia="微软雅黑" w:hAnsi="微软雅黑" w:cs="Times New Roman"/>
          <w:color w:val="auto"/>
          <w:sz w:val="24"/>
          <w:szCs w:val="24"/>
        </w:rPr>
      </w:pPr>
      <w:r w:rsidRPr="008F454F">
        <w:rPr>
          <w:rStyle w:val="sc161"/>
          <w:rFonts w:ascii="微软雅黑" w:eastAsia="微软雅黑" w:hAnsi="微软雅黑" w:cs="Times New Roman"/>
          <w:color w:val="auto"/>
          <w:sz w:val="24"/>
          <w:szCs w:val="24"/>
        </w:rPr>
        <w:t>In the code area, we can see the Arduino code corresponding to the block program</w:t>
      </w:r>
    </w:p>
    <w:p w14:paraId="554793B5" w14:textId="639A0071" w:rsidR="00241E2E" w:rsidRDefault="008F454F" w:rsidP="008F454F">
      <w:pPr>
        <w:jc w:val="center"/>
        <w:rPr>
          <w:rStyle w:val="sc161"/>
          <w:rFonts w:ascii="微软雅黑" w:eastAsia="微软雅黑" w:hAnsi="微软雅黑" w:cs="Times New Roman"/>
          <w:color w:val="00B0F0"/>
          <w:sz w:val="36"/>
          <w:szCs w:val="36"/>
        </w:rPr>
      </w:pPr>
      <w:r>
        <w:rPr>
          <w:noProof/>
        </w:rPr>
        <w:drawing>
          <wp:inline distT="0" distB="0" distL="0" distR="0" wp14:anchorId="063EB5CD" wp14:editId="7C8FB28A">
            <wp:extent cx="6040710" cy="3883231"/>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7794" cy="3887785"/>
                    </a:xfrm>
                    <a:prstGeom prst="rect">
                      <a:avLst/>
                    </a:prstGeom>
                  </pic:spPr>
                </pic:pic>
              </a:graphicData>
            </a:graphic>
          </wp:inline>
        </w:drawing>
      </w:r>
    </w:p>
    <w:p w14:paraId="260FD88D" w14:textId="0038B903" w:rsidR="002452DB" w:rsidRDefault="002452DB" w:rsidP="002452DB">
      <w:pPr>
        <w:ind w:firstLine="420"/>
        <w:rPr>
          <w:rStyle w:val="sc161"/>
          <w:rFonts w:ascii="微软雅黑" w:eastAsia="微软雅黑" w:hAnsi="微软雅黑" w:cs="Times New Roman"/>
          <w:color w:val="auto"/>
          <w:sz w:val="24"/>
          <w:szCs w:val="24"/>
        </w:rPr>
      </w:pPr>
      <w:r w:rsidRPr="002452DB">
        <w:rPr>
          <w:rStyle w:val="sc161"/>
          <w:rFonts w:ascii="微软雅黑" w:eastAsia="微软雅黑" w:hAnsi="微软雅黑" w:cs="Times New Roman"/>
          <w:color w:val="auto"/>
          <w:sz w:val="24"/>
          <w:szCs w:val="24"/>
        </w:rPr>
        <w:t xml:space="preserve">After writing the program, we need to connect the computer and Arduino board with USB cable, and then click "please select serial port" in the code area, a com serial port </w:t>
      </w:r>
      <w:r w:rsidRPr="002452DB">
        <w:rPr>
          <w:rStyle w:val="sc161"/>
          <w:rFonts w:ascii="微软雅黑" w:eastAsia="微软雅黑" w:hAnsi="微软雅黑" w:cs="Times New Roman"/>
          <w:color w:val="auto"/>
          <w:sz w:val="24"/>
          <w:szCs w:val="24"/>
        </w:rPr>
        <w:lastRenderedPageBreak/>
        <w:t>number will appear here, click "connect", then click the burn button on the right, and the program will start burning into the board, which will take about ten seconds</w:t>
      </w:r>
    </w:p>
    <w:p w14:paraId="1B1E6948" w14:textId="452AFEB6" w:rsidR="00EB6445" w:rsidRPr="002452DB" w:rsidRDefault="00EB6445" w:rsidP="00EB6445">
      <w:pPr>
        <w:ind w:firstLine="420"/>
        <w:rPr>
          <w:rStyle w:val="sc161"/>
          <w:rFonts w:ascii="微软雅黑" w:eastAsia="微软雅黑" w:hAnsi="微软雅黑" w:cs="Times New Roman"/>
          <w:color w:val="00B0F0"/>
          <w:sz w:val="24"/>
          <w:szCs w:val="24"/>
        </w:rPr>
      </w:pPr>
      <w:r>
        <w:rPr>
          <w:noProof/>
        </w:rPr>
        <w:drawing>
          <wp:inline distT="0" distB="0" distL="0" distR="0" wp14:anchorId="1D7A759E" wp14:editId="5CC52109">
            <wp:extent cx="5648383" cy="3631026"/>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9517" cy="3631755"/>
                    </a:xfrm>
                    <a:prstGeom prst="rect">
                      <a:avLst/>
                    </a:prstGeom>
                  </pic:spPr>
                </pic:pic>
              </a:graphicData>
            </a:graphic>
          </wp:inline>
        </w:drawing>
      </w:r>
    </w:p>
    <w:p w14:paraId="632FE3AE" w14:textId="6605BC7A" w:rsidR="00241E2E" w:rsidRDefault="00FC33DA" w:rsidP="001961F5">
      <w:pPr>
        <w:rPr>
          <w:rStyle w:val="sc161"/>
          <w:rFonts w:ascii="微软雅黑" w:eastAsia="微软雅黑" w:hAnsi="微软雅黑" w:cs="Times New Roman"/>
          <w:color w:val="auto"/>
          <w:sz w:val="24"/>
          <w:szCs w:val="24"/>
        </w:rPr>
      </w:pPr>
      <w:r w:rsidRPr="00FC33DA">
        <w:rPr>
          <w:rStyle w:val="sc161"/>
          <w:rFonts w:ascii="微软雅黑" w:eastAsia="微软雅黑" w:hAnsi="微软雅黑" w:cs="Times New Roman"/>
          <w:color w:val="auto"/>
          <w:sz w:val="24"/>
          <w:szCs w:val="24"/>
        </w:rPr>
        <w:t>A prompt box "finish" will pop up in the upload success interface. Click "OK"</w:t>
      </w:r>
    </w:p>
    <w:p w14:paraId="051C8624" w14:textId="634BE632" w:rsidR="00FC33DA" w:rsidRPr="00FC33DA" w:rsidRDefault="00FC33DA" w:rsidP="00FC33DA">
      <w:pPr>
        <w:jc w:val="center"/>
        <w:rPr>
          <w:rStyle w:val="sc161"/>
          <w:rFonts w:ascii="微软雅黑" w:eastAsia="微软雅黑" w:hAnsi="微软雅黑" w:cs="Times New Roman"/>
          <w:color w:val="auto"/>
          <w:sz w:val="24"/>
          <w:szCs w:val="24"/>
        </w:rPr>
      </w:pPr>
      <w:r>
        <w:rPr>
          <w:noProof/>
        </w:rPr>
        <w:drawing>
          <wp:inline distT="0" distB="0" distL="0" distR="0" wp14:anchorId="71CAE986" wp14:editId="4DBA4B86">
            <wp:extent cx="6040269" cy="3882948"/>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038" cy="3887300"/>
                    </a:xfrm>
                    <a:prstGeom prst="rect">
                      <a:avLst/>
                    </a:prstGeom>
                  </pic:spPr>
                </pic:pic>
              </a:graphicData>
            </a:graphic>
          </wp:inline>
        </w:drawing>
      </w:r>
    </w:p>
    <w:p w14:paraId="44167B2A" w14:textId="662730CA" w:rsidR="00241E2E" w:rsidRPr="00895F4D" w:rsidRDefault="00916A11" w:rsidP="00895F4D">
      <w:pPr>
        <w:ind w:firstLine="420"/>
        <w:rPr>
          <w:rStyle w:val="sc161"/>
          <w:rFonts w:ascii="微软雅黑" w:eastAsia="微软雅黑" w:hAnsi="微软雅黑" w:cs="Times New Roman"/>
          <w:color w:val="auto"/>
          <w:sz w:val="24"/>
          <w:szCs w:val="24"/>
        </w:rPr>
      </w:pPr>
      <w:r w:rsidRPr="00916A11">
        <w:rPr>
          <w:rStyle w:val="sc161"/>
          <w:rFonts w:ascii="微软雅黑" w:eastAsia="微软雅黑" w:hAnsi="微软雅黑" w:cs="Times New Roman"/>
          <w:color w:val="auto"/>
          <w:sz w:val="24"/>
          <w:szCs w:val="24"/>
        </w:rPr>
        <w:lastRenderedPageBreak/>
        <w:t>After we upload the program, connect the LED wire, power on the Arduino board, and then we can see the experimental effect of the LED light. We can see that the LED light will light up for two seconds every second, as we used magicblock to write the upload program</w:t>
      </w:r>
    </w:p>
    <w:p w14:paraId="54BE04D8" w14:textId="2AC87034" w:rsidR="001961F5" w:rsidRDefault="00895F4D" w:rsidP="001961F5">
      <w:pPr>
        <w:rPr>
          <w:rStyle w:val="sc161"/>
          <w:rFonts w:ascii="微软雅黑" w:eastAsia="微软雅黑" w:hAnsi="微软雅黑" w:cs="Times New Roman"/>
          <w:color w:val="00B0F0"/>
          <w:sz w:val="36"/>
          <w:szCs w:val="36"/>
        </w:rPr>
      </w:pPr>
      <w:r w:rsidRPr="00895F4D">
        <w:rPr>
          <w:rStyle w:val="sc161"/>
          <w:rFonts w:ascii="微软雅黑" w:eastAsia="微软雅黑" w:hAnsi="微软雅黑" w:cs="Times New Roman"/>
          <w:color w:val="00B0F0"/>
          <w:sz w:val="36"/>
          <w:szCs w:val="36"/>
        </w:rPr>
        <w:t xml:space="preserve">Writing program for motordriverboard with </w:t>
      </w:r>
      <w:r w:rsidR="00EF23E5">
        <w:rPr>
          <w:rStyle w:val="sc161"/>
          <w:rFonts w:ascii="微软雅黑" w:eastAsia="微软雅黑" w:hAnsi="微软雅黑" w:cs="Times New Roman"/>
          <w:color w:val="00B0F0"/>
          <w:sz w:val="36"/>
          <w:szCs w:val="36"/>
        </w:rPr>
        <w:t>M</w:t>
      </w:r>
      <w:r w:rsidRPr="00895F4D">
        <w:rPr>
          <w:rStyle w:val="sc161"/>
          <w:rFonts w:ascii="微软雅黑" w:eastAsia="微软雅黑" w:hAnsi="微软雅黑" w:cs="Times New Roman"/>
          <w:color w:val="00B0F0"/>
          <w:sz w:val="36"/>
          <w:szCs w:val="36"/>
        </w:rPr>
        <w:t>agic</w:t>
      </w:r>
      <w:r w:rsidR="00EF23E5">
        <w:rPr>
          <w:rStyle w:val="sc161"/>
          <w:rFonts w:ascii="微软雅黑" w:eastAsia="微软雅黑" w:hAnsi="微软雅黑" w:cs="Times New Roman"/>
          <w:color w:val="00B0F0"/>
          <w:sz w:val="36"/>
          <w:szCs w:val="36"/>
        </w:rPr>
        <w:t>B</w:t>
      </w:r>
      <w:r w:rsidRPr="00895F4D">
        <w:rPr>
          <w:rStyle w:val="sc161"/>
          <w:rFonts w:ascii="微软雅黑" w:eastAsia="微软雅黑" w:hAnsi="微软雅黑" w:cs="Times New Roman"/>
          <w:color w:val="00B0F0"/>
          <w:sz w:val="36"/>
          <w:szCs w:val="36"/>
        </w:rPr>
        <w:t>lock</w:t>
      </w:r>
    </w:p>
    <w:p w14:paraId="6685509B" w14:textId="65B5C019" w:rsidR="00872449" w:rsidRPr="00872449" w:rsidRDefault="00872449" w:rsidP="001961F5">
      <w:pPr>
        <w:rPr>
          <w:rStyle w:val="sc161"/>
          <w:rFonts w:ascii="微软雅黑" w:eastAsia="微软雅黑" w:hAnsi="微软雅黑" w:cs="Times New Roman"/>
          <w:color w:val="00B050"/>
          <w:sz w:val="32"/>
          <w:szCs w:val="32"/>
        </w:rPr>
      </w:pPr>
      <w:r w:rsidRPr="00872449">
        <w:rPr>
          <w:rStyle w:val="sc161"/>
          <w:rFonts w:ascii="微软雅黑" w:eastAsia="微软雅黑" w:hAnsi="微软雅黑" w:cs="Times New Roman"/>
          <w:color w:val="00B050"/>
          <w:sz w:val="32"/>
          <w:szCs w:val="32"/>
        </w:rPr>
        <w:t>Open the motordriverboard extension on magicblock</w:t>
      </w:r>
    </w:p>
    <w:p w14:paraId="451EFD14" w14:textId="554EFE16" w:rsidR="00872449" w:rsidRDefault="00872449" w:rsidP="00872449">
      <w:pPr>
        <w:ind w:firstLine="420"/>
        <w:rPr>
          <w:rStyle w:val="sc161"/>
          <w:rFonts w:ascii="微软雅黑" w:eastAsia="微软雅黑" w:hAnsi="微软雅黑" w:cs="Times New Roman"/>
          <w:color w:val="auto"/>
          <w:sz w:val="24"/>
          <w:szCs w:val="24"/>
        </w:rPr>
      </w:pPr>
      <w:r w:rsidRPr="00872449">
        <w:rPr>
          <w:rStyle w:val="sc161"/>
          <w:rFonts w:ascii="微软雅黑" w:eastAsia="微软雅黑" w:hAnsi="微软雅黑" w:cs="Times New Roman"/>
          <w:color w:val="auto"/>
          <w:sz w:val="24"/>
          <w:szCs w:val="24"/>
        </w:rPr>
        <w:t>First of all, we need to switch the mode to Arduino mode, because the default mode is scratch mode when opening magicblock. We can click the Arduino button in the upper right corner, and then click the blue button in the lower left corner of the interface to add the extension</w:t>
      </w:r>
    </w:p>
    <w:p w14:paraId="52766E4E" w14:textId="5033CF5E" w:rsidR="00872449" w:rsidRPr="00872449" w:rsidRDefault="00872449" w:rsidP="00872449">
      <w:pPr>
        <w:ind w:firstLine="420"/>
        <w:rPr>
          <w:rStyle w:val="sc161"/>
          <w:rFonts w:ascii="微软雅黑" w:eastAsia="微软雅黑" w:hAnsi="微软雅黑" w:cs="Times New Roman"/>
          <w:color w:val="auto"/>
          <w:sz w:val="24"/>
          <w:szCs w:val="24"/>
        </w:rPr>
      </w:pPr>
      <w:r>
        <w:rPr>
          <w:noProof/>
        </w:rPr>
        <w:drawing>
          <wp:inline distT="0" distB="0" distL="0" distR="0" wp14:anchorId="6EA72D66" wp14:editId="5AFE8598">
            <wp:extent cx="5838388" cy="37531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2710" cy="3762377"/>
                    </a:xfrm>
                    <a:prstGeom prst="rect">
                      <a:avLst/>
                    </a:prstGeom>
                  </pic:spPr>
                </pic:pic>
              </a:graphicData>
            </a:graphic>
          </wp:inline>
        </w:drawing>
      </w:r>
    </w:p>
    <w:p w14:paraId="7AA252E6" w14:textId="6F9D9CE4" w:rsidR="001961F5" w:rsidRDefault="00AB12DA" w:rsidP="001961F5">
      <w:pPr>
        <w:rPr>
          <w:rStyle w:val="sc161"/>
          <w:rFonts w:ascii="微软雅黑" w:eastAsia="微软雅黑" w:hAnsi="微软雅黑" w:cs="Times New Roman"/>
          <w:color w:val="auto"/>
          <w:sz w:val="24"/>
          <w:szCs w:val="24"/>
        </w:rPr>
      </w:pPr>
      <w:r w:rsidRPr="00AB12DA">
        <w:rPr>
          <w:rStyle w:val="sc161"/>
          <w:rFonts w:ascii="微软雅黑" w:eastAsia="微软雅黑" w:hAnsi="微软雅黑" w:cs="Times New Roman"/>
          <w:color w:val="auto"/>
          <w:sz w:val="24"/>
          <w:szCs w:val="24"/>
        </w:rPr>
        <w:t>Select extension interface appears, left click to select motordriverboard extension</w:t>
      </w:r>
    </w:p>
    <w:p w14:paraId="0C98C593" w14:textId="7DFEEDB6" w:rsidR="00CF57EA" w:rsidRDefault="00CF57EA" w:rsidP="00CF57EA">
      <w:pPr>
        <w:jc w:val="center"/>
        <w:rPr>
          <w:rStyle w:val="sc161"/>
          <w:rFonts w:ascii="微软雅黑" w:eastAsia="微软雅黑" w:hAnsi="微软雅黑" w:cs="Times New Roman"/>
          <w:color w:val="auto"/>
          <w:sz w:val="24"/>
          <w:szCs w:val="24"/>
        </w:rPr>
      </w:pPr>
      <w:r>
        <w:rPr>
          <w:noProof/>
        </w:rPr>
        <w:lastRenderedPageBreak/>
        <w:drawing>
          <wp:inline distT="0" distB="0" distL="0" distR="0" wp14:anchorId="1A2BABB7" wp14:editId="08F8CF08">
            <wp:extent cx="5980892" cy="3844778"/>
            <wp:effectExtent l="0" t="0" r="127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0104" cy="3850700"/>
                    </a:xfrm>
                    <a:prstGeom prst="rect">
                      <a:avLst/>
                    </a:prstGeom>
                  </pic:spPr>
                </pic:pic>
              </a:graphicData>
            </a:graphic>
          </wp:inline>
        </w:drawing>
      </w:r>
    </w:p>
    <w:p w14:paraId="37F25368" w14:textId="128B97D9" w:rsidR="006A6683" w:rsidRDefault="006A6683" w:rsidP="006A6683">
      <w:pPr>
        <w:ind w:firstLine="420"/>
        <w:rPr>
          <w:rStyle w:val="sc161"/>
          <w:rFonts w:ascii="微软雅黑" w:eastAsia="微软雅黑" w:hAnsi="微软雅黑" w:cs="Times New Roman"/>
          <w:color w:val="auto"/>
          <w:sz w:val="24"/>
          <w:szCs w:val="24"/>
        </w:rPr>
      </w:pPr>
      <w:r w:rsidRPr="006A6683">
        <w:rPr>
          <w:rStyle w:val="sc161"/>
          <w:rFonts w:ascii="微软雅黑" w:eastAsia="微软雅黑" w:hAnsi="微软雅黑" w:cs="Times New Roman"/>
          <w:color w:val="auto"/>
          <w:sz w:val="24"/>
          <w:szCs w:val="24"/>
        </w:rPr>
        <w:t xml:space="preserve">After selecting the </w:t>
      </w:r>
      <w:r>
        <w:rPr>
          <w:rStyle w:val="sc161"/>
          <w:rFonts w:ascii="微软雅黑" w:eastAsia="微软雅黑" w:hAnsi="微软雅黑" w:cs="Times New Roman"/>
          <w:color w:val="auto"/>
          <w:sz w:val="24"/>
          <w:szCs w:val="24"/>
        </w:rPr>
        <w:t>MotorDriverBoard</w:t>
      </w:r>
      <w:r w:rsidRPr="006A6683">
        <w:rPr>
          <w:rStyle w:val="sc161"/>
          <w:rFonts w:ascii="微软雅黑" w:eastAsia="微软雅黑" w:hAnsi="微软雅黑" w:cs="Times New Roman"/>
          <w:color w:val="auto"/>
          <w:sz w:val="24"/>
          <w:szCs w:val="24"/>
        </w:rPr>
        <w:t xml:space="preserve"> extension, the hummerbot extension will appear in our graphics block area. It contains all the graphics blocks used for programming by </w:t>
      </w:r>
      <w:r>
        <w:rPr>
          <w:rStyle w:val="sc161"/>
          <w:rFonts w:ascii="微软雅黑" w:eastAsia="微软雅黑" w:hAnsi="微软雅黑" w:cs="Times New Roman"/>
          <w:color w:val="auto"/>
          <w:sz w:val="24"/>
          <w:szCs w:val="24"/>
        </w:rPr>
        <w:t>MotorDriverBoard</w:t>
      </w:r>
    </w:p>
    <w:p w14:paraId="104D2BD0" w14:textId="1CEF1900" w:rsidR="003D01DE" w:rsidRPr="00AB12DA" w:rsidRDefault="003D01DE" w:rsidP="00E01DDD">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1B9ED9B6" wp14:editId="1BE16E85">
            <wp:extent cx="5597354" cy="3598223"/>
            <wp:effectExtent l="0" t="0" r="381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631" cy="3608044"/>
                    </a:xfrm>
                    <a:prstGeom prst="rect">
                      <a:avLst/>
                    </a:prstGeom>
                  </pic:spPr>
                </pic:pic>
              </a:graphicData>
            </a:graphic>
          </wp:inline>
        </w:drawing>
      </w:r>
    </w:p>
    <w:p w14:paraId="5784D47B" w14:textId="65F04FBF" w:rsidR="000A60FE" w:rsidRDefault="000A60FE" w:rsidP="000A60FE">
      <w:pPr>
        <w:rPr>
          <w:rStyle w:val="sc161"/>
          <w:rFonts w:ascii="微软雅黑" w:eastAsia="微软雅黑" w:hAnsi="微软雅黑" w:cs="Times New Roman"/>
          <w:color w:val="00B050"/>
          <w:sz w:val="32"/>
          <w:szCs w:val="32"/>
        </w:rPr>
      </w:pPr>
      <w:r>
        <w:rPr>
          <w:rStyle w:val="sc161"/>
          <w:rFonts w:ascii="微软雅黑" w:eastAsia="微软雅黑" w:hAnsi="微软雅黑" w:cs="Times New Roman"/>
          <w:color w:val="00B050"/>
          <w:sz w:val="32"/>
          <w:szCs w:val="32"/>
        </w:rPr>
        <w:lastRenderedPageBreak/>
        <w:t xml:space="preserve">How </w:t>
      </w:r>
      <w:r>
        <w:rPr>
          <w:rStyle w:val="sc161"/>
          <w:rFonts w:ascii="微软雅黑" w:eastAsia="微软雅黑" w:hAnsi="微软雅黑" w:cs="Times New Roman" w:hint="eastAsia"/>
          <w:color w:val="00B050"/>
          <w:sz w:val="32"/>
          <w:szCs w:val="32"/>
        </w:rPr>
        <w:t>t</w:t>
      </w:r>
      <w:r>
        <w:rPr>
          <w:rStyle w:val="sc161"/>
          <w:rFonts w:ascii="微软雅黑" w:eastAsia="微软雅黑" w:hAnsi="微软雅黑" w:cs="Times New Roman"/>
          <w:color w:val="00B050"/>
          <w:sz w:val="32"/>
          <w:szCs w:val="32"/>
        </w:rPr>
        <w:t>o use the MotorDriverBoard blocks</w:t>
      </w:r>
    </w:p>
    <w:p w14:paraId="4F304AA5" w14:textId="619AB6E4" w:rsidR="00904A93" w:rsidRDefault="00904A93" w:rsidP="00904A93">
      <w:pPr>
        <w:ind w:firstLine="420"/>
        <w:rPr>
          <w:rStyle w:val="sc161"/>
          <w:rFonts w:ascii="微软雅黑" w:eastAsia="微软雅黑" w:hAnsi="微软雅黑" w:cs="Times New Roman"/>
          <w:color w:val="auto"/>
          <w:sz w:val="24"/>
          <w:szCs w:val="24"/>
        </w:rPr>
      </w:pPr>
      <w:r w:rsidRPr="00904A93">
        <w:rPr>
          <w:rStyle w:val="sc161"/>
          <w:rFonts w:ascii="微软雅黑" w:eastAsia="微软雅黑" w:hAnsi="微软雅黑" w:cs="Times New Roman"/>
          <w:color w:val="auto"/>
          <w:sz w:val="24"/>
          <w:szCs w:val="24"/>
        </w:rPr>
        <w:t>The first graphics block of the motordriverboard is the setup / loop graphics block, which is the main graphics block. Every program of the motordriverboard needs to use it first, and other graphics blocks of the motordriverboard need to be put into the setup or loop of this graphics block. The setup is the initialization graphics blocks, such as DC motor initialization, RGB initialization, etc., which only execute one The loop needs to put some graphics blocks that may be executed many times, such as DC motor forward and reverse, setting RGB light color, setting the sound played by buzzer, etc</w:t>
      </w:r>
    </w:p>
    <w:p w14:paraId="07672CA3" w14:textId="39DA0567" w:rsidR="00A44671" w:rsidRPr="00A44671" w:rsidRDefault="00A44671" w:rsidP="00A44671">
      <w:pPr>
        <w:ind w:firstLine="420"/>
        <w:rPr>
          <w:rStyle w:val="sc161"/>
          <w:rFonts w:ascii="微软雅黑" w:eastAsia="微软雅黑" w:hAnsi="微软雅黑" w:cs="Times New Roman"/>
          <w:color w:val="FF0000"/>
          <w:sz w:val="24"/>
          <w:szCs w:val="24"/>
        </w:rPr>
      </w:pPr>
      <w:r w:rsidRPr="00A44671">
        <w:rPr>
          <w:rStyle w:val="sc161"/>
          <w:rFonts w:ascii="微软雅黑" w:eastAsia="微软雅黑" w:hAnsi="微软雅黑" w:cs="Times New Roman"/>
          <w:color w:val="FF0000"/>
          <w:sz w:val="24"/>
          <w:szCs w:val="24"/>
        </w:rPr>
        <w:t>Because the motordriverboard has 3.0, 4.0 and 5.0 versions,So you need to select the corresponding version in the drop-down box when initializing the drawing block with the motordriverboard</w:t>
      </w:r>
    </w:p>
    <w:p w14:paraId="7A03BDEE" w14:textId="7C0E1D49" w:rsidR="00D929D3" w:rsidRDefault="00D929D3" w:rsidP="00D929D3">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B5498FD" wp14:editId="077DFEFA">
            <wp:extent cx="2257425" cy="18573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7425" cy="1857375"/>
                    </a:xfrm>
                    <a:prstGeom prst="rect">
                      <a:avLst/>
                    </a:prstGeom>
                  </pic:spPr>
                </pic:pic>
              </a:graphicData>
            </a:graphic>
          </wp:inline>
        </w:drawing>
      </w:r>
    </w:p>
    <w:p w14:paraId="44866471" w14:textId="19FC9A0A" w:rsidR="00A44671" w:rsidRDefault="00A44671" w:rsidP="00D929D3">
      <w:pPr>
        <w:ind w:firstLine="420"/>
        <w:jc w:val="center"/>
        <w:rPr>
          <w:rStyle w:val="sc161"/>
          <w:rFonts w:ascii="微软雅黑" w:eastAsia="微软雅黑" w:hAnsi="微软雅黑" w:cs="Times New Roman" w:hint="eastAsia"/>
          <w:color w:val="auto"/>
          <w:sz w:val="24"/>
          <w:szCs w:val="24"/>
        </w:rPr>
      </w:pPr>
      <w:r>
        <w:rPr>
          <w:noProof/>
        </w:rPr>
        <w:drawing>
          <wp:inline distT="0" distB="0" distL="0" distR="0" wp14:anchorId="0AAE2603" wp14:editId="55F4F34A">
            <wp:extent cx="4228571" cy="196190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571" cy="1961905"/>
                    </a:xfrm>
                    <a:prstGeom prst="rect">
                      <a:avLst/>
                    </a:prstGeom>
                  </pic:spPr>
                </pic:pic>
              </a:graphicData>
            </a:graphic>
          </wp:inline>
        </w:drawing>
      </w:r>
      <w:bookmarkStart w:id="0" w:name="_GoBack"/>
      <w:bookmarkEnd w:id="0"/>
    </w:p>
    <w:p w14:paraId="0D717A5D" w14:textId="1F5C7246" w:rsidR="00F937CF" w:rsidRDefault="00F937CF" w:rsidP="00F937CF">
      <w:pPr>
        <w:rPr>
          <w:rStyle w:val="sc161"/>
          <w:rFonts w:ascii="微软雅黑" w:eastAsia="微软雅黑" w:hAnsi="微软雅黑" w:cs="Times New Roman"/>
          <w:color w:val="00B050"/>
          <w:sz w:val="32"/>
          <w:szCs w:val="32"/>
        </w:rPr>
      </w:pPr>
      <w:r w:rsidRPr="00F937CF">
        <w:rPr>
          <w:rStyle w:val="sc161"/>
          <w:rFonts w:ascii="微软雅黑" w:eastAsia="微软雅黑" w:hAnsi="微软雅黑" w:cs="Times New Roman"/>
          <w:color w:val="00B050"/>
          <w:sz w:val="32"/>
          <w:szCs w:val="32"/>
        </w:rPr>
        <w:lastRenderedPageBreak/>
        <w:t>Introduction to the module that can be driven by motordriverboard and sample program of magicblock</w:t>
      </w:r>
    </w:p>
    <w:p w14:paraId="6B4E3A2E" w14:textId="34AC8DA8" w:rsidR="00F937CF" w:rsidRDefault="00E83222" w:rsidP="00F937CF">
      <w:pPr>
        <w:rPr>
          <w:rStyle w:val="sc161"/>
          <w:rFonts w:ascii="微软雅黑" w:eastAsia="微软雅黑" w:hAnsi="微软雅黑" w:cs="Times New Roman"/>
          <w:color w:val="D29F0F" w:themeColor="background2" w:themeShade="80"/>
          <w:sz w:val="30"/>
          <w:szCs w:val="30"/>
        </w:rPr>
      </w:pPr>
      <w:r w:rsidRPr="00E83222">
        <w:rPr>
          <w:rStyle w:val="sc161"/>
          <w:rFonts w:ascii="微软雅黑" w:eastAsia="微软雅黑" w:hAnsi="微软雅黑" w:cs="Times New Roman"/>
          <w:color w:val="D29F0F" w:themeColor="background2" w:themeShade="80"/>
          <w:sz w:val="30"/>
          <w:szCs w:val="30"/>
        </w:rPr>
        <w:t>DC motor</w:t>
      </w:r>
    </w:p>
    <w:p w14:paraId="19BE3888" w14:textId="2092442D" w:rsidR="00A0007F" w:rsidRDefault="00A0007F"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Driving DC motor</w:t>
      </w:r>
    </w:p>
    <w:p w14:paraId="264E2454" w14:textId="5F45C5DA" w:rsidR="00C14B52" w:rsidRDefault="00C14B52" w:rsidP="00C14B52">
      <w:pPr>
        <w:ind w:firstLine="420"/>
        <w:rPr>
          <w:rStyle w:val="sc161"/>
          <w:rFonts w:ascii="微软雅黑" w:eastAsia="微软雅黑" w:hAnsi="微软雅黑" w:cs="Times New Roman"/>
          <w:color w:val="auto"/>
          <w:sz w:val="24"/>
          <w:szCs w:val="24"/>
        </w:rPr>
      </w:pPr>
      <w:r w:rsidRPr="00C14B52">
        <w:rPr>
          <w:rStyle w:val="sc161"/>
          <w:rFonts w:ascii="微软雅黑" w:eastAsia="微软雅黑" w:hAnsi="微软雅黑" w:cs="Times New Roman"/>
          <w:color w:val="auto"/>
          <w:sz w:val="24"/>
          <w:szCs w:val="24"/>
        </w:rPr>
        <w:t>The motordriverboard has four DC motor interfaces, namely, DC motor interface M1, DC motor interface m2, DC motor interface m3 and DC motor interface M4. The DC motor can be directly connected to the driver through the terminal.</w:t>
      </w:r>
    </w:p>
    <w:p w14:paraId="12C43176" w14:textId="6D1626F6" w:rsidR="00F6422D" w:rsidRPr="00C14B52" w:rsidRDefault="00F6422D" w:rsidP="00F6422D">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2E5D918" wp14:editId="30E57069">
            <wp:extent cx="3811905" cy="3016250"/>
            <wp:effectExtent l="0" t="0" r="0" b="0"/>
            <wp:docPr id="50" name="图片 50" descr="157388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7388602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1905" cy="3016250"/>
                    </a:xfrm>
                    <a:prstGeom prst="rect">
                      <a:avLst/>
                    </a:prstGeom>
                    <a:noFill/>
                    <a:ln>
                      <a:noFill/>
                    </a:ln>
                  </pic:spPr>
                </pic:pic>
              </a:graphicData>
            </a:graphic>
          </wp:inline>
        </w:drawing>
      </w:r>
    </w:p>
    <w:p w14:paraId="496B7311" w14:textId="77777777" w:rsidR="00DF5DEC" w:rsidRDefault="00DF5DEC" w:rsidP="00F937CF">
      <w:pPr>
        <w:rPr>
          <w:rStyle w:val="sc161"/>
          <w:rFonts w:ascii="微软雅黑" w:eastAsia="微软雅黑" w:hAnsi="微软雅黑" w:cs="Times New Roman"/>
          <w:color w:val="C00000"/>
          <w:sz w:val="28"/>
          <w:szCs w:val="28"/>
        </w:rPr>
      </w:pPr>
    </w:p>
    <w:p w14:paraId="1BE143A5" w14:textId="15AD9226" w:rsidR="00DF5DEC" w:rsidRDefault="00A0007F"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DF5DEC">
        <w:rPr>
          <w:rStyle w:val="sc161"/>
          <w:rFonts w:ascii="微软雅黑" w:eastAsia="微软雅黑" w:hAnsi="微软雅黑" w:cs="Times New Roman" w:hint="eastAsia"/>
          <w:color w:val="C00000"/>
          <w:sz w:val="28"/>
          <w:szCs w:val="28"/>
        </w:rPr>
        <w:t xml:space="preserve"> </w:t>
      </w:r>
      <w:r w:rsidR="00DF5DEC" w:rsidRPr="00DF5DEC">
        <w:rPr>
          <w:rStyle w:val="sc161"/>
          <w:rFonts w:ascii="微软雅黑" w:eastAsia="微软雅黑" w:hAnsi="微软雅黑" w:cs="Times New Roman"/>
          <w:color w:val="0070C0"/>
          <w:sz w:val="28"/>
          <w:szCs w:val="28"/>
        </w:rPr>
        <w:t>(demo download link:</w:t>
      </w:r>
      <w:r w:rsidR="00DF5DEC" w:rsidRPr="00DF5DEC">
        <w:rPr>
          <w:color w:val="0070C0"/>
        </w:rPr>
        <w:t xml:space="preserve"> </w:t>
      </w:r>
      <w:r w:rsidR="00DF5DEC" w:rsidRPr="00DF5DEC">
        <w:rPr>
          <w:rStyle w:val="sc161"/>
          <w:rFonts w:ascii="微软雅黑" w:eastAsia="微软雅黑" w:hAnsi="微软雅黑" w:cs="Times New Roman"/>
          <w:color w:val="0070C0"/>
          <w:sz w:val="28"/>
          <w:szCs w:val="28"/>
        </w:rPr>
        <w:t>https://raw.githubusercontent.com/emakefun/MotorDriverBoard/master/Scratch/MagicBlock3.0/MotorDriverBoard_demo/DCmotor.sb3)</w:t>
      </w:r>
    </w:p>
    <w:p w14:paraId="02B82D1F" w14:textId="6CFF2398" w:rsidR="00BC5C37" w:rsidRPr="00A0007F" w:rsidRDefault="00BC5C37" w:rsidP="00BC5C37">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130572BC" wp14:editId="530F5B28">
            <wp:extent cx="3905250" cy="68865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250" cy="6886575"/>
                    </a:xfrm>
                    <a:prstGeom prst="rect">
                      <a:avLst/>
                    </a:prstGeom>
                  </pic:spPr>
                </pic:pic>
              </a:graphicData>
            </a:graphic>
          </wp:inline>
        </w:drawing>
      </w:r>
    </w:p>
    <w:p w14:paraId="2B7C8C65" w14:textId="4AE9C907" w:rsidR="00F937CF" w:rsidRDefault="008750D9" w:rsidP="00F937CF">
      <w:pPr>
        <w:rPr>
          <w:rStyle w:val="sc161"/>
          <w:rFonts w:ascii="微软雅黑" w:eastAsia="微软雅黑" w:hAnsi="微软雅黑" w:cs="Times New Roman"/>
          <w:color w:val="D29F0F" w:themeColor="background2" w:themeShade="80"/>
          <w:sz w:val="30"/>
          <w:szCs w:val="30"/>
        </w:rPr>
      </w:pPr>
      <w:r w:rsidRPr="008750D9">
        <w:rPr>
          <w:rStyle w:val="sc161"/>
          <w:rFonts w:ascii="微软雅黑" w:eastAsia="微软雅黑" w:hAnsi="微软雅黑" w:cs="Times New Roman"/>
          <w:color w:val="D29F0F" w:themeColor="background2" w:themeShade="80"/>
          <w:sz w:val="30"/>
          <w:szCs w:val="30"/>
        </w:rPr>
        <w:t>Stepper motor</w:t>
      </w:r>
    </w:p>
    <w:p w14:paraId="5F4E96A5" w14:textId="2C63489B"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 xml:space="preserve">Driving </w:t>
      </w:r>
      <w:r w:rsidR="00AF2062">
        <w:rPr>
          <w:rStyle w:val="sc161"/>
          <w:rFonts w:ascii="微软雅黑" w:eastAsia="微软雅黑" w:hAnsi="微软雅黑" w:cs="Times New Roman"/>
          <w:color w:val="C00000"/>
          <w:sz w:val="28"/>
          <w:szCs w:val="28"/>
        </w:rPr>
        <w:t>Stepper</w:t>
      </w:r>
      <w:r w:rsidRPr="00A0007F">
        <w:rPr>
          <w:rStyle w:val="sc161"/>
          <w:rFonts w:ascii="微软雅黑" w:eastAsia="微软雅黑" w:hAnsi="微软雅黑" w:cs="Times New Roman"/>
          <w:color w:val="C00000"/>
          <w:sz w:val="28"/>
          <w:szCs w:val="28"/>
        </w:rPr>
        <w:t xml:space="preserve"> motor</w:t>
      </w:r>
    </w:p>
    <w:p w14:paraId="77E52824" w14:textId="6F26E4D1" w:rsidR="00F667B7" w:rsidRDefault="00F667B7" w:rsidP="00F667B7">
      <w:pPr>
        <w:ind w:firstLine="420"/>
        <w:rPr>
          <w:rStyle w:val="sc161"/>
          <w:rFonts w:ascii="微软雅黑" w:eastAsia="微软雅黑" w:hAnsi="微软雅黑" w:cs="Times New Roman"/>
          <w:color w:val="auto"/>
          <w:sz w:val="24"/>
          <w:szCs w:val="24"/>
        </w:rPr>
      </w:pPr>
      <w:r w:rsidRPr="00F667B7">
        <w:rPr>
          <w:rStyle w:val="sc161"/>
          <w:rFonts w:ascii="微软雅黑" w:eastAsia="微软雅黑" w:hAnsi="微软雅黑" w:cs="Times New Roman"/>
          <w:color w:val="auto"/>
          <w:sz w:val="24"/>
          <w:szCs w:val="24"/>
        </w:rPr>
        <w:t xml:space="preserve">The motordriverboard has two ports for the stepping motor. The working voltage of the stepping motor is between 5-12v. If the working voltage of the stepping motor is too </w:t>
      </w:r>
      <w:r w:rsidRPr="00F667B7">
        <w:rPr>
          <w:rStyle w:val="sc161"/>
          <w:rFonts w:ascii="微软雅黑" w:eastAsia="微软雅黑" w:hAnsi="微软雅黑" w:cs="Times New Roman"/>
          <w:color w:val="auto"/>
          <w:sz w:val="24"/>
          <w:szCs w:val="24"/>
        </w:rPr>
        <w:lastRenderedPageBreak/>
        <w:t>low or too high, the motor will burn down or the driving board will collapse. In addition, when driving the motor, the battery power should be sufficient</w:t>
      </w:r>
    </w:p>
    <w:p w14:paraId="42251977" w14:textId="14AD814B" w:rsidR="00F6422D" w:rsidRPr="00F667B7" w:rsidRDefault="00F6422D" w:rsidP="004F5891">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277BF46F" wp14:editId="19094BCC">
            <wp:extent cx="4832985" cy="3147060"/>
            <wp:effectExtent l="0" t="0" r="5715" b="0"/>
            <wp:docPr id="48" name="图片 48" descr="156974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6974234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2985" cy="3147060"/>
                    </a:xfrm>
                    <a:prstGeom prst="rect">
                      <a:avLst/>
                    </a:prstGeom>
                    <a:noFill/>
                    <a:ln>
                      <a:noFill/>
                    </a:ln>
                  </pic:spPr>
                </pic:pic>
              </a:graphicData>
            </a:graphic>
          </wp:inline>
        </w:drawing>
      </w:r>
    </w:p>
    <w:p w14:paraId="64F627BC" w14:textId="3B361E2C"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DF5DEC">
        <w:rPr>
          <w:rStyle w:val="sc161"/>
          <w:rFonts w:ascii="微软雅黑" w:eastAsia="微软雅黑" w:hAnsi="微软雅黑" w:cs="Times New Roman"/>
          <w:color w:val="C00000"/>
          <w:sz w:val="28"/>
          <w:szCs w:val="28"/>
        </w:rPr>
        <w:t xml:space="preserve"> </w:t>
      </w:r>
      <w:r w:rsidR="00DF5DEC" w:rsidRPr="00DF5DEC">
        <w:rPr>
          <w:rStyle w:val="sc161"/>
          <w:rFonts w:ascii="微软雅黑" w:eastAsia="微软雅黑" w:hAnsi="微软雅黑" w:cs="Times New Roman"/>
          <w:color w:val="0070C0"/>
          <w:sz w:val="28"/>
          <w:szCs w:val="28"/>
        </w:rPr>
        <w:t>(demo download link:</w:t>
      </w:r>
      <w:r w:rsidR="00DF5DEC" w:rsidRPr="00DF5DEC">
        <w:rPr>
          <w:color w:val="0070C0"/>
        </w:rPr>
        <w:t xml:space="preserve"> </w:t>
      </w:r>
      <w:r w:rsidR="00DF5DEC" w:rsidRPr="00DF5DEC">
        <w:rPr>
          <w:rStyle w:val="sc161"/>
          <w:rFonts w:ascii="微软雅黑" w:eastAsia="微软雅黑" w:hAnsi="微软雅黑" w:cs="Times New Roman"/>
          <w:color w:val="0070C0"/>
          <w:sz w:val="28"/>
          <w:szCs w:val="28"/>
        </w:rPr>
        <w:t>https://raw.githubusercontent.com/emakefun/MotorDriverBoard/master/Scratch/MagicBlock3.0/MotorDriverBoard_demo/StepperMotor.sb3)</w:t>
      </w:r>
    </w:p>
    <w:p w14:paraId="29B0F12F" w14:textId="6AC5DC36" w:rsidR="001C3E70" w:rsidRPr="00A0007F" w:rsidRDefault="001C3E70" w:rsidP="001C3E70">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439DFA9A" wp14:editId="1EA3D0DF">
            <wp:extent cx="4791075" cy="51625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075" cy="5162550"/>
                    </a:xfrm>
                    <a:prstGeom prst="rect">
                      <a:avLst/>
                    </a:prstGeom>
                  </pic:spPr>
                </pic:pic>
              </a:graphicData>
            </a:graphic>
          </wp:inline>
        </w:drawing>
      </w:r>
    </w:p>
    <w:p w14:paraId="05D1DE6C" w14:textId="77777777" w:rsidR="00C14B52" w:rsidRPr="0092598A" w:rsidRDefault="00C14B52" w:rsidP="00F937CF">
      <w:pPr>
        <w:rPr>
          <w:rStyle w:val="sc161"/>
          <w:rFonts w:ascii="微软雅黑" w:eastAsia="微软雅黑" w:hAnsi="微软雅黑" w:cs="Times New Roman"/>
          <w:color w:val="D29F0F" w:themeColor="background2" w:themeShade="80"/>
          <w:sz w:val="30"/>
          <w:szCs w:val="30"/>
        </w:rPr>
      </w:pPr>
    </w:p>
    <w:p w14:paraId="6422D24F" w14:textId="525F316F" w:rsidR="00F937CF" w:rsidRDefault="00453E64" w:rsidP="00F937CF">
      <w:pPr>
        <w:rPr>
          <w:rStyle w:val="sc161"/>
          <w:rFonts w:ascii="微软雅黑" w:eastAsia="微软雅黑" w:hAnsi="微软雅黑" w:cs="Times New Roman"/>
          <w:color w:val="D29F0F" w:themeColor="background2" w:themeShade="80"/>
          <w:sz w:val="30"/>
          <w:szCs w:val="30"/>
        </w:rPr>
      </w:pPr>
      <w:r w:rsidRPr="00453E64">
        <w:rPr>
          <w:rStyle w:val="sc161"/>
          <w:rFonts w:ascii="微软雅黑" w:eastAsia="微软雅黑" w:hAnsi="微软雅黑" w:cs="Times New Roman"/>
          <w:color w:val="D29F0F" w:themeColor="background2" w:themeShade="80"/>
          <w:sz w:val="30"/>
          <w:szCs w:val="30"/>
        </w:rPr>
        <w:t>Coding motor</w:t>
      </w:r>
    </w:p>
    <w:p w14:paraId="5B0F9FEA" w14:textId="6173B1E6"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 xml:space="preserve">Driving </w:t>
      </w:r>
      <w:r w:rsidR="00B86A4A">
        <w:rPr>
          <w:rStyle w:val="sc161"/>
          <w:rFonts w:ascii="微软雅黑" w:eastAsia="微软雅黑" w:hAnsi="微软雅黑" w:cs="Times New Roman"/>
          <w:color w:val="C00000"/>
          <w:sz w:val="28"/>
          <w:szCs w:val="28"/>
        </w:rPr>
        <w:t>Coding</w:t>
      </w:r>
      <w:r w:rsidRPr="00A0007F">
        <w:rPr>
          <w:rStyle w:val="sc161"/>
          <w:rFonts w:ascii="微软雅黑" w:eastAsia="微软雅黑" w:hAnsi="微软雅黑" w:cs="Times New Roman"/>
          <w:color w:val="C00000"/>
          <w:sz w:val="28"/>
          <w:szCs w:val="28"/>
        </w:rPr>
        <w:t xml:space="preserve"> motor</w:t>
      </w:r>
    </w:p>
    <w:p w14:paraId="2E7CAA89" w14:textId="75BCA042" w:rsidR="003B2486" w:rsidRDefault="003B2486" w:rsidP="00B85BEE">
      <w:pPr>
        <w:ind w:firstLine="420"/>
        <w:rPr>
          <w:rStyle w:val="sc161"/>
          <w:rFonts w:ascii="微软雅黑" w:eastAsia="微软雅黑" w:hAnsi="微软雅黑" w:cs="Times New Roman"/>
          <w:color w:val="auto"/>
          <w:sz w:val="24"/>
          <w:szCs w:val="24"/>
        </w:rPr>
      </w:pPr>
      <w:r w:rsidRPr="00B85BEE">
        <w:rPr>
          <w:rStyle w:val="sc161"/>
          <w:rFonts w:ascii="微软雅黑" w:eastAsia="微软雅黑" w:hAnsi="微软雅黑" w:cs="Times New Roman"/>
          <w:color w:val="auto"/>
          <w:sz w:val="24"/>
          <w:szCs w:val="24"/>
        </w:rPr>
        <w:t>The motordriverboard has two interfaces for encoding motor, and the working voltage of encoding motor is between 5-12</w:t>
      </w:r>
      <w:r w:rsidR="00E614D6">
        <w:rPr>
          <w:rStyle w:val="sc161"/>
          <w:rFonts w:ascii="微软雅黑" w:eastAsia="微软雅黑" w:hAnsi="微软雅黑" w:cs="Times New Roman"/>
          <w:color w:val="auto"/>
          <w:sz w:val="24"/>
          <w:szCs w:val="24"/>
        </w:rPr>
        <w:t>V</w:t>
      </w:r>
    </w:p>
    <w:p w14:paraId="605CEB3A" w14:textId="2BE2E945" w:rsidR="00A064ED" w:rsidRPr="00B85BEE" w:rsidRDefault="00A064ED" w:rsidP="00A064ED">
      <w:pPr>
        <w:ind w:firstLine="420"/>
        <w:jc w:val="center"/>
        <w:rPr>
          <w:rStyle w:val="sc161"/>
          <w:rFonts w:ascii="微软雅黑" w:eastAsia="微软雅黑" w:hAnsi="微软雅黑" w:cs="Times New Roman"/>
          <w:color w:val="auto"/>
          <w:sz w:val="24"/>
          <w:szCs w:val="24"/>
        </w:rPr>
      </w:pPr>
      <w:r>
        <w:rPr>
          <w:noProof/>
        </w:rPr>
        <w:lastRenderedPageBreak/>
        <w:drawing>
          <wp:inline distT="0" distB="0" distL="0" distR="0" wp14:anchorId="6F57A498" wp14:editId="7D867FD4">
            <wp:extent cx="3930650" cy="3990340"/>
            <wp:effectExtent l="0" t="0" r="0" b="0"/>
            <wp:docPr id="47" name="图片 47" descr="1569742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6974248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0650" cy="3990340"/>
                    </a:xfrm>
                    <a:prstGeom prst="rect">
                      <a:avLst/>
                    </a:prstGeom>
                    <a:noFill/>
                    <a:ln>
                      <a:noFill/>
                    </a:ln>
                  </pic:spPr>
                </pic:pic>
              </a:graphicData>
            </a:graphic>
          </wp:inline>
        </w:drawing>
      </w:r>
    </w:p>
    <w:p w14:paraId="24EE6A9F" w14:textId="77777777" w:rsidR="00DF5DEC" w:rsidRDefault="00DF5DEC" w:rsidP="00F937CF">
      <w:pPr>
        <w:rPr>
          <w:rStyle w:val="sc161"/>
          <w:rFonts w:ascii="微软雅黑" w:eastAsia="微软雅黑" w:hAnsi="微软雅黑" w:cs="Times New Roman"/>
          <w:color w:val="C00000"/>
          <w:sz w:val="28"/>
          <w:szCs w:val="28"/>
        </w:rPr>
      </w:pPr>
    </w:p>
    <w:p w14:paraId="28F85CDF" w14:textId="603EC7F1"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DF5DEC">
        <w:rPr>
          <w:rStyle w:val="sc161"/>
          <w:rFonts w:ascii="微软雅黑" w:eastAsia="微软雅黑" w:hAnsi="微软雅黑" w:cs="Times New Roman"/>
          <w:color w:val="C00000"/>
          <w:sz w:val="28"/>
          <w:szCs w:val="28"/>
        </w:rPr>
        <w:t xml:space="preserve"> </w:t>
      </w:r>
      <w:r w:rsidR="00DF5DEC" w:rsidRPr="00DF5DEC">
        <w:rPr>
          <w:rStyle w:val="sc161"/>
          <w:rFonts w:ascii="微软雅黑" w:eastAsia="微软雅黑" w:hAnsi="微软雅黑" w:cs="Times New Roman"/>
          <w:color w:val="0070C0"/>
          <w:sz w:val="28"/>
          <w:szCs w:val="28"/>
        </w:rPr>
        <w:t>(demo download link:</w:t>
      </w:r>
      <w:r w:rsidR="00DF5DEC" w:rsidRPr="00DF5DEC">
        <w:rPr>
          <w:color w:val="0070C0"/>
        </w:rPr>
        <w:t xml:space="preserve"> </w:t>
      </w:r>
      <w:r w:rsidR="00DF5DEC" w:rsidRPr="00DF5DEC">
        <w:rPr>
          <w:rStyle w:val="sc161"/>
          <w:rFonts w:ascii="微软雅黑" w:eastAsia="微软雅黑" w:hAnsi="微软雅黑" w:cs="Times New Roman"/>
          <w:color w:val="0070C0"/>
          <w:sz w:val="28"/>
          <w:szCs w:val="28"/>
        </w:rPr>
        <w:t>https://raw.githubusercontent.com/emakefun/MotorDriverBoard/master/Scratch/MagicBlock3.0/MotorDriverBoard_demo/CodingMotor.sb3)</w:t>
      </w:r>
    </w:p>
    <w:p w14:paraId="0B1918C8" w14:textId="04263972" w:rsidR="00E072A9" w:rsidRPr="00C14B52" w:rsidRDefault="00E072A9" w:rsidP="00E072A9">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49767E0A" wp14:editId="61CE253D">
            <wp:extent cx="4448175" cy="47434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175" cy="4743450"/>
                    </a:xfrm>
                    <a:prstGeom prst="rect">
                      <a:avLst/>
                    </a:prstGeom>
                  </pic:spPr>
                </pic:pic>
              </a:graphicData>
            </a:graphic>
          </wp:inline>
        </w:drawing>
      </w:r>
    </w:p>
    <w:p w14:paraId="26EB15D0" w14:textId="71F53208" w:rsidR="00F937CF" w:rsidRDefault="002A35B5"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RGB</w:t>
      </w:r>
    </w:p>
    <w:p w14:paraId="565F8255" w14:textId="0B1DC9A4" w:rsidR="00C14B52" w:rsidRDefault="00967EAA" w:rsidP="00C14B52">
      <w:pPr>
        <w:rPr>
          <w:rStyle w:val="sc161"/>
          <w:rFonts w:ascii="微软雅黑" w:eastAsia="微软雅黑" w:hAnsi="微软雅黑" w:cs="Times New Roman"/>
          <w:color w:val="C00000"/>
          <w:sz w:val="28"/>
          <w:szCs w:val="28"/>
        </w:rPr>
      </w:pPr>
      <w:r w:rsidRPr="00967EAA">
        <w:rPr>
          <w:rStyle w:val="sc161"/>
          <w:rFonts w:ascii="微软雅黑" w:eastAsia="微软雅黑" w:hAnsi="微软雅黑" w:cs="Times New Roman"/>
          <w:color w:val="C00000"/>
          <w:sz w:val="28"/>
          <w:szCs w:val="28"/>
        </w:rPr>
        <w:t>Introduction to RGB ws2812</w:t>
      </w:r>
    </w:p>
    <w:p w14:paraId="10CD3F8B" w14:textId="775C8981" w:rsidR="00C44E03" w:rsidRPr="00C44E03" w:rsidRDefault="00C44E03" w:rsidP="00C44E03">
      <w:pPr>
        <w:ind w:firstLine="420"/>
        <w:rPr>
          <w:rStyle w:val="sc161"/>
          <w:rFonts w:ascii="微软雅黑" w:eastAsia="微软雅黑" w:hAnsi="微软雅黑" w:cs="Times New Roman"/>
          <w:color w:val="auto"/>
          <w:sz w:val="24"/>
          <w:szCs w:val="24"/>
        </w:rPr>
      </w:pPr>
      <w:r w:rsidRPr="00C44E03">
        <w:rPr>
          <w:rStyle w:val="sc161"/>
          <w:rFonts w:ascii="微软雅黑" w:eastAsia="微软雅黑" w:hAnsi="微软雅黑" w:cs="Times New Roman"/>
          <w:color w:val="auto"/>
          <w:sz w:val="24"/>
          <w:szCs w:val="24"/>
        </w:rPr>
        <w:t>Ws2812 RGB LED lamp is a three channel driving control system, which contains the driving circuit of data lock signal shaping and amplification of intelligent digital interface, high-precision internal oscillator and 15V high-voltage programmable constant current output driver. At the same time, in order to reduce the power ripple, three channels have a certain delay conduction function, so that when the frame is refreshed, it is easier to reduce the circuit ripple installation. The ws2812 RGB LED lamp is different from the traditional lamp. The driver control chip is integrated inside the lamp. Only one signal line is needed to control one lamp bead or multiple modules</w:t>
      </w:r>
    </w:p>
    <w:p w14:paraId="668D50BE" w14:textId="7CA99FD6"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lastRenderedPageBreak/>
        <w:t>Example program</w:t>
      </w:r>
      <w:r w:rsidR="00DF5DEC">
        <w:rPr>
          <w:rStyle w:val="sc161"/>
          <w:rFonts w:ascii="微软雅黑" w:eastAsia="微软雅黑" w:hAnsi="微软雅黑" w:cs="Times New Roman"/>
          <w:color w:val="C00000"/>
          <w:sz w:val="28"/>
          <w:szCs w:val="28"/>
        </w:rPr>
        <w:t xml:space="preserve"> </w:t>
      </w:r>
      <w:r w:rsidR="00DF5DEC" w:rsidRPr="00DF5DEC">
        <w:rPr>
          <w:rStyle w:val="sc161"/>
          <w:rFonts w:ascii="微软雅黑" w:eastAsia="微软雅黑" w:hAnsi="微软雅黑" w:cs="Times New Roman"/>
          <w:color w:val="0070C0"/>
          <w:sz w:val="28"/>
          <w:szCs w:val="28"/>
        </w:rPr>
        <w:t>(demo download link:</w:t>
      </w:r>
      <w:r w:rsidR="00DF5DEC" w:rsidRPr="00DF5DEC">
        <w:rPr>
          <w:color w:val="0070C0"/>
        </w:rPr>
        <w:t xml:space="preserve"> </w:t>
      </w:r>
      <w:r w:rsidR="00DF5DEC" w:rsidRPr="00DF5DEC">
        <w:rPr>
          <w:rStyle w:val="sc161"/>
          <w:rFonts w:ascii="微软雅黑" w:eastAsia="微软雅黑" w:hAnsi="微软雅黑" w:cs="Times New Roman"/>
          <w:color w:val="0070C0"/>
          <w:sz w:val="28"/>
          <w:szCs w:val="28"/>
        </w:rPr>
        <w:t>https://raw.githubusercontent.com/emakefun/MotorDriverBoard/master/Scratch/MagicBlock3.0/MotorDriverBoard_demo/RGB.sb3)</w:t>
      </w:r>
    </w:p>
    <w:p w14:paraId="5CF36130" w14:textId="26229FED" w:rsidR="00432FEB" w:rsidRPr="00C14B52" w:rsidRDefault="00432FEB" w:rsidP="00432FEB">
      <w:pPr>
        <w:jc w:val="center"/>
        <w:rPr>
          <w:rStyle w:val="sc161"/>
          <w:rFonts w:ascii="微软雅黑" w:eastAsia="微软雅黑" w:hAnsi="微软雅黑" w:cs="Times New Roman"/>
          <w:color w:val="C00000"/>
          <w:sz w:val="28"/>
          <w:szCs w:val="28"/>
        </w:rPr>
      </w:pPr>
      <w:r>
        <w:rPr>
          <w:noProof/>
        </w:rPr>
        <w:drawing>
          <wp:inline distT="0" distB="0" distL="0" distR="0" wp14:anchorId="195E1BEB" wp14:editId="4A61D186">
            <wp:extent cx="4476750" cy="5334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6750" cy="5334000"/>
                    </a:xfrm>
                    <a:prstGeom prst="rect">
                      <a:avLst/>
                    </a:prstGeom>
                  </pic:spPr>
                </pic:pic>
              </a:graphicData>
            </a:graphic>
          </wp:inline>
        </w:drawing>
      </w:r>
    </w:p>
    <w:p w14:paraId="23B0A2BB" w14:textId="4CA16714" w:rsidR="00F937CF" w:rsidRDefault="001E72A7"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Buzzer</w:t>
      </w:r>
    </w:p>
    <w:p w14:paraId="77408C4E" w14:textId="2B149BAD"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Driving</w:t>
      </w:r>
      <w:r w:rsidR="002426B4">
        <w:rPr>
          <w:rStyle w:val="sc161"/>
          <w:rFonts w:ascii="微软雅黑" w:eastAsia="微软雅黑" w:hAnsi="微软雅黑" w:cs="Times New Roman"/>
          <w:color w:val="C00000"/>
          <w:sz w:val="28"/>
          <w:szCs w:val="28"/>
        </w:rPr>
        <w:t xml:space="preserve"> </w:t>
      </w:r>
      <w:r w:rsidR="00070AF3">
        <w:rPr>
          <w:rStyle w:val="sc161"/>
          <w:rFonts w:ascii="微软雅黑" w:eastAsia="微软雅黑" w:hAnsi="微软雅黑" w:cs="Times New Roman"/>
          <w:color w:val="C00000"/>
          <w:sz w:val="28"/>
          <w:szCs w:val="28"/>
        </w:rPr>
        <w:t>Buzzer</w:t>
      </w:r>
    </w:p>
    <w:p w14:paraId="50A515C3" w14:textId="375BBC6F" w:rsidR="003D64DC" w:rsidRDefault="00D04EB3" w:rsidP="00D04EB3">
      <w:pPr>
        <w:ind w:firstLine="420"/>
        <w:rPr>
          <w:rStyle w:val="sc161"/>
          <w:rFonts w:ascii="微软雅黑" w:eastAsia="微软雅黑" w:hAnsi="微软雅黑" w:cs="Times New Roman"/>
          <w:color w:val="auto"/>
          <w:sz w:val="24"/>
          <w:szCs w:val="24"/>
        </w:rPr>
      </w:pPr>
      <w:r w:rsidRPr="00D04EB3">
        <w:rPr>
          <w:rStyle w:val="sc161"/>
          <w:rFonts w:ascii="微软雅黑" w:eastAsia="微软雅黑" w:hAnsi="微软雅黑" w:cs="Times New Roman"/>
          <w:color w:val="auto"/>
          <w:sz w:val="24"/>
          <w:szCs w:val="24"/>
        </w:rPr>
        <w:t>There is a passive buzzer on the driver board of the motordriverboard, which can be programmed to play prompt tone or music</w:t>
      </w:r>
    </w:p>
    <w:p w14:paraId="5558CD08" w14:textId="1B62304A" w:rsidR="00D00735" w:rsidRPr="00D04EB3" w:rsidRDefault="00D00735" w:rsidP="00D00735">
      <w:pPr>
        <w:ind w:firstLine="420"/>
        <w:jc w:val="center"/>
        <w:rPr>
          <w:rStyle w:val="sc161"/>
          <w:rFonts w:ascii="微软雅黑" w:eastAsia="微软雅黑" w:hAnsi="微软雅黑" w:cs="Times New Roman"/>
          <w:color w:val="C00000"/>
          <w:sz w:val="24"/>
          <w:szCs w:val="24"/>
        </w:rPr>
      </w:pPr>
      <w:r>
        <w:rPr>
          <w:noProof/>
        </w:rPr>
        <w:lastRenderedPageBreak/>
        <w:drawing>
          <wp:inline distT="0" distB="0" distL="0" distR="0" wp14:anchorId="5FF46FB2" wp14:editId="29B18C5A">
            <wp:extent cx="2422525" cy="2054225"/>
            <wp:effectExtent l="0" t="0" r="0" b="3175"/>
            <wp:docPr id="46" name="图片 46" descr="1569743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6974337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2525" cy="2054225"/>
                    </a:xfrm>
                    <a:prstGeom prst="rect">
                      <a:avLst/>
                    </a:prstGeom>
                    <a:noFill/>
                    <a:ln>
                      <a:noFill/>
                    </a:ln>
                  </pic:spPr>
                </pic:pic>
              </a:graphicData>
            </a:graphic>
          </wp:inline>
        </w:drawing>
      </w:r>
    </w:p>
    <w:p w14:paraId="66FC471A" w14:textId="308F4ECD"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DF5DEC">
        <w:rPr>
          <w:rStyle w:val="sc161"/>
          <w:rFonts w:ascii="微软雅黑" w:eastAsia="微软雅黑" w:hAnsi="微软雅黑" w:cs="Times New Roman"/>
          <w:color w:val="C00000"/>
          <w:sz w:val="28"/>
          <w:szCs w:val="28"/>
        </w:rPr>
        <w:t xml:space="preserve"> </w:t>
      </w:r>
      <w:r w:rsidR="00DF5DEC" w:rsidRPr="00DF5DEC">
        <w:rPr>
          <w:rStyle w:val="sc161"/>
          <w:rFonts w:ascii="微软雅黑" w:eastAsia="微软雅黑" w:hAnsi="微软雅黑" w:cs="Times New Roman"/>
          <w:color w:val="0070C0"/>
          <w:sz w:val="28"/>
          <w:szCs w:val="28"/>
        </w:rPr>
        <w:t>(demo download link:</w:t>
      </w:r>
      <w:r w:rsidR="00DF5DEC" w:rsidRPr="00DF5DEC">
        <w:rPr>
          <w:color w:val="0070C0"/>
        </w:rPr>
        <w:t xml:space="preserve"> </w:t>
      </w:r>
      <w:r w:rsidR="00DF5DEC" w:rsidRPr="00DF5DEC">
        <w:rPr>
          <w:rStyle w:val="sc161"/>
          <w:rFonts w:ascii="微软雅黑" w:eastAsia="微软雅黑" w:hAnsi="微软雅黑" w:cs="Times New Roman"/>
          <w:color w:val="0070C0"/>
          <w:sz w:val="28"/>
          <w:szCs w:val="28"/>
        </w:rPr>
        <w:t>https://raw.githubusercontent.com/emakefun/MotorDriverBoard/master/Scratch/MagicBlock3.0/MotorDriverBoard_demo/Buzzer.sb3)</w:t>
      </w:r>
    </w:p>
    <w:p w14:paraId="768897F8" w14:textId="31EA15DA" w:rsidR="00850740" w:rsidRPr="00C14B52" w:rsidRDefault="00850740" w:rsidP="00850740">
      <w:pPr>
        <w:jc w:val="center"/>
        <w:rPr>
          <w:rStyle w:val="sc161"/>
          <w:rFonts w:ascii="微软雅黑" w:eastAsia="微软雅黑" w:hAnsi="微软雅黑" w:cs="Times New Roman"/>
          <w:color w:val="C00000"/>
          <w:sz w:val="28"/>
          <w:szCs w:val="28"/>
        </w:rPr>
      </w:pPr>
      <w:r>
        <w:rPr>
          <w:noProof/>
        </w:rPr>
        <w:drawing>
          <wp:inline distT="0" distB="0" distL="0" distR="0" wp14:anchorId="7C550CDB" wp14:editId="65DB2465">
            <wp:extent cx="2533650" cy="5000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3650" cy="5000625"/>
                    </a:xfrm>
                    <a:prstGeom prst="rect">
                      <a:avLst/>
                    </a:prstGeom>
                  </pic:spPr>
                </pic:pic>
              </a:graphicData>
            </a:graphic>
          </wp:inline>
        </w:drawing>
      </w:r>
    </w:p>
    <w:p w14:paraId="4A5FB56D" w14:textId="55B34C5F" w:rsidR="00F937CF" w:rsidRDefault="0052075E"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Servo</w:t>
      </w:r>
    </w:p>
    <w:p w14:paraId="59CF6D8F" w14:textId="031777FD"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lastRenderedPageBreak/>
        <w:t xml:space="preserve">Driving </w:t>
      </w:r>
      <w:r w:rsidR="00151111">
        <w:rPr>
          <w:rStyle w:val="sc161"/>
          <w:rFonts w:ascii="微软雅黑" w:eastAsia="微软雅黑" w:hAnsi="微软雅黑" w:cs="Times New Roman"/>
          <w:color w:val="C00000"/>
          <w:sz w:val="28"/>
          <w:szCs w:val="28"/>
        </w:rPr>
        <w:t>Servo</w:t>
      </w:r>
    </w:p>
    <w:p w14:paraId="32E225E4" w14:textId="6C49CFD6" w:rsidR="00C404BA" w:rsidRDefault="00D2060B" w:rsidP="0041743C">
      <w:pPr>
        <w:ind w:firstLine="420"/>
        <w:rPr>
          <w:rStyle w:val="sc161"/>
          <w:rFonts w:ascii="微软雅黑" w:eastAsia="微软雅黑" w:hAnsi="微软雅黑" w:cs="Times New Roman"/>
          <w:color w:val="auto"/>
          <w:sz w:val="24"/>
          <w:szCs w:val="24"/>
        </w:rPr>
      </w:pPr>
      <w:r w:rsidRPr="00D2060B">
        <w:rPr>
          <w:rStyle w:val="sc161"/>
          <w:rFonts w:ascii="微软雅黑" w:eastAsia="微软雅黑" w:hAnsi="微软雅黑" w:cs="Times New Roman"/>
          <w:color w:val="auto"/>
          <w:sz w:val="24"/>
          <w:szCs w:val="24"/>
        </w:rPr>
        <w:t>The driving board of the motordriverboard can drive 8-way steering gear. The position of the steering gear pin on the driving board (row pin above the infrared receiving head), set the ground pin (g), power pin (V) and signal pin (s). The three pins are respectively corresponding to the corresponding pin of the steering gear. The steering gear can also be controlled through I2C communication</w:t>
      </w:r>
    </w:p>
    <w:p w14:paraId="55C4CB79" w14:textId="03C9EB13" w:rsidR="00C404BA" w:rsidRPr="00D2060B" w:rsidRDefault="00C404BA" w:rsidP="00C404BA">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F2C7674" wp14:editId="4CD789AF">
            <wp:extent cx="3859530" cy="2945130"/>
            <wp:effectExtent l="0" t="0" r="7620" b="7620"/>
            <wp:docPr id="56" name="图片 56" descr="1569743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6974372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9530" cy="2945130"/>
                    </a:xfrm>
                    <a:prstGeom prst="rect">
                      <a:avLst/>
                    </a:prstGeom>
                    <a:noFill/>
                    <a:ln>
                      <a:noFill/>
                    </a:ln>
                  </pic:spPr>
                </pic:pic>
              </a:graphicData>
            </a:graphic>
          </wp:inline>
        </w:drawing>
      </w:r>
    </w:p>
    <w:p w14:paraId="5A85CB27" w14:textId="53750999"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7939B3">
        <w:rPr>
          <w:rStyle w:val="sc161"/>
          <w:rFonts w:ascii="微软雅黑" w:eastAsia="微软雅黑" w:hAnsi="微软雅黑" w:cs="Times New Roman"/>
          <w:color w:val="C00000"/>
          <w:sz w:val="28"/>
          <w:szCs w:val="28"/>
        </w:rPr>
        <w:t xml:space="preserve"> </w:t>
      </w:r>
      <w:r w:rsidR="007939B3" w:rsidRPr="007939B3">
        <w:rPr>
          <w:rStyle w:val="sc161"/>
          <w:rFonts w:ascii="微软雅黑" w:eastAsia="微软雅黑" w:hAnsi="微软雅黑" w:cs="Times New Roman"/>
          <w:color w:val="0070C0"/>
          <w:sz w:val="28"/>
          <w:szCs w:val="28"/>
        </w:rPr>
        <w:t>(demo download link:</w:t>
      </w:r>
      <w:r w:rsidR="007939B3" w:rsidRPr="007939B3">
        <w:rPr>
          <w:color w:val="0070C0"/>
        </w:rPr>
        <w:t xml:space="preserve"> </w:t>
      </w:r>
      <w:r w:rsidR="007939B3" w:rsidRPr="007939B3">
        <w:rPr>
          <w:rStyle w:val="sc161"/>
          <w:rFonts w:ascii="微软雅黑" w:eastAsia="微软雅黑" w:hAnsi="微软雅黑" w:cs="Times New Roman"/>
          <w:color w:val="0070C0"/>
          <w:sz w:val="28"/>
          <w:szCs w:val="28"/>
        </w:rPr>
        <w:t>https://raw.githubusercontent.com/emakefun/MotorDriverBoard/master/Scratch/MagicBlock3.0/MotorDriverBoard_demo/Servo.sb3)</w:t>
      </w:r>
    </w:p>
    <w:p w14:paraId="6DD49530" w14:textId="2A2292E9" w:rsidR="00F45B20" w:rsidRPr="00C14B52" w:rsidRDefault="00F45B20" w:rsidP="00F45B20">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0B6AC2CC" wp14:editId="19BFD0E5">
            <wp:extent cx="3476625" cy="71151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6625" cy="7115175"/>
                    </a:xfrm>
                    <a:prstGeom prst="rect">
                      <a:avLst/>
                    </a:prstGeom>
                  </pic:spPr>
                </pic:pic>
              </a:graphicData>
            </a:graphic>
          </wp:inline>
        </w:drawing>
      </w:r>
    </w:p>
    <w:p w14:paraId="54BFFA1A" w14:textId="4C739750" w:rsidR="00F937CF" w:rsidRDefault="00A23A74" w:rsidP="00F937CF">
      <w:pPr>
        <w:rPr>
          <w:rStyle w:val="sc161"/>
          <w:rFonts w:ascii="微软雅黑" w:eastAsia="微软雅黑" w:hAnsi="微软雅黑" w:cs="Times New Roman"/>
          <w:color w:val="D29F0F" w:themeColor="background2" w:themeShade="80"/>
          <w:sz w:val="30"/>
          <w:szCs w:val="30"/>
        </w:rPr>
      </w:pPr>
      <w:r w:rsidRPr="00A23A74">
        <w:rPr>
          <w:rStyle w:val="sc161"/>
          <w:rFonts w:ascii="微软雅黑" w:eastAsia="微软雅黑" w:hAnsi="微软雅黑" w:cs="Times New Roman"/>
          <w:color w:val="D29F0F" w:themeColor="background2" w:themeShade="80"/>
          <w:sz w:val="30"/>
          <w:szCs w:val="30"/>
        </w:rPr>
        <w:t>Ultrasonic module</w:t>
      </w:r>
    </w:p>
    <w:p w14:paraId="28610629" w14:textId="3A04E8B5"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 xml:space="preserve">Driving </w:t>
      </w:r>
      <w:r w:rsidR="00C240E4">
        <w:rPr>
          <w:rStyle w:val="sc161"/>
          <w:rFonts w:ascii="微软雅黑" w:eastAsia="微软雅黑" w:hAnsi="微软雅黑" w:cs="Times New Roman"/>
          <w:color w:val="C00000"/>
          <w:sz w:val="28"/>
          <w:szCs w:val="28"/>
        </w:rPr>
        <w:t>Ultrasonic module</w:t>
      </w:r>
    </w:p>
    <w:p w14:paraId="69603CDF" w14:textId="77BCDA57" w:rsidR="00C124E2" w:rsidRDefault="00B73E6A" w:rsidP="00B73E6A">
      <w:pPr>
        <w:ind w:firstLine="420"/>
        <w:rPr>
          <w:rStyle w:val="sc161"/>
          <w:rFonts w:ascii="微软雅黑" w:eastAsia="微软雅黑" w:hAnsi="微软雅黑" w:cs="Times New Roman"/>
          <w:color w:val="auto"/>
          <w:sz w:val="24"/>
          <w:szCs w:val="24"/>
        </w:rPr>
      </w:pPr>
      <w:r w:rsidRPr="00B73E6A">
        <w:rPr>
          <w:rStyle w:val="sc161"/>
          <w:rFonts w:ascii="微软雅黑" w:eastAsia="微软雅黑" w:hAnsi="微软雅黑" w:cs="Times New Roman"/>
          <w:color w:val="auto"/>
          <w:sz w:val="24"/>
          <w:szCs w:val="24"/>
        </w:rPr>
        <w:t xml:space="preserve">There are four ultrasonic module interfaces on the driving board of the motordriverboard. The four pins are respectively the power supply pin (VCC), the </w:t>
      </w:r>
      <w:r w:rsidRPr="00B73E6A">
        <w:rPr>
          <w:rStyle w:val="sc161"/>
          <w:rFonts w:ascii="微软雅黑" w:eastAsia="微软雅黑" w:hAnsi="微软雅黑" w:cs="Times New Roman"/>
          <w:color w:val="auto"/>
          <w:sz w:val="24"/>
          <w:szCs w:val="24"/>
        </w:rPr>
        <w:lastRenderedPageBreak/>
        <w:t>ultrasonic signal transmitting pin (A2), the ultrasonic signal receiving pin (A3), the ground wire (GND). The four pins are respectively connected with the corresponding pins of the ultrasonic module</w:t>
      </w:r>
    </w:p>
    <w:p w14:paraId="23113A03" w14:textId="77691713" w:rsidR="0058162D" w:rsidRPr="00B73E6A" w:rsidRDefault="0058162D" w:rsidP="0058162D">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6B4CE29F" wp14:editId="605DDA9A">
            <wp:extent cx="2695698" cy="2853637"/>
            <wp:effectExtent l="0" t="0" r="0" b="4445"/>
            <wp:docPr id="61" name="图片 61" descr="1569744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56974472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3218" cy="2861598"/>
                    </a:xfrm>
                    <a:prstGeom prst="rect">
                      <a:avLst/>
                    </a:prstGeom>
                    <a:noFill/>
                    <a:ln>
                      <a:noFill/>
                    </a:ln>
                  </pic:spPr>
                </pic:pic>
              </a:graphicData>
            </a:graphic>
          </wp:inline>
        </w:drawing>
      </w:r>
    </w:p>
    <w:p w14:paraId="0980AC5C" w14:textId="2533747F"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7939B3">
        <w:rPr>
          <w:rStyle w:val="sc161"/>
          <w:rFonts w:ascii="微软雅黑" w:eastAsia="微软雅黑" w:hAnsi="微软雅黑" w:cs="Times New Roman"/>
          <w:color w:val="C00000"/>
          <w:sz w:val="28"/>
          <w:szCs w:val="28"/>
        </w:rPr>
        <w:t xml:space="preserve"> </w:t>
      </w:r>
      <w:r w:rsidR="007939B3" w:rsidRPr="007939B3">
        <w:rPr>
          <w:rStyle w:val="sc161"/>
          <w:rFonts w:ascii="微软雅黑" w:eastAsia="微软雅黑" w:hAnsi="微软雅黑" w:cs="Times New Roman"/>
          <w:color w:val="0070C0"/>
          <w:sz w:val="28"/>
          <w:szCs w:val="28"/>
        </w:rPr>
        <w:t>(demo download link:</w:t>
      </w:r>
      <w:r w:rsidR="007939B3" w:rsidRPr="007939B3">
        <w:rPr>
          <w:color w:val="0070C0"/>
        </w:rPr>
        <w:t xml:space="preserve"> </w:t>
      </w:r>
      <w:r w:rsidR="007939B3" w:rsidRPr="007939B3">
        <w:rPr>
          <w:rStyle w:val="sc161"/>
          <w:rFonts w:ascii="微软雅黑" w:eastAsia="微软雅黑" w:hAnsi="微软雅黑" w:cs="Times New Roman"/>
          <w:color w:val="0070C0"/>
          <w:sz w:val="28"/>
          <w:szCs w:val="28"/>
        </w:rPr>
        <w:t>https://raw.githubusercontent.com/emakefun/MotorDriverBoard/master/Scratch/MagicBlock3.0/MotorDriverBoard_demo/Ultrasonic.sb3)</w:t>
      </w:r>
    </w:p>
    <w:p w14:paraId="62C7DC4C" w14:textId="7D0E38D7" w:rsidR="00204F2E" w:rsidRPr="00C14B52" w:rsidRDefault="00204F2E" w:rsidP="00204F2E">
      <w:pPr>
        <w:jc w:val="center"/>
        <w:rPr>
          <w:rStyle w:val="sc161"/>
          <w:rFonts w:ascii="微软雅黑" w:eastAsia="微软雅黑" w:hAnsi="微软雅黑" w:cs="Times New Roman"/>
          <w:color w:val="C00000"/>
          <w:sz w:val="28"/>
          <w:szCs w:val="28"/>
        </w:rPr>
      </w:pPr>
      <w:r>
        <w:rPr>
          <w:noProof/>
        </w:rPr>
        <w:drawing>
          <wp:inline distT="0" distB="0" distL="0" distR="0" wp14:anchorId="25A79195" wp14:editId="2888D62D">
            <wp:extent cx="4476750" cy="3019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6750" cy="3019425"/>
                    </a:xfrm>
                    <a:prstGeom prst="rect">
                      <a:avLst/>
                    </a:prstGeom>
                  </pic:spPr>
                </pic:pic>
              </a:graphicData>
            </a:graphic>
          </wp:inline>
        </w:drawing>
      </w:r>
    </w:p>
    <w:p w14:paraId="63EA99AD" w14:textId="17DB3BFC" w:rsidR="00F937CF" w:rsidRDefault="00F529A0"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I</w:t>
      </w:r>
      <w:r w:rsidR="0014200C" w:rsidRPr="0014200C">
        <w:rPr>
          <w:rStyle w:val="sc161"/>
          <w:rFonts w:ascii="微软雅黑" w:eastAsia="微软雅黑" w:hAnsi="微软雅黑" w:cs="Times New Roman"/>
          <w:color w:val="D29F0F" w:themeColor="background2" w:themeShade="80"/>
          <w:sz w:val="30"/>
          <w:szCs w:val="30"/>
        </w:rPr>
        <w:t>nfrared remote</w:t>
      </w:r>
    </w:p>
    <w:p w14:paraId="16F38C61" w14:textId="5DFD9A3B"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lastRenderedPageBreak/>
        <w:t xml:space="preserve">Driving </w:t>
      </w:r>
      <w:r w:rsidR="004A2B2E">
        <w:rPr>
          <w:rStyle w:val="sc161"/>
          <w:rFonts w:ascii="微软雅黑" w:eastAsia="微软雅黑" w:hAnsi="微软雅黑" w:cs="Times New Roman"/>
          <w:color w:val="C00000"/>
          <w:sz w:val="28"/>
          <w:szCs w:val="28"/>
        </w:rPr>
        <w:t>Infrared remote</w:t>
      </w:r>
    </w:p>
    <w:p w14:paraId="6512A751" w14:textId="1F44E0AC" w:rsidR="003B4E16" w:rsidRDefault="003B4E16" w:rsidP="003B4E16">
      <w:pPr>
        <w:ind w:firstLine="420"/>
        <w:rPr>
          <w:rStyle w:val="sc161"/>
          <w:rFonts w:ascii="微软雅黑" w:eastAsia="微软雅黑" w:hAnsi="微软雅黑" w:cs="Times New Roman"/>
          <w:color w:val="auto"/>
          <w:sz w:val="24"/>
          <w:szCs w:val="24"/>
        </w:rPr>
      </w:pPr>
      <w:r w:rsidRPr="003B4E16">
        <w:rPr>
          <w:rStyle w:val="sc161"/>
          <w:rFonts w:ascii="微软雅黑" w:eastAsia="微软雅黑" w:hAnsi="微软雅黑" w:cs="Times New Roman"/>
          <w:color w:val="auto"/>
          <w:sz w:val="24"/>
          <w:szCs w:val="24"/>
        </w:rPr>
        <w:t>There is an infrared remote control receiving probe on the driving board of the motordriverboard. When it is used, it only needs to insert the expansion board into Arduino. When the infrared coding signal is transmitted, it is processed by the infrared connector, and the square wave signal after detection and shaping is output, which is directly provided to the single chip microcomputer, and the corresponding operation is performed to achieve the purpose of controlling the motor.</w:t>
      </w:r>
    </w:p>
    <w:p w14:paraId="306BDF0E" w14:textId="6A4C3832" w:rsidR="00AC73D6" w:rsidRDefault="00AC73D6" w:rsidP="00AC73D6">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6AF97263" wp14:editId="13B0ECB9">
            <wp:extent cx="2719705" cy="2054225"/>
            <wp:effectExtent l="0" t="0" r="4445" b="3175"/>
            <wp:docPr id="64" name="图片 64" descr="1569745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697458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9705" cy="2054225"/>
                    </a:xfrm>
                    <a:prstGeom prst="rect">
                      <a:avLst/>
                    </a:prstGeom>
                    <a:noFill/>
                    <a:ln>
                      <a:noFill/>
                    </a:ln>
                  </pic:spPr>
                </pic:pic>
              </a:graphicData>
            </a:graphic>
          </wp:inline>
        </w:drawing>
      </w:r>
    </w:p>
    <w:p w14:paraId="0914CE0E" w14:textId="6618DED4" w:rsidR="00DF08A2" w:rsidRPr="003B4E16" w:rsidRDefault="00DF08A2" w:rsidP="00AC73D6">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28D06847" wp14:editId="354D007F">
            <wp:extent cx="3859530" cy="1745615"/>
            <wp:effectExtent l="0" t="0" r="7620" b="6985"/>
            <wp:docPr id="65" name="图片 65" descr="1573869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57386999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9530" cy="1745615"/>
                    </a:xfrm>
                    <a:prstGeom prst="rect">
                      <a:avLst/>
                    </a:prstGeom>
                    <a:noFill/>
                    <a:ln>
                      <a:noFill/>
                    </a:ln>
                  </pic:spPr>
                </pic:pic>
              </a:graphicData>
            </a:graphic>
          </wp:inline>
        </w:drawing>
      </w:r>
    </w:p>
    <w:p w14:paraId="5098F4C8" w14:textId="75FAE1FD"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FD4BF6">
        <w:rPr>
          <w:rStyle w:val="sc161"/>
          <w:rFonts w:ascii="微软雅黑" w:eastAsia="微软雅黑" w:hAnsi="微软雅黑" w:cs="Times New Roman"/>
          <w:color w:val="C00000"/>
          <w:sz w:val="28"/>
          <w:szCs w:val="28"/>
        </w:rPr>
        <w:t xml:space="preserve"> </w:t>
      </w:r>
      <w:r w:rsidR="00FD4BF6" w:rsidRPr="00FD4BF6">
        <w:rPr>
          <w:rStyle w:val="sc161"/>
          <w:rFonts w:ascii="微软雅黑" w:eastAsia="微软雅黑" w:hAnsi="微软雅黑" w:cs="Times New Roman"/>
          <w:color w:val="0070C0"/>
          <w:sz w:val="28"/>
          <w:szCs w:val="28"/>
        </w:rPr>
        <w:t>(demo download link:</w:t>
      </w:r>
      <w:r w:rsidR="00FD4BF6" w:rsidRPr="00FD4BF6">
        <w:rPr>
          <w:color w:val="0070C0"/>
        </w:rPr>
        <w:t xml:space="preserve"> </w:t>
      </w:r>
      <w:r w:rsidR="00FD4BF6" w:rsidRPr="00FD4BF6">
        <w:rPr>
          <w:rStyle w:val="sc161"/>
          <w:rFonts w:ascii="微软雅黑" w:eastAsia="微软雅黑" w:hAnsi="微软雅黑" w:cs="Times New Roman"/>
          <w:color w:val="0070C0"/>
          <w:sz w:val="28"/>
          <w:szCs w:val="28"/>
        </w:rPr>
        <w:t>https://raw.githubusercontent.com/emakefun/MotorDriverBoard/master/Scratch/MagicBlock3.0/MotorDriverBoard_demo/IrRemote.sb3)</w:t>
      </w:r>
    </w:p>
    <w:p w14:paraId="1E56F03F" w14:textId="51FECFC4" w:rsidR="000A49F0" w:rsidRPr="00C14B52" w:rsidRDefault="000A49F0" w:rsidP="000A49F0">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377564DA" wp14:editId="2DAAC016">
            <wp:extent cx="4171950" cy="6800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1950" cy="6800850"/>
                    </a:xfrm>
                    <a:prstGeom prst="rect">
                      <a:avLst/>
                    </a:prstGeom>
                  </pic:spPr>
                </pic:pic>
              </a:graphicData>
            </a:graphic>
          </wp:inline>
        </w:drawing>
      </w:r>
    </w:p>
    <w:p w14:paraId="3A1660B5" w14:textId="5F3A3F49" w:rsidR="00F937CF" w:rsidRDefault="00201AA4"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PS2</w:t>
      </w:r>
    </w:p>
    <w:p w14:paraId="45BC3D42" w14:textId="7795D2FC"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 xml:space="preserve">Driving </w:t>
      </w:r>
      <w:r w:rsidR="006124AE">
        <w:rPr>
          <w:rStyle w:val="sc161"/>
          <w:rFonts w:ascii="微软雅黑" w:eastAsia="微软雅黑" w:hAnsi="微软雅黑" w:cs="Times New Roman"/>
          <w:color w:val="C00000"/>
          <w:sz w:val="28"/>
          <w:szCs w:val="28"/>
        </w:rPr>
        <w:t>PS2</w:t>
      </w:r>
    </w:p>
    <w:p w14:paraId="49CBF3D3" w14:textId="4DFCECE7" w:rsidR="00A80CBE" w:rsidRDefault="00222A2D" w:rsidP="00222A2D">
      <w:pPr>
        <w:ind w:firstLine="420"/>
        <w:rPr>
          <w:rStyle w:val="sc161"/>
          <w:rFonts w:ascii="微软雅黑" w:eastAsia="微软雅黑" w:hAnsi="微软雅黑" w:cs="Times New Roman"/>
          <w:color w:val="auto"/>
          <w:sz w:val="24"/>
          <w:szCs w:val="24"/>
        </w:rPr>
      </w:pPr>
      <w:r w:rsidRPr="00222A2D">
        <w:rPr>
          <w:rStyle w:val="sc161"/>
          <w:rFonts w:ascii="微软雅黑" w:eastAsia="微软雅黑" w:hAnsi="微软雅黑" w:cs="Times New Roman"/>
          <w:color w:val="auto"/>
          <w:sz w:val="24"/>
          <w:szCs w:val="24"/>
        </w:rPr>
        <w:t xml:space="preserve">There is a PS2 port on the driving board of the motordriverboard, which can directly plug the PS2 infrared receiving head into the PS2 port. The PS2 handle consists of two parts: the handle and the receiver. The handle needs two sections of 7 1.5V power supply. </w:t>
      </w:r>
      <w:r w:rsidRPr="00222A2D">
        <w:rPr>
          <w:rStyle w:val="sc161"/>
          <w:rFonts w:ascii="微软雅黑" w:eastAsia="微软雅黑" w:hAnsi="微软雅黑" w:cs="Times New Roman"/>
          <w:color w:val="auto"/>
          <w:sz w:val="24"/>
          <w:szCs w:val="24"/>
        </w:rPr>
        <w:lastRenderedPageBreak/>
        <w:t>The receiver's power supply and Arduino use the same power supply. The power supply range is 3-5v, which can not be reversed or over-voltage. Overvoltage and reverse connection will burn the receiver. There is a power switch on the handle, on / off. Turn the handle switch to on. When the receiver is not searched, the light on the handle will flash continuously. If the receiver is not searched in a certain period of time, the handle will enter the standby mode and the light on the handle will be extinguished. Press the "start" key to wake up the handle</w:t>
      </w:r>
    </w:p>
    <w:p w14:paraId="7B1946C9" w14:textId="5E7999A8" w:rsidR="005E4DBF" w:rsidRPr="00222A2D" w:rsidRDefault="005E4DBF" w:rsidP="005E4DBF">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87A5248" wp14:editId="37F57440">
            <wp:extent cx="4832985" cy="2766695"/>
            <wp:effectExtent l="0" t="0" r="5715" b="0"/>
            <wp:docPr id="71" name="图片 71" descr="156974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6974613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2985" cy="2766695"/>
                    </a:xfrm>
                    <a:prstGeom prst="rect">
                      <a:avLst/>
                    </a:prstGeom>
                    <a:noFill/>
                    <a:ln>
                      <a:noFill/>
                    </a:ln>
                  </pic:spPr>
                </pic:pic>
              </a:graphicData>
            </a:graphic>
          </wp:inline>
        </w:drawing>
      </w:r>
    </w:p>
    <w:p w14:paraId="589ACD21" w14:textId="0544CD07"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1F1D7F">
        <w:rPr>
          <w:rStyle w:val="sc161"/>
          <w:rFonts w:ascii="微软雅黑" w:eastAsia="微软雅黑" w:hAnsi="微软雅黑" w:cs="Times New Roman"/>
          <w:color w:val="C00000"/>
          <w:sz w:val="28"/>
          <w:szCs w:val="28"/>
        </w:rPr>
        <w:t xml:space="preserve"> </w:t>
      </w:r>
      <w:r w:rsidR="001F1D7F" w:rsidRPr="000644E1">
        <w:rPr>
          <w:rStyle w:val="sc161"/>
          <w:rFonts w:ascii="微软雅黑" w:eastAsia="微软雅黑" w:hAnsi="微软雅黑" w:cs="Times New Roman"/>
          <w:color w:val="0070C0"/>
          <w:sz w:val="28"/>
          <w:szCs w:val="28"/>
        </w:rPr>
        <w:t>(demo download link:</w:t>
      </w:r>
      <w:r w:rsidR="00712045" w:rsidRPr="000644E1">
        <w:rPr>
          <w:color w:val="0070C0"/>
        </w:rPr>
        <w:t xml:space="preserve"> </w:t>
      </w:r>
      <w:r w:rsidR="00712045" w:rsidRPr="000644E1">
        <w:rPr>
          <w:rStyle w:val="sc161"/>
          <w:rFonts w:ascii="微软雅黑" w:eastAsia="微软雅黑" w:hAnsi="微软雅黑" w:cs="Times New Roman"/>
          <w:color w:val="0070C0"/>
          <w:sz w:val="28"/>
          <w:szCs w:val="28"/>
        </w:rPr>
        <w:t>https://raw.githubusercontent.com/emakefun/MotorDriverBoard/master/Scratch/MagicBlock3.0/MotorDriverBoard_demo/PS2.sb3</w:t>
      </w:r>
      <w:r w:rsidR="001F1D7F" w:rsidRPr="000644E1">
        <w:rPr>
          <w:rStyle w:val="sc161"/>
          <w:rFonts w:ascii="微软雅黑" w:eastAsia="微软雅黑" w:hAnsi="微软雅黑" w:cs="Times New Roman"/>
          <w:color w:val="0070C0"/>
          <w:sz w:val="28"/>
          <w:szCs w:val="28"/>
        </w:rPr>
        <w:t>)</w:t>
      </w:r>
    </w:p>
    <w:p w14:paraId="59FA857A" w14:textId="778A62E6" w:rsidR="003D4C6C" w:rsidRPr="00C14B52" w:rsidRDefault="003D4C6C" w:rsidP="003D4C6C">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130101BA" wp14:editId="28ABECE7">
            <wp:extent cx="5495925" cy="75438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925" cy="7543800"/>
                    </a:xfrm>
                    <a:prstGeom prst="rect">
                      <a:avLst/>
                    </a:prstGeom>
                  </pic:spPr>
                </pic:pic>
              </a:graphicData>
            </a:graphic>
          </wp:inline>
        </w:drawing>
      </w:r>
    </w:p>
    <w:p w14:paraId="27D130BD" w14:textId="26408F43" w:rsidR="00F937CF" w:rsidRDefault="005D5074"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nRF24L01+</w:t>
      </w:r>
    </w:p>
    <w:p w14:paraId="3AF2F7B8" w14:textId="0D15E695" w:rsidR="00C14B52" w:rsidRDefault="00C14B52" w:rsidP="00C14B52">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 xml:space="preserve">Driving </w:t>
      </w:r>
      <w:r w:rsidR="00DE59B1">
        <w:rPr>
          <w:rStyle w:val="sc161"/>
          <w:rFonts w:ascii="微软雅黑" w:eastAsia="微软雅黑" w:hAnsi="微软雅黑" w:cs="Times New Roman"/>
          <w:color w:val="C00000"/>
          <w:sz w:val="28"/>
          <w:szCs w:val="28"/>
        </w:rPr>
        <w:t>nRF24L01+</w:t>
      </w:r>
    </w:p>
    <w:p w14:paraId="1C3B9CA7" w14:textId="36F79C77" w:rsidR="00B14E06" w:rsidRDefault="00D9725D" w:rsidP="00D9725D">
      <w:pPr>
        <w:ind w:firstLine="420"/>
        <w:rPr>
          <w:rStyle w:val="sc161"/>
          <w:rFonts w:ascii="微软雅黑" w:eastAsia="微软雅黑" w:hAnsi="微软雅黑" w:cs="Times New Roman"/>
          <w:color w:val="auto"/>
          <w:sz w:val="24"/>
          <w:szCs w:val="24"/>
        </w:rPr>
      </w:pPr>
      <w:r w:rsidRPr="00D9725D">
        <w:rPr>
          <w:rStyle w:val="sc161"/>
          <w:rFonts w:ascii="微软雅黑" w:eastAsia="微软雅黑" w:hAnsi="微软雅黑" w:cs="Times New Roman"/>
          <w:color w:val="auto"/>
          <w:sz w:val="24"/>
          <w:szCs w:val="24"/>
        </w:rPr>
        <w:lastRenderedPageBreak/>
        <w:t>NRF24L01 + module is a 2.4G wireless communication module developed by Nordic based on nRF24L01 chip. With FSK modulation, Nordic's enhanced short burst protocol is internally integrated. It can realize point-to-point or 1-to-6 wireless communication. The wireless communication speed can reach up to 2m (BPS). NRF24L01 has four working modes, i.e. transceiver mode, configuration mode, idle mode and shutdown mode. There is an nRF24L01 interface on the motordriverboard drive board</w:t>
      </w:r>
    </w:p>
    <w:p w14:paraId="543A62A3" w14:textId="21577CBC" w:rsidR="00D428B7" w:rsidRDefault="00D428B7" w:rsidP="00D428B7">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177DE454" wp14:editId="4C686BAC">
            <wp:extent cx="2849880" cy="1852295"/>
            <wp:effectExtent l="0" t="0" r="7620" b="0"/>
            <wp:docPr id="73" name="图片 73" descr="1569747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6974723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9880" cy="1852295"/>
                    </a:xfrm>
                    <a:prstGeom prst="rect">
                      <a:avLst/>
                    </a:prstGeom>
                    <a:noFill/>
                    <a:ln>
                      <a:noFill/>
                    </a:ln>
                  </pic:spPr>
                </pic:pic>
              </a:graphicData>
            </a:graphic>
          </wp:inline>
        </w:drawing>
      </w:r>
    </w:p>
    <w:p w14:paraId="34590626" w14:textId="7086FFE3" w:rsidR="00D428B7" w:rsidRPr="00D9725D" w:rsidRDefault="00D428B7" w:rsidP="00D428B7">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1A80C8CE" wp14:editId="5DF73A5E">
            <wp:extent cx="5082540" cy="2945130"/>
            <wp:effectExtent l="0" t="0" r="3810" b="7620"/>
            <wp:docPr id="74" name="图片 74" descr="156974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56974724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2945130"/>
                    </a:xfrm>
                    <a:prstGeom prst="rect">
                      <a:avLst/>
                    </a:prstGeom>
                    <a:noFill/>
                    <a:ln>
                      <a:noFill/>
                    </a:ln>
                  </pic:spPr>
                </pic:pic>
              </a:graphicData>
            </a:graphic>
          </wp:inline>
        </w:drawing>
      </w:r>
    </w:p>
    <w:p w14:paraId="15C4D383" w14:textId="1D6C96CC" w:rsidR="00C14B52" w:rsidRDefault="00C14B52" w:rsidP="00F937CF">
      <w:pPr>
        <w:rPr>
          <w:rStyle w:val="sc161"/>
          <w:rFonts w:ascii="微软雅黑" w:eastAsia="微软雅黑" w:hAnsi="微软雅黑" w:cs="Times New Roman"/>
          <w:color w:val="C00000"/>
          <w:sz w:val="28"/>
          <w:szCs w:val="28"/>
        </w:rPr>
      </w:pPr>
      <w:r w:rsidRPr="00A0007F">
        <w:rPr>
          <w:rStyle w:val="sc161"/>
          <w:rFonts w:ascii="微软雅黑" w:eastAsia="微软雅黑" w:hAnsi="微软雅黑" w:cs="Times New Roman"/>
          <w:color w:val="C00000"/>
          <w:sz w:val="28"/>
          <w:szCs w:val="28"/>
        </w:rPr>
        <w:t>Example program</w:t>
      </w:r>
      <w:r w:rsidR="00520C28">
        <w:rPr>
          <w:rStyle w:val="sc161"/>
          <w:rFonts w:ascii="微软雅黑" w:eastAsia="微软雅黑" w:hAnsi="微软雅黑" w:cs="Times New Roman"/>
          <w:color w:val="C00000"/>
          <w:sz w:val="28"/>
          <w:szCs w:val="28"/>
        </w:rPr>
        <w:t xml:space="preserve"> </w:t>
      </w:r>
    </w:p>
    <w:p w14:paraId="395C50BB" w14:textId="0F12EDCC" w:rsidR="00D428B7" w:rsidRDefault="00D428B7" w:rsidP="00D428B7">
      <w:pPr>
        <w:jc w:val="center"/>
        <w:rPr>
          <w:rStyle w:val="sc161"/>
          <w:rFonts w:ascii="微软雅黑" w:eastAsia="微软雅黑" w:hAnsi="微软雅黑" w:cs="Times New Roman"/>
          <w:color w:val="C00000"/>
          <w:sz w:val="28"/>
          <w:szCs w:val="28"/>
        </w:rPr>
      </w:pPr>
      <w:r>
        <w:rPr>
          <w:noProof/>
        </w:rPr>
        <w:lastRenderedPageBreak/>
        <w:drawing>
          <wp:inline distT="0" distB="0" distL="0" distR="0" wp14:anchorId="1B3A5208" wp14:editId="2769C7FC">
            <wp:extent cx="5029200" cy="5905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5905500"/>
                    </a:xfrm>
                    <a:prstGeom prst="rect">
                      <a:avLst/>
                    </a:prstGeom>
                  </pic:spPr>
                </pic:pic>
              </a:graphicData>
            </a:graphic>
          </wp:inline>
        </w:drawing>
      </w:r>
    </w:p>
    <w:p w14:paraId="643964CD" w14:textId="69E1C874" w:rsidR="003F4DF2" w:rsidRDefault="004E4B8D" w:rsidP="00D428B7">
      <w:pPr>
        <w:jc w:val="center"/>
        <w:rPr>
          <w:rStyle w:val="sc161"/>
          <w:rFonts w:ascii="微软雅黑" w:eastAsia="微软雅黑" w:hAnsi="微软雅黑" w:cs="Times New Roman"/>
          <w:color w:val="auto"/>
          <w:sz w:val="24"/>
          <w:szCs w:val="24"/>
        </w:rPr>
      </w:pPr>
      <w:r w:rsidRPr="003F4DF2">
        <w:rPr>
          <w:rStyle w:val="sc161"/>
          <w:rFonts w:ascii="微软雅黑" w:eastAsia="微软雅黑" w:hAnsi="微软雅黑" w:cs="Times New Roman"/>
          <w:color w:val="auto"/>
          <w:sz w:val="24"/>
          <w:szCs w:val="24"/>
        </w:rPr>
        <w:t>S</w:t>
      </w:r>
      <w:r w:rsidR="003F4DF2" w:rsidRPr="003F4DF2">
        <w:rPr>
          <w:rStyle w:val="sc161"/>
          <w:rFonts w:ascii="微软雅黑" w:eastAsia="微软雅黑" w:hAnsi="微软雅黑" w:cs="Times New Roman"/>
          <w:color w:val="auto"/>
          <w:sz w:val="24"/>
          <w:szCs w:val="24"/>
        </w:rPr>
        <w:t>end</w:t>
      </w:r>
    </w:p>
    <w:p w14:paraId="0200FABB" w14:textId="77777777" w:rsidR="00520C28" w:rsidRDefault="00520C28" w:rsidP="00520C28">
      <w:pPr>
        <w:rPr>
          <w:rStyle w:val="sc161"/>
          <w:rFonts w:ascii="微软雅黑" w:eastAsia="微软雅黑" w:hAnsi="微软雅黑" w:cs="Times New Roman"/>
          <w:color w:val="C00000"/>
          <w:sz w:val="28"/>
          <w:szCs w:val="28"/>
        </w:rPr>
      </w:pPr>
      <w:r w:rsidRPr="00520C28">
        <w:rPr>
          <w:rStyle w:val="sc161"/>
          <w:rFonts w:ascii="微软雅黑" w:eastAsia="微软雅黑" w:hAnsi="微软雅黑" w:cs="Times New Roman"/>
          <w:color w:val="0070C0"/>
          <w:sz w:val="28"/>
          <w:szCs w:val="28"/>
        </w:rPr>
        <w:t>(demo download link:</w:t>
      </w:r>
      <w:r w:rsidRPr="00520C28">
        <w:rPr>
          <w:color w:val="0070C0"/>
        </w:rPr>
        <w:t xml:space="preserve"> </w:t>
      </w:r>
      <w:r w:rsidRPr="00520C28">
        <w:rPr>
          <w:rStyle w:val="sc161"/>
          <w:rFonts w:ascii="微软雅黑" w:eastAsia="微软雅黑" w:hAnsi="微软雅黑" w:cs="Times New Roman"/>
          <w:color w:val="0070C0"/>
          <w:sz w:val="28"/>
          <w:szCs w:val="28"/>
        </w:rPr>
        <w:t>https://raw.githubusercontent.com/emakefun/MotorDriverBoard/master/Scratch/MagicBlock3.0/MotorDriverBoard_demo/nRF_send.sb3)</w:t>
      </w:r>
    </w:p>
    <w:p w14:paraId="15D40643" w14:textId="77777777" w:rsidR="00520C28" w:rsidRPr="00520C28" w:rsidRDefault="00520C28" w:rsidP="00D428B7">
      <w:pPr>
        <w:jc w:val="center"/>
        <w:rPr>
          <w:rStyle w:val="sc161"/>
          <w:rFonts w:ascii="微软雅黑" w:eastAsia="微软雅黑" w:hAnsi="微软雅黑" w:cs="Times New Roman"/>
          <w:color w:val="auto"/>
          <w:sz w:val="24"/>
          <w:szCs w:val="24"/>
        </w:rPr>
      </w:pPr>
    </w:p>
    <w:p w14:paraId="41B06083" w14:textId="77777777" w:rsidR="004E4B8D" w:rsidRDefault="004E4B8D" w:rsidP="00D428B7">
      <w:pPr>
        <w:jc w:val="center"/>
        <w:rPr>
          <w:noProof/>
        </w:rPr>
      </w:pPr>
    </w:p>
    <w:p w14:paraId="527B0B8B" w14:textId="26734913" w:rsidR="004E4B8D" w:rsidRDefault="004E4B8D" w:rsidP="00D428B7">
      <w:pPr>
        <w:jc w:val="center"/>
        <w:rPr>
          <w:rStyle w:val="sc161"/>
          <w:rFonts w:ascii="微软雅黑" w:eastAsia="微软雅黑" w:hAnsi="微软雅黑" w:cs="Times New Roman"/>
          <w:color w:val="auto"/>
          <w:sz w:val="24"/>
          <w:szCs w:val="24"/>
        </w:rPr>
      </w:pPr>
      <w:r>
        <w:rPr>
          <w:noProof/>
        </w:rPr>
        <w:lastRenderedPageBreak/>
        <w:drawing>
          <wp:inline distT="0" distB="0" distL="0" distR="0" wp14:anchorId="1AB7E333" wp14:editId="1B93D54D">
            <wp:extent cx="5114925" cy="46386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4925" cy="4638675"/>
                    </a:xfrm>
                    <a:prstGeom prst="rect">
                      <a:avLst/>
                    </a:prstGeom>
                  </pic:spPr>
                </pic:pic>
              </a:graphicData>
            </a:graphic>
          </wp:inline>
        </w:drawing>
      </w:r>
    </w:p>
    <w:p w14:paraId="2FC71C52" w14:textId="7A9F88DC" w:rsidR="004E4B8D" w:rsidRDefault="00360E97" w:rsidP="00D428B7">
      <w:pPr>
        <w:jc w:val="center"/>
        <w:rPr>
          <w:rStyle w:val="sc161"/>
          <w:rFonts w:ascii="微软雅黑" w:eastAsia="微软雅黑" w:hAnsi="微软雅黑" w:cs="Times New Roman"/>
          <w:color w:val="auto"/>
          <w:sz w:val="24"/>
          <w:szCs w:val="24"/>
        </w:rPr>
      </w:pPr>
      <w:r>
        <w:rPr>
          <w:rStyle w:val="sc161"/>
          <w:rFonts w:ascii="微软雅黑" w:eastAsia="微软雅黑" w:hAnsi="微软雅黑" w:cs="Times New Roman"/>
          <w:color w:val="auto"/>
          <w:sz w:val="24"/>
          <w:szCs w:val="24"/>
        </w:rPr>
        <w:t>R</w:t>
      </w:r>
      <w:r w:rsidR="004E4B8D">
        <w:rPr>
          <w:rStyle w:val="sc161"/>
          <w:rFonts w:ascii="微软雅黑" w:eastAsia="微软雅黑" w:hAnsi="微软雅黑" w:cs="Times New Roman"/>
          <w:color w:val="auto"/>
          <w:sz w:val="24"/>
          <w:szCs w:val="24"/>
        </w:rPr>
        <w:t>eceive</w:t>
      </w:r>
    </w:p>
    <w:p w14:paraId="52028E1C" w14:textId="520ABCD8" w:rsidR="00520C28" w:rsidRDefault="00520C28" w:rsidP="00520C28">
      <w:pPr>
        <w:rPr>
          <w:rStyle w:val="sc161"/>
          <w:rFonts w:ascii="微软雅黑" w:eastAsia="微软雅黑" w:hAnsi="微软雅黑" w:cs="Times New Roman"/>
          <w:color w:val="C00000"/>
          <w:sz w:val="28"/>
          <w:szCs w:val="28"/>
        </w:rPr>
      </w:pPr>
      <w:r w:rsidRPr="00520C28">
        <w:rPr>
          <w:rStyle w:val="sc161"/>
          <w:rFonts w:ascii="微软雅黑" w:eastAsia="微软雅黑" w:hAnsi="微软雅黑" w:cs="Times New Roman"/>
          <w:color w:val="0070C0"/>
          <w:sz w:val="28"/>
          <w:szCs w:val="28"/>
        </w:rPr>
        <w:t>(demo download link:</w:t>
      </w:r>
      <w:r w:rsidRPr="00520C28">
        <w:rPr>
          <w:color w:val="0070C0"/>
        </w:rPr>
        <w:t xml:space="preserve"> </w:t>
      </w:r>
      <w:r w:rsidRPr="00520C28">
        <w:rPr>
          <w:rStyle w:val="sc161"/>
          <w:rFonts w:ascii="微软雅黑" w:eastAsia="微软雅黑" w:hAnsi="微软雅黑" w:cs="Times New Roman"/>
          <w:color w:val="0070C0"/>
          <w:sz w:val="28"/>
          <w:szCs w:val="28"/>
        </w:rPr>
        <w:t>https://raw.githubusercontent.com/emakefun/MotorDriverBoard/master/Scratch/MagicBlock3.0/MotorDriverBoard_demo/nRF_receive.sb3)</w:t>
      </w:r>
    </w:p>
    <w:p w14:paraId="55525137" w14:textId="77777777" w:rsidR="00520C28" w:rsidRPr="00520C28" w:rsidRDefault="00520C28" w:rsidP="00D428B7">
      <w:pPr>
        <w:jc w:val="center"/>
        <w:rPr>
          <w:rStyle w:val="sc161"/>
          <w:rFonts w:ascii="微软雅黑" w:eastAsia="微软雅黑" w:hAnsi="微软雅黑" w:cs="Times New Roman"/>
          <w:color w:val="auto"/>
          <w:sz w:val="24"/>
          <w:szCs w:val="24"/>
        </w:rPr>
      </w:pPr>
    </w:p>
    <w:p w14:paraId="7145C3E1" w14:textId="77777777" w:rsidR="00360E97" w:rsidRPr="003F4DF2" w:rsidRDefault="00360E97" w:rsidP="00360E97">
      <w:pPr>
        <w:rPr>
          <w:rStyle w:val="sc161"/>
          <w:rFonts w:ascii="微软雅黑" w:eastAsia="微软雅黑" w:hAnsi="微软雅黑" w:cs="Times New Roman"/>
          <w:color w:val="auto"/>
          <w:sz w:val="24"/>
          <w:szCs w:val="24"/>
        </w:rPr>
      </w:pPr>
    </w:p>
    <w:p w14:paraId="044F5DA8" w14:textId="498AE581" w:rsidR="00175933" w:rsidRDefault="00175933" w:rsidP="00F937CF">
      <w:pPr>
        <w:rPr>
          <w:rStyle w:val="sc161"/>
          <w:rFonts w:ascii="微软雅黑" w:eastAsia="微软雅黑" w:hAnsi="微软雅黑" w:cs="Times New Roman"/>
          <w:color w:val="00B050"/>
          <w:sz w:val="32"/>
          <w:szCs w:val="32"/>
        </w:rPr>
      </w:pPr>
      <w:r w:rsidRPr="00175933">
        <w:rPr>
          <w:rStyle w:val="sc161"/>
          <w:rFonts w:ascii="微软雅黑" w:eastAsia="微软雅黑" w:hAnsi="微软雅黑" w:cs="Times New Roman"/>
          <w:color w:val="00B050"/>
          <w:sz w:val="32"/>
          <w:szCs w:val="32"/>
        </w:rPr>
        <w:t>Classic applications</w:t>
      </w:r>
    </w:p>
    <w:p w14:paraId="70936971" w14:textId="12079D9F" w:rsidR="00B32D89" w:rsidRPr="00B32D89" w:rsidRDefault="00B32D89" w:rsidP="00B32D89">
      <w:pPr>
        <w:ind w:firstLine="420"/>
        <w:rPr>
          <w:rStyle w:val="sc161"/>
          <w:rFonts w:ascii="微软雅黑" w:eastAsia="微软雅黑" w:hAnsi="微软雅黑" w:cs="Times New Roman"/>
          <w:color w:val="000000" w:themeColor="text1"/>
          <w:sz w:val="24"/>
          <w:szCs w:val="24"/>
        </w:rPr>
      </w:pPr>
      <w:r w:rsidRPr="00B32D89">
        <w:rPr>
          <w:rStyle w:val="sc161"/>
          <w:rFonts w:ascii="微软雅黑" w:eastAsia="微软雅黑" w:hAnsi="微软雅黑" w:cs="Times New Roman"/>
          <w:color w:val="000000" w:themeColor="text1"/>
          <w:sz w:val="24"/>
          <w:szCs w:val="24"/>
        </w:rPr>
        <w:t xml:space="preserve">In order to make it convenient for you to program your own 4WD car with magicblock, we have added the graphic block of initializing the 4WD car and the sample programs of PS2 controlling the 4WD car, nRF24L01 + controlling the 4WD car, infrared remote </w:t>
      </w:r>
      <w:r w:rsidRPr="00B32D89">
        <w:rPr>
          <w:rStyle w:val="sc161"/>
          <w:rFonts w:ascii="微软雅黑" w:eastAsia="微软雅黑" w:hAnsi="微软雅黑" w:cs="Times New Roman"/>
          <w:color w:val="000000" w:themeColor="text1"/>
          <w:sz w:val="24"/>
          <w:szCs w:val="24"/>
        </w:rPr>
        <w:lastRenderedPageBreak/>
        <w:t>controlling the 4WD car and Bluetooth controlling the 4WD car in magicblock. For those who have hobbies and needs in this regard, please refer to the following classic applications</w:t>
      </w:r>
    </w:p>
    <w:p w14:paraId="1F4783A0" w14:textId="398DD567" w:rsidR="00F937CF" w:rsidRDefault="00DF5EAE" w:rsidP="00F937CF">
      <w:pPr>
        <w:rPr>
          <w:rStyle w:val="sc161"/>
          <w:rFonts w:ascii="微软雅黑" w:eastAsia="微软雅黑" w:hAnsi="微软雅黑" w:cs="Times New Roman"/>
          <w:color w:val="D29F0F" w:themeColor="background2" w:themeShade="80"/>
          <w:sz w:val="30"/>
          <w:szCs w:val="30"/>
        </w:rPr>
      </w:pPr>
      <w:r w:rsidRPr="00DF5EAE">
        <w:rPr>
          <w:rStyle w:val="sc161"/>
          <w:rFonts w:ascii="微软雅黑" w:eastAsia="微软雅黑" w:hAnsi="微软雅黑" w:cs="Times New Roman"/>
          <w:color w:val="D29F0F" w:themeColor="background2" w:themeShade="80"/>
          <w:sz w:val="30"/>
          <w:szCs w:val="30"/>
        </w:rPr>
        <w:t>PS2 controls 4WD</w:t>
      </w:r>
      <w:r w:rsidR="00322916">
        <w:rPr>
          <w:rStyle w:val="sc161"/>
          <w:rFonts w:ascii="微软雅黑" w:eastAsia="微软雅黑" w:hAnsi="微软雅黑" w:cs="Times New Roman"/>
          <w:color w:val="D29F0F" w:themeColor="background2" w:themeShade="80"/>
          <w:sz w:val="30"/>
          <w:szCs w:val="30"/>
        </w:rPr>
        <w:t xml:space="preserve"> car</w:t>
      </w:r>
    </w:p>
    <w:p w14:paraId="1C0513C8" w14:textId="2FB28B67" w:rsidR="00CD43C0" w:rsidRDefault="00CD43C0" w:rsidP="00CD43C0">
      <w:pPr>
        <w:ind w:firstLine="420"/>
        <w:rPr>
          <w:rStyle w:val="sc161"/>
          <w:rFonts w:ascii="微软雅黑" w:eastAsia="微软雅黑" w:hAnsi="微软雅黑" w:cs="Times New Roman"/>
          <w:color w:val="000000" w:themeColor="text1"/>
          <w:sz w:val="24"/>
          <w:szCs w:val="24"/>
        </w:rPr>
      </w:pPr>
      <w:r w:rsidRPr="00CD43C0">
        <w:rPr>
          <w:rStyle w:val="sc161"/>
          <w:rFonts w:ascii="微软雅黑" w:eastAsia="微软雅黑" w:hAnsi="微软雅黑" w:cs="Times New Roman"/>
          <w:color w:val="000000" w:themeColor="text1"/>
          <w:sz w:val="24"/>
          <w:szCs w:val="24"/>
        </w:rPr>
        <w:t>The PS2 graphical programming of motordriverboard has been introduced in the way of printing PS2 keys through serial port. Now let's expand the function of PS2 to operate a four-wheel drive car driven by motordriverboard. Here's an example program for reference. This program controls the direction and speed of the four-wheel drive car through the eight keys of PS2</w:t>
      </w:r>
    </w:p>
    <w:p w14:paraId="6F9AC3D5" w14:textId="3FC63257" w:rsidR="009C6A9C" w:rsidRPr="00F00B87" w:rsidRDefault="009C6A9C" w:rsidP="00CD43C0">
      <w:pPr>
        <w:ind w:firstLine="420"/>
        <w:rPr>
          <w:rStyle w:val="sc161"/>
          <w:rFonts w:ascii="微软雅黑" w:eastAsia="微软雅黑" w:hAnsi="微软雅黑" w:cs="Times New Roman"/>
          <w:color w:val="0070C0"/>
          <w:sz w:val="24"/>
          <w:szCs w:val="24"/>
        </w:rPr>
      </w:pPr>
      <w:r w:rsidRPr="00F00B87">
        <w:rPr>
          <w:rStyle w:val="sc161"/>
          <w:rFonts w:ascii="微软雅黑" w:eastAsia="微软雅黑" w:hAnsi="微软雅黑" w:cs="Times New Roman"/>
          <w:color w:val="0070C0"/>
          <w:sz w:val="24"/>
          <w:szCs w:val="24"/>
        </w:rPr>
        <w:t>(Demo download link:</w:t>
      </w:r>
      <w:r w:rsidRPr="00F00B87">
        <w:rPr>
          <w:color w:val="0070C0"/>
        </w:rPr>
        <w:t xml:space="preserve"> </w:t>
      </w:r>
      <w:r w:rsidRPr="00F00B87">
        <w:rPr>
          <w:rStyle w:val="sc161"/>
          <w:rFonts w:ascii="微软雅黑" w:eastAsia="微软雅黑" w:hAnsi="微软雅黑" w:cs="Times New Roman"/>
          <w:color w:val="0070C0"/>
          <w:sz w:val="24"/>
          <w:szCs w:val="24"/>
        </w:rPr>
        <w:t>https://raw.githubusercontent.com/emakefun/MotorDriverBoard/master/Scratch/MagicBlock3.0/MotorDriverBoard_demo/PS2Contorl4WD.sb3)</w:t>
      </w:r>
    </w:p>
    <w:p w14:paraId="4CBDEDFD" w14:textId="43CA7EAB" w:rsidR="00883C38" w:rsidRDefault="009A7479" w:rsidP="00190B03">
      <w:pPr>
        <w:ind w:firstLine="420"/>
        <w:jc w:val="center"/>
        <w:rPr>
          <w:rStyle w:val="sc161"/>
          <w:rFonts w:ascii="微软雅黑" w:eastAsia="微软雅黑" w:hAnsi="微软雅黑" w:cs="Times New Roman"/>
          <w:color w:val="000000" w:themeColor="text1"/>
          <w:sz w:val="24"/>
          <w:szCs w:val="24"/>
        </w:rPr>
      </w:pPr>
      <w:r>
        <w:rPr>
          <w:noProof/>
        </w:rPr>
        <w:lastRenderedPageBreak/>
        <w:drawing>
          <wp:inline distT="0" distB="0" distL="0" distR="0" wp14:anchorId="475C1F96" wp14:editId="7E51230D">
            <wp:extent cx="6645910" cy="70046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7004685"/>
                    </a:xfrm>
                    <a:prstGeom prst="rect">
                      <a:avLst/>
                    </a:prstGeom>
                  </pic:spPr>
                </pic:pic>
              </a:graphicData>
            </a:graphic>
          </wp:inline>
        </w:drawing>
      </w:r>
    </w:p>
    <w:p w14:paraId="4A6A3B9D" w14:textId="2D331CD0" w:rsidR="007C5078" w:rsidRDefault="007C5078" w:rsidP="00E76EE9">
      <w:pPr>
        <w:ind w:firstLine="420"/>
        <w:jc w:val="center"/>
        <w:rPr>
          <w:rStyle w:val="sc161"/>
          <w:rFonts w:ascii="微软雅黑" w:eastAsia="微软雅黑" w:hAnsi="微软雅黑" w:cs="Times New Roman"/>
          <w:color w:val="000000" w:themeColor="text1"/>
          <w:sz w:val="24"/>
          <w:szCs w:val="24"/>
        </w:rPr>
      </w:pPr>
      <w:r>
        <w:rPr>
          <w:noProof/>
        </w:rPr>
        <w:lastRenderedPageBreak/>
        <w:drawing>
          <wp:inline distT="0" distB="0" distL="0" distR="0" wp14:anchorId="2F5BDE61" wp14:editId="233F0B9F">
            <wp:extent cx="6212946" cy="59078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4128" cy="5908943"/>
                    </a:xfrm>
                    <a:prstGeom prst="rect">
                      <a:avLst/>
                    </a:prstGeom>
                  </pic:spPr>
                </pic:pic>
              </a:graphicData>
            </a:graphic>
          </wp:inline>
        </w:drawing>
      </w:r>
    </w:p>
    <w:p w14:paraId="1CE5142F" w14:textId="60D3D1CC" w:rsidR="005F653D" w:rsidRPr="00CD43C0" w:rsidRDefault="005F653D" w:rsidP="006A55E6">
      <w:pPr>
        <w:ind w:firstLine="420"/>
        <w:jc w:val="center"/>
        <w:rPr>
          <w:rStyle w:val="sc161"/>
          <w:rFonts w:ascii="微软雅黑" w:eastAsia="微软雅黑" w:hAnsi="微软雅黑" w:cs="Times New Roman"/>
          <w:color w:val="000000" w:themeColor="text1"/>
          <w:sz w:val="24"/>
          <w:szCs w:val="24"/>
        </w:rPr>
      </w:pPr>
      <w:r>
        <w:rPr>
          <w:noProof/>
        </w:rPr>
        <w:drawing>
          <wp:inline distT="0" distB="0" distL="0" distR="0" wp14:anchorId="3924677C" wp14:editId="22E70DAC">
            <wp:extent cx="6114553" cy="2864481"/>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25" cy="2866764"/>
                    </a:xfrm>
                    <a:prstGeom prst="rect">
                      <a:avLst/>
                    </a:prstGeom>
                  </pic:spPr>
                </pic:pic>
              </a:graphicData>
            </a:graphic>
          </wp:inline>
        </w:drawing>
      </w:r>
    </w:p>
    <w:p w14:paraId="18E8720B" w14:textId="6202F73A" w:rsidR="00E97DA0" w:rsidRDefault="003A357B" w:rsidP="00E97DA0">
      <w:pPr>
        <w:rPr>
          <w:rStyle w:val="sc161"/>
          <w:rFonts w:ascii="微软雅黑" w:eastAsia="微软雅黑" w:hAnsi="微软雅黑" w:cs="Times New Roman"/>
          <w:color w:val="D29F0F" w:themeColor="background2" w:themeShade="80"/>
          <w:sz w:val="30"/>
          <w:szCs w:val="30"/>
        </w:rPr>
      </w:pPr>
      <w:r w:rsidRPr="003A357B">
        <w:rPr>
          <w:rStyle w:val="sc161"/>
          <w:rFonts w:ascii="微软雅黑" w:eastAsia="微软雅黑" w:hAnsi="微软雅黑" w:cs="Times New Roman"/>
          <w:color w:val="D29F0F" w:themeColor="background2" w:themeShade="80"/>
          <w:sz w:val="30"/>
          <w:szCs w:val="30"/>
        </w:rPr>
        <w:lastRenderedPageBreak/>
        <w:t>PS2 control mechanical arm</w:t>
      </w:r>
      <w:r>
        <w:rPr>
          <w:rStyle w:val="sc161"/>
          <w:rFonts w:ascii="微软雅黑" w:eastAsia="微软雅黑" w:hAnsi="微软雅黑" w:cs="Times New Roman"/>
          <w:color w:val="D29F0F" w:themeColor="background2" w:themeShade="80"/>
          <w:sz w:val="30"/>
          <w:szCs w:val="30"/>
        </w:rPr>
        <w:t xml:space="preserve"> </w:t>
      </w:r>
      <w:r w:rsidRPr="006F4456">
        <w:rPr>
          <w:rStyle w:val="sc161"/>
          <w:rFonts w:ascii="微软雅黑" w:eastAsia="微软雅黑" w:hAnsi="微软雅黑" w:cs="Times New Roman"/>
          <w:color w:val="D29F0F" w:themeColor="background2" w:themeShade="80"/>
          <w:sz w:val="30"/>
          <w:szCs w:val="30"/>
        </w:rPr>
        <w:t>4WD</w:t>
      </w:r>
      <w:r w:rsidR="00680E2A">
        <w:rPr>
          <w:rStyle w:val="sc161"/>
          <w:rFonts w:ascii="微软雅黑" w:eastAsia="微软雅黑" w:hAnsi="微软雅黑" w:cs="Times New Roman"/>
          <w:color w:val="D29F0F" w:themeColor="background2" w:themeShade="80"/>
          <w:sz w:val="30"/>
          <w:szCs w:val="30"/>
        </w:rPr>
        <w:t xml:space="preserve"> </w:t>
      </w:r>
      <w:r w:rsidR="00DC394A">
        <w:rPr>
          <w:rStyle w:val="sc161"/>
          <w:rFonts w:ascii="微软雅黑" w:eastAsia="微软雅黑" w:hAnsi="微软雅黑" w:cs="Times New Roman"/>
          <w:color w:val="D29F0F" w:themeColor="background2" w:themeShade="80"/>
          <w:sz w:val="30"/>
          <w:szCs w:val="30"/>
        </w:rPr>
        <w:t>car</w:t>
      </w:r>
    </w:p>
    <w:p w14:paraId="665D8FEE" w14:textId="57C2CA64" w:rsidR="00C54EC9" w:rsidRDefault="00C54EC9" w:rsidP="00C54EC9">
      <w:pPr>
        <w:ind w:firstLine="420"/>
        <w:rPr>
          <w:rStyle w:val="sc161"/>
          <w:rFonts w:ascii="微软雅黑" w:eastAsia="微软雅黑" w:hAnsi="微软雅黑" w:cs="Times New Roman"/>
          <w:color w:val="000000" w:themeColor="text1"/>
          <w:sz w:val="24"/>
          <w:szCs w:val="24"/>
        </w:rPr>
      </w:pPr>
      <w:r w:rsidRPr="00C54EC9">
        <w:rPr>
          <w:rStyle w:val="sc161"/>
          <w:rFonts w:ascii="微软雅黑" w:eastAsia="微软雅黑" w:hAnsi="微软雅黑" w:cs="Times New Roman"/>
          <w:color w:val="000000" w:themeColor="text1"/>
          <w:sz w:val="24"/>
          <w:szCs w:val="24"/>
        </w:rPr>
        <w:t>The motordriverboard supports 8-way steering gear. We use 4 steering gear for the robot arm matched with the motordriverboard. The program principle of PS2 controlling the robot arm 4WD car is to add the program of using the rocker to control the steering gear on the program of PS2 controlling the 4WD car, realizing 8 keys to control the driving direction and speed of the 4WD car. The left rocker controls the left and right movement of the robot arm, and the right rocker controls the machinery When the arm moves up and down, the first side key on the left is to close the pliers of the mechanical arm, and the first side key on the right is to open the pliers</w:t>
      </w:r>
    </w:p>
    <w:p w14:paraId="66DB341E" w14:textId="02C0D8B1" w:rsidR="00FF5BB7" w:rsidRPr="00C54EC9" w:rsidRDefault="00FF5BB7" w:rsidP="00C54EC9">
      <w:pPr>
        <w:ind w:firstLine="420"/>
        <w:rPr>
          <w:rStyle w:val="sc161"/>
          <w:rFonts w:ascii="微软雅黑" w:eastAsia="微软雅黑" w:hAnsi="微软雅黑" w:cs="Times New Roman"/>
          <w:color w:val="000000" w:themeColor="text1"/>
          <w:sz w:val="24"/>
          <w:szCs w:val="24"/>
        </w:rPr>
      </w:pPr>
      <w:r w:rsidRPr="00E46C2F">
        <w:rPr>
          <w:rStyle w:val="sc161"/>
          <w:rFonts w:ascii="微软雅黑" w:eastAsia="微软雅黑" w:hAnsi="微软雅黑" w:cs="Times New Roman"/>
          <w:color w:val="0070C0"/>
          <w:sz w:val="24"/>
          <w:szCs w:val="24"/>
        </w:rPr>
        <w:t>(demo download link:</w:t>
      </w:r>
      <w:r w:rsidRPr="00E46C2F">
        <w:rPr>
          <w:color w:val="0070C0"/>
        </w:rPr>
        <w:t xml:space="preserve"> </w:t>
      </w:r>
      <w:r w:rsidRPr="00E46C2F">
        <w:rPr>
          <w:rStyle w:val="sc161"/>
          <w:rFonts w:ascii="微软雅黑" w:eastAsia="微软雅黑" w:hAnsi="微软雅黑" w:cs="Times New Roman"/>
          <w:color w:val="0070C0"/>
          <w:sz w:val="24"/>
          <w:szCs w:val="24"/>
        </w:rPr>
        <w:t>https://raw.githubusercontent.com/emakefun/MotorDriverBoard/master/Scratch/MagicBlock3.0/MotorDriverBoard_demo/PS2contorlArm4WD.sb3)</w:t>
      </w:r>
    </w:p>
    <w:p w14:paraId="10320DF5" w14:textId="36A7A242" w:rsidR="00F937CF" w:rsidRDefault="00CE6AB1" w:rsidP="00F937CF">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I</w:t>
      </w:r>
      <w:r w:rsidR="00211D43" w:rsidRPr="00211D43">
        <w:rPr>
          <w:rStyle w:val="sc161"/>
          <w:rFonts w:ascii="微软雅黑" w:eastAsia="微软雅黑" w:hAnsi="微软雅黑" w:cs="Times New Roman"/>
          <w:color w:val="D29F0F" w:themeColor="background2" w:themeShade="80"/>
          <w:sz w:val="30"/>
          <w:szCs w:val="30"/>
        </w:rPr>
        <w:t>nfrared remote</w:t>
      </w:r>
      <w:r w:rsidR="000A6C6C">
        <w:rPr>
          <w:rStyle w:val="sc161"/>
          <w:rFonts w:ascii="微软雅黑" w:eastAsia="微软雅黑" w:hAnsi="微软雅黑" w:cs="Times New Roman"/>
          <w:color w:val="D29F0F" w:themeColor="background2" w:themeShade="80"/>
          <w:sz w:val="30"/>
          <w:szCs w:val="30"/>
        </w:rPr>
        <w:t xml:space="preserve"> </w:t>
      </w:r>
      <w:r w:rsidR="000A6C6C" w:rsidRPr="00DF5EAE">
        <w:rPr>
          <w:rStyle w:val="sc161"/>
          <w:rFonts w:ascii="微软雅黑" w:eastAsia="微软雅黑" w:hAnsi="微软雅黑" w:cs="Times New Roman"/>
          <w:color w:val="D29F0F" w:themeColor="background2" w:themeShade="80"/>
          <w:sz w:val="30"/>
          <w:szCs w:val="30"/>
        </w:rPr>
        <w:t>control</w:t>
      </w:r>
      <w:r w:rsidR="009C4D5B">
        <w:rPr>
          <w:rStyle w:val="sc161"/>
          <w:rFonts w:ascii="微软雅黑" w:eastAsia="微软雅黑" w:hAnsi="微软雅黑" w:cs="Times New Roman"/>
          <w:color w:val="D29F0F" w:themeColor="background2" w:themeShade="80"/>
          <w:sz w:val="30"/>
          <w:szCs w:val="30"/>
        </w:rPr>
        <w:t xml:space="preserve"> </w:t>
      </w:r>
      <w:r w:rsidR="009C4D5B" w:rsidRPr="00DF5EAE">
        <w:rPr>
          <w:rStyle w:val="sc161"/>
          <w:rFonts w:ascii="微软雅黑" w:eastAsia="微软雅黑" w:hAnsi="微软雅黑" w:cs="Times New Roman"/>
          <w:color w:val="D29F0F" w:themeColor="background2" w:themeShade="80"/>
          <w:sz w:val="30"/>
          <w:szCs w:val="30"/>
        </w:rPr>
        <w:t>4WD</w:t>
      </w:r>
      <w:r w:rsidR="006A3558">
        <w:rPr>
          <w:rStyle w:val="sc161"/>
          <w:rFonts w:ascii="微软雅黑" w:eastAsia="微软雅黑" w:hAnsi="微软雅黑" w:cs="Times New Roman"/>
          <w:color w:val="D29F0F" w:themeColor="background2" w:themeShade="80"/>
          <w:sz w:val="30"/>
          <w:szCs w:val="30"/>
        </w:rPr>
        <w:t xml:space="preserve"> car</w:t>
      </w:r>
    </w:p>
    <w:p w14:paraId="59CA592B" w14:textId="56CBE183" w:rsidR="00E25281" w:rsidRDefault="00E25281" w:rsidP="00E25281">
      <w:pPr>
        <w:ind w:firstLine="420"/>
        <w:rPr>
          <w:rStyle w:val="sc161"/>
          <w:rFonts w:ascii="微软雅黑" w:eastAsia="微软雅黑" w:hAnsi="微软雅黑" w:cs="Times New Roman"/>
          <w:color w:val="000000" w:themeColor="text1"/>
          <w:sz w:val="24"/>
          <w:szCs w:val="24"/>
        </w:rPr>
      </w:pPr>
      <w:r w:rsidRPr="00E25281">
        <w:rPr>
          <w:rStyle w:val="sc161"/>
          <w:rFonts w:ascii="微软雅黑" w:eastAsia="微软雅黑" w:hAnsi="微软雅黑" w:cs="Times New Roman"/>
          <w:color w:val="000000" w:themeColor="text1"/>
          <w:sz w:val="24"/>
          <w:szCs w:val="24"/>
        </w:rPr>
        <w:t>We have written the test program of infrared remote control. Now we can make a program of infrared remote control to control the 4WD car. We can control the direction of the 4WD car up, down, left and right, a left spin, C right spin, + acceleration, - deceleration</w:t>
      </w:r>
    </w:p>
    <w:p w14:paraId="66974564" w14:textId="367CA140" w:rsidR="000855D0" w:rsidRPr="000855D0" w:rsidRDefault="000855D0" w:rsidP="00E25281">
      <w:pPr>
        <w:ind w:firstLine="420"/>
        <w:rPr>
          <w:rStyle w:val="sc161"/>
          <w:rFonts w:ascii="微软雅黑" w:eastAsia="微软雅黑" w:hAnsi="微软雅黑" w:cs="Times New Roman"/>
          <w:color w:val="0070C0"/>
          <w:sz w:val="24"/>
          <w:szCs w:val="24"/>
        </w:rPr>
      </w:pPr>
      <w:r w:rsidRPr="000855D0">
        <w:rPr>
          <w:rStyle w:val="sc161"/>
          <w:rFonts w:ascii="微软雅黑" w:eastAsia="微软雅黑" w:hAnsi="微软雅黑" w:cs="Times New Roman" w:hint="eastAsia"/>
          <w:color w:val="0070C0"/>
          <w:sz w:val="24"/>
          <w:szCs w:val="24"/>
        </w:rPr>
        <w:t>(</w:t>
      </w:r>
      <w:r w:rsidRPr="000855D0">
        <w:rPr>
          <w:rStyle w:val="sc161"/>
          <w:rFonts w:ascii="微软雅黑" w:eastAsia="微软雅黑" w:hAnsi="微软雅黑" w:cs="Times New Roman"/>
          <w:color w:val="0070C0"/>
          <w:sz w:val="24"/>
          <w:szCs w:val="24"/>
        </w:rPr>
        <w:t>demo download link:</w:t>
      </w:r>
      <w:r w:rsidRPr="000855D0">
        <w:rPr>
          <w:color w:val="0070C0"/>
        </w:rPr>
        <w:t xml:space="preserve"> </w:t>
      </w:r>
      <w:r w:rsidRPr="000855D0">
        <w:rPr>
          <w:rStyle w:val="sc161"/>
          <w:rFonts w:ascii="微软雅黑" w:eastAsia="微软雅黑" w:hAnsi="微软雅黑" w:cs="Times New Roman"/>
          <w:color w:val="0070C0"/>
          <w:sz w:val="24"/>
          <w:szCs w:val="24"/>
        </w:rPr>
        <w:t>https://raw.githubusercontent.com/emakefun/MotorDriverBoard/master/Scratch/MagicBlock3.0/MotorDriverBoard_demo/IrRemoteControl.sb3)</w:t>
      </w:r>
    </w:p>
    <w:p w14:paraId="4BD10D78" w14:textId="5DD9D7E4" w:rsidR="00E25281" w:rsidRPr="001E043A" w:rsidRDefault="00E25281" w:rsidP="00F937CF">
      <w:pPr>
        <w:rPr>
          <w:rStyle w:val="sc161"/>
          <w:rFonts w:ascii="微软雅黑" w:eastAsia="微软雅黑" w:hAnsi="微软雅黑" w:cs="Times New Roman"/>
          <w:color w:val="D29F0F" w:themeColor="background2" w:themeShade="80"/>
          <w:sz w:val="30"/>
          <w:szCs w:val="30"/>
        </w:rPr>
      </w:pPr>
      <w:r>
        <w:rPr>
          <w:noProof/>
        </w:rPr>
        <w:lastRenderedPageBreak/>
        <w:drawing>
          <wp:inline distT="0" distB="0" distL="0" distR="0" wp14:anchorId="093C261D" wp14:editId="59C97102">
            <wp:extent cx="6645910" cy="618236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6182360"/>
                    </a:xfrm>
                    <a:prstGeom prst="rect">
                      <a:avLst/>
                    </a:prstGeom>
                  </pic:spPr>
                </pic:pic>
              </a:graphicData>
            </a:graphic>
          </wp:inline>
        </w:drawing>
      </w:r>
    </w:p>
    <w:p w14:paraId="15495673" w14:textId="4469D9FF" w:rsidR="001961F5" w:rsidRDefault="00E25281" w:rsidP="000A60FE">
      <w:pPr>
        <w:rPr>
          <w:rStyle w:val="sc161"/>
          <w:rFonts w:ascii="Times New Roman" w:eastAsiaTheme="minorEastAsia" w:hAnsi="Times New Roman" w:cs="Times New Roman"/>
          <w:sz w:val="84"/>
          <w:szCs w:val="84"/>
        </w:rPr>
      </w:pPr>
      <w:r>
        <w:rPr>
          <w:noProof/>
        </w:rPr>
        <w:lastRenderedPageBreak/>
        <w:drawing>
          <wp:inline distT="0" distB="0" distL="0" distR="0" wp14:anchorId="72355A59" wp14:editId="6C5995E4">
            <wp:extent cx="6645910" cy="65036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6503670"/>
                    </a:xfrm>
                    <a:prstGeom prst="rect">
                      <a:avLst/>
                    </a:prstGeom>
                  </pic:spPr>
                </pic:pic>
              </a:graphicData>
            </a:graphic>
          </wp:inline>
        </w:drawing>
      </w:r>
    </w:p>
    <w:p w14:paraId="54C0E677" w14:textId="5DE688FE" w:rsidR="006434CD" w:rsidRDefault="006434CD" w:rsidP="006434CD">
      <w:pPr>
        <w:rPr>
          <w:rStyle w:val="sc161"/>
          <w:rFonts w:ascii="微软雅黑" w:eastAsia="微软雅黑" w:hAnsi="微软雅黑" w:cs="Times New Roman"/>
          <w:color w:val="D29F0F" w:themeColor="background2" w:themeShade="80"/>
          <w:sz w:val="30"/>
          <w:szCs w:val="30"/>
        </w:rPr>
      </w:pPr>
      <w:r>
        <w:rPr>
          <w:rStyle w:val="sc161"/>
          <w:rFonts w:ascii="微软雅黑" w:eastAsia="微软雅黑" w:hAnsi="微软雅黑" w:cs="Times New Roman"/>
          <w:color w:val="D29F0F" w:themeColor="background2" w:themeShade="80"/>
          <w:sz w:val="30"/>
          <w:szCs w:val="30"/>
        </w:rPr>
        <w:t xml:space="preserve">Bluetooth </w:t>
      </w:r>
      <w:r w:rsidRPr="00DF5EAE">
        <w:rPr>
          <w:rStyle w:val="sc161"/>
          <w:rFonts w:ascii="微软雅黑" w:eastAsia="微软雅黑" w:hAnsi="微软雅黑" w:cs="Times New Roman"/>
          <w:color w:val="D29F0F" w:themeColor="background2" w:themeShade="80"/>
          <w:sz w:val="30"/>
          <w:szCs w:val="30"/>
        </w:rPr>
        <w:t>control</w:t>
      </w:r>
      <w:r>
        <w:rPr>
          <w:rStyle w:val="sc161"/>
          <w:rFonts w:ascii="微软雅黑" w:eastAsia="微软雅黑" w:hAnsi="微软雅黑" w:cs="Times New Roman"/>
          <w:color w:val="D29F0F" w:themeColor="background2" w:themeShade="80"/>
          <w:sz w:val="30"/>
          <w:szCs w:val="30"/>
        </w:rPr>
        <w:t xml:space="preserve"> </w:t>
      </w:r>
      <w:r w:rsidRPr="00DF5EAE">
        <w:rPr>
          <w:rStyle w:val="sc161"/>
          <w:rFonts w:ascii="微软雅黑" w:eastAsia="微软雅黑" w:hAnsi="微软雅黑" w:cs="Times New Roman"/>
          <w:color w:val="D29F0F" w:themeColor="background2" w:themeShade="80"/>
          <w:sz w:val="30"/>
          <w:szCs w:val="30"/>
        </w:rPr>
        <w:t>4WD</w:t>
      </w:r>
      <w:r w:rsidR="002D6620">
        <w:rPr>
          <w:rStyle w:val="sc161"/>
          <w:rFonts w:ascii="微软雅黑" w:eastAsia="微软雅黑" w:hAnsi="微软雅黑" w:cs="Times New Roman"/>
          <w:color w:val="D29F0F" w:themeColor="background2" w:themeShade="80"/>
          <w:sz w:val="30"/>
          <w:szCs w:val="30"/>
        </w:rPr>
        <w:t xml:space="preserve"> car</w:t>
      </w:r>
    </w:p>
    <w:p w14:paraId="64A32235" w14:textId="3D0BE454" w:rsidR="00F76435" w:rsidRDefault="00F76435" w:rsidP="00F76435">
      <w:pPr>
        <w:ind w:firstLine="420"/>
        <w:rPr>
          <w:rStyle w:val="sc161"/>
          <w:rFonts w:ascii="微软雅黑" w:eastAsia="微软雅黑" w:hAnsi="微软雅黑" w:cs="Times New Roman"/>
          <w:color w:val="auto"/>
          <w:sz w:val="24"/>
          <w:szCs w:val="24"/>
        </w:rPr>
      </w:pPr>
      <w:r w:rsidRPr="00F76435">
        <w:rPr>
          <w:rStyle w:val="sc161"/>
          <w:rFonts w:ascii="微软雅黑" w:eastAsia="微软雅黑" w:hAnsi="微软雅黑" w:cs="Times New Roman"/>
          <w:color w:val="auto"/>
          <w:sz w:val="24"/>
          <w:szCs w:val="24"/>
        </w:rPr>
        <w:t xml:space="preserve">The motordriverboard motor driver board is equipped with a Bluetooth socket. When the Bluetooth module is inserted into the socket, you can use the Bluetooth connection of the mobile phone. First, we download the emakefun mobile app, open the app, and select a four-wheel drive car such as hummerbot for Bluetooth connection. After we need to </w:t>
      </w:r>
      <w:r w:rsidRPr="00F76435">
        <w:rPr>
          <w:rStyle w:val="sc161"/>
          <w:rFonts w:ascii="微软雅黑" w:eastAsia="微软雅黑" w:hAnsi="微软雅黑" w:cs="Times New Roman"/>
          <w:color w:val="auto"/>
          <w:sz w:val="24"/>
          <w:szCs w:val="24"/>
        </w:rPr>
        <w:lastRenderedPageBreak/>
        <w:t>write a Bluetooth control program for the driver board, you can enter the app Bluetooth control interface to control four Drove</w:t>
      </w:r>
    </w:p>
    <w:p w14:paraId="0C434209" w14:textId="66AC233C" w:rsidR="00C72AC7" w:rsidRPr="008A33CB" w:rsidRDefault="00C72AC7" w:rsidP="00F76435">
      <w:pPr>
        <w:ind w:firstLine="420"/>
        <w:rPr>
          <w:rStyle w:val="sc161"/>
          <w:rFonts w:ascii="微软雅黑" w:eastAsia="微软雅黑" w:hAnsi="微软雅黑" w:cs="Times New Roman"/>
          <w:color w:val="0070C0"/>
          <w:sz w:val="24"/>
          <w:szCs w:val="24"/>
        </w:rPr>
      </w:pPr>
      <w:r w:rsidRPr="008A33CB">
        <w:rPr>
          <w:rStyle w:val="sc161"/>
          <w:rFonts w:ascii="微软雅黑" w:eastAsia="微软雅黑" w:hAnsi="微软雅黑" w:cs="Times New Roman" w:hint="eastAsia"/>
          <w:color w:val="0070C0"/>
          <w:sz w:val="24"/>
          <w:szCs w:val="24"/>
        </w:rPr>
        <w:t>(</w:t>
      </w:r>
      <w:r w:rsidRPr="008A33CB">
        <w:rPr>
          <w:rStyle w:val="sc161"/>
          <w:rFonts w:ascii="微软雅黑" w:eastAsia="微软雅黑" w:hAnsi="微软雅黑" w:cs="Times New Roman"/>
          <w:color w:val="0070C0"/>
          <w:sz w:val="24"/>
          <w:szCs w:val="24"/>
        </w:rPr>
        <w:t>demo download link:</w:t>
      </w:r>
      <w:r w:rsidRPr="008A33CB">
        <w:rPr>
          <w:color w:val="0070C0"/>
        </w:rPr>
        <w:t xml:space="preserve"> </w:t>
      </w:r>
      <w:r w:rsidRPr="008A33CB">
        <w:rPr>
          <w:rStyle w:val="sc161"/>
          <w:rFonts w:ascii="微软雅黑" w:eastAsia="微软雅黑" w:hAnsi="微软雅黑" w:cs="Times New Roman"/>
          <w:color w:val="0070C0"/>
          <w:sz w:val="24"/>
          <w:szCs w:val="24"/>
        </w:rPr>
        <w:t>https://raw.githubusercontent.com/emakefun/MotorDriverBoard/master/Scratch/MagicBlock3.0/MotorDriverBoard_demo/BluetoothControl4WD.sb3)</w:t>
      </w:r>
    </w:p>
    <w:p w14:paraId="5EBAAE84" w14:textId="4E655DD8" w:rsidR="0001068D" w:rsidRPr="00F76435" w:rsidRDefault="0001068D" w:rsidP="0001068D">
      <w:pPr>
        <w:ind w:firstLine="420"/>
        <w:jc w:val="center"/>
        <w:rPr>
          <w:rStyle w:val="sc161"/>
          <w:rFonts w:ascii="微软雅黑" w:eastAsia="微软雅黑" w:hAnsi="微软雅黑" w:cs="Times New Roman"/>
          <w:color w:val="auto"/>
          <w:sz w:val="24"/>
          <w:szCs w:val="24"/>
        </w:rPr>
      </w:pPr>
      <w:r>
        <w:rPr>
          <w:noProof/>
        </w:rPr>
        <w:drawing>
          <wp:inline distT="0" distB="0" distL="0" distR="0" wp14:anchorId="45090399" wp14:editId="6C994127">
            <wp:extent cx="4373880" cy="2449830"/>
            <wp:effectExtent l="0" t="0" r="7620" b="7620"/>
            <wp:docPr id="3" name="图片 3" descr="1574165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7416579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3880" cy="2449830"/>
                    </a:xfrm>
                    <a:prstGeom prst="rect">
                      <a:avLst/>
                    </a:prstGeom>
                    <a:noFill/>
                    <a:ln>
                      <a:noFill/>
                    </a:ln>
                  </pic:spPr>
                </pic:pic>
              </a:graphicData>
            </a:graphic>
          </wp:inline>
        </w:drawing>
      </w:r>
    </w:p>
    <w:p w14:paraId="2BDCE81A" w14:textId="1CC61EDD" w:rsidR="006434CD" w:rsidRDefault="00EA0C1F" w:rsidP="00EA0C1F">
      <w:pPr>
        <w:jc w:val="center"/>
        <w:rPr>
          <w:rStyle w:val="sc161"/>
          <w:rFonts w:ascii="Times New Roman" w:eastAsiaTheme="minorEastAsia" w:hAnsi="Times New Roman" w:cs="Times New Roman"/>
          <w:sz w:val="84"/>
          <w:szCs w:val="84"/>
        </w:rPr>
      </w:pPr>
      <w:r>
        <w:rPr>
          <w:noProof/>
        </w:rPr>
        <w:lastRenderedPageBreak/>
        <w:drawing>
          <wp:inline distT="0" distB="0" distL="0" distR="0" wp14:anchorId="5096FA54" wp14:editId="4B0E36D1">
            <wp:extent cx="5791200" cy="8620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200" cy="8620125"/>
                    </a:xfrm>
                    <a:prstGeom prst="rect">
                      <a:avLst/>
                    </a:prstGeom>
                  </pic:spPr>
                </pic:pic>
              </a:graphicData>
            </a:graphic>
          </wp:inline>
        </w:drawing>
      </w:r>
    </w:p>
    <w:p w14:paraId="779AD0EF" w14:textId="2663C215" w:rsidR="004A7F30" w:rsidRDefault="004A7F30" w:rsidP="00FE1A15">
      <w:pPr>
        <w:jc w:val="center"/>
        <w:rPr>
          <w:rStyle w:val="sc161"/>
          <w:rFonts w:ascii="Times New Roman" w:eastAsiaTheme="minorEastAsia" w:hAnsi="Times New Roman" w:cs="Times New Roman"/>
          <w:sz w:val="84"/>
          <w:szCs w:val="84"/>
        </w:rPr>
      </w:pPr>
      <w:r>
        <w:rPr>
          <w:noProof/>
        </w:rPr>
        <w:lastRenderedPageBreak/>
        <w:drawing>
          <wp:inline distT="0" distB="0" distL="0" distR="0" wp14:anchorId="24934AA5" wp14:editId="41A367D8">
            <wp:extent cx="5715000" cy="8515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8515350"/>
                    </a:xfrm>
                    <a:prstGeom prst="rect">
                      <a:avLst/>
                    </a:prstGeom>
                  </pic:spPr>
                </pic:pic>
              </a:graphicData>
            </a:graphic>
          </wp:inline>
        </w:drawing>
      </w:r>
    </w:p>
    <w:p w14:paraId="5C195D38" w14:textId="0AFD37E5" w:rsidR="00CA493E" w:rsidRPr="006434CD" w:rsidRDefault="00CA493E" w:rsidP="00FE1A15">
      <w:pPr>
        <w:jc w:val="center"/>
        <w:rPr>
          <w:rStyle w:val="sc161"/>
          <w:rFonts w:ascii="Times New Roman" w:eastAsiaTheme="minorEastAsia" w:hAnsi="Times New Roman" w:cs="Times New Roman"/>
          <w:sz w:val="84"/>
          <w:szCs w:val="84"/>
        </w:rPr>
      </w:pPr>
      <w:r>
        <w:rPr>
          <w:noProof/>
        </w:rPr>
        <w:lastRenderedPageBreak/>
        <w:drawing>
          <wp:inline distT="0" distB="0" distL="0" distR="0" wp14:anchorId="2F560969" wp14:editId="12B3C3FC">
            <wp:extent cx="5524500" cy="1485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4500" cy="1485900"/>
                    </a:xfrm>
                    <a:prstGeom prst="rect">
                      <a:avLst/>
                    </a:prstGeom>
                  </pic:spPr>
                </pic:pic>
              </a:graphicData>
            </a:graphic>
          </wp:inline>
        </w:drawing>
      </w:r>
    </w:p>
    <w:sectPr w:rsidR="00CA493E" w:rsidRPr="006434CD" w:rsidSect="006B34A3">
      <w:headerReference w:type="even" r:id="rId62"/>
      <w:headerReference w:type="default" r:id="rId63"/>
      <w:footerReference w:type="even" r:id="rId64"/>
      <w:footerReference w:type="default" r:id="rId65"/>
      <w:headerReference w:type="first" r:id="rId66"/>
      <w:footerReference w:type="first" r:id="rId67"/>
      <w:type w:val="continuous"/>
      <w:pgSz w:w="11906" w:h="16838"/>
      <w:pgMar w:top="720" w:right="720" w:bottom="720" w:left="720"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7EF3B" w14:textId="77777777" w:rsidR="00F622B0" w:rsidRDefault="00F622B0">
      <w:pPr>
        <w:spacing w:line="240" w:lineRule="auto"/>
      </w:pPr>
      <w:r>
        <w:separator/>
      </w:r>
    </w:p>
  </w:endnote>
  <w:endnote w:type="continuationSeparator" w:id="0">
    <w:p w14:paraId="03C657DB" w14:textId="77777777" w:rsidR="00F622B0" w:rsidRDefault="00F622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MT">
    <w:altName w:val="Arial"/>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9162E" w14:textId="77777777" w:rsidR="00294705" w:rsidRDefault="0029470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45509"/>
    </w:sdtPr>
    <w:sdtEndPr>
      <w:rPr>
        <w:sz w:val="21"/>
        <w:szCs w:val="21"/>
      </w:rPr>
    </w:sdtEndPr>
    <w:sdtContent>
      <w:p w14:paraId="0CDFE309" w14:textId="77777777" w:rsidR="00DD3F21" w:rsidRDefault="00DD3F21">
        <w:pPr>
          <w:pStyle w:val="a9"/>
          <w:jc w:val="right"/>
          <w:rPr>
            <w:sz w:val="21"/>
            <w:szCs w:val="21"/>
          </w:rPr>
        </w:pPr>
        <w:r>
          <w:rPr>
            <w:sz w:val="21"/>
            <w:szCs w:val="21"/>
          </w:rPr>
          <w:fldChar w:fldCharType="begin"/>
        </w:r>
        <w:r>
          <w:rPr>
            <w:sz w:val="21"/>
            <w:szCs w:val="21"/>
          </w:rPr>
          <w:instrText>PAGE   \* MERGEFORMAT</w:instrText>
        </w:r>
        <w:r>
          <w:rPr>
            <w:sz w:val="21"/>
            <w:szCs w:val="21"/>
          </w:rPr>
          <w:fldChar w:fldCharType="separate"/>
        </w:r>
        <w:r w:rsidRPr="00D44970">
          <w:rPr>
            <w:noProof/>
            <w:sz w:val="21"/>
            <w:szCs w:val="21"/>
            <w:lang w:val="zh-CN"/>
          </w:rPr>
          <w:t>50</w:t>
        </w:r>
        <w:r>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F19B1" w14:textId="77777777" w:rsidR="00294705" w:rsidRDefault="0029470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24364" w14:textId="77777777" w:rsidR="00F622B0" w:rsidRDefault="00F622B0">
      <w:pPr>
        <w:spacing w:line="240" w:lineRule="auto"/>
      </w:pPr>
      <w:r>
        <w:separator/>
      </w:r>
    </w:p>
  </w:footnote>
  <w:footnote w:type="continuationSeparator" w:id="0">
    <w:p w14:paraId="72DB38E9" w14:textId="77777777" w:rsidR="00F622B0" w:rsidRDefault="00F622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DAA8" w14:textId="77777777" w:rsidR="00294705" w:rsidRDefault="00294705">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55975" w14:textId="070E1A24" w:rsidR="00DD3F21" w:rsidRDefault="00DD3F21" w:rsidP="00A46F60">
    <w:pPr>
      <w:spacing w:line="240" w:lineRule="auto"/>
      <w:rPr>
        <w:rFonts w:ascii="Calibri" w:eastAsia="宋体" w:hAnsi="Calibri" w:cs="Times New Roman"/>
        <w:b/>
        <w:sz w:val="30"/>
        <w:szCs w:val="30"/>
      </w:rPr>
    </w:pPr>
    <w:bookmarkStart w:id="1" w:name="OLE_LINK18"/>
    <w:bookmarkStart w:id="2" w:name="OLE_LINK19"/>
    <w:r>
      <w:rPr>
        <w:noProof/>
      </w:rPr>
      <w:drawing>
        <wp:anchor distT="0" distB="0" distL="114300" distR="114300" simplePos="0" relativeHeight="251656192" behindDoc="1" locked="0" layoutInCell="1" allowOverlap="1" wp14:anchorId="414DDEAD" wp14:editId="0C443E0C">
          <wp:simplePos x="0" y="0"/>
          <wp:positionH relativeFrom="column">
            <wp:posOffset>75538</wp:posOffset>
          </wp:positionH>
          <wp:positionV relativeFrom="paragraph">
            <wp:posOffset>-2236</wp:posOffset>
          </wp:positionV>
          <wp:extent cx="6376946" cy="740287"/>
          <wp:effectExtent l="0" t="0" r="5080" b="317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384976" cy="741219"/>
                  </a:xfrm>
                  <a:prstGeom prst="rect">
                    <a:avLst/>
                  </a:prstGeom>
                </pic:spPr>
              </pic:pic>
            </a:graphicData>
          </a:graphic>
          <wp14:sizeRelH relativeFrom="margin">
            <wp14:pctWidth>0</wp14:pctWidth>
          </wp14:sizeRelH>
          <wp14:sizeRelV relativeFrom="margin">
            <wp14:pctHeight>0</wp14:pctHeight>
          </wp14:sizeRelV>
        </wp:anchor>
      </w:drawing>
    </w:r>
    <w:bookmarkEnd w:id="1"/>
    <w:bookmarkEnd w:id="2"/>
  </w:p>
  <w:p w14:paraId="1F70817F" w14:textId="6CC0D9E6" w:rsidR="00DD3F21" w:rsidRDefault="00DD3F21" w:rsidP="00A46F60">
    <w:pPr>
      <w:spacing w:line="240" w:lineRule="auto"/>
      <w:ind w:firstLine="360"/>
      <w:jc w:val="center"/>
      <w:rPr>
        <w:rFonts w:ascii="Calibri" w:eastAsia="宋体" w:hAnsi="Calibri" w:cs="Times New Roman"/>
        <w:b/>
        <w:sz w:val="30"/>
        <w:szCs w:val="30"/>
      </w:rPr>
    </w:pPr>
    <w:r>
      <w:rPr>
        <w:noProof/>
      </w:rPr>
      <mc:AlternateContent>
        <mc:Choice Requires="wps">
          <w:drawing>
            <wp:anchor distT="0" distB="0" distL="114300" distR="114300" simplePos="0" relativeHeight="251660288" behindDoc="0" locked="0" layoutInCell="1" allowOverlap="1" wp14:anchorId="119680CB" wp14:editId="3D743920">
              <wp:simplePos x="0" y="0"/>
              <wp:positionH relativeFrom="column">
                <wp:posOffset>1974850</wp:posOffset>
              </wp:positionH>
              <wp:positionV relativeFrom="paragraph">
                <wp:posOffset>186055</wp:posOffset>
              </wp:positionV>
              <wp:extent cx="1828800" cy="381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381635"/>
                      </a:xfrm>
                      <a:prstGeom prst="rect">
                        <a:avLst/>
                      </a:prstGeom>
                      <a:noFill/>
                      <a:ln>
                        <a:noFill/>
                      </a:ln>
                      <a:effectLst/>
                    </wps:spPr>
                    <wps:txbx>
                      <w:txbxContent>
                        <w:p w14:paraId="52593A3F" w14:textId="363E3C9D"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9680CB" id="_x0000_t202" coordsize="21600,21600" o:spt="202" path="m,l,21600r21600,l21600,xe">
              <v:stroke joinstyle="miter"/>
              <v:path gradientshapeok="t" o:connecttype="rect"/>
            </v:shapetype>
            <v:shape id="文本框 57" o:spid="_x0000_s1026" type="#_x0000_t202" style="position:absolute;left:0;text-align:left;margin-left:155.5pt;margin-top:14.65pt;width:2in;height:30.0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" filled="f" stroked="f">
              <v:textbox>
                <w:txbxContent>
                  <w:p w14:paraId="52593A3F" w14:textId="363E3C9D"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p>
  <w:p w14:paraId="3A249B89" w14:textId="10D08179" w:rsidR="00DD3F21" w:rsidRPr="00492E1C" w:rsidRDefault="00DD3F21" w:rsidP="00A46F60">
    <w:pPr>
      <w:spacing w:line="240" w:lineRule="auto"/>
      <w:ind w:firstLine="360"/>
      <w:jc w:val="center"/>
      <w:rPr>
        <w:rFonts w:ascii="Calibri" w:eastAsia="宋体" w:hAnsi="Calibri" w:cs="Times New Roman"/>
        <w:sz w:val="30"/>
        <w:szCs w:val="30"/>
      </w:rPr>
    </w:pPr>
  </w:p>
  <w:p w14:paraId="09D76617" w14:textId="14FC8199" w:rsidR="00DD3F21" w:rsidRDefault="00DD3F21" w:rsidP="00E519A6">
    <w:pPr>
      <w:pStyle w:val="ab"/>
      <w:ind w:left="6100" w:hangingChars="3050" w:hanging="6100"/>
      <w:jc w:val="right"/>
      <w:rPr>
        <w:rFonts w:eastAsiaTheme="minorEastAsia"/>
        <w:color w:val="00B0F0"/>
        <w:sz w:val="10"/>
        <w:szCs w:val="10"/>
      </w:rPr>
    </w:pPr>
    <w:r w:rsidRPr="00492E1C">
      <w:rPr>
        <w:rFonts w:ascii="Arial" w:eastAsia="宋体" w:hAnsi="Arial" w:cs="Arial" w:hint="eastAsia"/>
        <w:color w:val="313131"/>
        <w:sz w:val="20"/>
        <w:szCs w:val="20"/>
      </w:rPr>
      <w:t xml:space="preserve">                  </w:t>
    </w:r>
    <w:r w:rsidRPr="00492E1C">
      <w:rPr>
        <w:rFonts w:ascii="Calibri" w:eastAsia="宋体" w:hAnsi="Calibri" w:cs="Times New Roman" w:hint="eastAsia"/>
        <w:b/>
        <w:sz w:val="30"/>
        <w:szCs w:val="30"/>
      </w:rPr>
      <w:t xml:space="preserve">      </w:t>
    </w:r>
    <w:r w:rsidRPr="00492E1C">
      <w:rPr>
        <w:rFonts w:ascii="Arial" w:eastAsia="宋体" w:hAnsi="Arial" w:cs="Arial" w:hint="eastAsia"/>
        <w:color w:val="313131"/>
        <w:sz w:val="20"/>
        <w:szCs w:val="20"/>
      </w:rPr>
      <w:t xml:space="preserve">             </w:t>
    </w:r>
    <w:r>
      <w:rPr>
        <w:rFonts w:ascii="Arial" w:eastAsia="宋体" w:hAnsi="Arial" w:cs="Arial"/>
        <w:color w:val="313131"/>
        <w:sz w:val="20"/>
        <w:szCs w:val="20"/>
      </w:rPr>
      <w:t xml:space="preserve">   </w:t>
    </w:r>
  </w:p>
  <w:p w14:paraId="27743076" w14:textId="4F50E07C" w:rsidR="00DD3F21" w:rsidRDefault="00DD3F21">
    <w:pPr>
      <w:tabs>
        <w:tab w:val="left" w:pos="8306"/>
      </w:tabs>
      <w:ind w:left="4620"/>
      <w:rPr>
        <w:color w:val="00B0F0"/>
        <w:sz w:val="15"/>
        <w:szCs w:val="15"/>
      </w:rPr>
    </w:pPr>
    <w:r>
      <w:rPr>
        <w:color w:val="00B0F0"/>
        <w:sz w:val="15"/>
        <w:szCs w:val="15"/>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B79D4" w14:textId="77777777" w:rsidR="00294705" w:rsidRDefault="00294705">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C1ED804"/>
    <w:lvl w:ilvl="0">
      <w:start w:val="1"/>
      <w:numFmt w:val="decimal"/>
      <w:lvlText w:val="%1."/>
      <w:lvlJc w:val="left"/>
      <w:pPr>
        <w:tabs>
          <w:tab w:val="num" w:pos="360"/>
        </w:tabs>
        <w:ind w:left="360" w:hangingChars="200" w:hanging="360"/>
      </w:pPr>
    </w:lvl>
  </w:abstractNum>
  <w:abstractNum w:abstractNumId="1" w15:restartNumberingAfterBreak="0">
    <w:nsid w:val="0000000A"/>
    <w:multiLevelType w:val="multilevel"/>
    <w:tmpl w:val="000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C6D"/>
    <w:multiLevelType w:val="multilevel"/>
    <w:tmpl w:val="06BD2C6D"/>
    <w:lvl w:ilvl="0">
      <w:start w:val="1"/>
      <w:numFmt w:val="bullet"/>
      <w:pStyle w:val="1"/>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7136C4"/>
    <w:multiLevelType w:val="hybridMultilevel"/>
    <w:tmpl w:val="F8DCB792"/>
    <w:lvl w:ilvl="0" w:tplc="5D12163A">
      <w:start w:val="1"/>
      <w:numFmt w:val="decimal"/>
      <w:lvlText w:val="%1、"/>
      <w:lvlJc w:val="left"/>
      <w:pPr>
        <w:ind w:left="465" w:hanging="465"/>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D540C"/>
    <w:multiLevelType w:val="hybridMultilevel"/>
    <w:tmpl w:val="BAFAAF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B03A7"/>
    <w:multiLevelType w:val="hybridMultilevel"/>
    <w:tmpl w:val="B7828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486AA6"/>
    <w:multiLevelType w:val="hybridMultilevel"/>
    <w:tmpl w:val="D7E03F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1D2B9F"/>
    <w:multiLevelType w:val="hybridMultilevel"/>
    <w:tmpl w:val="4BFE9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9322FC4"/>
    <w:multiLevelType w:val="multilevel"/>
    <w:tmpl w:val="417E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BCD1F4B"/>
    <w:multiLevelType w:val="hybridMultilevel"/>
    <w:tmpl w:val="E4EE1C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637289"/>
    <w:multiLevelType w:val="multilevel"/>
    <w:tmpl w:val="AAA4F35C"/>
    <w:lvl w:ilvl="0">
      <w:start w:val="1"/>
      <w:numFmt w:val="lowerLetter"/>
      <w:lvlText w:val="%1."/>
      <w:lvlJc w:val="left"/>
      <w:pPr>
        <w:tabs>
          <w:tab w:val="num" w:pos="780"/>
        </w:tabs>
        <w:ind w:left="780" w:hanging="360"/>
      </w:pPr>
      <w:rPr>
        <w:rFonts w:ascii="宋体" w:eastAsia="宋体" w:hAnsi="宋体" w:hint="eastAsia"/>
      </w:rPr>
    </w:lvl>
    <w:lvl w:ilvl="1">
      <w:start w:val="1"/>
      <w:numFmt w:val="lowerLetter"/>
      <w:lvlText w:val="%2)"/>
      <w:lvlJc w:val="left"/>
      <w:pPr>
        <w:tabs>
          <w:tab w:val="num" w:pos="1050"/>
        </w:tabs>
        <w:ind w:left="1050" w:hanging="420"/>
      </w:pPr>
      <w:rPr>
        <w:rFonts w:ascii="Times New Roman" w:hAnsi="Times New Roman" w:cs="Times New Roman" w:hint="default"/>
      </w:rPr>
    </w:lvl>
    <w:lvl w:ilvl="2">
      <w:start w:val="1"/>
      <w:numFmt w:val="lowerRoman"/>
      <w:lvlText w:val="%3."/>
      <w:lvlJc w:val="right"/>
      <w:pPr>
        <w:tabs>
          <w:tab w:val="num" w:pos="1470"/>
        </w:tabs>
        <w:ind w:left="1470" w:hanging="420"/>
      </w:pPr>
      <w:rPr>
        <w:rFonts w:ascii="Times New Roman" w:hAnsi="Times New Roman" w:cs="Times New Roman" w:hint="default"/>
      </w:rPr>
    </w:lvl>
    <w:lvl w:ilvl="3">
      <w:start w:val="1"/>
      <w:numFmt w:val="decimal"/>
      <w:lvlText w:val="%4."/>
      <w:lvlJc w:val="left"/>
      <w:pPr>
        <w:tabs>
          <w:tab w:val="num" w:pos="1890"/>
        </w:tabs>
        <w:ind w:left="1890" w:hanging="420"/>
      </w:pPr>
      <w:rPr>
        <w:rFonts w:ascii="Times New Roman" w:hAnsi="Times New Roman" w:cs="Times New Roman" w:hint="default"/>
      </w:rPr>
    </w:lvl>
    <w:lvl w:ilvl="4">
      <w:start w:val="1"/>
      <w:numFmt w:val="lowerLetter"/>
      <w:lvlText w:val="%5)"/>
      <w:lvlJc w:val="left"/>
      <w:pPr>
        <w:tabs>
          <w:tab w:val="num" w:pos="2310"/>
        </w:tabs>
        <w:ind w:left="2310" w:hanging="420"/>
      </w:pPr>
      <w:rPr>
        <w:rFonts w:ascii="Times New Roman" w:hAnsi="Times New Roman" w:cs="Times New Roman" w:hint="default"/>
      </w:rPr>
    </w:lvl>
    <w:lvl w:ilvl="5">
      <w:start w:val="1"/>
      <w:numFmt w:val="lowerRoman"/>
      <w:lvlText w:val="%6."/>
      <w:lvlJc w:val="right"/>
      <w:pPr>
        <w:tabs>
          <w:tab w:val="num" w:pos="2730"/>
        </w:tabs>
        <w:ind w:left="2730" w:hanging="420"/>
      </w:pPr>
      <w:rPr>
        <w:rFonts w:ascii="Times New Roman" w:hAnsi="Times New Roman" w:cs="Times New Roman" w:hint="default"/>
      </w:rPr>
    </w:lvl>
    <w:lvl w:ilvl="6">
      <w:start w:val="1"/>
      <w:numFmt w:val="decimal"/>
      <w:lvlText w:val="%7."/>
      <w:lvlJc w:val="left"/>
      <w:pPr>
        <w:tabs>
          <w:tab w:val="num" w:pos="3150"/>
        </w:tabs>
        <w:ind w:left="3150" w:hanging="420"/>
      </w:pPr>
      <w:rPr>
        <w:rFonts w:ascii="Times New Roman" w:hAnsi="Times New Roman" w:cs="Times New Roman" w:hint="default"/>
      </w:rPr>
    </w:lvl>
    <w:lvl w:ilvl="7">
      <w:start w:val="1"/>
      <w:numFmt w:val="lowerLetter"/>
      <w:lvlText w:val="%8)"/>
      <w:lvlJc w:val="left"/>
      <w:pPr>
        <w:tabs>
          <w:tab w:val="num" w:pos="3570"/>
        </w:tabs>
        <w:ind w:left="3570" w:hanging="420"/>
      </w:pPr>
      <w:rPr>
        <w:rFonts w:ascii="Times New Roman" w:hAnsi="Times New Roman" w:cs="Times New Roman" w:hint="default"/>
      </w:rPr>
    </w:lvl>
    <w:lvl w:ilvl="8">
      <w:start w:val="1"/>
      <w:numFmt w:val="lowerRoman"/>
      <w:lvlText w:val="%9."/>
      <w:lvlJc w:val="right"/>
      <w:pPr>
        <w:tabs>
          <w:tab w:val="num" w:pos="3990"/>
        </w:tabs>
        <w:ind w:left="3990" w:hanging="420"/>
      </w:pPr>
      <w:rPr>
        <w:rFonts w:ascii="Times New Roman" w:hAnsi="Times New Roman" w:cs="Times New Roman" w:hint="default"/>
      </w:rPr>
    </w:lvl>
  </w:abstractNum>
  <w:abstractNum w:abstractNumId="12" w15:restartNumberingAfterBreak="0">
    <w:nsid w:val="2DE84711"/>
    <w:multiLevelType w:val="multilevel"/>
    <w:tmpl w:val="8F3217A8"/>
    <w:lvl w:ilvl="0">
      <w:start w:val="1"/>
      <w:numFmt w:val="decimal"/>
      <w:lvlText w:val="%1."/>
      <w:legacy w:legacy="1" w:legacySpace="144" w:legacyIndent="0"/>
      <w:lvlJc w:val="left"/>
      <w:rPr>
        <w:rFonts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3" w15:restartNumberingAfterBreak="0">
    <w:nsid w:val="308814C2"/>
    <w:multiLevelType w:val="hybridMultilevel"/>
    <w:tmpl w:val="93C0A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9E2C75"/>
    <w:multiLevelType w:val="multilevel"/>
    <w:tmpl w:val="61E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E423BE"/>
    <w:multiLevelType w:val="hybridMultilevel"/>
    <w:tmpl w:val="179E8C52"/>
    <w:lvl w:ilvl="0" w:tplc="99B2DE08">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6" w15:restartNumberingAfterBreak="0">
    <w:nsid w:val="32FD5D83"/>
    <w:multiLevelType w:val="hybridMultilevel"/>
    <w:tmpl w:val="F3C44D70"/>
    <w:lvl w:ilvl="0" w:tplc="6EEEF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7C253C"/>
    <w:multiLevelType w:val="hybridMultilevel"/>
    <w:tmpl w:val="4C863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0713A7"/>
    <w:multiLevelType w:val="hybridMultilevel"/>
    <w:tmpl w:val="0AAA813E"/>
    <w:lvl w:ilvl="0" w:tplc="65700B3A">
      <w:start w:val="1"/>
      <w:numFmt w:val="japaneseCounting"/>
      <w:lvlText w:val="第%1，"/>
      <w:lvlJc w:val="left"/>
      <w:pPr>
        <w:ind w:left="720" w:hanging="72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111DBE"/>
    <w:multiLevelType w:val="hybridMultilevel"/>
    <w:tmpl w:val="6F905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8490589"/>
    <w:multiLevelType w:val="hybridMultilevel"/>
    <w:tmpl w:val="78E466A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38B7144A"/>
    <w:multiLevelType w:val="multilevel"/>
    <w:tmpl w:val="22F0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CD6F10"/>
    <w:multiLevelType w:val="multilevel"/>
    <w:tmpl w:val="1B2E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2A3D9B"/>
    <w:multiLevelType w:val="hybridMultilevel"/>
    <w:tmpl w:val="599656C6"/>
    <w:lvl w:ilvl="0" w:tplc="A7F02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2A2053"/>
    <w:multiLevelType w:val="multilevel"/>
    <w:tmpl w:val="9E4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4465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8A07229"/>
    <w:multiLevelType w:val="hybridMultilevel"/>
    <w:tmpl w:val="63D2CC04"/>
    <w:lvl w:ilvl="0" w:tplc="173EF2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B613FF"/>
    <w:multiLevelType w:val="hybridMultilevel"/>
    <w:tmpl w:val="8BDAB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B9D7922"/>
    <w:multiLevelType w:val="hybridMultilevel"/>
    <w:tmpl w:val="A40ABDD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E415BC3"/>
    <w:multiLevelType w:val="hybridMultilevel"/>
    <w:tmpl w:val="A998B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517EE"/>
    <w:multiLevelType w:val="multilevel"/>
    <w:tmpl w:val="52751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AD30E4"/>
    <w:multiLevelType w:val="hybridMultilevel"/>
    <w:tmpl w:val="A03C8C6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6B82101"/>
    <w:multiLevelType w:val="hybridMultilevel"/>
    <w:tmpl w:val="914690CC"/>
    <w:lvl w:ilvl="0" w:tplc="38961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82547B5"/>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4" w15:restartNumberingAfterBreak="0">
    <w:nsid w:val="584647D7"/>
    <w:multiLevelType w:val="hybridMultilevel"/>
    <w:tmpl w:val="6FB2A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947503E"/>
    <w:multiLevelType w:val="singleLevel"/>
    <w:tmpl w:val="5947503E"/>
    <w:lvl w:ilvl="0">
      <w:start w:val="1"/>
      <w:numFmt w:val="chineseCounting"/>
      <w:suff w:val="nothing"/>
      <w:lvlText w:val="%1、"/>
      <w:lvlJc w:val="left"/>
    </w:lvl>
  </w:abstractNum>
  <w:abstractNum w:abstractNumId="36" w15:restartNumberingAfterBreak="0">
    <w:nsid w:val="594786EC"/>
    <w:multiLevelType w:val="singleLevel"/>
    <w:tmpl w:val="594786EC"/>
    <w:lvl w:ilvl="0">
      <w:start w:val="3"/>
      <w:numFmt w:val="chineseCounting"/>
      <w:suff w:val="nothing"/>
      <w:lvlText w:val="%1、"/>
      <w:lvlJc w:val="left"/>
    </w:lvl>
  </w:abstractNum>
  <w:abstractNum w:abstractNumId="37" w15:restartNumberingAfterBreak="0">
    <w:nsid w:val="5AE70F2E"/>
    <w:multiLevelType w:val="multilevel"/>
    <w:tmpl w:val="37E011C6"/>
    <w:lvl w:ilvl="0">
      <w:start w:val="1"/>
      <w:numFmt w:val="lowerLetter"/>
      <w:lvlText w:val="%1."/>
      <w:lvlJc w:val="left"/>
      <w:pPr>
        <w:tabs>
          <w:tab w:val="num" w:pos="570"/>
        </w:tabs>
        <w:ind w:left="570" w:hanging="360"/>
      </w:pPr>
      <w:rPr>
        <w:rFonts w:ascii="宋体" w:eastAsia="宋体" w:hAnsi="宋体" w:hint="eastAsia"/>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8" w15:restartNumberingAfterBreak="0">
    <w:nsid w:val="5D5420C9"/>
    <w:multiLevelType w:val="hybridMultilevel"/>
    <w:tmpl w:val="0E16B0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5F557899"/>
    <w:multiLevelType w:val="hybridMultilevel"/>
    <w:tmpl w:val="D7E03F1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2552625"/>
    <w:multiLevelType w:val="multilevel"/>
    <w:tmpl w:val="D62E4D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1" w15:restartNumberingAfterBreak="0">
    <w:nsid w:val="625B0682"/>
    <w:multiLevelType w:val="multilevel"/>
    <w:tmpl w:val="C3A6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144BED"/>
    <w:multiLevelType w:val="hybridMultilevel"/>
    <w:tmpl w:val="11F2CB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7E93153"/>
    <w:multiLevelType w:val="multilevel"/>
    <w:tmpl w:val="FA2AC55C"/>
    <w:lvl w:ilvl="0">
      <w:start w:val="1"/>
      <w:numFmt w:val="bullet"/>
      <w:lvlText w:val=""/>
      <w:lvlJc w:val="left"/>
      <w:pPr>
        <w:tabs>
          <w:tab w:val="num" w:pos="1239"/>
        </w:tabs>
        <w:ind w:left="1239" w:hanging="360"/>
      </w:pPr>
      <w:rPr>
        <w:rFonts w:ascii="Symbol" w:hAnsi="Symbol" w:hint="default"/>
        <w:sz w:val="20"/>
      </w:rPr>
    </w:lvl>
    <w:lvl w:ilvl="1" w:tentative="1">
      <w:start w:val="1"/>
      <w:numFmt w:val="bullet"/>
      <w:lvlText w:val="o"/>
      <w:lvlJc w:val="left"/>
      <w:pPr>
        <w:tabs>
          <w:tab w:val="num" w:pos="1959"/>
        </w:tabs>
        <w:ind w:left="1959" w:hanging="360"/>
      </w:pPr>
      <w:rPr>
        <w:rFonts w:ascii="Courier New" w:hAnsi="Courier New" w:hint="default"/>
        <w:sz w:val="20"/>
      </w:rPr>
    </w:lvl>
    <w:lvl w:ilvl="2" w:tentative="1">
      <w:start w:val="1"/>
      <w:numFmt w:val="bullet"/>
      <w:lvlText w:val=""/>
      <w:lvlJc w:val="left"/>
      <w:pPr>
        <w:tabs>
          <w:tab w:val="num" w:pos="2679"/>
        </w:tabs>
        <w:ind w:left="2679" w:hanging="360"/>
      </w:pPr>
      <w:rPr>
        <w:rFonts w:ascii="Wingdings" w:hAnsi="Wingdings" w:hint="default"/>
        <w:sz w:val="20"/>
      </w:rPr>
    </w:lvl>
    <w:lvl w:ilvl="3" w:tentative="1">
      <w:start w:val="1"/>
      <w:numFmt w:val="bullet"/>
      <w:lvlText w:val=""/>
      <w:lvlJc w:val="left"/>
      <w:pPr>
        <w:tabs>
          <w:tab w:val="num" w:pos="3399"/>
        </w:tabs>
        <w:ind w:left="3399" w:hanging="360"/>
      </w:pPr>
      <w:rPr>
        <w:rFonts w:ascii="Wingdings" w:hAnsi="Wingdings" w:hint="default"/>
        <w:sz w:val="20"/>
      </w:rPr>
    </w:lvl>
    <w:lvl w:ilvl="4" w:tentative="1">
      <w:start w:val="1"/>
      <w:numFmt w:val="bullet"/>
      <w:lvlText w:val=""/>
      <w:lvlJc w:val="left"/>
      <w:pPr>
        <w:tabs>
          <w:tab w:val="num" w:pos="4119"/>
        </w:tabs>
        <w:ind w:left="4119" w:hanging="360"/>
      </w:pPr>
      <w:rPr>
        <w:rFonts w:ascii="Wingdings" w:hAnsi="Wingdings" w:hint="default"/>
        <w:sz w:val="20"/>
      </w:rPr>
    </w:lvl>
    <w:lvl w:ilvl="5" w:tentative="1">
      <w:start w:val="1"/>
      <w:numFmt w:val="bullet"/>
      <w:lvlText w:val=""/>
      <w:lvlJc w:val="left"/>
      <w:pPr>
        <w:tabs>
          <w:tab w:val="num" w:pos="4839"/>
        </w:tabs>
        <w:ind w:left="4839" w:hanging="360"/>
      </w:pPr>
      <w:rPr>
        <w:rFonts w:ascii="Wingdings" w:hAnsi="Wingdings" w:hint="default"/>
        <w:sz w:val="20"/>
      </w:rPr>
    </w:lvl>
    <w:lvl w:ilvl="6" w:tentative="1">
      <w:start w:val="1"/>
      <w:numFmt w:val="bullet"/>
      <w:lvlText w:val=""/>
      <w:lvlJc w:val="left"/>
      <w:pPr>
        <w:tabs>
          <w:tab w:val="num" w:pos="5559"/>
        </w:tabs>
        <w:ind w:left="5559" w:hanging="360"/>
      </w:pPr>
      <w:rPr>
        <w:rFonts w:ascii="Wingdings" w:hAnsi="Wingdings" w:hint="default"/>
        <w:sz w:val="20"/>
      </w:rPr>
    </w:lvl>
    <w:lvl w:ilvl="7" w:tentative="1">
      <w:start w:val="1"/>
      <w:numFmt w:val="bullet"/>
      <w:lvlText w:val=""/>
      <w:lvlJc w:val="left"/>
      <w:pPr>
        <w:tabs>
          <w:tab w:val="num" w:pos="6279"/>
        </w:tabs>
        <w:ind w:left="6279" w:hanging="360"/>
      </w:pPr>
      <w:rPr>
        <w:rFonts w:ascii="Wingdings" w:hAnsi="Wingdings" w:hint="default"/>
        <w:sz w:val="20"/>
      </w:rPr>
    </w:lvl>
    <w:lvl w:ilvl="8" w:tentative="1">
      <w:start w:val="1"/>
      <w:numFmt w:val="bullet"/>
      <w:lvlText w:val=""/>
      <w:lvlJc w:val="left"/>
      <w:pPr>
        <w:tabs>
          <w:tab w:val="num" w:pos="6999"/>
        </w:tabs>
        <w:ind w:left="6999" w:hanging="360"/>
      </w:pPr>
      <w:rPr>
        <w:rFonts w:ascii="Wingdings" w:hAnsi="Wingdings" w:hint="default"/>
        <w:sz w:val="20"/>
      </w:rPr>
    </w:lvl>
  </w:abstractNum>
  <w:abstractNum w:abstractNumId="44" w15:restartNumberingAfterBreak="0">
    <w:nsid w:val="6817080F"/>
    <w:multiLevelType w:val="multilevel"/>
    <w:tmpl w:val="681708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6F2A5C67"/>
    <w:multiLevelType w:val="hybridMultilevel"/>
    <w:tmpl w:val="EBD4D31E"/>
    <w:lvl w:ilvl="0" w:tplc="5FA6E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B345550"/>
    <w:multiLevelType w:val="multilevel"/>
    <w:tmpl w:val="3B6C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8577AF"/>
    <w:multiLevelType w:val="hybridMultilevel"/>
    <w:tmpl w:val="C6F404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2"/>
  </w:num>
  <w:num w:numId="3">
    <w:abstractNumId w:val="35"/>
  </w:num>
  <w:num w:numId="4">
    <w:abstractNumId w:val="36"/>
  </w:num>
  <w:num w:numId="5">
    <w:abstractNumId w:val="44"/>
  </w:num>
  <w:num w:numId="6">
    <w:abstractNumId w:val="12"/>
  </w:num>
  <w:num w:numId="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num>
  <w:num w:numId="10">
    <w:abstractNumId w:val="26"/>
  </w:num>
  <w:num w:numId="11">
    <w:abstractNumId w:val="40"/>
  </w:num>
  <w:num w:numId="12">
    <w:abstractNumId w:val="3"/>
  </w:num>
  <w:num w:numId="13">
    <w:abstractNumId w:val="33"/>
  </w:num>
  <w:num w:numId="14">
    <w:abstractNumId w:val="25"/>
  </w:num>
  <w:num w:numId="15">
    <w:abstractNumId w:val="9"/>
  </w:num>
  <w:num w:numId="16">
    <w:abstractNumId w:val="42"/>
  </w:num>
  <w:num w:numId="17">
    <w:abstractNumId w:val="43"/>
  </w:num>
  <w:num w:numId="18">
    <w:abstractNumId w:val="1"/>
  </w:num>
  <w:num w:numId="19">
    <w:abstractNumId w:val="30"/>
  </w:num>
  <w:num w:numId="20">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8"/>
  </w:num>
  <w:num w:numId="22">
    <w:abstractNumId w:val="32"/>
  </w:num>
  <w:num w:numId="23">
    <w:abstractNumId w:val="0"/>
  </w:num>
  <w:num w:numId="24">
    <w:abstractNumId w:val="16"/>
  </w:num>
  <w:num w:numId="25">
    <w:abstractNumId w:val="23"/>
  </w:num>
  <w:num w:numId="26">
    <w:abstractNumId w:val="5"/>
  </w:num>
  <w:num w:numId="27">
    <w:abstractNumId w:val="20"/>
  </w:num>
  <w:num w:numId="28">
    <w:abstractNumId w:val="10"/>
  </w:num>
  <w:num w:numId="29">
    <w:abstractNumId w:val="13"/>
  </w:num>
  <w:num w:numId="30">
    <w:abstractNumId w:val="31"/>
  </w:num>
  <w:num w:numId="31">
    <w:abstractNumId w:val="34"/>
  </w:num>
  <w:num w:numId="32">
    <w:abstractNumId w:val="29"/>
  </w:num>
  <w:num w:numId="33">
    <w:abstractNumId w:val="47"/>
  </w:num>
  <w:num w:numId="34">
    <w:abstractNumId w:val="4"/>
  </w:num>
  <w:num w:numId="35">
    <w:abstractNumId w:val="6"/>
  </w:num>
  <w:num w:numId="36">
    <w:abstractNumId w:val="19"/>
  </w:num>
  <w:num w:numId="37">
    <w:abstractNumId w:val="17"/>
  </w:num>
  <w:num w:numId="38">
    <w:abstractNumId w:val="39"/>
  </w:num>
  <w:num w:numId="39">
    <w:abstractNumId w:val="27"/>
  </w:num>
  <w:num w:numId="40">
    <w:abstractNumId w:val="15"/>
  </w:num>
  <w:num w:numId="41">
    <w:abstractNumId w:val="38"/>
  </w:num>
  <w:num w:numId="42">
    <w:abstractNumId w:val="7"/>
  </w:num>
  <w:num w:numId="43">
    <w:abstractNumId w:val="28"/>
  </w:num>
  <w:num w:numId="44">
    <w:abstractNumId w:val="46"/>
  </w:num>
  <w:num w:numId="45">
    <w:abstractNumId w:val="41"/>
  </w:num>
  <w:num w:numId="46">
    <w:abstractNumId w:val="22"/>
  </w:num>
  <w:num w:numId="47">
    <w:abstractNumId w:val="14"/>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attachedTemplate r:id="rId1"/>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style="mso-height-percent:200;mso-width-relative:margin;mso-height-relative:margin" fillcolor="white" strokecolor="#f3cd60">
      <v:fill color="white"/>
      <v:stroke color="#f3cd60"/>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1E02A9"/>
    <w:rsid w:val="000018D2"/>
    <w:rsid w:val="00001A8F"/>
    <w:rsid w:val="00001FB3"/>
    <w:rsid w:val="0000328E"/>
    <w:rsid w:val="00003F6A"/>
    <w:rsid w:val="00004F0C"/>
    <w:rsid w:val="00005E02"/>
    <w:rsid w:val="0001068D"/>
    <w:rsid w:val="00010F3D"/>
    <w:rsid w:val="000110A2"/>
    <w:rsid w:val="00011A00"/>
    <w:rsid w:val="00011E1E"/>
    <w:rsid w:val="0001449B"/>
    <w:rsid w:val="000203C3"/>
    <w:rsid w:val="0002103D"/>
    <w:rsid w:val="000218A7"/>
    <w:rsid w:val="00021FA9"/>
    <w:rsid w:val="00023226"/>
    <w:rsid w:val="000238B6"/>
    <w:rsid w:val="00023C0D"/>
    <w:rsid w:val="00025027"/>
    <w:rsid w:val="00025236"/>
    <w:rsid w:val="00026F95"/>
    <w:rsid w:val="000270F2"/>
    <w:rsid w:val="0002711A"/>
    <w:rsid w:val="00031C0D"/>
    <w:rsid w:val="00031C0F"/>
    <w:rsid w:val="000329D4"/>
    <w:rsid w:val="00034646"/>
    <w:rsid w:val="00034B85"/>
    <w:rsid w:val="0003608C"/>
    <w:rsid w:val="000373DB"/>
    <w:rsid w:val="00037D82"/>
    <w:rsid w:val="0004237A"/>
    <w:rsid w:val="00042C9C"/>
    <w:rsid w:val="00045979"/>
    <w:rsid w:val="00045F2C"/>
    <w:rsid w:val="0005060A"/>
    <w:rsid w:val="00051B66"/>
    <w:rsid w:val="00052AAC"/>
    <w:rsid w:val="00052C74"/>
    <w:rsid w:val="00052E60"/>
    <w:rsid w:val="00053817"/>
    <w:rsid w:val="00054544"/>
    <w:rsid w:val="00055469"/>
    <w:rsid w:val="0005691D"/>
    <w:rsid w:val="000570C6"/>
    <w:rsid w:val="00057992"/>
    <w:rsid w:val="00060FB3"/>
    <w:rsid w:val="00062882"/>
    <w:rsid w:val="00063D29"/>
    <w:rsid w:val="000644E1"/>
    <w:rsid w:val="0006469A"/>
    <w:rsid w:val="00064C0E"/>
    <w:rsid w:val="00066BF8"/>
    <w:rsid w:val="00066C26"/>
    <w:rsid w:val="00066F28"/>
    <w:rsid w:val="0007035A"/>
    <w:rsid w:val="00070A8C"/>
    <w:rsid w:val="00070AF3"/>
    <w:rsid w:val="00070C2D"/>
    <w:rsid w:val="00071705"/>
    <w:rsid w:val="00074FC5"/>
    <w:rsid w:val="0007604B"/>
    <w:rsid w:val="000777DD"/>
    <w:rsid w:val="00077DE1"/>
    <w:rsid w:val="00077E7A"/>
    <w:rsid w:val="00080FAA"/>
    <w:rsid w:val="00081099"/>
    <w:rsid w:val="000855D0"/>
    <w:rsid w:val="00086A25"/>
    <w:rsid w:val="000872D3"/>
    <w:rsid w:val="00087664"/>
    <w:rsid w:val="00090C1B"/>
    <w:rsid w:val="00091998"/>
    <w:rsid w:val="000941E6"/>
    <w:rsid w:val="000A01BD"/>
    <w:rsid w:val="000A1FDC"/>
    <w:rsid w:val="000A30A2"/>
    <w:rsid w:val="000A3CB9"/>
    <w:rsid w:val="000A409C"/>
    <w:rsid w:val="000A4629"/>
    <w:rsid w:val="000A49F0"/>
    <w:rsid w:val="000A4E0B"/>
    <w:rsid w:val="000A54ED"/>
    <w:rsid w:val="000A60FE"/>
    <w:rsid w:val="000A6A2A"/>
    <w:rsid w:val="000A6C6C"/>
    <w:rsid w:val="000B1A44"/>
    <w:rsid w:val="000B28FC"/>
    <w:rsid w:val="000B4FA9"/>
    <w:rsid w:val="000B7923"/>
    <w:rsid w:val="000C0C09"/>
    <w:rsid w:val="000C2C8B"/>
    <w:rsid w:val="000C3B9E"/>
    <w:rsid w:val="000C4DB7"/>
    <w:rsid w:val="000C5575"/>
    <w:rsid w:val="000C5CFD"/>
    <w:rsid w:val="000D05B0"/>
    <w:rsid w:val="000D145F"/>
    <w:rsid w:val="000D1A35"/>
    <w:rsid w:val="000D28A2"/>
    <w:rsid w:val="000D3EF4"/>
    <w:rsid w:val="000D4D85"/>
    <w:rsid w:val="000D4DA2"/>
    <w:rsid w:val="000D594A"/>
    <w:rsid w:val="000D6A2A"/>
    <w:rsid w:val="000D77BD"/>
    <w:rsid w:val="000E05A1"/>
    <w:rsid w:val="000E06A7"/>
    <w:rsid w:val="000E30AC"/>
    <w:rsid w:val="000E4CE9"/>
    <w:rsid w:val="000E5495"/>
    <w:rsid w:val="000E6088"/>
    <w:rsid w:val="000E6597"/>
    <w:rsid w:val="000F136F"/>
    <w:rsid w:val="000F1DC3"/>
    <w:rsid w:val="000F2F8E"/>
    <w:rsid w:val="000F3A9F"/>
    <w:rsid w:val="000F4CB2"/>
    <w:rsid w:val="000F5B73"/>
    <w:rsid w:val="000F62D7"/>
    <w:rsid w:val="000F749B"/>
    <w:rsid w:val="000F753A"/>
    <w:rsid w:val="00101A22"/>
    <w:rsid w:val="00102870"/>
    <w:rsid w:val="00102C8C"/>
    <w:rsid w:val="00104844"/>
    <w:rsid w:val="001057C7"/>
    <w:rsid w:val="00106788"/>
    <w:rsid w:val="00110D43"/>
    <w:rsid w:val="00111F03"/>
    <w:rsid w:val="0011422E"/>
    <w:rsid w:val="00114478"/>
    <w:rsid w:val="00114B16"/>
    <w:rsid w:val="00115F92"/>
    <w:rsid w:val="0011643C"/>
    <w:rsid w:val="001168B4"/>
    <w:rsid w:val="00116C83"/>
    <w:rsid w:val="00117149"/>
    <w:rsid w:val="00117741"/>
    <w:rsid w:val="00121ADD"/>
    <w:rsid w:val="00122D4F"/>
    <w:rsid w:val="00123084"/>
    <w:rsid w:val="0012385E"/>
    <w:rsid w:val="0012388D"/>
    <w:rsid w:val="00125149"/>
    <w:rsid w:val="0012567C"/>
    <w:rsid w:val="001302DA"/>
    <w:rsid w:val="001305B0"/>
    <w:rsid w:val="00131719"/>
    <w:rsid w:val="001333B4"/>
    <w:rsid w:val="0013445D"/>
    <w:rsid w:val="0013632F"/>
    <w:rsid w:val="001377A7"/>
    <w:rsid w:val="00137EFE"/>
    <w:rsid w:val="00141E15"/>
    <w:rsid w:val="0014200C"/>
    <w:rsid w:val="00144ACA"/>
    <w:rsid w:val="001453C3"/>
    <w:rsid w:val="00145CF0"/>
    <w:rsid w:val="001463A0"/>
    <w:rsid w:val="00146711"/>
    <w:rsid w:val="00146A55"/>
    <w:rsid w:val="001472D5"/>
    <w:rsid w:val="00147F79"/>
    <w:rsid w:val="001505BD"/>
    <w:rsid w:val="00151111"/>
    <w:rsid w:val="00153CDD"/>
    <w:rsid w:val="00154F96"/>
    <w:rsid w:val="00155C67"/>
    <w:rsid w:val="00157516"/>
    <w:rsid w:val="00157C3C"/>
    <w:rsid w:val="00160727"/>
    <w:rsid w:val="00160964"/>
    <w:rsid w:val="00163224"/>
    <w:rsid w:val="00163520"/>
    <w:rsid w:val="00164071"/>
    <w:rsid w:val="0016436B"/>
    <w:rsid w:val="001660F6"/>
    <w:rsid w:val="001667F0"/>
    <w:rsid w:val="00170371"/>
    <w:rsid w:val="00171A2C"/>
    <w:rsid w:val="00172068"/>
    <w:rsid w:val="00172198"/>
    <w:rsid w:val="0017277B"/>
    <w:rsid w:val="001729BF"/>
    <w:rsid w:val="00172F0E"/>
    <w:rsid w:val="00173FF6"/>
    <w:rsid w:val="00175164"/>
    <w:rsid w:val="00175933"/>
    <w:rsid w:val="00177B48"/>
    <w:rsid w:val="0018283A"/>
    <w:rsid w:val="00184196"/>
    <w:rsid w:val="00184DD9"/>
    <w:rsid w:val="0018523C"/>
    <w:rsid w:val="00187BBC"/>
    <w:rsid w:val="001905BA"/>
    <w:rsid w:val="00190B03"/>
    <w:rsid w:val="00192A4C"/>
    <w:rsid w:val="00192EBA"/>
    <w:rsid w:val="001961F5"/>
    <w:rsid w:val="001967C5"/>
    <w:rsid w:val="00197FD8"/>
    <w:rsid w:val="001A23B8"/>
    <w:rsid w:val="001A319F"/>
    <w:rsid w:val="001A32F1"/>
    <w:rsid w:val="001A3C20"/>
    <w:rsid w:val="001A401A"/>
    <w:rsid w:val="001A487E"/>
    <w:rsid w:val="001A6E9F"/>
    <w:rsid w:val="001A6F51"/>
    <w:rsid w:val="001A78B8"/>
    <w:rsid w:val="001B1288"/>
    <w:rsid w:val="001B2703"/>
    <w:rsid w:val="001B3495"/>
    <w:rsid w:val="001B3F31"/>
    <w:rsid w:val="001B534B"/>
    <w:rsid w:val="001B53D9"/>
    <w:rsid w:val="001B6026"/>
    <w:rsid w:val="001B7029"/>
    <w:rsid w:val="001B7666"/>
    <w:rsid w:val="001B7C8F"/>
    <w:rsid w:val="001C0A59"/>
    <w:rsid w:val="001C1BC4"/>
    <w:rsid w:val="001C292A"/>
    <w:rsid w:val="001C2E1F"/>
    <w:rsid w:val="001C2F1C"/>
    <w:rsid w:val="001C398A"/>
    <w:rsid w:val="001C3C38"/>
    <w:rsid w:val="001C3E70"/>
    <w:rsid w:val="001C61C9"/>
    <w:rsid w:val="001C6572"/>
    <w:rsid w:val="001C7A1C"/>
    <w:rsid w:val="001D1D39"/>
    <w:rsid w:val="001D2214"/>
    <w:rsid w:val="001D2520"/>
    <w:rsid w:val="001D4687"/>
    <w:rsid w:val="001D518D"/>
    <w:rsid w:val="001D7A15"/>
    <w:rsid w:val="001E043A"/>
    <w:rsid w:val="001E0571"/>
    <w:rsid w:val="001E2701"/>
    <w:rsid w:val="001E2767"/>
    <w:rsid w:val="001E334B"/>
    <w:rsid w:val="001E72A7"/>
    <w:rsid w:val="001F1892"/>
    <w:rsid w:val="001F1AF5"/>
    <w:rsid w:val="001F1D7F"/>
    <w:rsid w:val="001F1F1E"/>
    <w:rsid w:val="001F31DC"/>
    <w:rsid w:val="001F3F68"/>
    <w:rsid w:val="001F4675"/>
    <w:rsid w:val="001F60A5"/>
    <w:rsid w:val="001F6E55"/>
    <w:rsid w:val="001F7E81"/>
    <w:rsid w:val="00200EFA"/>
    <w:rsid w:val="0020143F"/>
    <w:rsid w:val="00201AA4"/>
    <w:rsid w:val="002026DD"/>
    <w:rsid w:val="00203485"/>
    <w:rsid w:val="002035B3"/>
    <w:rsid w:val="00203641"/>
    <w:rsid w:val="00204F2E"/>
    <w:rsid w:val="0020658A"/>
    <w:rsid w:val="002107A6"/>
    <w:rsid w:val="00211413"/>
    <w:rsid w:val="00211D43"/>
    <w:rsid w:val="00211EF2"/>
    <w:rsid w:val="0021361F"/>
    <w:rsid w:val="002156A2"/>
    <w:rsid w:val="00216CD9"/>
    <w:rsid w:val="002170C3"/>
    <w:rsid w:val="00217E58"/>
    <w:rsid w:val="002223B6"/>
    <w:rsid w:val="00222A2D"/>
    <w:rsid w:val="00223FFC"/>
    <w:rsid w:val="002242BA"/>
    <w:rsid w:val="00226986"/>
    <w:rsid w:val="002273E0"/>
    <w:rsid w:val="00230036"/>
    <w:rsid w:val="00231335"/>
    <w:rsid w:val="00231F47"/>
    <w:rsid w:val="002325DA"/>
    <w:rsid w:val="0023283B"/>
    <w:rsid w:val="00232A19"/>
    <w:rsid w:val="00232F5A"/>
    <w:rsid w:val="0023394D"/>
    <w:rsid w:val="00234B1A"/>
    <w:rsid w:val="00235284"/>
    <w:rsid w:val="002360D6"/>
    <w:rsid w:val="002361FA"/>
    <w:rsid w:val="002363D3"/>
    <w:rsid w:val="0023758F"/>
    <w:rsid w:val="002400B9"/>
    <w:rsid w:val="00240BD9"/>
    <w:rsid w:val="0024107B"/>
    <w:rsid w:val="0024161A"/>
    <w:rsid w:val="00241E2E"/>
    <w:rsid w:val="00242348"/>
    <w:rsid w:val="002426B4"/>
    <w:rsid w:val="0024283E"/>
    <w:rsid w:val="00244CCE"/>
    <w:rsid w:val="00244E79"/>
    <w:rsid w:val="002452DB"/>
    <w:rsid w:val="0024712B"/>
    <w:rsid w:val="00247517"/>
    <w:rsid w:val="00250D49"/>
    <w:rsid w:val="00250EE2"/>
    <w:rsid w:val="00251676"/>
    <w:rsid w:val="0025211C"/>
    <w:rsid w:val="00252ACB"/>
    <w:rsid w:val="002537DD"/>
    <w:rsid w:val="00253ACA"/>
    <w:rsid w:val="00253D3B"/>
    <w:rsid w:val="00254A75"/>
    <w:rsid w:val="002579D4"/>
    <w:rsid w:val="00257E10"/>
    <w:rsid w:val="002627BE"/>
    <w:rsid w:val="00264C62"/>
    <w:rsid w:val="0026529D"/>
    <w:rsid w:val="00265CDF"/>
    <w:rsid w:val="002670A0"/>
    <w:rsid w:val="00270151"/>
    <w:rsid w:val="002704DF"/>
    <w:rsid w:val="002711DA"/>
    <w:rsid w:val="0027243D"/>
    <w:rsid w:val="00272C1F"/>
    <w:rsid w:val="002730E3"/>
    <w:rsid w:val="00273DDB"/>
    <w:rsid w:val="00275D03"/>
    <w:rsid w:val="00276C06"/>
    <w:rsid w:val="00276DFE"/>
    <w:rsid w:val="00276EC3"/>
    <w:rsid w:val="00276EF6"/>
    <w:rsid w:val="002803F4"/>
    <w:rsid w:val="0028291E"/>
    <w:rsid w:val="00282CC6"/>
    <w:rsid w:val="00282E40"/>
    <w:rsid w:val="00285A22"/>
    <w:rsid w:val="002876C2"/>
    <w:rsid w:val="00290670"/>
    <w:rsid w:val="00291A87"/>
    <w:rsid w:val="002923C4"/>
    <w:rsid w:val="00292898"/>
    <w:rsid w:val="00294329"/>
    <w:rsid w:val="00294705"/>
    <w:rsid w:val="002948AE"/>
    <w:rsid w:val="00294E49"/>
    <w:rsid w:val="0029668C"/>
    <w:rsid w:val="002967BE"/>
    <w:rsid w:val="00296800"/>
    <w:rsid w:val="002974C1"/>
    <w:rsid w:val="00297D6A"/>
    <w:rsid w:val="002A07F0"/>
    <w:rsid w:val="002A239F"/>
    <w:rsid w:val="002A2AA5"/>
    <w:rsid w:val="002A31C3"/>
    <w:rsid w:val="002A34D6"/>
    <w:rsid w:val="002A35B5"/>
    <w:rsid w:val="002A371C"/>
    <w:rsid w:val="002A5E9F"/>
    <w:rsid w:val="002B17DC"/>
    <w:rsid w:val="002B3DBE"/>
    <w:rsid w:val="002B4A59"/>
    <w:rsid w:val="002B56F7"/>
    <w:rsid w:val="002B6C8E"/>
    <w:rsid w:val="002B71F4"/>
    <w:rsid w:val="002B7AB8"/>
    <w:rsid w:val="002C09E7"/>
    <w:rsid w:val="002C18E2"/>
    <w:rsid w:val="002C28CB"/>
    <w:rsid w:val="002C2E06"/>
    <w:rsid w:val="002C4E38"/>
    <w:rsid w:val="002C5017"/>
    <w:rsid w:val="002C7416"/>
    <w:rsid w:val="002D08F3"/>
    <w:rsid w:val="002D2785"/>
    <w:rsid w:val="002D4AED"/>
    <w:rsid w:val="002D5CD8"/>
    <w:rsid w:val="002D6620"/>
    <w:rsid w:val="002D70C4"/>
    <w:rsid w:val="002D71E4"/>
    <w:rsid w:val="002D75C4"/>
    <w:rsid w:val="002D7709"/>
    <w:rsid w:val="002D7929"/>
    <w:rsid w:val="002D7934"/>
    <w:rsid w:val="002E1009"/>
    <w:rsid w:val="002E11F4"/>
    <w:rsid w:val="002E149C"/>
    <w:rsid w:val="002E1B3A"/>
    <w:rsid w:val="002E4E32"/>
    <w:rsid w:val="002E4F92"/>
    <w:rsid w:val="002E59EA"/>
    <w:rsid w:val="002E7765"/>
    <w:rsid w:val="002E7FCA"/>
    <w:rsid w:val="002F0084"/>
    <w:rsid w:val="002F1411"/>
    <w:rsid w:val="002F3906"/>
    <w:rsid w:val="002F40EF"/>
    <w:rsid w:val="002F434C"/>
    <w:rsid w:val="002F50BF"/>
    <w:rsid w:val="002F5485"/>
    <w:rsid w:val="002F7F8B"/>
    <w:rsid w:val="003001DE"/>
    <w:rsid w:val="00300960"/>
    <w:rsid w:val="00301196"/>
    <w:rsid w:val="00301E0E"/>
    <w:rsid w:val="00302F4D"/>
    <w:rsid w:val="0030328B"/>
    <w:rsid w:val="00304410"/>
    <w:rsid w:val="00304883"/>
    <w:rsid w:val="00304BA4"/>
    <w:rsid w:val="00304BE6"/>
    <w:rsid w:val="00305DED"/>
    <w:rsid w:val="0030668E"/>
    <w:rsid w:val="003066CE"/>
    <w:rsid w:val="0031032B"/>
    <w:rsid w:val="00310557"/>
    <w:rsid w:val="00311172"/>
    <w:rsid w:val="00311586"/>
    <w:rsid w:val="0031194B"/>
    <w:rsid w:val="00312E65"/>
    <w:rsid w:val="00314C10"/>
    <w:rsid w:val="00315FA9"/>
    <w:rsid w:val="00320816"/>
    <w:rsid w:val="003215DB"/>
    <w:rsid w:val="003223D9"/>
    <w:rsid w:val="00322916"/>
    <w:rsid w:val="003244D8"/>
    <w:rsid w:val="00325F2C"/>
    <w:rsid w:val="00326A65"/>
    <w:rsid w:val="00326B80"/>
    <w:rsid w:val="003275D1"/>
    <w:rsid w:val="00331420"/>
    <w:rsid w:val="003315D0"/>
    <w:rsid w:val="0033212E"/>
    <w:rsid w:val="003348C4"/>
    <w:rsid w:val="00334C50"/>
    <w:rsid w:val="00334EE4"/>
    <w:rsid w:val="003401AE"/>
    <w:rsid w:val="00341E87"/>
    <w:rsid w:val="00344504"/>
    <w:rsid w:val="00344E3C"/>
    <w:rsid w:val="0034591D"/>
    <w:rsid w:val="00345B46"/>
    <w:rsid w:val="00345E4B"/>
    <w:rsid w:val="0034603F"/>
    <w:rsid w:val="0034627B"/>
    <w:rsid w:val="00346DCC"/>
    <w:rsid w:val="00355406"/>
    <w:rsid w:val="00357221"/>
    <w:rsid w:val="00357E31"/>
    <w:rsid w:val="0036019F"/>
    <w:rsid w:val="00360E97"/>
    <w:rsid w:val="0036124A"/>
    <w:rsid w:val="0036249F"/>
    <w:rsid w:val="0036321E"/>
    <w:rsid w:val="00366DD7"/>
    <w:rsid w:val="00366F73"/>
    <w:rsid w:val="00367568"/>
    <w:rsid w:val="0037332D"/>
    <w:rsid w:val="003738ED"/>
    <w:rsid w:val="0037420B"/>
    <w:rsid w:val="00376770"/>
    <w:rsid w:val="00376FEE"/>
    <w:rsid w:val="00380AD0"/>
    <w:rsid w:val="00381069"/>
    <w:rsid w:val="00383C79"/>
    <w:rsid w:val="003846BB"/>
    <w:rsid w:val="00387270"/>
    <w:rsid w:val="00390ADC"/>
    <w:rsid w:val="00392842"/>
    <w:rsid w:val="00395D0A"/>
    <w:rsid w:val="00396EFE"/>
    <w:rsid w:val="00396F75"/>
    <w:rsid w:val="00397377"/>
    <w:rsid w:val="0039747E"/>
    <w:rsid w:val="00397EA8"/>
    <w:rsid w:val="003A04DC"/>
    <w:rsid w:val="003A173A"/>
    <w:rsid w:val="003A357B"/>
    <w:rsid w:val="003A3EAA"/>
    <w:rsid w:val="003A595C"/>
    <w:rsid w:val="003A5A2E"/>
    <w:rsid w:val="003A6075"/>
    <w:rsid w:val="003A6E53"/>
    <w:rsid w:val="003A7A4D"/>
    <w:rsid w:val="003A7FF9"/>
    <w:rsid w:val="003B2486"/>
    <w:rsid w:val="003B32DC"/>
    <w:rsid w:val="003B4E16"/>
    <w:rsid w:val="003B5E36"/>
    <w:rsid w:val="003B798A"/>
    <w:rsid w:val="003C01E9"/>
    <w:rsid w:val="003C1484"/>
    <w:rsid w:val="003C1D35"/>
    <w:rsid w:val="003C1DC8"/>
    <w:rsid w:val="003C1E3A"/>
    <w:rsid w:val="003C4189"/>
    <w:rsid w:val="003C53A7"/>
    <w:rsid w:val="003C58B7"/>
    <w:rsid w:val="003C6175"/>
    <w:rsid w:val="003C732F"/>
    <w:rsid w:val="003C7CE3"/>
    <w:rsid w:val="003C7D63"/>
    <w:rsid w:val="003D01DE"/>
    <w:rsid w:val="003D0EA7"/>
    <w:rsid w:val="003D151A"/>
    <w:rsid w:val="003D279D"/>
    <w:rsid w:val="003D481B"/>
    <w:rsid w:val="003D4C6C"/>
    <w:rsid w:val="003D5202"/>
    <w:rsid w:val="003D64DC"/>
    <w:rsid w:val="003E0128"/>
    <w:rsid w:val="003E0650"/>
    <w:rsid w:val="003E3A47"/>
    <w:rsid w:val="003E4895"/>
    <w:rsid w:val="003E7D86"/>
    <w:rsid w:val="003F0A38"/>
    <w:rsid w:val="003F14F9"/>
    <w:rsid w:val="003F2477"/>
    <w:rsid w:val="003F2B29"/>
    <w:rsid w:val="003F2E3B"/>
    <w:rsid w:val="003F39A7"/>
    <w:rsid w:val="003F3A5D"/>
    <w:rsid w:val="003F3C3D"/>
    <w:rsid w:val="003F3C95"/>
    <w:rsid w:val="003F4DF2"/>
    <w:rsid w:val="003F5070"/>
    <w:rsid w:val="003F5CDC"/>
    <w:rsid w:val="003F7C1A"/>
    <w:rsid w:val="004002FD"/>
    <w:rsid w:val="004009C2"/>
    <w:rsid w:val="00401ABE"/>
    <w:rsid w:val="00401B82"/>
    <w:rsid w:val="00402001"/>
    <w:rsid w:val="0040607F"/>
    <w:rsid w:val="00407A40"/>
    <w:rsid w:val="004113F2"/>
    <w:rsid w:val="004114DE"/>
    <w:rsid w:val="00411AC0"/>
    <w:rsid w:val="004126D0"/>
    <w:rsid w:val="0041344D"/>
    <w:rsid w:val="00415324"/>
    <w:rsid w:val="004154EE"/>
    <w:rsid w:val="0041641E"/>
    <w:rsid w:val="00417363"/>
    <w:rsid w:val="0041743C"/>
    <w:rsid w:val="004211EE"/>
    <w:rsid w:val="004214DB"/>
    <w:rsid w:val="0042248E"/>
    <w:rsid w:val="00423048"/>
    <w:rsid w:val="004232BB"/>
    <w:rsid w:val="004233C0"/>
    <w:rsid w:val="0042570A"/>
    <w:rsid w:val="00426504"/>
    <w:rsid w:val="00432429"/>
    <w:rsid w:val="00432FEB"/>
    <w:rsid w:val="004337C4"/>
    <w:rsid w:val="004347C3"/>
    <w:rsid w:val="004348E5"/>
    <w:rsid w:val="00434CB4"/>
    <w:rsid w:val="00435045"/>
    <w:rsid w:val="004360C7"/>
    <w:rsid w:val="00436AFE"/>
    <w:rsid w:val="0044064C"/>
    <w:rsid w:val="00441479"/>
    <w:rsid w:val="00441EF5"/>
    <w:rsid w:val="00442A3A"/>
    <w:rsid w:val="00443476"/>
    <w:rsid w:val="004440E9"/>
    <w:rsid w:val="00444948"/>
    <w:rsid w:val="00445968"/>
    <w:rsid w:val="00445CBA"/>
    <w:rsid w:val="00445D17"/>
    <w:rsid w:val="004461F6"/>
    <w:rsid w:val="00446353"/>
    <w:rsid w:val="00447402"/>
    <w:rsid w:val="00450CC7"/>
    <w:rsid w:val="00451B84"/>
    <w:rsid w:val="004521F1"/>
    <w:rsid w:val="004529A5"/>
    <w:rsid w:val="00452C67"/>
    <w:rsid w:val="00453E64"/>
    <w:rsid w:val="00456EED"/>
    <w:rsid w:val="00457B77"/>
    <w:rsid w:val="004620E4"/>
    <w:rsid w:val="00462DBF"/>
    <w:rsid w:val="00463703"/>
    <w:rsid w:val="00463D21"/>
    <w:rsid w:val="00464B03"/>
    <w:rsid w:val="00464CB0"/>
    <w:rsid w:val="004653C9"/>
    <w:rsid w:val="004711EC"/>
    <w:rsid w:val="00471A57"/>
    <w:rsid w:val="00472965"/>
    <w:rsid w:val="0047352B"/>
    <w:rsid w:val="00473A61"/>
    <w:rsid w:val="0047546B"/>
    <w:rsid w:val="004757FC"/>
    <w:rsid w:val="00475E03"/>
    <w:rsid w:val="00476516"/>
    <w:rsid w:val="00476ACD"/>
    <w:rsid w:val="0047724C"/>
    <w:rsid w:val="00477856"/>
    <w:rsid w:val="0048172F"/>
    <w:rsid w:val="00481FE7"/>
    <w:rsid w:val="00482AF5"/>
    <w:rsid w:val="004830D0"/>
    <w:rsid w:val="00484204"/>
    <w:rsid w:val="00485EC6"/>
    <w:rsid w:val="00490868"/>
    <w:rsid w:val="004914E9"/>
    <w:rsid w:val="0049154F"/>
    <w:rsid w:val="00491D9D"/>
    <w:rsid w:val="00492748"/>
    <w:rsid w:val="00492E1C"/>
    <w:rsid w:val="00493D16"/>
    <w:rsid w:val="00493E79"/>
    <w:rsid w:val="00497159"/>
    <w:rsid w:val="004979DE"/>
    <w:rsid w:val="004A0F15"/>
    <w:rsid w:val="004A2B2E"/>
    <w:rsid w:val="004A3538"/>
    <w:rsid w:val="004A43D9"/>
    <w:rsid w:val="004A5271"/>
    <w:rsid w:val="004A7914"/>
    <w:rsid w:val="004A7F30"/>
    <w:rsid w:val="004A7F33"/>
    <w:rsid w:val="004B3919"/>
    <w:rsid w:val="004B4EE1"/>
    <w:rsid w:val="004B645F"/>
    <w:rsid w:val="004C0264"/>
    <w:rsid w:val="004C0D7B"/>
    <w:rsid w:val="004C0E79"/>
    <w:rsid w:val="004C1588"/>
    <w:rsid w:val="004C3589"/>
    <w:rsid w:val="004C3B09"/>
    <w:rsid w:val="004C40AB"/>
    <w:rsid w:val="004C65DE"/>
    <w:rsid w:val="004C6AE5"/>
    <w:rsid w:val="004C7457"/>
    <w:rsid w:val="004C78BB"/>
    <w:rsid w:val="004D0ACD"/>
    <w:rsid w:val="004D12B6"/>
    <w:rsid w:val="004D243C"/>
    <w:rsid w:val="004D245D"/>
    <w:rsid w:val="004D36D6"/>
    <w:rsid w:val="004D4035"/>
    <w:rsid w:val="004D4143"/>
    <w:rsid w:val="004D46E4"/>
    <w:rsid w:val="004D4E46"/>
    <w:rsid w:val="004D5E9B"/>
    <w:rsid w:val="004D6828"/>
    <w:rsid w:val="004D7CAC"/>
    <w:rsid w:val="004E11A6"/>
    <w:rsid w:val="004E12C1"/>
    <w:rsid w:val="004E2954"/>
    <w:rsid w:val="004E32DA"/>
    <w:rsid w:val="004E4B8D"/>
    <w:rsid w:val="004E53A5"/>
    <w:rsid w:val="004E5E0C"/>
    <w:rsid w:val="004E6D58"/>
    <w:rsid w:val="004F1B01"/>
    <w:rsid w:val="004F283D"/>
    <w:rsid w:val="004F2FE6"/>
    <w:rsid w:val="004F321E"/>
    <w:rsid w:val="004F544C"/>
    <w:rsid w:val="004F5891"/>
    <w:rsid w:val="004F6920"/>
    <w:rsid w:val="004F7340"/>
    <w:rsid w:val="00500C89"/>
    <w:rsid w:val="005027AD"/>
    <w:rsid w:val="00502900"/>
    <w:rsid w:val="005031E7"/>
    <w:rsid w:val="005035E3"/>
    <w:rsid w:val="00503E2F"/>
    <w:rsid w:val="00504159"/>
    <w:rsid w:val="005053FD"/>
    <w:rsid w:val="00505849"/>
    <w:rsid w:val="00506CEF"/>
    <w:rsid w:val="005103B7"/>
    <w:rsid w:val="0051164E"/>
    <w:rsid w:val="00514A02"/>
    <w:rsid w:val="005152AF"/>
    <w:rsid w:val="00515978"/>
    <w:rsid w:val="00520241"/>
    <w:rsid w:val="0052075E"/>
    <w:rsid w:val="00520C19"/>
    <w:rsid w:val="00520C28"/>
    <w:rsid w:val="00520F11"/>
    <w:rsid w:val="00520FBD"/>
    <w:rsid w:val="0052304D"/>
    <w:rsid w:val="00525F7B"/>
    <w:rsid w:val="00526AF8"/>
    <w:rsid w:val="005277AD"/>
    <w:rsid w:val="005278B0"/>
    <w:rsid w:val="00530D78"/>
    <w:rsid w:val="0053211E"/>
    <w:rsid w:val="00534D48"/>
    <w:rsid w:val="00535DD1"/>
    <w:rsid w:val="00535F42"/>
    <w:rsid w:val="00537123"/>
    <w:rsid w:val="00537CAE"/>
    <w:rsid w:val="00540AEF"/>
    <w:rsid w:val="00542130"/>
    <w:rsid w:val="005421EF"/>
    <w:rsid w:val="00542661"/>
    <w:rsid w:val="005435E8"/>
    <w:rsid w:val="005437E4"/>
    <w:rsid w:val="00550BF3"/>
    <w:rsid w:val="00551314"/>
    <w:rsid w:val="00552707"/>
    <w:rsid w:val="005532A0"/>
    <w:rsid w:val="005552B6"/>
    <w:rsid w:val="005606D3"/>
    <w:rsid w:val="00561453"/>
    <w:rsid w:val="005622AB"/>
    <w:rsid w:val="0056243C"/>
    <w:rsid w:val="005648CD"/>
    <w:rsid w:val="00566262"/>
    <w:rsid w:val="005670BC"/>
    <w:rsid w:val="0056766D"/>
    <w:rsid w:val="00570917"/>
    <w:rsid w:val="005713F8"/>
    <w:rsid w:val="00571713"/>
    <w:rsid w:val="0057198D"/>
    <w:rsid w:val="00571A7B"/>
    <w:rsid w:val="00571E11"/>
    <w:rsid w:val="00573B84"/>
    <w:rsid w:val="00574497"/>
    <w:rsid w:val="005747AD"/>
    <w:rsid w:val="00574C05"/>
    <w:rsid w:val="005770BC"/>
    <w:rsid w:val="0057781E"/>
    <w:rsid w:val="005778DA"/>
    <w:rsid w:val="00577A2F"/>
    <w:rsid w:val="005807FF"/>
    <w:rsid w:val="0058162D"/>
    <w:rsid w:val="00581A22"/>
    <w:rsid w:val="00582169"/>
    <w:rsid w:val="00584254"/>
    <w:rsid w:val="00584678"/>
    <w:rsid w:val="00586389"/>
    <w:rsid w:val="005877D2"/>
    <w:rsid w:val="005879DB"/>
    <w:rsid w:val="00590185"/>
    <w:rsid w:val="00590F07"/>
    <w:rsid w:val="00594983"/>
    <w:rsid w:val="005A0013"/>
    <w:rsid w:val="005A01FD"/>
    <w:rsid w:val="005A196C"/>
    <w:rsid w:val="005A2757"/>
    <w:rsid w:val="005A2A18"/>
    <w:rsid w:val="005A2AE7"/>
    <w:rsid w:val="005A2AF1"/>
    <w:rsid w:val="005A2F17"/>
    <w:rsid w:val="005A5427"/>
    <w:rsid w:val="005A593A"/>
    <w:rsid w:val="005A6336"/>
    <w:rsid w:val="005A6D72"/>
    <w:rsid w:val="005A7423"/>
    <w:rsid w:val="005B0158"/>
    <w:rsid w:val="005B0A19"/>
    <w:rsid w:val="005B2129"/>
    <w:rsid w:val="005B325D"/>
    <w:rsid w:val="005B5323"/>
    <w:rsid w:val="005B5498"/>
    <w:rsid w:val="005B6DBA"/>
    <w:rsid w:val="005C0FCF"/>
    <w:rsid w:val="005C1236"/>
    <w:rsid w:val="005C230C"/>
    <w:rsid w:val="005C3A16"/>
    <w:rsid w:val="005C61A2"/>
    <w:rsid w:val="005C6990"/>
    <w:rsid w:val="005C7DF8"/>
    <w:rsid w:val="005D16F3"/>
    <w:rsid w:val="005D30AD"/>
    <w:rsid w:val="005D4DD6"/>
    <w:rsid w:val="005D5074"/>
    <w:rsid w:val="005D6543"/>
    <w:rsid w:val="005D65A7"/>
    <w:rsid w:val="005D686C"/>
    <w:rsid w:val="005D6DE8"/>
    <w:rsid w:val="005D6E56"/>
    <w:rsid w:val="005D7327"/>
    <w:rsid w:val="005E3841"/>
    <w:rsid w:val="005E3AC1"/>
    <w:rsid w:val="005E3C44"/>
    <w:rsid w:val="005E466E"/>
    <w:rsid w:val="005E4DBF"/>
    <w:rsid w:val="005E5106"/>
    <w:rsid w:val="005E73F9"/>
    <w:rsid w:val="005E7DAC"/>
    <w:rsid w:val="005F0E23"/>
    <w:rsid w:val="005F0FDC"/>
    <w:rsid w:val="005F16A5"/>
    <w:rsid w:val="005F1C44"/>
    <w:rsid w:val="005F653D"/>
    <w:rsid w:val="005F7256"/>
    <w:rsid w:val="00601BDE"/>
    <w:rsid w:val="006027BC"/>
    <w:rsid w:val="00603213"/>
    <w:rsid w:val="006035CB"/>
    <w:rsid w:val="00607207"/>
    <w:rsid w:val="00607932"/>
    <w:rsid w:val="00610D7F"/>
    <w:rsid w:val="00611DDF"/>
    <w:rsid w:val="00611DED"/>
    <w:rsid w:val="006124AE"/>
    <w:rsid w:val="00612F88"/>
    <w:rsid w:val="006146B6"/>
    <w:rsid w:val="00614C69"/>
    <w:rsid w:val="00615518"/>
    <w:rsid w:val="00615BA1"/>
    <w:rsid w:val="006167ED"/>
    <w:rsid w:val="006179C2"/>
    <w:rsid w:val="00617EEC"/>
    <w:rsid w:val="006208ED"/>
    <w:rsid w:val="00625329"/>
    <w:rsid w:val="00626122"/>
    <w:rsid w:val="006265C4"/>
    <w:rsid w:val="00626815"/>
    <w:rsid w:val="00627826"/>
    <w:rsid w:val="006306A4"/>
    <w:rsid w:val="006306A6"/>
    <w:rsid w:val="00631BBA"/>
    <w:rsid w:val="00632001"/>
    <w:rsid w:val="00632DCD"/>
    <w:rsid w:val="006361C0"/>
    <w:rsid w:val="006418DF"/>
    <w:rsid w:val="00641972"/>
    <w:rsid w:val="00642369"/>
    <w:rsid w:val="006434CD"/>
    <w:rsid w:val="00643B2A"/>
    <w:rsid w:val="00645004"/>
    <w:rsid w:val="006471E4"/>
    <w:rsid w:val="00650433"/>
    <w:rsid w:val="00650F4F"/>
    <w:rsid w:val="00651F63"/>
    <w:rsid w:val="00652630"/>
    <w:rsid w:val="006529A4"/>
    <w:rsid w:val="006531FF"/>
    <w:rsid w:val="00653B75"/>
    <w:rsid w:val="006555EA"/>
    <w:rsid w:val="006556B8"/>
    <w:rsid w:val="006560CD"/>
    <w:rsid w:val="00656176"/>
    <w:rsid w:val="006605AB"/>
    <w:rsid w:val="00661D2D"/>
    <w:rsid w:val="00663679"/>
    <w:rsid w:val="00664EEA"/>
    <w:rsid w:val="00665F20"/>
    <w:rsid w:val="00666667"/>
    <w:rsid w:val="00666760"/>
    <w:rsid w:val="00670589"/>
    <w:rsid w:val="006706E2"/>
    <w:rsid w:val="00671975"/>
    <w:rsid w:val="00673CC4"/>
    <w:rsid w:val="0067423D"/>
    <w:rsid w:val="00676171"/>
    <w:rsid w:val="006765D9"/>
    <w:rsid w:val="00676E45"/>
    <w:rsid w:val="006774FE"/>
    <w:rsid w:val="00680E2A"/>
    <w:rsid w:val="00681812"/>
    <w:rsid w:val="00683070"/>
    <w:rsid w:val="00683182"/>
    <w:rsid w:val="00683856"/>
    <w:rsid w:val="00685959"/>
    <w:rsid w:val="00685CF2"/>
    <w:rsid w:val="00686A96"/>
    <w:rsid w:val="006871D7"/>
    <w:rsid w:val="00690382"/>
    <w:rsid w:val="0069144A"/>
    <w:rsid w:val="00692341"/>
    <w:rsid w:val="0069242B"/>
    <w:rsid w:val="0069354D"/>
    <w:rsid w:val="006941AE"/>
    <w:rsid w:val="006948EA"/>
    <w:rsid w:val="00697D0E"/>
    <w:rsid w:val="00697DFB"/>
    <w:rsid w:val="006A0A1B"/>
    <w:rsid w:val="006A15DE"/>
    <w:rsid w:val="006A1754"/>
    <w:rsid w:val="006A21CF"/>
    <w:rsid w:val="006A3023"/>
    <w:rsid w:val="006A3558"/>
    <w:rsid w:val="006A46D6"/>
    <w:rsid w:val="006A493B"/>
    <w:rsid w:val="006A4A64"/>
    <w:rsid w:val="006A4BE9"/>
    <w:rsid w:val="006A4DF4"/>
    <w:rsid w:val="006A538A"/>
    <w:rsid w:val="006A55E6"/>
    <w:rsid w:val="006A57F1"/>
    <w:rsid w:val="006A6683"/>
    <w:rsid w:val="006A6881"/>
    <w:rsid w:val="006A72BE"/>
    <w:rsid w:val="006A7433"/>
    <w:rsid w:val="006A7737"/>
    <w:rsid w:val="006A7ED3"/>
    <w:rsid w:val="006B04CE"/>
    <w:rsid w:val="006B0507"/>
    <w:rsid w:val="006B0E9C"/>
    <w:rsid w:val="006B0F7D"/>
    <w:rsid w:val="006B16A7"/>
    <w:rsid w:val="006B1834"/>
    <w:rsid w:val="006B1C31"/>
    <w:rsid w:val="006B2911"/>
    <w:rsid w:val="006B34A3"/>
    <w:rsid w:val="006B3E41"/>
    <w:rsid w:val="006B5A98"/>
    <w:rsid w:val="006B798C"/>
    <w:rsid w:val="006B7DAA"/>
    <w:rsid w:val="006C018A"/>
    <w:rsid w:val="006C0481"/>
    <w:rsid w:val="006C080A"/>
    <w:rsid w:val="006C3E73"/>
    <w:rsid w:val="006C3F8B"/>
    <w:rsid w:val="006C7029"/>
    <w:rsid w:val="006C7AAE"/>
    <w:rsid w:val="006D03D1"/>
    <w:rsid w:val="006D06E5"/>
    <w:rsid w:val="006D102D"/>
    <w:rsid w:val="006D152B"/>
    <w:rsid w:val="006D2D05"/>
    <w:rsid w:val="006D3527"/>
    <w:rsid w:val="006D3697"/>
    <w:rsid w:val="006D4B85"/>
    <w:rsid w:val="006D5A6D"/>
    <w:rsid w:val="006D6619"/>
    <w:rsid w:val="006D697E"/>
    <w:rsid w:val="006E1F54"/>
    <w:rsid w:val="006E2088"/>
    <w:rsid w:val="006E2753"/>
    <w:rsid w:val="006E3B1A"/>
    <w:rsid w:val="006F17B7"/>
    <w:rsid w:val="006F4456"/>
    <w:rsid w:val="006F45FA"/>
    <w:rsid w:val="006F4C39"/>
    <w:rsid w:val="006F520B"/>
    <w:rsid w:val="006F652D"/>
    <w:rsid w:val="006F6BFE"/>
    <w:rsid w:val="006F7083"/>
    <w:rsid w:val="007006C6"/>
    <w:rsid w:val="00700F44"/>
    <w:rsid w:val="007014A5"/>
    <w:rsid w:val="00703967"/>
    <w:rsid w:val="00704AB0"/>
    <w:rsid w:val="00704FD3"/>
    <w:rsid w:val="00706310"/>
    <w:rsid w:val="007075BF"/>
    <w:rsid w:val="00707881"/>
    <w:rsid w:val="007115D6"/>
    <w:rsid w:val="00711C63"/>
    <w:rsid w:val="00712045"/>
    <w:rsid w:val="00714BE4"/>
    <w:rsid w:val="007173A6"/>
    <w:rsid w:val="00722981"/>
    <w:rsid w:val="00722FEC"/>
    <w:rsid w:val="0072406D"/>
    <w:rsid w:val="00724C20"/>
    <w:rsid w:val="00725017"/>
    <w:rsid w:val="0072501B"/>
    <w:rsid w:val="00725E1B"/>
    <w:rsid w:val="00730041"/>
    <w:rsid w:val="007321EA"/>
    <w:rsid w:val="007323AA"/>
    <w:rsid w:val="00732846"/>
    <w:rsid w:val="00733070"/>
    <w:rsid w:val="00733B41"/>
    <w:rsid w:val="00733E57"/>
    <w:rsid w:val="007351FF"/>
    <w:rsid w:val="0073530F"/>
    <w:rsid w:val="00735439"/>
    <w:rsid w:val="00736026"/>
    <w:rsid w:val="00742DBC"/>
    <w:rsid w:val="0074342D"/>
    <w:rsid w:val="00743A75"/>
    <w:rsid w:val="00744B15"/>
    <w:rsid w:val="00745E89"/>
    <w:rsid w:val="00747D2B"/>
    <w:rsid w:val="007506A1"/>
    <w:rsid w:val="00750BA0"/>
    <w:rsid w:val="007513A7"/>
    <w:rsid w:val="00754281"/>
    <w:rsid w:val="00754EE7"/>
    <w:rsid w:val="007571BF"/>
    <w:rsid w:val="00757911"/>
    <w:rsid w:val="007600B4"/>
    <w:rsid w:val="0076141C"/>
    <w:rsid w:val="00761A31"/>
    <w:rsid w:val="0076556B"/>
    <w:rsid w:val="00765A1D"/>
    <w:rsid w:val="007677FA"/>
    <w:rsid w:val="007679CA"/>
    <w:rsid w:val="007706B0"/>
    <w:rsid w:val="007706DC"/>
    <w:rsid w:val="00770B1C"/>
    <w:rsid w:val="00770CFB"/>
    <w:rsid w:val="00773562"/>
    <w:rsid w:val="007739C6"/>
    <w:rsid w:val="00774A5F"/>
    <w:rsid w:val="00776575"/>
    <w:rsid w:val="00777113"/>
    <w:rsid w:val="0077750F"/>
    <w:rsid w:val="007776E5"/>
    <w:rsid w:val="00783BE7"/>
    <w:rsid w:val="00783FDF"/>
    <w:rsid w:val="00785AFD"/>
    <w:rsid w:val="0078601F"/>
    <w:rsid w:val="0078721B"/>
    <w:rsid w:val="00787FB2"/>
    <w:rsid w:val="0079036A"/>
    <w:rsid w:val="00790A2B"/>
    <w:rsid w:val="00792FEE"/>
    <w:rsid w:val="00793916"/>
    <w:rsid w:val="007939B3"/>
    <w:rsid w:val="00793A1B"/>
    <w:rsid w:val="007947DE"/>
    <w:rsid w:val="00795E4A"/>
    <w:rsid w:val="00797B70"/>
    <w:rsid w:val="00797DD0"/>
    <w:rsid w:val="00797F1B"/>
    <w:rsid w:val="007A110A"/>
    <w:rsid w:val="007A2A89"/>
    <w:rsid w:val="007A3B83"/>
    <w:rsid w:val="007A474F"/>
    <w:rsid w:val="007A47E5"/>
    <w:rsid w:val="007A4C2E"/>
    <w:rsid w:val="007A4E51"/>
    <w:rsid w:val="007A5B17"/>
    <w:rsid w:val="007A5B41"/>
    <w:rsid w:val="007A60FE"/>
    <w:rsid w:val="007A7D6C"/>
    <w:rsid w:val="007B1F6E"/>
    <w:rsid w:val="007B338B"/>
    <w:rsid w:val="007B44A1"/>
    <w:rsid w:val="007B5381"/>
    <w:rsid w:val="007B54CA"/>
    <w:rsid w:val="007B646F"/>
    <w:rsid w:val="007C0219"/>
    <w:rsid w:val="007C2DC3"/>
    <w:rsid w:val="007C307C"/>
    <w:rsid w:val="007C3B5A"/>
    <w:rsid w:val="007C43BB"/>
    <w:rsid w:val="007C5078"/>
    <w:rsid w:val="007C5C6A"/>
    <w:rsid w:val="007C7146"/>
    <w:rsid w:val="007C7533"/>
    <w:rsid w:val="007C7BBC"/>
    <w:rsid w:val="007D0494"/>
    <w:rsid w:val="007D0CCC"/>
    <w:rsid w:val="007D1430"/>
    <w:rsid w:val="007D3CEF"/>
    <w:rsid w:val="007D3F3C"/>
    <w:rsid w:val="007D550D"/>
    <w:rsid w:val="007D598D"/>
    <w:rsid w:val="007D66EA"/>
    <w:rsid w:val="007E0BC6"/>
    <w:rsid w:val="007E1886"/>
    <w:rsid w:val="007E206B"/>
    <w:rsid w:val="007E4693"/>
    <w:rsid w:val="007E4EFB"/>
    <w:rsid w:val="007E524C"/>
    <w:rsid w:val="007E54AE"/>
    <w:rsid w:val="007E5BC5"/>
    <w:rsid w:val="007E6103"/>
    <w:rsid w:val="007E7D3A"/>
    <w:rsid w:val="007F1A6E"/>
    <w:rsid w:val="007F35E7"/>
    <w:rsid w:val="007F3BFD"/>
    <w:rsid w:val="007F438C"/>
    <w:rsid w:val="007F6096"/>
    <w:rsid w:val="007F6AFF"/>
    <w:rsid w:val="00802CAB"/>
    <w:rsid w:val="008039F7"/>
    <w:rsid w:val="00804287"/>
    <w:rsid w:val="00804424"/>
    <w:rsid w:val="00804801"/>
    <w:rsid w:val="00804CBB"/>
    <w:rsid w:val="00806384"/>
    <w:rsid w:val="008102B5"/>
    <w:rsid w:val="00810FDF"/>
    <w:rsid w:val="00813F3D"/>
    <w:rsid w:val="00813FCC"/>
    <w:rsid w:val="0081521B"/>
    <w:rsid w:val="0082073F"/>
    <w:rsid w:val="0082134E"/>
    <w:rsid w:val="008219B4"/>
    <w:rsid w:val="00822C02"/>
    <w:rsid w:val="008230AC"/>
    <w:rsid w:val="00824979"/>
    <w:rsid w:val="00825F8B"/>
    <w:rsid w:val="00826D8B"/>
    <w:rsid w:val="00826E67"/>
    <w:rsid w:val="00827101"/>
    <w:rsid w:val="00827B00"/>
    <w:rsid w:val="00827BC9"/>
    <w:rsid w:val="008305BD"/>
    <w:rsid w:val="008306BF"/>
    <w:rsid w:val="00831D83"/>
    <w:rsid w:val="008325FD"/>
    <w:rsid w:val="00832FBC"/>
    <w:rsid w:val="008342BA"/>
    <w:rsid w:val="00842C0E"/>
    <w:rsid w:val="00850740"/>
    <w:rsid w:val="008514D7"/>
    <w:rsid w:val="008525FB"/>
    <w:rsid w:val="00853D03"/>
    <w:rsid w:val="0085411D"/>
    <w:rsid w:val="00854807"/>
    <w:rsid w:val="008608A9"/>
    <w:rsid w:val="008612F3"/>
    <w:rsid w:val="0086189A"/>
    <w:rsid w:val="0086206C"/>
    <w:rsid w:val="0086353E"/>
    <w:rsid w:val="00863D1B"/>
    <w:rsid w:val="00864128"/>
    <w:rsid w:val="00864AD7"/>
    <w:rsid w:val="00864CF5"/>
    <w:rsid w:val="00865E90"/>
    <w:rsid w:val="008676D1"/>
    <w:rsid w:val="00871087"/>
    <w:rsid w:val="00871BB6"/>
    <w:rsid w:val="0087241E"/>
    <w:rsid w:val="00872449"/>
    <w:rsid w:val="008729EA"/>
    <w:rsid w:val="0087475C"/>
    <w:rsid w:val="008748E5"/>
    <w:rsid w:val="00874B41"/>
    <w:rsid w:val="00874B93"/>
    <w:rsid w:val="008750D9"/>
    <w:rsid w:val="00876DF3"/>
    <w:rsid w:val="00877205"/>
    <w:rsid w:val="008811E4"/>
    <w:rsid w:val="00881C43"/>
    <w:rsid w:val="0088288F"/>
    <w:rsid w:val="008828BD"/>
    <w:rsid w:val="00883C38"/>
    <w:rsid w:val="00884871"/>
    <w:rsid w:val="0088629A"/>
    <w:rsid w:val="0088631D"/>
    <w:rsid w:val="0089023C"/>
    <w:rsid w:val="00890403"/>
    <w:rsid w:val="0089055B"/>
    <w:rsid w:val="00890B48"/>
    <w:rsid w:val="00890C9D"/>
    <w:rsid w:val="00890D86"/>
    <w:rsid w:val="00893389"/>
    <w:rsid w:val="008939FB"/>
    <w:rsid w:val="008940AE"/>
    <w:rsid w:val="0089463B"/>
    <w:rsid w:val="00895CAF"/>
    <w:rsid w:val="00895F4D"/>
    <w:rsid w:val="008A1881"/>
    <w:rsid w:val="008A2136"/>
    <w:rsid w:val="008A33CB"/>
    <w:rsid w:val="008A55AD"/>
    <w:rsid w:val="008B074C"/>
    <w:rsid w:val="008B0BD3"/>
    <w:rsid w:val="008B3716"/>
    <w:rsid w:val="008B3EF4"/>
    <w:rsid w:val="008B4450"/>
    <w:rsid w:val="008B4825"/>
    <w:rsid w:val="008B60E6"/>
    <w:rsid w:val="008B6B4A"/>
    <w:rsid w:val="008B712B"/>
    <w:rsid w:val="008C2703"/>
    <w:rsid w:val="008C6301"/>
    <w:rsid w:val="008C71F4"/>
    <w:rsid w:val="008C7255"/>
    <w:rsid w:val="008C72E8"/>
    <w:rsid w:val="008D074B"/>
    <w:rsid w:val="008D0F28"/>
    <w:rsid w:val="008D1C9C"/>
    <w:rsid w:val="008D35AE"/>
    <w:rsid w:val="008D4723"/>
    <w:rsid w:val="008D5020"/>
    <w:rsid w:val="008D577E"/>
    <w:rsid w:val="008D625E"/>
    <w:rsid w:val="008E0550"/>
    <w:rsid w:val="008E1569"/>
    <w:rsid w:val="008E1AE9"/>
    <w:rsid w:val="008E4AB1"/>
    <w:rsid w:val="008E534A"/>
    <w:rsid w:val="008E53A9"/>
    <w:rsid w:val="008E6F02"/>
    <w:rsid w:val="008E752B"/>
    <w:rsid w:val="008F0161"/>
    <w:rsid w:val="008F2E5F"/>
    <w:rsid w:val="008F3252"/>
    <w:rsid w:val="008F3F1D"/>
    <w:rsid w:val="008F454F"/>
    <w:rsid w:val="008F4E92"/>
    <w:rsid w:val="008F5A55"/>
    <w:rsid w:val="008F7826"/>
    <w:rsid w:val="009003B2"/>
    <w:rsid w:val="00900ABB"/>
    <w:rsid w:val="00900B48"/>
    <w:rsid w:val="00901130"/>
    <w:rsid w:val="009011D8"/>
    <w:rsid w:val="009020FE"/>
    <w:rsid w:val="00902147"/>
    <w:rsid w:val="00904182"/>
    <w:rsid w:val="00904A93"/>
    <w:rsid w:val="00904B77"/>
    <w:rsid w:val="00904E01"/>
    <w:rsid w:val="00906AEC"/>
    <w:rsid w:val="00907633"/>
    <w:rsid w:val="00910936"/>
    <w:rsid w:val="009116E9"/>
    <w:rsid w:val="00911CEA"/>
    <w:rsid w:val="009127E9"/>
    <w:rsid w:val="0091380F"/>
    <w:rsid w:val="00913B71"/>
    <w:rsid w:val="00914F67"/>
    <w:rsid w:val="009161C3"/>
    <w:rsid w:val="00916A11"/>
    <w:rsid w:val="00920152"/>
    <w:rsid w:val="00920E6F"/>
    <w:rsid w:val="0092264D"/>
    <w:rsid w:val="0092331F"/>
    <w:rsid w:val="009254C9"/>
    <w:rsid w:val="0092598A"/>
    <w:rsid w:val="00926123"/>
    <w:rsid w:val="00926A51"/>
    <w:rsid w:val="0093009D"/>
    <w:rsid w:val="009301A7"/>
    <w:rsid w:val="009303F1"/>
    <w:rsid w:val="00930B5E"/>
    <w:rsid w:val="00930D34"/>
    <w:rsid w:val="00932250"/>
    <w:rsid w:val="00933275"/>
    <w:rsid w:val="0093416B"/>
    <w:rsid w:val="00935FB9"/>
    <w:rsid w:val="009365E2"/>
    <w:rsid w:val="0094120B"/>
    <w:rsid w:val="00943C26"/>
    <w:rsid w:val="009454B2"/>
    <w:rsid w:val="009466BD"/>
    <w:rsid w:val="009470B8"/>
    <w:rsid w:val="009470DB"/>
    <w:rsid w:val="00947612"/>
    <w:rsid w:val="00947625"/>
    <w:rsid w:val="0095034D"/>
    <w:rsid w:val="00950964"/>
    <w:rsid w:val="0095338F"/>
    <w:rsid w:val="009535E2"/>
    <w:rsid w:val="00955204"/>
    <w:rsid w:val="00956989"/>
    <w:rsid w:val="0095727B"/>
    <w:rsid w:val="00957BFC"/>
    <w:rsid w:val="00960162"/>
    <w:rsid w:val="00960BA7"/>
    <w:rsid w:val="00961269"/>
    <w:rsid w:val="0096208D"/>
    <w:rsid w:val="00966069"/>
    <w:rsid w:val="009669B3"/>
    <w:rsid w:val="00967EAA"/>
    <w:rsid w:val="00971AD1"/>
    <w:rsid w:val="0097236F"/>
    <w:rsid w:val="00972C27"/>
    <w:rsid w:val="00974725"/>
    <w:rsid w:val="00974859"/>
    <w:rsid w:val="00976879"/>
    <w:rsid w:val="00980422"/>
    <w:rsid w:val="00980FD2"/>
    <w:rsid w:val="00981437"/>
    <w:rsid w:val="0098256C"/>
    <w:rsid w:val="0098380A"/>
    <w:rsid w:val="00985350"/>
    <w:rsid w:val="009856D5"/>
    <w:rsid w:val="00986D13"/>
    <w:rsid w:val="00990A9C"/>
    <w:rsid w:val="00990BB2"/>
    <w:rsid w:val="00991FC1"/>
    <w:rsid w:val="00995087"/>
    <w:rsid w:val="009958D2"/>
    <w:rsid w:val="00995FF2"/>
    <w:rsid w:val="00997F69"/>
    <w:rsid w:val="009A067F"/>
    <w:rsid w:val="009A0B0B"/>
    <w:rsid w:val="009A229F"/>
    <w:rsid w:val="009A24E5"/>
    <w:rsid w:val="009A2674"/>
    <w:rsid w:val="009A5143"/>
    <w:rsid w:val="009A60D7"/>
    <w:rsid w:val="009A7479"/>
    <w:rsid w:val="009B09B2"/>
    <w:rsid w:val="009B1952"/>
    <w:rsid w:val="009B4B87"/>
    <w:rsid w:val="009B52C9"/>
    <w:rsid w:val="009B5C10"/>
    <w:rsid w:val="009B7C23"/>
    <w:rsid w:val="009C4220"/>
    <w:rsid w:val="009C4D5B"/>
    <w:rsid w:val="009C58C5"/>
    <w:rsid w:val="009C66D5"/>
    <w:rsid w:val="009C6A37"/>
    <w:rsid w:val="009C6A9C"/>
    <w:rsid w:val="009C6D7B"/>
    <w:rsid w:val="009C737A"/>
    <w:rsid w:val="009C7520"/>
    <w:rsid w:val="009D1126"/>
    <w:rsid w:val="009D2F38"/>
    <w:rsid w:val="009D36E3"/>
    <w:rsid w:val="009D411A"/>
    <w:rsid w:val="009D49C0"/>
    <w:rsid w:val="009D73CF"/>
    <w:rsid w:val="009D743E"/>
    <w:rsid w:val="009E0ABF"/>
    <w:rsid w:val="009E104C"/>
    <w:rsid w:val="009E1A1F"/>
    <w:rsid w:val="009E2CED"/>
    <w:rsid w:val="009E2EF5"/>
    <w:rsid w:val="009E38B7"/>
    <w:rsid w:val="009E5DD0"/>
    <w:rsid w:val="009E5FC2"/>
    <w:rsid w:val="009E61CE"/>
    <w:rsid w:val="009E61EF"/>
    <w:rsid w:val="009E71B4"/>
    <w:rsid w:val="009E796C"/>
    <w:rsid w:val="009F1141"/>
    <w:rsid w:val="009F1B97"/>
    <w:rsid w:val="009F2256"/>
    <w:rsid w:val="009F2FDA"/>
    <w:rsid w:val="009F3D29"/>
    <w:rsid w:val="009F4142"/>
    <w:rsid w:val="009F72FD"/>
    <w:rsid w:val="00A0007F"/>
    <w:rsid w:val="00A00979"/>
    <w:rsid w:val="00A00DF5"/>
    <w:rsid w:val="00A01497"/>
    <w:rsid w:val="00A0293C"/>
    <w:rsid w:val="00A03651"/>
    <w:rsid w:val="00A04351"/>
    <w:rsid w:val="00A057DA"/>
    <w:rsid w:val="00A05960"/>
    <w:rsid w:val="00A063B5"/>
    <w:rsid w:val="00A0643F"/>
    <w:rsid w:val="00A064ED"/>
    <w:rsid w:val="00A10C88"/>
    <w:rsid w:val="00A12FC2"/>
    <w:rsid w:val="00A13EC8"/>
    <w:rsid w:val="00A14D59"/>
    <w:rsid w:val="00A165C7"/>
    <w:rsid w:val="00A16CE0"/>
    <w:rsid w:val="00A20541"/>
    <w:rsid w:val="00A211FB"/>
    <w:rsid w:val="00A23A74"/>
    <w:rsid w:val="00A246C2"/>
    <w:rsid w:val="00A31364"/>
    <w:rsid w:val="00A33E51"/>
    <w:rsid w:val="00A3451E"/>
    <w:rsid w:val="00A34C60"/>
    <w:rsid w:val="00A35FCD"/>
    <w:rsid w:val="00A36EC6"/>
    <w:rsid w:val="00A37A64"/>
    <w:rsid w:val="00A37E25"/>
    <w:rsid w:val="00A40AD2"/>
    <w:rsid w:val="00A40F38"/>
    <w:rsid w:val="00A4108E"/>
    <w:rsid w:val="00A412E0"/>
    <w:rsid w:val="00A444AB"/>
    <w:rsid w:val="00A44568"/>
    <w:rsid w:val="00A44671"/>
    <w:rsid w:val="00A461CE"/>
    <w:rsid w:val="00A46F60"/>
    <w:rsid w:val="00A47362"/>
    <w:rsid w:val="00A47B23"/>
    <w:rsid w:val="00A47EC9"/>
    <w:rsid w:val="00A51E79"/>
    <w:rsid w:val="00A5266F"/>
    <w:rsid w:val="00A528CB"/>
    <w:rsid w:val="00A54384"/>
    <w:rsid w:val="00A5526D"/>
    <w:rsid w:val="00A55ADB"/>
    <w:rsid w:val="00A56DC4"/>
    <w:rsid w:val="00A57330"/>
    <w:rsid w:val="00A60E95"/>
    <w:rsid w:val="00A62D0E"/>
    <w:rsid w:val="00A62DEA"/>
    <w:rsid w:val="00A64693"/>
    <w:rsid w:val="00A6483D"/>
    <w:rsid w:val="00A703EF"/>
    <w:rsid w:val="00A70C6D"/>
    <w:rsid w:val="00A730CE"/>
    <w:rsid w:val="00A74113"/>
    <w:rsid w:val="00A74B1A"/>
    <w:rsid w:val="00A75AEB"/>
    <w:rsid w:val="00A75D9B"/>
    <w:rsid w:val="00A80B75"/>
    <w:rsid w:val="00A80CBE"/>
    <w:rsid w:val="00A83D62"/>
    <w:rsid w:val="00A85EC0"/>
    <w:rsid w:val="00A875A5"/>
    <w:rsid w:val="00A87D3F"/>
    <w:rsid w:val="00A90BFC"/>
    <w:rsid w:val="00A917AA"/>
    <w:rsid w:val="00A92734"/>
    <w:rsid w:val="00A92837"/>
    <w:rsid w:val="00A94C4C"/>
    <w:rsid w:val="00A9643F"/>
    <w:rsid w:val="00A96E67"/>
    <w:rsid w:val="00A971F0"/>
    <w:rsid w:val="00AA0657"/>
    <w:rsid w:val="00AA09A0"/>
    <w:rsid w:val="00AA3F48"/>
    <w:rsid w:val="00AA54EC"/>
    <w:rsid w:val="00AB110A"/>
    <w:rsid w:val="00AB12DA"/>
    <w:rsid w:val="00AB1593"/>
    <w:rsid w:val="00AB19C5"/>
    <w:rsid w:val="00AB21EC"/>
    <w:rsid w:val="00AB24B0"/>
    <w:rsid w:val="00AB3213"/>
    <w:rsid w:val="00AB3F20"/>
    <w:rsid w:val="00AB46F3"/>
    <w:rsid w:val="00AB4A4E"/>
    <w:rsid w:val="00AB589C"/>
    <w:rsid w:val="00AB5C98"/>
    <w:rsid w:val="00AB693B"/>
    <w:rsid w:val="00AB7B03"/>
    <w:rsid w:val="00AC15FC"/>
    <w:rsid w:val="00AC1C66"/>
    <w:rsid w:val="00AC2C34"/>
    <w:rsid w:val="00AC333A"/>
    <w:rsid w:val="00AC38F1"/>
    <w:rsid w:val="00AC451D"/>
    <w:rsid w:val="00AC45CD"/>
    <w:rsid w:val="00AC46AA"/>
    <w:rsid w:val="00AC5BB9"/>
    <w:rsid w:val="00AC73D6"/>
    <w:rsid w:val="00AD029A"/>
    <w:rsid w:val="00AD2449"/>
    <w:rsid w:val="00AD3399"/>
    <w:rsid w:val="00AD3DDF"/>
    <w:rsid w:val="00AE1A0F"/>
    <w:rsid w:val="00AE2D9C"/>
    <w:rsid w:val="00AE2E1E"/>
    <w:rsid w:val="00AE3E2D"/>
    <w:rsid w:val="00AE4110"/>
    <w:rsid w:val="00AE77FD"/>
    <w:rsid w:val="00AF0FE7"/>
    <w:rsid w:val="00AF1B36"/>
    <w:rsid w:val="00AF2062"/>
    <w:rsid w:val="00AF57F8"/>
    <w:rsid w:val="00AF75E5"/>
    <w:rsid w:val="00AF77A2"/>
    <w:rsid w:val="00B01E63"/>
    <w:rsid w:val="00B02375"/>
    <w:rsid w:val="00B042D3"/>
    <w:rsid w:val="00B04E32"/>
    <w:rsid w:val="00B05FE4"/>
    <w:rsid w:val="00B0691B"/>
    <w:rsid w:val="00B076E9"/>
    <w:rsid w:val="00B1017C"/>
    <w:rsid w:val="00B13A90"/>
    <w:rsid w:val="00B14856"/>
    <w:rsid w:val="00B14E06"/>
    <w:rsid w:val="00B15360"/>
    <w:rsid w:val="00B156A6"/>
    <w:rsid w:val="00B156EB"/>
    <w:rsid w:val="00B1699C"/>
    <w:rsid w:val="00B16D6B"/>
    <w:rsid w:val="00B23218"/>
    <w:rsid w:val="00B248C6"/>
    <w:rsid w:val="00B259E9"/>
    <w:rsid w:val="00B26297"/>
    <w:rsid w:val="00B26631"/>
    <w:rsid w:val="00B30EE4"/>
    <w:rsid w:val="00B31989"/>
    <w:rsid w:val="00B32D3E"/>
    <w:rsid w:val="00B32D89"/>
    <w:rsid w:val="00B34C8C"/>
    <w:rsid w:val="00B3675A"/>
    <w:rsid w:val="00B37ADC"/>
    <w:rsid w:val="00B4006F"/>
    <w:rsid w:val="00B402E8"/>
    <w:rsid w:val="00B432C7"/>
    <w:rsid w:val="00B43497"/>
    <w:rsid w:val="00B440A1"/>
    <w:rsid w:val="00B4422F"/>
    <w:rsid w:val="00B47D5B"/>
    <w:rsid w:val="00B50015"/>
    <w:rsid w:val="00B50CBE"/>
    <w:rsid w:val="00B5236A"/>
    <w:rsid w:val="00B52633"/>
    <w:rsid w:val="00B52C51"/>
    <w:rsid w:val="00B54846"/>
    <w:rsid w:val="00B55D17"/>
    <w:rsid w:val="00B61E42"/>
    <w:rsid w:val="00B63CB1"/>
    <w:rsid w:val="00B63FCF"/>
    <w:rsid w:val="00B65268"/>
    <w:rsid w:val="00B66573"/>
    <w:rsid w:val="00B719F7"/>
    <w:rsid w:val="00B71CC6"/>
    <w:rsid w:val="00B73E6A"/>
    <w:rsid w:val="00B74AD7"/>
    <w:rsid w:val="00B74B63"/>
    <w:rsid w:val="00B74C64"/>
    <w:rsid w:val="00B76699"/>
    <w:rsid w:val="00B77D20"/>
    <w:rsid w:val="00B82C2A"/>
    <w:rsid w:val="00B84EFF"/>
    <w:rsid w:val="00B85BEE"/>
    <w:rsid w:val="00B86A4A"/>
    <w:rsid w:val="00B87E72"/>
    <w:rsid w:val="00B909CF"/>
    <w:rsid w:val="00B90C1A"/>
    <w:rsid w:val="00B93B01"/>
    <w:rsid w:val="00B94CEA"/>
    <w:rsid w:val="00B95C49"/>
    <w:rsid w:val="00B97AC4"/>
    <w:rsid w:val="00B97E90"/>
    <w:rsid w:val="00BA09D3"/>
    <w:rsid w:val="00BA11A0"/>
    <w:rsid w:val="00BA3751"/>
    <w:rsid w:val="00BA473E"/>
    <w:rsid w:val="00BA4BEF"/>
    <w:rsid w:val="00BA5A28"/>
    <w:rsid w:val="00BA5FCD"/>
    <w:rsid w:val="00BA6720"/>
    <w:rsid w:val="00BA7010"/>
    <w:rsid w:val="00BB7327"/>
    <w:rsid w:val="00BC21FA"/>
    <w:rsid w:val="00BC3C8C"/>
    <w:rsid w:val="00BC3CC0"/>
    <w:rsid w:val="00BC5996"/>
    <w:rsid w:val="00BC5A28"/>
    <w:rsid w:val="00BC5C37"/>
    <w:rsid w:val="00BC6527"/>
    <w:rsid w:val="00BD04CF"/>
    <w:rsid w:val="00BD19AE"/>
    <w:rsid w:val="00BD20A3"/>
    <w:rsid w:val="00BD3C69"/>
    <w:rsid w:val="00BD3FAC"/>
    <w:rsid w:val="00BD57B2"/>
    <w:rsid w:val="00BD61C4"/>
    <w:rsid w:val="00BE22B9"/>
    <w:rsid w:val="00BE55A8"/>
    <w:rsid w:val="00BE6D26"/>
    <w:rsid w:val="00BE713D"/>
    <w:rsid w:val="00BE72D9"/>
    <w:rsid w:val="00BF2355"/>
    <w:rsid w:val="00BF3878"/>
    <w:rsid w:val="00BF3B0B"/>
    <w:rsid w:val="00BF5167"/>
    <w:rsid w:val="00C001F9"/>
    <w:rsid w:val="00C00515"/>
    <w:rsid w:val="00C00D1B"/>
    <w:rsid w:val="00C02762"/>
    <w:rsid w:val="00C046A3"/>
    <w:rsid w:val="00C04B3B"/>
    <w:rsid w:val="00C066DB"/>
    <w:rsid w:val="00C06F4B"/>
    <w:rsid w:val="00C07899"/>
    <w:rsid w:val="00C10172"/>
    <w:rsid w:val="00C124E2"/>
    <w:rsid w:val="00C12C68"/>
    <w:rsid w:val="00C13293"/>
    <w:rsid w:val="00C13B20"/>
    <w:rsid w:val="00C14B52"/>
    <w:rsid w:val="00C1508E"/>
    <w:rsid w:val="00C1514E"/>
    <w:rsid w:val="00C1529B"/>
    <w:rsid w:val="00C161B4"/>
    <w:rsid w:val="00C16FF0"/>
    <w:rsid w:val="00C21BA7"/>
    <w:rsid w:val="00C220AE"/>
    <w:rsid w:val="00C237C4"/>
    <w:rsid w:val="00C240E4"/>
    <w:rsid w:val="00C26EDD"/>
    <w:rsid w:val="00C26F90"/>
    <w:rsid w:val="00C316B9"/>
    <w:rsid w:val="00C3226F"/>
    <w:rsid w:val="00C32586"/>
    <w:rsid w:val="00C3349A"/>
    <w:rsid w:val="00C35434"/>
    <w:rsid w:val="00C372D5"/>
    <w:rsid w:val="00C404BA"/>
    <w:rsid w:val="00C40823"/>
    <w:rsid w:val="00C44604"/>
    <w:rsid w:val="00C44E03"/>
    <w:rsid w:val="00C452F0"/>
    <w:rsid w:val="00C456D4"/>
    <w:rsid w:val="00C45F4F"/>
    <w:rsid w:val="00C46649"/>
    <w:rsid w:val="00C466EA"/>
    <w:rsid w:val="00C477CB"/>
    <w:rsid w:val="00C47934"/>
    <w:rsid w:val="00C50768"/>
    <w:rsid w:val="00C51743"/>
    <w:rsid w:val="00C51C21"/>
    <w:rsid w:val="00C52DD2"/>
    <w:rsid w:val="00C54003"/>
    <w:rsid w:val="00C54081"/>
    <w:rsid w:val="00C54EC9"/>
    <w:rsid w:val="00C55621"/>
    <w:rsid w:val="00C55D17"/>
    <w:rsid w:val="00C6005A"/>
    <w:rsid w:val="00C60E38"/>
    <w:rsid w:val="00C629C9"/>
    <w:rsid w:val="00C64732"/>
    <w:rsid w:val="00C6475C"/>
    <w:rsid w:val="00C64A47"/>
    <w:rsid w:val="00C64C00"/>
    <w:rsid w:val="00C64F16"/>
    <w:rsid w:val="00C6665C"/>
    <w:rsid w:val="00C66EAF"/>
    <w:rsid w:val="00C66FF4"/>
    <w:rsid w:val="00C67D96"/>
    <w:rsid w:val="00C7221C"/>
    <w:rsid w:val="00C722CC"/>
    <w:rsid w:val="00C72AC7"/>
    <w:rsid w:val="00C73433"/>
    <w:rsid w:val="00C734D1"/>
    <w:rsid w:val="00C73647"/>
    <w:rsid w:val="00C74EEF"/>
    <w:rsid w:val="00C764B5"/>
    <w:rsid w:val="00C76561"/>
    <w:rsid w:val="00C765E0"/>
    <w:rsid w:val="00C769BD"/>
    <w:rsid w:val="00C77817"/>
    <w:rsid w:val="00C77A0E"/>
    <w:rsid w:val="00C8100A"/>
    <w:rsid w:val="00C83B1C"/>
    <w:rsid w:val="00C83CBD"/>
    <w:rsid w:val="00C8453B"/>
    <w:rsid w:val="00C848E5"/>
    <w:rsid w:val="00C85B94"/>
    <w:rsid w:val="00C86A30"/>
    <w:rsid w:val="00C87843"/>
    <w:rsid w:val="00C87CC5"/>
    <w:rsid w:val="00C901A2"/>
    <w:rsid w:val="00C9198D"/>
    <w:rsid w:val="00C925D0"/>
    <w:rsid w:val="00C953A7"/>
    <w:rsid w:val="00C95B13"/>
    <w:rsid w:val="00C9749B"/>
    <w:rsid w:val="00C978A8"/>
    <w:rsid w:val="00C97CAF"/>
    <w:rsid w:val="00C97EAB"/>
    <w:rsid w:val="00CA0659"/>
    <w:rsid w:val="00CA3298"/>
    <w:rsid w:val="00CA493E"/>
    <w:rsid w:val="00CA499B"/>
    <w:rsid w:val="00CA61F1"/>
    <w:rsid w:val="00CA7284"/>
    <w:rsid w:val="00CB1167"/>
    <w:rsid w:val="00CB2B89"/>
    <w:rsid w:val="00CB507E"/>
    <w:rsid w:val="00CB670C"/>
    <w:rsid w:val="00CB7152"/>
    <w:rsid w:val="00CC021C"/>
    <w:rsid w:val="00CC023D"/>
    <w:rsid w:val="00CC0CD1"/>
    <w:rsid w:val="00CC1568"/>
    <w:rsid w:val="00CC30A2"/>
    <w:rsid w:val="00CC40FD"/>
    <w:rsid w:val="00CC651C"/>
    <w:rsid w:val="00CC762D"/>
    <w:rsid w:val="00CC779B"/>
    <w:rsid w:val="00CD0654"/>
    <w:rsid w:val="00CD107D"/>
    <w:rsid w:val="00CD31F0"/>
    <w:rsid w:val="00CD43C0"/>
    <w:rsid w:val="00CD517D"/>
    <w:rsid w:val="00CD661B"/>
    <w:rsid w:val="00CE053E"/>
    <w:rsid w:val="00CE05E1"/>
    <w:rsid w:val="00CE0D86"/>
    <w:rsid w:val="00CE134D"/>
    <w:rsid w:val="00CE16BB"/>
    <w:rsid w:val="00CE18B9"/>
    <w:rsid w:val="00CE227D"/>
    <w:rsid w:val="00CE238A"/>
    <w:rsid w:val="00CE4616"/>
    <w:rsid w:val="00CE4870"/>
    <w:rsid w:val="00CE5288"/>
    <w:rsid w:val="00CE548B"/>
    <w:rsid w:val="00CE6AB1"/>
    <w:rsid w:val="00CE75F1"/>
    <w:rsid w:val="00CE760E"/>
    <w:rsid w:val="00CF145C"/>
    <w:rsid w:val="00CF150C"/>
    <w:rsid w:val="00CF57EA"/>
    <w:rsid w:val="00CF5A3B"/>
    <w:rsid w:val="00D00735"/>
    <w:rsid w:val="00D00CFB"/>
    <w:rsid w:val="00D0102E"/>
    <w:rsid w:val="00D04EB3"/>
    <w:rsid w:val="00D075A8"/>
    <w:rsid w:val="00D07ED5"/>
    <w:rsid w:val="00D1364E"/>
    <w:rsid w:val="00D14180"/>
    <w:rsid w:val="00D1483C"/>
    <w:rsid w:val="00D1546B"/>
    <w:rsid w:val="00D15739"/>
    <w:rsid w:val="00D16643"/>
    <w:rsid w:val="00D171F5"/>
    <w:rsid w:val="00D1746D"/>
    <w:rsid w:val="00D2060B"/>
    <w:rsid w:val="00D21E33"/>
    <w:rsid w:val="00D21FAD"/>
    <w:rsid w:val="00D22C4E"/>
    <w:rsid w:val="00D246CD"/>
    <w:rsid w:val="00D24B5E"/>
    <w:rsid w:val="00D25947"/>
    <w:rsid w:val="00D2652E"/>
    <w:rsid w:val="00D26E22"/>
    <w:rsid w:val="00D27429"/>
    <w:rsid w:val="00D30904"/>
    <w:rsid w:val="00D30F29"/>
    <w:rsid w:val="00D31441"/>
    <w:rsid w:val="00D317B0"/>
    <w:rsid w:val="00D31BDD"/>
    <w:rsid w:val="00D32624"/>
    <w:rsid w:val="00D33C71"/>
    <w:rsid w:val="00D33C90"/>
    <w:rsid w:val="00D36E91"/>
    <w:rsid w:val="00D40151"/>
    <w:rsid w:val="00D428B7"/>
    <w:rsid w:val="00D44970"/>
    <w:rsid w:val="00D4528A"/>
    <w:rsid w:val="00D45F4D"/>
    <w:rsid w:val="00D463C6"/>
    <w:rsid w:val="00D46914"/>
    <w:rsid w:val="00D46BBF"/>
    <w:rsid w:val="00D50469"/>
    <w:rsid w:val="00D51944"/>
    <w:rsid w:val="00D539A4"/>
    <w:rsid w:val="00D53C60"/>
    <w:rsid w:val="00D55337"/>
    <w:rsid w:val="00D55A57"/>
    <w:rsid w:val="00D602B2"/>
    <w:rsid w:val="00D603EE"/>
    <w:rsid w:val="00D605CC"/>
    <w:rsid w:val="00D619A1"/>
    <w:rsid w:val="00D61A5D"/>
    <w:rsid w:val="00D6234B"/>
    <w:rsid w:val="00D62907"/>
    <w:rsid w:val="00D634F3"/>
    <w:rsid w:val="00D64D90"/>
    <w:rsid w:val="00D65C8B"/>
    <w:rsid w:val="00D65E8D"/>
    <w:rsid w:val="00D667C2"/>
    <w:rsid w:val="00D6735C"/>
    <w:rsid w:val="00D673D8"/>
    <w:rsid w:val="00D70536"/>
    <w:rsid w:val="00D708FD"/>
    <w:rsid w:val="00D711EB"/>
    <w:rsid w:val="00D71795"/>
    <w:rsid w:val="00D7183C"/>
    <w:rsid w:val="00D7273A"/>
    <w:rsid w:val="00D72F81"/>
    <w:rsid w:val="00D73CC1"/>
    <w:rsid w:val="00D754E4"/>
    <w:rsid w:val="00D77662"/>
    <w:rsid w:val="00D779A5"/>
    <w:rsid w:val="00D80136"/>
    <w:rsid w:val="00D819CA"/>
    <w:rsid w:val="00D82454"/>
    <w:rsid w:val="00D82CCD"/>
    <w:rsid w:val="00D82FF6"/>
    <w:rsid w:val="00D85DC5"/>
    <w:rsid w:val="00D85EFB"/>
    <w:rsid w:val="00D85F7A"/>
    <w:rsid w:val="00D86D6E"/>
    <w:rsid w:val="00D870D6"/>
    <w:rsid w:val="00D879BA"/>
    <w:rsid w:val="00D90860"/>
    <w:rsid w:val="00D929D3"/>
    <w:rsid w:val="00D93970"/>
    <w:rsid w:val="00D94053"/>
    <w:rsid w:val="00D94A24"/>
    <w:rsid w:val="00D963BF"/>
    <w:rsid w:val="00D96BB0"/>
    <w:rsid w:val="00D9725D"/>
    <w:rsid w:val="00DA1FEC"/>
    <w:rsid w:val="00DA2701"/>
    <w:rsid w:val="00DA331F"/>
    <w:rsid w:val="00DA3433"/>
    <w:rsid w:val="00DA35CF"/>
    <w:rsid w:val="00DA4D42"/>
    <w:rsid w:val="00DA5783"/>
    <w:rsid w:val="00DA5CE5"/>
    <w:rsid w:val="00DA6B62"/>
    <w:rsid w:val="00DA6F72"/>
    <w:rsid w:val="00DB4138"/>
    <w:rsid w:val="00DB56F0"/>
    <w:rsid w:val="00DB76A5"/>
    <w:rsid w:val="00DB7843"/>
    <w:rsid w:val="00DC0144"/>
    <w:rsid w:val="00DC0318"/>
    <w:rsid w:val="00DC0B0B"/>
    <w:rsid w:val="00DC1580"/>
    <w:rsid w:val="00DC2100"/>
    <w:rsid w:val="00DC2F77"/>
    <w:rsid w:val="00DC394A"/>
    <w:rsid w:val="00DC547E"/>
    <w:rsid w:val="00DC560F"/>
    <w:rsid w:val="00DC6BF0"/>
    <w:rsid w:val="00DC6D95"/>
    <w:rsid w:val="00DD1B6F"/>
    <w:rsid w:val="00DD27BC"/>
    <w:rsid w:val="00DD3A26"/>
    <w:rsid w:val="00DD3F21"/>
    <w:rsid w:val="00DD4416"/>
    <w:rsid w:val="00DD4E33"/>
    <w:rsid w:val="00DD6373"/>
    <w:rsid w:val="00DD6C4B"/>
    <w:rsid w:val="00DD79AE"/>
    <w:rsid w:val="00DE0D93"/>
    <w:rsid w:val="00DE1F21"/>
    <w:rsid w:val="00DE223C"/>
    <w:rsid w:val="00DE5568"/>
    <w:rsid w:val="00DE59B1"/>
    <w:rsid w:val="00DE68E9"/>
    <w:rsid w:val="00DF0014"/>
    <w:rsid w:val="00DF004C"/>
    <w:rsid w:val="00DF05C0"/>
    <w:rsid w:val="00DF06E6"/>
    <w:rsid w:val="00DF0804"/>
    <w:rsid w:val="00DF08A2"/>
    <w:rsid w:val="00DF0EB6"/>
    <w:rsid w:val="00DF24AA"/>
    <w:rsid w:val="00DF27C4"/>
    <w:rsid w:val="00DF49FE"/>
    <w:rsid w:val="00DF510C"/>
    <w:rsid w:val="00DF54D4"/>
    <w:rsid w:val="00DF5DEC"/>
    <w:rsid w:val="00DF5EAE"/>
    <w:rsid w:val="00DF730B"/>
    <w:rsid w:val="00DF7D6E"/>
    <w:rsid w:val="00DF7EF2"/>
    <w:rsid w:val="00E01DDD"/>
    <w:rsid w:val="00E02201"/>
    <w:rsid w:val="00E045E3"/>
    <w:rsid w:val="00E051D6"/>
    <w:rsid w:val="00E054A7"/>
    <w:rsid w:val="00E072A9"/>
    <w:rsid w:val="00E07455"/>
    <w:rsid w:val="00E07CD2"/>
    <w:rsid w:val="00E12E41"/>
    <w:rsid w:val="00E13CEA"/>
    <w:rsid w:val="00E168D1"/>
    <w:rsid w:val="00E17249"/>
    <w:rsid w:val="00E21BD5"/>
    <w:rsid w:val="00E233E1"/>
    <w:rsid w:val="00E25281"/>
    <w:rsid w:val="00E255D2"/>
    <w:rsid w:val="00E25CA4"/>
    <w:rsid w:val="00E26A5B"/>
    <w:rsid w:val="00E2756E"/>
    <w:rsid w:val="00E27779"/>
    <w:rsid w:val="00E300BC"/>
    <w:rsid w:val="00E3086C"/>
    <w:rsid w:val="00E32D51"/>
    <w:rsid w:val="00E34FFF"/>
    <w:rsid w:val="00E35AC4"/>
    <w:rsid w:val="00E35E86"/>
    <w:rsid w:val="00E37EF7"/>
    <w:rsid w:val="00E446AE"/>
    <w:rsid w:val="00E44B16"/>
    <w:rsid w:val="00E45D36"/>
    <w:rsid w:val="00E462F3"/>
    <w:rsid w:val="00E4645E"/>
    <w:rsid w:val="00E46C2F"/>
    <w:rsid w:val="00E47C76"/>
    <w:rsid w:val="00E50A0F"/>
    <w:rsid w:val="00E515AC"/>
    <w:rsid w:val="00E519A6"/>
    <w:rsid w:val="00E5424C"/>
    <w:rsid w:val="00E5480F"/>
    <w:rsid w:val="00E5535C"/>
    <w:rsid w:val="00E55A53"/>
    <w:rsid w:val="00E57346"/>
    <w:rsid w:val="00E57500"/>
    <w:rsid w:val="00E576E6"/>
    <w:rsid w:val="00E602CD"/>
    <w:rsid w:val="00E611FB"/>
    <w:rsid w:val="00E614D6"/>
    <w:rsid w:val="00E61820"/>
    <w:rsid w:val="00E6197E"/>
    <w:rsid w:val="00E6206A"/>
    <w:rsid w:val="00E6223D"/>
    <w:rsid w:val="00E62B99"/>
    <w:rsid w:val="00E632D3"/>
    <w:rsid w:val="00E635EE"/>
    <w:rsid w:val="00E63726"/>
    <w:rsid w:val="00E639F4"/>
    <w:rsid w:val="00E63EE4"/>
    <w:rsid w:val="00E64CEA"/>
    <w:rsid w:val="00E65D59"/>
    <w:rsid w:val="00E673DF"/>
    <w:rsid w:val="00E67987"/>
    <w:rsid w:val="00E67DA1"/>
    <w:rsid w:val="00E67FBF"/>
    <w:rsid w:val="00E72535"/>
    <w:rsid w:val="00E7385B"/>
    <w:rsid w:val="00E73D75"/>
    <w:rsid w:val="00E74107"/>
    <w:rsid w:val="00E7495A"/>
    <w:rsid w:val="00E76138"/>
    <w:rsid w:val="00E76524"/>
    <w:rsid w:val="00E765E7"/>
    <w:rsid w:val="00E76EE9"/>
    <w:rsid w:val="00E77CC4"/>
    <w:rsid w:val="00E80214"/>
    <w:rsid w:val="00E815F0"/>
    <w:rsid w:val="00E82FD4"/>
    <w:rsid w:val="00E83222"/>
    <w:rsid w:val="00E846A6"/>
    <w:rsid w:val="00E849CD"/>
    <w:rsid w:val="00E85092"/>
    <w:rsid w:val="00E86439"/>
    <w:rsid w:val="00E86C1F"/>
    <w:rsid w:val="00E87BBB"/>
    <w:rsid w:val="00E9061D"/>
    <w:rsid w:val="00E93524"/>
    <w:rsid w:val="00E94A81"/>
    <w:rsid w:val="00E966B4"/>
    <w:rsid w:val="00E96CF8"/>
    <w:rsid w:val="00E97DA0"/>
    <w:rsid w:val="00EA0723"/>
    <w:rsid w:val="00EA0C1F"/>
    <w:rsid w:val="00EA1C02"/>
    <w:rsid w:val="00EA2B24"/>
    <w:rsid w:val="00EA2EAA"/>
    <w:rsid w:val="00EA303D"/>
    <w:rsid w:val="00EA3B3C"/>
    <w:rsid w:val="00EA5E95"/>
    <w:rsid w:val="00EA627E"/>
    <w:rsid w:val="00EA6590"/>
    <w:rsid w:val="00EA776B"/>
    <w:rsid w:val="00EA7BE1"/>
    <w:rsid w:val="00EB1EBB"/>
    <w:rsid w:val="00EB2EEA"/>
    <w:rsid w:val="00EB3859"/>
    <w:rsid w:val="00EB39CC"/>
    <w:rsid w:val="00EB3B9E"/>
    <w:rsid w:val="00EB56D6"/>
    <w:rsid w:val="00EB5F73"/>
    <w:rsid w:val="00EB6445"/>
    <w:rsid w:val="00EB66C5"/>
    <w:rsid w:val="00EB76A6"/>
    <w:rsid w:val="00EC03F2"/>
    <w:rsid w:val="00EC0A8A"/>
    <w:rsid w:val="00EC0BF2"/>
    <w:rsid w:val="00EC2708"/>
    <w:rsid w:val="00EC28E4"/>
    <w:rsid w:val="00EC2C73"/>
    <w:rsid w:val="00EC51A7"/>
    <w:rsid w:val="00EC5E08"/>
    <w:rsid w:val="00EC6A15"/>
    <w:rsid w:val="00EC6CD0"/>
    <w:rsid w:val="00EC7DA1"/>
    <w:rsid w:val="00ED31B2"/>
    <w:rsid w:val="00ED32C0"/>
    <w:rsid w:val="00ED38EC"/>
    <w:rsid w:val="00ED453C"/>
    <w:rsid w:val="00ED6076"/>
    <w:rsid w:val="00ED610E"/>
    <w:rsid w:val="00ED61C0"/>
    <w:rsid w:val="00ED7517"/>
    <w:rsid w:val="00EE09EC"/>
    <w:rsid w:val="00EE1728"/>
    <w:rsid w:val="00EE18D0"/>
    <w:rsid w:val="00EE2EBB"/>
    <w:rsid w:val="00EE2FE9"/>
    <w:rsid w:val="00EE403F"/>
    <w:rsid w:val="00EE465C"/>
    <w:rsid w:val="00EE4F29"/>
    <w:rsid w:val="00EE4FDE"/>
    <w:rsid w:val="00EE5948"/>
    <w:rsid w:val="00EE670C"/>
    <w:rsid w:val="00EE6903"/>
    <w:rsid w:val="00EE72C2"/>
    <w:rsid w:val="00EE7460"/>
    <w:rsid w:val="00EE75B3"/>
    <w:rsid w:val="00EF113E"/>
    <w:rsid w:val="00EF23E5"/>
    <w:rsid w:val="00EF287E"/>
    <w:rsid w:val="00EF2B31"/>
    <w:rsid w:val="00EF2F81"/>
    <w:rsid w:val="00EF4052"/>
    <w:rsid w:val="00EF4A82"/>
    <w:rsid w:val="00EF4DA3"/>
    <w:rsid w:val="00EF756B"/>
    <w:rsid w:val="00F00B87"/>
    <w:rsid w:val="00F03628"/>
    <w:rsid w:val="00F04D32"/>
    <w:rsid w:val="00F04E4A"/>
    <w:rsid w:val="00F059CE"/>
    <w:rsid w:val="00F05A77"/>
    <w:rsid w:val="00F105A6"/>
    <w:rsid w:val="00F12255"/>
    <w:rsid w:val="00F122B0"/>
    <w:rsid w:val="00F13855"/>
    <w:rsid w:val="00F13BB4"/>
    <w:rsid w:val="00F14E24"/>
    <w:rsid w:val="00F153E1"/>
    <w:rsid w:val="00F155DB"/>
    <w:rsid w:val="00F20A6E"/>
    <w:rsid w:val="00F20BD8"/>
    <w:rsid w:val="00F20E60"/>
    <w:rsid w:val="00F22BE0"/>
    <w:rsid w:val="00F233AD"/>
    <w:rsid w:val="00F243BC"/>
    <w:rsid w:val="00F2455D"/>
    <w:rsid w:val="00F2466C"/>
    <w:rsid w:val="00F25F7F"/>
    <w:rsid w:val="00F27AAB"/>
    <w:rsid w:val="00F3130A"/>
    <w:rsid w:val="00F31C8C"/>
    <w:rsid w:val="00F33938"/>
    <w:rsid w:val="00F34563"/>
    <w:rsid w:val="00F36606"/>
    <w:rsid w:val="00F369FA"/>
    <w:rsid w:val="00F40569"/>
    <w:rsid w:val="00F41EBE"/>
    <w:rsid w:val="00F41F8A"/>
    <w:rsid w:val="00F429BB"/>
    <w:rsid w:val="00F42F10"/>
    <w:rsid w:val="00F43201"/>
    <w:rsid w:val="00F45B20"/>
    <w:rsid w:val="00F46A0C"/>
    <w:rsid w:val="00F4704C"/>
    <w:rsid w:val="00F4797E"/>
    <w:rsid w:val="00F47A3C"/>
    <w:rsid w:val="00F47B7F"/>
    <w:rsid w:val="00F50A75"/>
    <w:rsid w:val="00F50C7D"/>
    <w:rsid w:val="00F5123C"/>
    <w:rsid w:val="00F529A0"/>
    <w:rsid w:val="00F54DD6"/>
    <w:rsid w:val="00F55209"/>
    <w:rsid w:val="00F5670F"/>
    <w:rsid w:val="00F606EB"/>
    <w:rsid w:val="00F61A78"/>
    <w:rsid w:val="00F622B0"/>
    <w:rsid w:val="00F622D8"/>
    <w:rsid w:val="00F623E8"/>
    <w:rsid w:val="00F62702"/>
    <w:rsid w:val="00F62DF5"/>
    <w:rsid w:val="00F640E1"/>
    <w:rsid w:val="00F6422D"/>
    <w:rsid w:val="00F667B7"/>
    <w:rsid w:val="00F678A6"/>
    <w:rsid w:val="00F713D7"/>
    <w:rsid w:val="00F719A6"/>
    <w:rsid w:val="00F72F24"/>
    <w:rsid w:val="00F75E93"/>
    <w:rsid w:val="00F763E5"/>
    <w:rsid w:val="00F76435"/>
    <w:rsid w:val="00F76B9A"/>
    <w:rsid w:val="00F830B0"/>
    <w:rsid w:val="00F8344B"/>
    <w:rsid w:val="00F854BA"/>
    <w:rsid w:val="00F85C45"/>
    <w:rsid w:val="00F86220"/>
    <w:rsid w:val="00F86291"/>
    <w:rsid w:val="00F873EB"/>
    <w:rsid w:val="00F87C0D"/>
    <w:rsid w:val="00F87E35"/>
    <w:rsid w:val="00F87F95"/>
    <w:rsid w:val="00F91F7A"/>
    <w:rsid w:val="00F92084"/>
    <w:rsid w:val="00F937CF"/>
    <w:rsid w:val="00F93824"/>
    <w:rsid w:val="00F93CD9"/>
    <w:rsid w:val="00F942ED"/>
    <w:rsid w:val="00F96608"/>
    <w:rsid w:val="00FA1E31"/>
    <w:rsid w:val="00FA236C"/>
    <w:rsid w:val="00FA2B4E"/>
    <w:rsid w:val="00FA2D82"/>
    <w:rsid w:val="00FA2D9A"/>
    <w:rsid w:val="00FA4B3C"/>
    <w:rsid w:val="00FA5527"/>
    <w:rsid w:val="00FB2F47"/>
    <w:rsid w:val="00FB3296"/>
    <w:rsid w:val="00FB60F0"/>
    <w:rsid w:val="00FB7B2F"/>
    <w:rsid w:val="00FC005B"/>
    <w:rsid w:val="00FC023B"/>
    <w:rsid w:val="00FC255A"/>
    <w:rsid w:val="00FC2697"/>
    <w:rsid w:val="00FC33DA"/>
    <w:rsid w:val="00FC64C0"/>
    <w:rsid w:val="00FC6E00"/>
    <w:rsid w:val="00FC7C1A"/>
    <w:rsid w:val="00FD003D"/>
    <w:rsid w:val="00FD062D"/>
    <w:rsid w:val="00FD08AC"/>
    <w:rsid w:val="00FD0B97"/>
    <w:rsid w:val="00FD1D93"/>
    <w:rsid w:val="00FD1EB3"/>
    <w:rsid w:val="00FD2C69"/>
    <w:rsid w:val="00FD3C8E"/>
    <w:rsid w:val="00FD4221"/>
    <w:rsid w:val="00FD46D5"/>
    <w:rsid w:val="00FD474A"/>
    <w:rsid w:val="00FD4BF6"/>
    <w:rsid w:val="00FD6E78"/>
    <w:rsid w:val="00FD6FEE"/>
    <w:rsid w:val="00FD7606"/>
    <w:rsid w:val="00FE0257"/>
    <w:rsid w:val="00FE1A15"/>
    <w:rsid w:val="00FE2D9B"/>
    <w:rsid w:val="00FE6536"/>
    <w:rsid w:val="00FE7173"/>
    <w:rsid w:val="00FE795E"/>
    <w:rsid w:val="00FE7A7C"/>
    <w:rsid w:val="00FE7EC5"/>
    <w:rsid w:val="00FF1BFE"/>
    <w:rsid w:val="00FF2027"/>
    <w:rsid w:val="00FF26BD"/>
    <w:rsid w:val="00FF36E9"/>
    <w:rsid w:val="00FF43E8"/>
    <w:rsid w:val="00FF4537"/>
    <w:rsid w:val="00FF4B68"/>
    <w:rsid w:val="00FF4F48"/>
    <w:rsid w:val="00FF4FE8"/>
    <w:rsid w:val="00FF5BB7"/>
    <w:rsid w:val="00FF6497"/>
    <w:rsid w:val="010740BD"/>
    <w:rsid w:val="01320784"/>
    <w:rsid w:val="01507D34"/>
    <w:rsid w:val="01AB059D"/>
    <w:rsid w:val="01BA1962"/>
    <w:rsid w:val="01DF631E"/>
    <w:rsid w:val="01EA46B0"/>
    <w:rsid w:val="01FF6B24"/>
    <w:rsid w:val="02852184"/>
    <w:rsid w:val="02EF77E1"/>
    <w:rsid w:val="032640B7"/>
    <w:rsid w:val="033049C7"/>
    <w:rsid w:val="037F384C"/>
    <w:rsid w:val="03D6300A"/>
    <w:rsid w:val="03E04B6A"/>
    <w:rsid w:val="03FA7913"/>
    <w:rsid w:val="04791EAC"/>
    <w:rsid w:val="04881B00"/>
    <w:rsid w:val="04A62A80"/>
    <w:rsid w:val="04B55E47"/>
    <w:rsid w:val="04CE09DE"/>
    <w:rsid w:val="05133C63"/>
    <w:rsid w:val="05157CBF"/>
    <w:rsid w:val="051800EA"/>
    <w:rsid w:val="051B106F"/>
    <w:rsid w:val="055B78DA"/>
    <w:rsid w:val="057C458C"/>
    <w:rsid w:val="05AE605F"/>
    <w:rsid w:val="05B35D6A"/>
    <w:rsid w:val="062D612C"/>
    <w:rsid w:val="065D2980"/>
    <w:rsid w:val="06780FAB"/>
    <w:rsid w:val="067A44AE"/>
    <w:rsid w:val="068C6F3A"/>
    <w:rsid w:val="069140D4"/>
    <w:rsid w:val="072858CC"/>
    <w:rsid w:val="07304ED7"/>
    <w:rsid w:val="074A69C4"/>
    <w:rsid w:val="07786950"/>
    <w:rsid w:val="07844961"/>
    <w:rsid w:val="07890DE8"/>
    <w:rsid w:val="07DE1B77"/>
    <w:rsid w:val="08824884"/>
    <w:rsid w:val="088D19BB"/>
    <w:rsid w:val="08A31FF8"/>
    <w:rsid w:val="08A60794"/>
    <w:rsid w:val="08AE778E"/>
    <w:rsid w:val="08B35053"/>
    <w:rsid w:val="08C0216A"/>
    <w:rsid w:val="08C607F0"/>
    <w:rsid w:val="08E745A8"/>
    <w:rsid w:val="08F40CE4"/>
    <w:rsid w:val="08F84CF2"/>
    <w:rsid w:val="09012BD3"/>
    <w:rsid w:val="0916180B"/>
    <w:rsid w:val="092C7AA7"/>
    <w:rsid w:val="09786095"/>
    <w:rsid w:val="09806D25"/>
    <w:rsid w:val="09A64E3D"/>
    <w:rsid w:val="09D22872"/>
    <w:rsid w:val="0A36774D"/>
    <w:rsid w:val="0A4422E6"/>
    <w:rsid w:val="0A631516"/>
    <w:rsid w:val="0A681221"/>
    <w:rsid w:val="0A6A4724"/>
    <w:rsid w:val="0AB70FA0"/>
    <w:rsid w:val="0ABB79A6"/>
    <w:rsid w:val="0AEE7535"/>
    <w:rsid w:val="0AF9027D"/>
    <w:rsid w:val="0B0F4EB2"/>
    <w:rsid w:val="0B386076"/>
    <w:rsid w:val="0B9A2898"/>
    <w:rsid w:val="0BA96189"/>
    <w:rsid w:val="0BC1728E"/>
    <w:rsid w:val="0C1604E5"/>
    <w:rsid w:val="0C8D69A8"/>
    <w:rsid w:val="0CB023E0"/>
    <w:rsid w:val="0CB877EC"/>
    <w:rsid w:val="0CC87A86"/>
    <w:rsid w:val="0D2B64A6"/>
    <w:rsid w:val="0D5605EF"/>
    <w:rsid w:val="0D8B5591"/>
    <w:rsid w:val="0DD3123D"/>
    <w:rsid w:val="0DD42F1D"/>
    <w:rsid w:val="0DFF20A7"/>
    <w:rsid w:val="0E286749"/>
    <w:rsid w:val="0E2F3B55"/>
    <w:rsid w:val="0E565F93"/>
    <w:rsid w:val="0E6971B2"/>
    <w:rsid w:val="0E8C42F7"/>
    <w:rsid w:val="0E914AF4"/>
    <w:rsid w:val="0EE13979"/>
    <w:rsid w:val="0EF41315"/>
    <w:rsid w:val="0F0C223F"/>
    <w:rsid w:val="0F2E5C77"/>
    <w:rsid w:val="0F3B2D5B"/>
    <w:rsid w:val="0F46589C"/>
    <w:rsid w:val="0F484622"/>
    <w:rsid w:val="0F581039"/>
    <w:rsid w:val="0F5D54C1"/>
    <w:rsid w:val="0F833182"/>
    <w:rsid w:val="0F8F1193"/>
    <w:rsid w:val="0FA201B4"/>
    <w:rsid w:val="0FBC45E1"/>
    <w:rsid w:val="0FED2CEF"/>
    <w:rsid w:val="10174BBD"/>
    <w:rsid w:val="10247488"/>
    <w:rsid w:val="10393BAA"/>
    <w:rsid w:val="104F20F5"/>
    <w:rsid w:val="107A4D02"/>
    <w:rsid w:val="11033015"/>
    <w:rsid w:val="111A671C"/>
    <w:rsid w:val="11282FEA"/>
    <w:rsid w:val="112C7CBB"/>
    <w:rsid w:val="114378E0"/>
    <w:rsid w:val="11584002"/>
    <w:rsid w:val="118A2253"/>
    <w:rsid w:val="118B3557"/>
    <w:rsid w:val="11904CEE"/>
    <w:rsid w:val="11D14162"/>
    <w:rsid w:val="124F3295"/>
    <w:rsid w:val="12573F25"/>
    <w:rsid w:val="126976C2"/>
    <w:rsid w:val="128A347A"/>
    <w:rsid w:val="12992410"/>
    <w:rsid w:val="12BE134B"/>
    <w:rsid w:val="12C82F5F"/>
    <w:rsid w:val="131C4E41"/>
    <w:rsid w:val="1394290E"/>
    <w:rsid w:val="140A6DEE"/>
    <w:rsid w:val="14111FFD"/>
    <w:rsid w:val="14457ECD"/>
    <w:rsid w:val="145304E8"/>
    <w:rsid w:val="14597AC3"/>
    <w:rsid w:val="148000B2"/>
    <w:rsid w:val="14FE0980"/>
    <w:rsid w:val="15467E19"/>
    <w:rsid w:val="15496085"/>
    <w:rsid w:val="155B2851"/>
    <w:rsid w:val="15763AC2"/>
    <w:rsid w:val="15993946"/>
    <w:rsid w:val="15D12ED7"/>
    <w:rsid w:val="16206174"/>
    <w:rsid w:val="16213F5B"/>
    <w:rsid w:val="163B4B05"/>
    <w:rsid w:val="164959E2"/>
    <w:rsid w:val="167539E5"/>
    <w:rsid w:val="167823EB"/>
    <w:rsid w:val="168524B0"/>
    <w:rsid w:val="16861701"/>
    <w:rsid w:val="169F288E"/>
    <w:rsid w:val="16D21529"/>
    <w:rsid w:val="16D54D03"/>
    <w:rsid w:val="16ED4649"/>
    <w:rsid w:val="171E7FD3"/>
    <w:rsid w:val="171F05FA"/>
    <w:rsid w:val="174A0545"/>
    <w:rsid w:val="17710405"/>
    <w:rsid w:val="17982843"/>
    <w:rsid w:val="17A06494"/>
    <w:rsid w:val="17C237E4"/>
    <w:rsid w:val="17EC44CB"/>
    <w:rsid w:val="18674314"/>
    <w:rsid w:val="18B86540"/>
    <w:rsid w:val="18C3452E"/>
    <w:rsid w:val="18C41FB0"/>
    <w:rsid w:val="19052A19"/>
    <w:rsid w:val="1923584D"/>
    <w:rsid w:val="195A2B67"/>
    <w:rsid w:val="195D0897"/>
    <w:rsid w:val="19771A54"/>
    <w:rsid w:val="198F30DD"/>
    <w:rsid w:val="19941382"/>
    <w:rsid w:val="19B21C39"/>
    <w:rsid w:val="1A034EBB"/>
    <w:rsid w:val="1A117A54"/>
    <w:rsid w:val="1A815789"/>
    <w:rsid w:val="1B073464"/>
    <w:rsid w:val="1B19291E"/>
    <w:rsid w:val="1B225312"/>
    <w:rsid w:val="1B2C5C22"/>
    <w:rsid w:val="1B2E75BC"/>
    <w:rsid w:val="1B386FF9"/>
    <w:rsid w:val="1B78249E"/>
    <w:rsid w:val="1BA90A6F"/>
    <w:rsid w:val="1BC93522"/>
    <w:rsid w:val="1BCC7D2A"/>
    <w:rsid w:val="1BE339CD"/>
    <w:rsid w:val="1BE33F73"/>
    <w:rsid w:val="1BF76376"/>
    <w:rsid w:val="1C637B6F"/>
    <w:rsid w:val="1C8016F2"/>
    <w:rsid w:val="1C8361D3"/>
    <w:rsid w:val="1CA03585"/>
    <w:rsid w:val="1CEE6952"/>
    <w:rsid w:val="1D2D225E"/>
    <w:rsid w:val="1D5D719B"/>
    <w:rsid w:val="1DD522FD"/>
    <w:rsid w:val="1DE21613"/>
    <w:rsid w:val="1DED79A4"/>
    <w:rsid w:val="1E061BD3"/>
    <w:rsid w:val="1E1259E5"/>
    <w:rsid w:val="1E2924C7"/>
    <w:rsid w:val="1E4361B4"/>
    <w:rsid w:val="1E4E6744"/>
    <w:rsid w:val="1E634015"/>
    <w:rsid w:val="1E6F5D7F"/>
    <w:rsid w:val="1E7F0598"/>
    <w:rsid w:val="1E9F0ACC"/>
    <w:rsid w:val="1EAC33CC"/>
    <w:rsid w:val="1ECC2895"/>
    <w:rsid w:val="1EE47F3C"/>
    <w:rsid w:val="1F0152EE"/>
    <w:rsid w:val="1F2D488B"/>
    <w:rsid w:val="1F2F70B6"/>
    <w:rsid w:val="1F395447"/>
    <w:rsid w:val="1F3D76D1"/>
    <w:rsid w:val="1F400656"/>
    <w:rsid w:val="1F643D0D"/>
    <w:rsid w:val="1F7A3CB3"/>
    <w:rsid w:val="1F837BEE"/>
    <w:rsid w:val="1F865547"/>
    <w:rsid w:val="1F94485C"/>
    <w:rsid w:val="1FE93F66"/>
    <w:rsid w:val="201514DF"/>
    <w:rsid w:val="202A27D1"/>
    <w:rsid w:val="204D1A8C"/>
    <w:rsid w:val="205E5D8E"/>
    <w:rsid w:val="206C2341"/>
    <w:rsid w:val="20975384"/>
    <w:rsid w:val="20A943A5"/>
    <w:rsid w:val="20FB5AFC"/>
    <w:rsid w:val="20FD09CE"/>
    <w:rsid w:val="211E4363"/>
    <w:rsid w:val="213E269A"/>
    <w:rsid w:val="218D2419"/>
    <w:rsid w:val="21B20006"/>
    <w:rsid w:val="21BA7A65"/>
    <w:rsid w:val="21BE0669"/>
    <w:rsid w:val="21BF60EB"/>
    <w:rsid w:val="21D2601F"/>
    <w:rsid w:val="22046826"/>
    <w:rsid w:val="22082A42"/>
    <w:rsid w:val="22226190"/>
    <w:rsid w:val="22461847"/>
    <w:rsid w:val="22551E62"/>
    <w:rsid w:val="22885B34"/>
    <w:rsid w:val="228B6AB8"/>
    <w:rsid w:val="229171ED"/>
    <w:rsid w:val="229A2EA6"/>
    <w:rsid w:val="22A152D5"/>
    <w:rsid w:val="22B57C69"/>
    <w:rsid w:val="22C23BA5"/>
    <w:rsid w:val="22DA20BB"/>
    <w:rsid w:val="23665522"/>
    <w:rsid w:val="23983773"/>
    <w:rsid w:val="23A813ED"/>
    <w:rsid w:val="23B52D23"/>
    <w:rsid w:val="23BD43CF"/>
    <w:rsid w:val="23DE3EE7"/>
    <w:rsid w:val="23E76D75"/>
    <w:rsid w:val="24044127"/>
    <w:rsid w:val="24304BEB"/>
    <w:rsid w:val="244C451B"/>
    <w:rsid w:val="248F3C9D"/>
    <w:rsid w:val="24B73BCA"/>
    <w:rsid w:val="24BB25D0"/>
    <w:rsid w:val="24F07227"/>
    <w:rsid w:val="24F12AAA"/>
    <w:rsid w:val="25223279"/>
    <w:rsid w:val="253D5128"/>
    <w:rsid w:val="254C40BE"/>
    <w:rsid w:val="25710A7A"/>
    <w:rsid w:val="25FA552C"/>
    <w:rsid w:val="262F2132"/>
    <w:rsid w:val="2652475C"/>
    <w:rsid w:val="26773BAB"/>
    <w:rsid w:val="267970AE"/>
    <w:rsid w:val="269C0BCE"/>
    <w:rsid w:val="26BD1960"/>
    <w:rsid w:val="26D0553E"/>
    <w:rsid w:val="26DB236E"/>
    <w:rsid w:val="26FD3486"/>
    <w:rsid w:val="27454CB2"/>
    <w:rsid w:val="27635A60"/>
    <w:rsid w:val="27996512"/>
    <w:rsid w:val="27A54194"/>
    <w:rsid w:val="27B1262E"/>
    <w:rsid w:val="27CD33DD"/>
    <w:rsid w:val="27D05979"/>
    <w:rsid w:val="27EA020A"/>
    <w:rsid w:val="28427399"/>
    <w:rsid w:val="284E7F85"/>
    <w:rsid w:val="28813C00"/>
    <w:rsid w:val="28CC07FC"/>
    <w:rsid w:val="28D700BA"/>
    <w:rsid w:val="28DE3F9A"/>
    <w:rsid w:val="28E969EB"/>
    <w:rsid w:val="291F6EAF"/>
    <w:rsid w:val="29465F48"/>
    <w:rsid w:val="294C7E51"/>
    <w:rsid w:val="29555053"/>
    <w:rsid w:val="29670C85"/>
    <w:rsid w:val="29A26441"/>
    <w:rsid w:val="29B15AA6"/>
    <w:rsid w:val="29FD51C4"/>
    <w:rsid w:val="2A031B7E"/>
    <w:rsid w:val="2A0F78FE"/>
    <w:rsid w:val="2A1D4C54"/>
    <w:rsid w:val="2A311E5E"/>
    <w:rsid w:val="2A8B74D8"/>
    <w:rsid w:val="2A9A1519"/>
    <w:rsid w:val="2A9E06F7"/>
    <w:rsid w:val="2AB037BB"/>
    <w:rsid w:val="2B0748A3"/>
    <w:rsid w:val="2B2F3273"/>
    <w:rsid w:val="2B502E74"/>
    <w:rsid w:val="2B8E7B97"/>
    <w:rsid w:val="2B922289"/>
    <w:rsid w:val="2BA56D2B"/>
    <w:rsid w:val="2BBE371B"/>
    <w:rsid w:val="2BC52247"/>
    <w:rsid w:val="2BF54DCB"/>
    <w:rsid w:val="2BFC1A9E"/>
    <w:rsid w:val="2C077CC9"/>
    <w:rsid w:val="2C090FCE"/>
    <w:rsid w:val="2C3A399C"/>
    <w:rsid w:val="2C4B4097"/>
    <w:rsid w:val="2C5348C6"/>
    <w:rsid w:val="2CD02F96"/>
    <w:rsid w:val="2D0D7577"/>
    <w:rsid w:val="2D586372"/>
    <w:rsid w:val="2D755CA2"/>
    <w:rsid w:val="2D824FB8"/>
    <w:rsid w:val="2D925252"/>
    <w:rsid w:val="2D994BDD"/>
    <w:rsid w:val="2DBC599C"/>
    <w:rsid w:val="2DC81EA9"/>
    <w:rsid w:val="2DE262D6"/>
    <w:rsid w:val="2DF9243B"/>
    <w:rsid w:val="2E1F28B7"/>
    <w:rsid w:val="2E394A74"/>
    <w:rsid w:val="2E40086E"/>
    <w:rsid w:val="2E4B2482"/>
    <w:rsid w:val="2E662458"/>
    <w:rsid w:val="2E67709F"/>
    <w:rsid w:val="2E983B8C"/>
    <w:rsid w:val="2EC25944"/>
    <w:rsid w:val="2ED83176"/>
    <w:rsid w:val="2EE4137C"/>
    <w:rsid w:val="300C2463"/>
    <w:rsid w:val="30103067"/>
    <w:rsid w:val="30210D83"/>
    <w:rsid w:val="30317AAA"/>
    <w:rsid w:val="30C12E8B"/>
    <w:rsid w:val="30D653AF"/>
    <w:rsid w:val="310C4010"/>
    <w:rsid w:val="31461F97"/>
    <w:rsid w:val="31594303"/>
    <w:rsid w:val="319C27FE"/>
    <w:rsid w:val="319E1574"/>
    <w:rsid w:val="31A46D01"/>
    <w:rsid w:val="31C417B4"/>
    <w:rsid w:val="31E5776A"/>
    <w:rsid w:val="31F062C4"/>
    <w:rsid w:val="320738EA"/>
    <w:rsid w:val="32090C24"/>
    <w:rsid w:val="32385EF0"/>
    <w:rsid w:val="324F1398"/>
    <w:rsid w:val="325C5AF5"/>
    <w:rsid w:val="325D5449"/>
    <w:rsid w:val="326225B7"/>
    <w:rsid w:val="32630039"/>
    <w:rsid w:val="326A2C49"/>
    <w:rsid w:val="327018CD"/>
    <w:rsid w:val="32A50AA2"/>
    <w:rsid w:val="32D75DF9"/>
    <w:rsid w:val="33051DC0"/>
    <w:rsid w:val="330C4FCE"/>
    <w:rsid w:val="33421C25"/>
    <w:rsid w:val="334B4106"/>
    <w:rsid w:val="335331C4"/>
    <w:rsid w:val="336D3D6E"/>
    <w:rsid w:val="33B75467"/>
    <w:rsid w:val="33CB4108"/>
    <w:rsid w:val="34110FF9"/>
    <w:rsid w:val="343D5340"/>
    <w:rsid w:val="344E1ECF"/>
    <w:rsid w:val="346C040E"/>
    <w:rsid w:val="34704272"/>
    <w:rsid w:val="347A0A28"/>
    <w:rsid w:val="348722BC"/>
    <w:rsid w:val="34902BCC"/>
    <w:rsid w:val="34907349"/>
    <w:rsid w:val="34D545BA"/>
    <w:rsid w:val="350E4172"/>
    <w:rsid w:val="354D2F7F"/>
    <w:rsid w:val="35612C48"/>
    <w:rsid w:val="357F20C7"/>
    <w:rsid w:val="358A2DE4"/>
    <w:rsid w:val="358C62E7"/>
    <w:rsid w:val="35A72F78"/>
    <w:rsid w:val="35F36F90"/>
    <w:rsid w:val="361374C5"/>
    <w:rsid w:val="365E305C"/>
    <w:rsid w:val="365F40C1"/>
    <w:rsid w:val="36705660"/>
    <w:rsid w:val="36AC41C0"/>
    <w:rsid w:val="36C52B6C"/>
    <w:rsid w:val="36C727EB"/>
    <w:rsid w:val="36CF5679"/>
    <w:rsid w:val="36E6529F"/>
    <w:rsid w:val="370116CC"/>
    <w:rsid w:val="37032650"/>
    <w:rsid w:val="370C7B46"/>
    <w:rsid w:val="37697A66"/>
    <w:rsid w:val="37793623"/>
    <w:rsid w:val="37A778DB"/>
    <w:rsid w:val="37BE7500"/>
    <w:rsid w:val="37D31A24"/>
    <w:rsid w:val="37EA72E0"/>
    <w:rsid w:val="381627C5"/>
    <w:rsid w:val="38225026"/>
    <w:rsid w:val="38363CC7"/>
    <w:rsid w:val="38371749"/>
    <w:rsid w:val="38762532"/>
    <w:rsid w:val="38815040"/>
    <w:rsid w:val="38D47048"/>
    <w:rsid w:val="390E0F3D"/>
    <w:rsid w:val="394D348F"/>
    <w:rsid w:val="394D6D12"/>
    <w:rsid w:val="39515718"/>
    <w:rsid w:val="395236D2"/>
    <w:rsid w:val="395C2FF9"/>
    <w:rsid w:val="39D76D00"/>
    <w:rsid w:val="39F75CA8"/>
    <w:rsid w:val="3A2940F7"/>
    <w:rsid w:val="3A63408F"/>
    <w:rsid w:val="3A7257F0"/>
    <w:rsid w:val="3A762B4D"/>
    <w:rsid w:val="3A954AAB"/>
    <w:rsid w:val="3AB95861"/>
    <w:rsid w:val="3AFF2CA9"/>
    <w:rsid w:val="3B032B60"/>
    <w:rsid w:val="3B364295"/>
    <w:rsid w:val="3B366832"/>
    <w:rsid w:val="3B3720B6"/>
    <w:rsid w:val="3B415040"/>
    <w:rsid w:val="3B446ACF"/>
    <w:rsid w:val="3B5051DE"/>
    <w:rsid w:val="3B547A15"/>
    <w:rsid w:val="3B5C6539"/>
    <w:rsid w:val="3B733584"/>
    <w:rsid w:val="3B8C6DEF"/>
    <w:rsid w:val="3BD22CC5"/>
    <w:rsid w:val="3C0C2116"/>
    <w:rsid w:val="3C103F97"/>
    <w:rsid w:val="3C202033"/>
    <w:rsid w:val="3C344A40"/>
    <w:rsid w:val="3C3F5B4F"/>
    <w:rsid w:val="3C535D05"/>
    <w:rsid w:val="3C566C8A"/>
    <w:rsid w:val="3C5B6995"/>
    <w:rsid w:val="3C7671BF"/>
    <w:rsid w:val="3C7F204D"/>
    <w:rsid w:val="3CC663DE"/>
    <w:rsid w:val="3CD839E0"/>
    <w:rsid w:val="3CEF5B84"/>
    <w:rsid w:val="3CF7492C"/>
    <w:rsid w:val="3D48747E"/>
    <w:rsid w:val="3D593035"/>
    <w:rsid w:val="3D697A4C"/>
    <w:rsid w:val="3D7F2073"/>
    <w:rsid w:val="3DAD4CBD"/>
    <w:rsid w:val="3DAF01C0"/>
    <w:rsid w:val="3DB03A43"/>
    <w:rsid w:val="3DED132A"/>
    <w:rsid w:val="3DEE6DAB"/>
    <w:rsid w:val="3E091B54"/>
    <w:rsid w:val="3E1511E9"/>
    <w:rsid w:val="3E286510"/>
    <w:rsid w:val="3E324F16"/>
    <w:rsid w:val="3E7F2E17"/>
    <w:rsid w:val="3E900B33"/>
    <w:rsid w:val="3ED734A6"/>
    <w:rsid w:val="3EDB1EAC"/>
    <w:rsid w:val="3EF105BA"/>
    <w:rsid w:val="3EFB23D4"/>
    <w:rsid w:val="3F1E718B"/>
    <w:rsid w:val="3F675313"/>
    <w:rsid w:val="3F753527"/>
    <w:rsid w:val="3FCE31CE"/>
    <w:rsid w:val="406519B3"/>
    <w:rsid w:val="40A86763"/>
    <w:rsid w:val="40B604B8"/>
    <w:rsid w:val="41426545"/>
    <w:rsid w:val="41674A59"/>
    <w:rsid w:val="41911120"/>
    <w:rsid w:val="419960A3"/>
    <w:rsid w:val="41B403DB"/>
    <w:rsid w:val="423451D7"/>
    <w:rsid w:val="42913241"/>
    <w:rsid w:val="42D81437"/>
    <w:rsid w:val="42E71A52"/>
    <w:rsid w:val="42F06ADE"/>
    <w:rsid w:val="42FD5DF4"/>
    <w:rsid w:val="432C4745"/>
    <w:rsid w:val="433462CE"/>
    <w:rsid w:val="43453FEA"/>
    <w:rsid w:val="434D4C79"/>
    <w:rsid w:val="434E26FB"/>
    <w:rsid w:val="43565589"/>
    <w:rsid w:val="439510C4"/>
    <w:rsid w:val="43BE7A9F"/>
    <w:rsid w:val="43D24ED2"/>
    <w:rsid w:val="43D635C9"/>
    <w:rsid w:val="43F363D8"/>
    <w:rsid w:val="440D42B5"/>
    <w:rsid w:val="44174342"/>
    <w:rsid w:val="44797B10"/>
    <w:rsid w:val="44803D71"/>
    <w:rsid w:val="44C87C5D"/>
    <w:rsid w:val="44CD7F53"/>
    <w:rsid w:val="44D341F9"/>
    <w:rsid w:val="452F70A2"/>
    <w:rsid w:val="456561E5"/>
    <w:rsid w:val="457B748C"/>
    <w:rsid w:val="45C60805"/>
    <w:rsid w:val="45D4339E"/>
    <w:rsid w:val="45FA7D5B"/>
    <w:rsid w:val="463C1AC9"/>
    <w:rsid w:val="465429F3"/>
    <w:rsid w:val="469D5DF6"/>
    <w:rsid w:val="46EA50E5"/>
    <w:rsid w:val="470A341B"/>
    <w:rsid w:val="476F4013"/>
    <w:rsid w:val="478046DF"/>
    <w:rsid w:val="47C34DC8"/>
    <w:rsid w:val="47F3147E"/>
    <w:rsid w:val="48076D77"/>
    <w:rsid w:val="4838060A"/>
    <w:rsid w:val="484653A1"/>
    <w:rsid w:val="48603D4D"/>
    <w:rsid w:val="488D0273"/>
    <w:rsid w:val="48AE03AE"/>
    <w:rsid w:val="48B25D55"/>
    <w:rsid w:val="48DE6819"/>
    <w:rsid w:val="48E7700D"/>
    <w:rsid w:val="48FB3020"/>
    <w:rsid w:val="491D1B81"/>
    <w:rsid w:val="49935043"/>
    <w:rsid w:val="49BA7481"/>
    <w:rsid w:val="4A077580"/>
    <w:rsid w:val="4A154318"/>
    <w:rsid w:val="4A192D1E"/>
    <w:rsid w:val="4A70372C"/>
    <w:rsid w:val="4A7D2A42"/>
    <w:rsid w:val="4AB92995"/>
    <w:rsid w:val="4ABC4620"/>
    <w:rsid w:val="4AC61B50"/>
    <w:rsid w:val="4AE13E8F"/>
    <w:rsid w:val="4AF26284"/>
    <w:rsid w:val="4AF61407"/>
    <w:rsid w:val="4AFD0B89"/>
    <w:rsid w:val="4B013C0C"/>
    <w:rsid w:val="4B3F1DDD"/>
    <w:rsid w:val="4B4F2A6E"/>
    <w:rsid w:val="4B5F55B3"/>
    <w:rsid w:val="4BBD11D0"/>
    <w:rsid w:val="4BCF496E"/>
    <w:rsid w:val="4BF161A7"/>
    <w:rsid w:val="4C1A156A"/>
    <w:rsid w:val="4C2D23AC"/>
    <w:rsid w:val="4C373098"/>
    <w:rsid w:val="4C39659B"/>
    <w:rsid w:val="4C5B1FD3"/>
    <w:rsid w:val="4C8E4F62"/>
    <w:rsid w:val="4CB571EA"/>
    <w:rsid w:val="4CC61682"/>
    <w:rsid w:val="4D221BE3"/>
    <w:rsid w:val="4D2A13A7"/>
    <w:rsid w:val="4D802136"/>
    <w:rsid w:val="4D9C03E1"/>
    <w:rsid w:val="4DC67027"/>
    <w:rsid w:val="4DE41E5A"/>
    <w:rsid w:val="4DF6533C"/>
    <w:rsid w:val="4E264AC2"/>
    <w:rsid w:val="4E3A6FE6"/>
    <w:rsid w:val="4E4B7280"/>
    <w:rsid w:val="4E9563FB"/>
    <w:rsid w:val="4E9D7D75"/>
    <w:rsid w:val="4EC02FDD"/>
    <w:rsid w:val="4ED2045E"/>
    <w:rsid w:val="4EF34216"/>
    <w:rsid w:val="4F2711ED"/>
    <w:rsid w:val="4F586138"/>
    <w:rsid w:val="4F6B5159"/>
    <w:rsid w:val="4F8C310F"/>
    <w:rsid w:val="4F9D2DF9"/>
    <w:rsid w:val="4FB5509E"/>
    <w:rsid w:val="500C6EE1"/>
    <w:rsid w:val="50103C2B"/>
    <w:rsid w:val="50160B43"/>
    <w:rsid w:val="50354FB3"/>
    <w:rsid w:val="50437F6E"/>
    <w:rsid w:val="505E3413"/>
    <w:rsid w:val="50687CBD"/>
    <w:rsid w:val="50701184"/>
    <w:rsid w:val="50884C9F"/>
    <w:rsid w:val="50AB1369"/>
    <w:rsid w:val="50BD4AB0"/>
    <w:rsid w:val="50C85095"/>
    <w:rsid w:val="50CD151D"/>
    <w:rsid w:val="50DB6535"/>
    <w:rsid w:val="5110328B"/>
    <w:rsid w:val="51171FEF"/>
    <w:rsid w:val="513E2AD6"/>
    <w:rsid w:val="51520B85"/>
    <w:rsid w:val="51765471"/>
    <w:rsid w:val="51974469"/>
    <w:rsid w:val="51C1782C"/>
    <w:rsid w:val="51D677D1"/>
    <w:rsid w:val="51D90756"/>
    <w:rsid w:val="52023B18"/>
    <w:rsid w:val="52603EB2"/>
    <w:rsid w:val="52D2676F"/>
    <w:rsid w:val="537E4CD3"/>
    <w:rsid w:val="53AC60D2"/>
    <w:rsid w:val="53B35A5D"/>
    <w:rsid w:val="53BD6008"/>
    <w:rsid w:val="53C54A7E"/>
    <w:rsid w:val="53FC29DA"/>
    <w:rsid w:val="540135DE"/>
    <w:rsid w:val="54456651"/>
    <w:rsid w:val="545220E4"/>
    <w:rsid w:val="5462237E"/>
    <w:rsid w:val="54E164CF"/>
    <w:rsid w:val="54E94D32"/>
    <w:rsid w:val="54EB0FDD"/>
    <w:rsid w:val="557F50D4"/>
    <w:rsid w:val="558C43EA"/>
    <w:rsid w:val="558D73D9"/>
    <w:rsid w:val="55B442A9"/>
    <w:rsid w:val="566043C2"/>
    <w:rsid w:val="56880166"/>
    <w:rsid w:val="569D4227"/>
    <w:rsid w:val="56B62BD2"/>
    <w:rsid w:val="56C056E0"/>
    <w:rsid w:val="56C32027"/>
    <w:rsid w:val="56D9408C"/>
    <w:rsid w:val="56F11733"/>
    <w:rsid w:val="571141E6"/>
    <w:rsid w:val="57462EFF"/>
    <w:rsid w:val="57707A82"/>
    <w:rsid w:val="57882FE0"/>
    <w:rsid w:val="57925A39"/>
    <w:rsid w:val="57A05927"/>
    <w:rsid w:val="57B55A18"/>
    <w:rsid w:val="57E148BE"/>
    <w:rsid w:val="57ED4E4E"/>
    <w:rsid w:val="57F03D6C"/>
    <w:rsid w:val="57F4225A"/>
    <w:rsid w:val="57FD7EC1"/>
    <w:rsid w:val="5856375F"/>
    <w:rsid w:val="587C6CBB"/>
    <w:rsid w:val="58CF0CC3"/>
    <w:rsid w:val="58E26014"/>
    <w:rsid w:val="58F16C7A"/>
    <w:rsid w:val="5908689F"/>
    <w:rsid w:val="592F3E58"/>
    <w:rsid w:val="594D6B78"/>
    <w:rsid w:val="59520168"/>
    <w:rsid w:val="599437A8"/>
    <w:rsid w:val="59C524D5"/>
    <w:rsid w:val="59D86F77"/>
    <w:rsid w:val="59E5080C"/>
    <w:rsid w:val="59E57A83"/>
    <w:rsid w:val="5A0257AB"/>
    <w:rsid w:val="5A1E02A9"/>
    <w:rsid w:val="5A226FEB"/>
    <w:rsid w:val="5A3E471D"/>
    <w:rsid w:val="5A7D6400"/>
    <w:rsid w:val="5A902EA3"/>
    <w:rsid w:val="5AB51DDE"/>
    <w:rsid w:val="5AC55B00"/>
    <w:rsid w:val="5AD9459C"/>
    <w:rsid w:val="5AEF0CBE"/>
    <w:rsid w:val="5B125C51"/>
    <w:rsid w:val="5B522F61"/>
    <w:rsid w:val="5B59036D"/>
    <w:rsid w:val="5B6B6120"/>
    <w:rsid w:val="5B7F4B91"/>
    <w:rsid w:val="5B8646B4"/>
    <w:rsid w:val="5B872136"/>
    <w:rsid w:val="5B8B43BF"/>
    <w:rsid w:val="5BB06AF1"/>
    <w:rsid w:val="5BB704DF"/>
    <w:rsid w:val="5BB92B7C"/>
    <w:rsid w:val="5BC62F1F"/>
    <w:rsid w:val="5C1C2629"/>
    <w:rsid w:val="5C212334"/>
    <w:rsid w:val="5C414DE8"/>
    <w:rsid w:val="5C507600"/>
    <w:rsid w:val="5C576F8B"/>
    <w:rsid w:val="5C7774C0"/>
    <w:rsid w:val="5C840D54"/>
    <w:rsid w:val="5CB52F5F"/>
    <w:rsid w:val="5CD530DD"/>
    <w:rsid w:val="5D2508DD"/>
    <w:rsid w:val="5D254161"/>
    <w:rsid w:val="5D49561A"/>
    <w:rsid w:val="5D803576"/>
    <w:rsid w:val="5D85547F"/>
    <w:rsid w:val="5D870982"/>
    <w:rsid w:val="5DE50646"/>
    <w:rsid w:val="5DFA1BBA"/>
    <w:rsid w:val="5E244C5F"/>
    <w:rsid w:val="5E597C4B"/>
    <w:rsid w:val="5E6315EA"/>
    <w:rsid w:val="5E843D1D"/>
    <w:rsid w:val="5E9F5BCB"/>
    <w:rsid w:val="5EB1716B"/>
    <w:rsid w:val="5EB21369"/>
    <w:rsid w:val="5EBA41F7"/>
    <w:rsid w:val="5ED178C2"/>
    <w:rsid w:val="5F195ACD"/>
    <w:rsid w:val="5F3F4450"/>
    <w:rsid w:val="5F466B36"/>
    <w:rsid w:val="5F6E751E"/>
    <w:rsid w:val="5F707D75"/>
    <w:rsid w:val="5FB70A0F"/>
    <w:rsid w:val="5FC6123A"/>
    <w:rsid w:val="5FCF2CD3"/>
    <w:rsid w:val="5FE13838"/>
    <w:rsid w:val="6009491B"/>
    <w:rsid w:val="60104759"/>
    <w:rsid w:val="601A69B8"/>
    <w:rsid w:val="6025124B"/>
    <w:rsid w:val="60286900"/>
    <w:rsid w:val="602E1B5A"/>
    <w:rsid w:val="60320560"/>
    <w:rsid w:val="603749E8"/>
    <w:rsid w:val="604D5A49"/>
    <w:rsid w:val="60657AB6"/>
    <w:rsid w:val="60785689"/>
    <w:rsid w:val="60841264"/>
    <w:rsid w:val="609117CF"/>
    <w:rsid w:val="60A22011"/>
    <w:rsid w:val="60B552B6"/>
    <w:rsid w:val="60F7770B"/>
    <w:rsid w:val="61132E81"/>
    <w:rsid w:val="61580343"/>
    <w:rsid w:val="617F6004"/>
    <w:rsid w:val="61884364"/>
    <w:rsid w:val="61971A03"/>
    <w:rsid w:val="61C13757"/>
    <w:rsid w:val="61DA0B0A"/>
    <w:rsid w:val="61F3273F"/>
    <w:rsid w:val="625649E2"/>
    <w:rsid w:val="626C6B86"/>
    <w:rsid w:val="62830929"/>
    <w:rsid w:val="62894680"/>
    <w:rsid w:val="62A24E62"/>
    <w:rsid w:val="62B71584"/>
    <w:rsid w:val="62C60519"/>
    <w:rsid w:val="62FF6184"/>
    <w:rsid w:val="63201EAD"/>
    <w:rsid w:val="63246334"/>
    <w:rsid w:val="63335EE9"/>
    <w:rsid w:val="634266F2"/>
    <w:rsid w:val="6359330B"/>
    <w:rsid w:val="637B25C6"/>
    <w:rsid w:val="638B6FDE"/>
    <w:rsid w:val="63AE5BB5"/>
    <w:rsid w:val="63D31BA7"/>
    <w:rsid w:val="63F85116"/>
    <w:rsid w:val="63FE38B6"/>
    <w:rsid w:val="641649C3"/>
    <w:rsid w:val="6447379B"/>
    <w:rsid w:val="64480A16"/>
    <w:rsid w:val="64523523"/>
    <w:rsid w:val="645B3E33"/>
    <w:rsid w:val="64A708BB"/>
    <w:rsid w:val="64A94346"/>
    <w:rsid w:val="64AA6302"/>
    <w:rsid w:val="64D272F5"/>
    <w:rsid w:val="65463FC4"/>
    <w:rsid w:val="6550159A"/>
    <w:rsid w:val="65834F1A"/>
    <w:rsid w:val="658F67AE"/>
    <w:rsid w:val="659D7A05"/>
    <w:rsid w:val="65BF14FC"/>
    <w:rsid w:val="65C86B33"/>
    <w:rsid w:val="65D3019C"/>
    <w:rsid w:val="65F12FD0"/>
    <w:rsid w:val="65F1774C"/>
    <w:rsid w:val="66127C81"/>
    <w:rsid w:val="665E5B82"/>
    <w:rsid w:val="66CB64D6"/>
    <w:rsid w:val="67036736"/>
    <w:rsid w:val="671465AA"/>
    <w:rsid w:val="6747227C"/>
    <w:rsid w:val="676B4236"/>
    <w:rsid w:val="67A479D7"/>
    <w:rsid w:val="67AA799C"/>
    <w:rsid w:val="67CB3B5A"/>
    <w:rsid w:val="67DC4A46"/>
    <w:rsid w:val="67E27EFC"/>
    <w:rsid w:val="67FA33A5"/>
    <w:rsid w:val="67FC4329"/>
    <w:rsid w:val="6839418E"/>
    <w:rsid w:val="68610C0A"/>
    <w:rsid w:val="686837DA"/>
    <w:rsid w:val="686D58E2"/>
    <w:rsid w:val="687E35FE"/>
    <w:rsid w:val="68A55A3C"/>
    <w:rsid w:val="68A94442"/>
    <w:rsid w:val="68AA7411"/>
    <w:rsid w:val="68AB7945"/>
    <w:rsid w:val="68B0184E"/>
    <w:rsid w:val="68B86C5B"/>
    <w:rsid w:val="68C462F1"/>
    <w:rsid w:val="68D47C24"/>
    <w:rsid w:val="690235BF"/>
    <w:rsid w:val="695D51EA"/>
    <w:rsid w:val="69686DFF"/>
    <w:rsid w:val="69771617"/>
    <w:rsid w:val="69AF1771"/>
    <w:rsid w:val="69C30412"/>
    <w:rsid w:val="69DD1473"/>
    <w:rsid w:val="69E63E4A"/>
    <w:rsid w:val="69FE4D74"/>
    <w:rsid w:val="6A144219"/>
    <w:rsid w:val="6A426762"/>
    <w:rsid w:val="6A6E08AB"/>
    <w:rsid w:val="6ADD0B5E"/>
    <w:rsid w:val="6B180D44"/>
    <w:rsid w:val="6B1B1CC8"/>
    <w:rsid w:val="6B697849"/>
    <w:rsid w:val="6B6C07CE"/>
    <w:rsid w:val="6B9B3C30"/>
    <w:rsid w:val="6BB17C3D"/>
    <w:rsid w:val="6BC85664"/>
    <w:rsid w:val="6BDA0E02"/>
    <w:rsid w:val="6BE573A8"/>
    <w:rsid w:val="6C152F9D"/>
    <w:rsid w:val="6C1D3805"/>
    <w:rsid w:val="6C303D8F"/>
    <w:rsid w:val="6C5D7D56"/>
    <w:rsid w:val="6C9D3A6E"/>
    <w:rsid w:val="6CDF524B"/>
    <w:rsid w:val="6D2E262D"/>
    <w:rsid w:val="6D400349"/>
    <w:rsid w:val="6D721E1C"/>
    <w:rsid w:val="6D8455BA"/>
    <w:rsid w:val="6D8C161F"/>
    <w:rsid w:val="6D904C50"/>
    <w:rsid w:val="6D924A92"/>
    <w:rsid w:val="6DA133AA"/>
    <w:rsid w:val="6DA170E8"/>
    <w:rsid w:val="6DE40E56"/>
    <w:rsid w:val="6E8008FF"/>
    <w:rsid w:val="6E8D36B6"/>
    <w:rsid w:val="6EB2602C"/>
    <w:rsid w:val="6EC14FC1"/>
    <w:rsid w:val="6ED9046A"/>
    <w:rsid w:val="6ED92668"/>
    <w:rsid w:val="6EFC6EA5"/>
    <w:rsid w:val="6F0A66BA"/>
    <w:rsid w:val="6F1A0ED3"/>
    <w:rsid w:val="6F8F707E"/>
    <w:rsid w:val="6FF430FF"/>
    <w:rsid w:val="6FF86C95"/>
    <w:rsid w:val="6FFF792F"/>
    <w:rsid w:val="700A07DC"/>
    <w:rsid w:val="701C7950"/>
    <w:rsid w:val="704241B9"/>
    <w:rsid w:val="704760C2"/>
    <w:rsid w:val="705553D8"/>
    <w:rsid w:val="706459F2"/>
    <w:rsid w:val="707169C4"/>
    <w:rsid w:val="70BE77BA"/>
    <w:rsid w:val="71144511"/>
    <w:rsid w:val="711F3BA7"/>
    <w:rsid w:val="717B51BA"/>
    <w:rsid w:val="718051E2"/>
    <w:rsid w:val="71A4714B"/>
    <w:rsid w:val="71BA1AA2"/>
    <w:rsid w:val="71CC7543"/>
    <w:rsid w:val="72066320"/>
    <w:rsid w:val="721708BC"/>
    <w:rsid w:val="7221449E"/>
    <w:rsid w:val="722F17E6"/>
    <w:rsid w:val="72566564"/>
    <w:rsid w:val="72606732"/>
    <w:rsid w:val="72D82EF8"/>
    <w:rsid w:val="72D92B78"/>
    <w:rsid w:val="73105DFC"/>
    <w:rsid w:val="731077BF"/>
    <w:rsid w:val="733071E6"/>
    <w:rsid w:val="733E031E"/>
    <w:rsid w:val="73846894"/>
    <w:rsid w:val="73D0568F"/>
    <w:rsid w:val="73D07282"/>
    <w:rsid w:val="73E01078"/>
    <w:rsid w:val="73F57E4D"/>
    <w:rsid w:val="74157F65"/>
    <w:rsid w:val="7426061C"/>
    <w:rsid w:val="742D7FA7"/>
    <w:rsid w:val="74327CB2"/>
    <w:rsid w:val="748773BC"/>
    <w:rsid w:val="748C3843"/>
    <w:rsid w:val="749566D1"/>
    <w:rsid w:val="74EE464A"/>
    <w:rsid w:val="75171422"/>
    <w:rsid w:val="75313FD1"/>
    <w:rsid w:val="754819F8"/>
    <w:rsid w:val="755962D1"/>
    <w:rsid w:val="7566482B"/>
    <w:rsid w:val="75842516"/>
    <w:rsid w:val="759130F1"/>
    <w:rsid w:val="75BE715A"/>
    <w:rsid w:val="75C46DC3"/>
    <w:rsid w:val="75D373DE"/>
    <w:rsid w:val="75DC446A"/>
    <w:rsid w:val="76124944"/>
    <w:rsid w:val="766F725C"/>
    <w:rsid w:val="76A74E38"/>
    <w:rsid w:val="76B27AA2"/>
    <w:rsid w:val="76D35664"/>
    <w:rsid w:val="76E7151F"/>
    <w:rsid w:val="77004F49"/>
    <w:rsid w:val="77345D20"/>
    <w:rsid w:val="773921A8"/>
    <w:rsid w:val="775407D3"/>
    <w:rsid w:val="77852DE5"/>
    <w:rsid w:val="779C7471"/>
    <w:rsid w:val="77C36889"/>
    <w:rsid w:val="77D14CE8"/>
    <w:rsid w:val="77E4483F"/>
    <w:rsid w:val="77FB4E01"/>
    <w:rsid w:val="782A6BFB"/>
    <w:rsid w:val="782B0837"/>
    <w:rsid w:val="783A77CC"/>
    <w:rsid w:val="787D14CF"/>
    <w:rsid w:val="78AE1D0A"/>
    <w:rsid w:val="78EF7038"/>
    <w:rsid w:val="79042718"/>
    <w:rsid w:val="790F20EE"/>
    <w:rsid w:val="794E31F5"/>
    <w:rsid w:val="79597BE3"/>
    <w:rsid w:val="79C67443"/>
    <w:rsid w:val="79CE7BE3"/>
    <w:rsid w:val="79DC3A8B"/>
    <w:rsid w:val="7A034839"/>
    <w:rsid w:val="7A1F66E8"/>
    <w:rsid w:val="7A2837F3"/>
    <w:rsid w:val="7A5C2F6B"/>
    <w:rsid w:val="7A5D1A50"/>
    <w:rsid w:val="7A622655"/>
    <w:rsid w:val="7A8D0D4F"/>
    <w:rsid w:val="7B205C67"/>
    <w:rsid w:val="7B3307AF"/>
    <w:rsid w:val="7B384C36"/>
    <w:rsid w:val="7B5876EA"/>
    <w:rsid w:val="7B664D03"/>
    <w:rsid w:val="7B6D3726"/>
    <w:rsid w:val="7B736D88"/>
    <w:rsid w:val="7B8F5645"/>
    <w:rsid w:val="7B943CCB"/>
    <w:rsid w:val="7B9A1458"/>
    <w:rsid w:val="7BA07ADE"/>
    <w:rsid w:val="7BC94525"/>
    <w:rsid w:val="7BE350CF"/>
    <w:rsid w:val="7BED7BDD"/>
    <w:rsid w:val="7C081A8C"/>
    <w:rsid w:val="7C1E3653"/>
    <w:rsid w:val="7C312C50"/>
    <w:rsid w:val="7C4924F5"/>
    <w:rsid w:val="7C536688"/>
    <w:rsid w:val="7C5C5C93"/>
    <w:rsid w:val="7C664024"/>
    <w:rsid w:val="7C7056B4"/>
    <w:rsid w:val="7C746BBD"/>
    <w:rsid w:val="7C8F51E8"/>
    <w:rsid w:val="7CAD2204"/>
    <w:rsid w:val="7CC443BD"/>
    <w:rsid w:val="7CF61714"/>
    <w:rsid w:val="7D0564AB"/>
    <w:rsid w:val="7D1860CF"/>
    <w:rsid w:val="7D641D48"/>
    <w:rsid w:val="7D7E1342"/>
    <w:rsid w:val="7D971172"/>
    <w:rsid w:val="7DD62F81"/>
    <w:rsid w:val="7DE75653"/>
    <w:rsid w:val="7DED09A7"/>
    <w:rsid w:val="7DF4777A"/>
    <w:rsid w:val="7E086FD3"/>
    <w:rsid w:val="7E2C761B"/>
    <w:rsid w:val="7E564B54"/>
    <w:rsid w:val="7E597CD7"/>
    <w:rsid w:val="7E84439E"/>
    <w:rsid w:val="7EAA45DE"/>
    <w:rsid w:val="7EB65E72"/>
    <w:rsid w:val="7EE4710A"/>
    <w:rsid w:val="7EE76641"/>
    <w:rsid w:val="7F425A56"/>
    <w:rsid w:val="7F975160"/>
    <w:rsid w:val="7FB27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strokecolor="#f3cd60">
      <v:fill color="white"/>
      <v:stroke color="#f3cd60"/>
      <v:textbox style="mso-fit-shape-to-text:t"/>
    </o:shapedefaults>
    <o:shapelayout v:ext="edit">
      <o:idmap v:ext="edit" data="1"/>
    </o:shapelayout>
  </w:shapeDefaults>
  <w:decimalSymbol w:val="."/>
  <w:listSeparator w:val=","/>
  <w14:docId w14:val="29E90A29"/>
  <w15:docId w15:val="{B5B2F943-DC58-49C3-88B7-93EEDE2E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57330"/>
    <w:pPr>
      <w:spacing w:line="288" w:lineRule="auto"/>
    </w:pPr>
    <w:rPr>
      <w:rFonts w:eastAsia="Times New Roman" w:cstheme="minorBidi"/>
      <w:sz w:val="24"/>
      <w:szCs w:val="22"/>
    </w:rPr>
  </w:style>
  <w:style w:type="paragraph" w:styleId="10">
    <w:name w:val="heading 1"/>
    <w:basedOn w:val="a0"/>
    <w:next w:val="a0"/>
    <w:link w:val="11"/>
    <w:uiPriority w:val="9"/>
    <w:qFormat/>
    <w:rsid w:val="00A57330"/>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
    <w:name w:val="heading 2"/>
    <w:basedOn w:val="a0"/>
    <w:next w:val="a0"/>
    <w:link w:val="20"/>
    <w:uiPriority w:val="9"/>
    <w:unhideWhenUsed/>
    <w:qFormat/>
    <w:rsid w:val="00A57330"/>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rsid w:val="00594983"/>
    <w:pPr>
      <w:keepNext/>
      <w:keepLines/>
      <w:spacing w:line="36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rsid w:val="00B43497"/>
    <w:pPr>
      <w:keepNext/>
      <w:keepLines/>
      <w:spacing w:before="200" w:afterLines="50"/>
      <w:outlineLvl w:val="3"/>
    </w:pPr>
    <w:rPr>
      <w:rFonts w:asciiTheme="majorHAnsi" w:eastAsiaTheme="majorEastAsia" w:hAnsiTheme="majorHAnsi" w:cstheme="majorBidi"/>
      <w:bCs/>
      <w:iCs/>
      <w:color w:val="F0A22E" w:themeColor="accent1"/>
    </w:rPr>
  </w:style>
  <w:style w:type="paragraph" w:styleId="5">
    <w:name w:val="heading 5"/>
    <w:basedOn w:val="a0"/>
    <w:next w:val="a0"/>
    <w:link w:val="50"/>
    <w:uiPriority w:val="9"/>
    <w:unhideWhenUsed/>
    <w:qFormat/>
    <w:rsid w:val="00A57330"/>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rsid w:val="00A57330"/>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rsid w:val="00A5733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A57330"/>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rsid w:val="00A57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rsid w:val="00A57330"/>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rsid w:val="00A57330"/>
    <w:pPr>
      <w:spacing w:line="240" w:lineRule="auto"/>
    </w:pPr>
    <w:rPr>
      <w:b/>
      <w:bCs/>
      <w:color w:val="F0A22E" w:themeColor="accent1"/>
      <w:sz w:val="18"/>
      <w:szCs w:val="18"/>
    </w:rPr>
  </w:style>
  <w:style w:type="paragraph" w:styleId="a5">
    <w:name w:val="Body Text"/>
    <w:basedOn w:val="a0"/>
    <w:link w:val="a6"/>
    <w:unhideWhenUsed/>
    <w:qFormat/>
    <w:rsid w:val="00A57330"/>
    <w:pPr>
      <w:spacing w:after="120"/>
    </w:pPr>
  </w:style>
  <w:style w:type="paragraph" w:styleId="TOC5">
    <w:name w:val="toc 5"/>
    <w:basedOn w:val="a0"/>
    <w:next w:val="a0"/>
    <w:uiPriority w:val="39"/>
    <w:unhideWhenUsed/>
    <w:qFormat/>
    <w:rsid w:val="00A57330"/>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rsid w:val="00A57330"/>
    <w:pPr>
      <w:ind w:leftChars="400" w:left="840"/>
    </w:pPr>
  </w:style>
  <w:style w:type="paragraph" w:styleId="TOC8">
    <w:name w:val="toc 8"/>
    <w:basedOn w:val="a0"/>
    <w:next w:val="a0"/>
    <w:uiPriority w:val="39"/>
    <w:unhideWhenUsed/>
    <w:rsid w:val="00A57330"/>
    <w:pPr>
      <w:widowControl w:val="0"/>
      <w:spacing w:line="240" w:lineRule="auto"/>
      <w:ind w:leftChars="1400" w:left="2940"/>
      <w:jc w:val="both"/>
    </w:pPr>
    <w:rPr>
      <w:rFonts w:asciiTheme="minorHAnsi" w:eastAsiaTheme="minorEastAsia" w:hAnsiTheme="minorHAnsi"/>
      <w:kern w:val="2"/>
      <w:sz w:val="21"/>
    </w:rPr>
  </w:style>
  <w:style w:type="paragraph" w:styleId="a7">
    <w:name w:val="Balloon Text"/>
    <w:basedOn w:val="a0"/>
    <w:link w:val="a8"/>
    <w:uiPriority w:val="99"/>
    <w:unhideWhenUsed/>
    <w:qFormat/>
    <w:rsid w:val="00A57330"/>
    <w:pPr>
      <w:spacing w:line="240" w:lineRule="auto"/>
    </w:pPr>
    <w:rPr>
      <w:sz w:val="18"/>
      <w:szCs w:val="18"/>
    </w:rPr>
  </w:style>
  <w:style w:type="paragraph" w:styleId="a9">
    <w:name w:val="footer"/>
    <w:basedOn w:val="a0"/>
    <w:link w:val="aa"/>
    <w:uiPriority w:val="99"/>
    <w:unhideWhenUsed/>
    <w:qFormat/>
    <w:rsid w:val="00A57330"/>
    <w:pPr>
      <w:tabs>
        <w:tab w:val="center" w:pos="4153"/>
        <w:tab w:val="right" w:pos="8306"/>
      </w:tabs>
      <w:snapToGrid w:val="0"/>
      <w:spacing w:line="240" w:lineRule="auto"/>
    </w:pPr>
    <w:rPr>
      <w:sz w:val="18"/>
      <w:szCs w:val="18"/>
    </w:rPr>
  </w:style>
  <w:style w:type="paragraph" w:styleId="ab">
    <w:name w:val="header"/>
    <w:basedOn w:val="a0"/>
    <w:link w:val="ac"/>
    <w:uiPriority w:val="99"/>
    <w:unhideWhenUsed/>
    <w:qFormat/>
    <w:rsid w:val="00A57330"/>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rsid w:val="00A57330"/>
  </w:style>
  <w:style w:type="paragraph" w:styleId="TOC4">
    <w:name w:val="toc 4"/>
    <w:basedOn w:val="a0"/>
    <w:next w:val="a0"/>
    <w:uiPriority w:val="39"/>
    <w:unhideWhenUsed/>
    <w:qFormat/>
    <w:rsid w:val="00A57330"/>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d"/>
    <w:uiPriority w:val="11"/>
    <w:qFormat/>
    <w:rsid w:val="00A57330"/>
    <w:pPr>
      <w:numPr>
        <w:numId w:val="1"/>
      </w:numPr>
    </w:pPr>
    <w:rPr>
      <w:rFonts w:eastAsiaTheme="minorEastAsia" w:cstheme="majorBidi"/>
      <w:iCs/>
      <w:spacing w:val="15"/>
      <w:szCs w:val="24"/>
    </w:rPr>
  </w:style>
  <w:style w:type="paragraph" w:styleId="TOC6">
    <w:name w:val="toc 6"/>
    <w:basedOn w:val="a0"/>
    <w:next w:val="a0"/>
    <w:uiPriority w:val="39"/>
    <w:unhideWhenUsed/>
    <w:qFormat/>
    <w:rsid w:val="00A57330"/>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rsid w:val="00A57330"/>
    <w:pPr>
      <w:ind w:leftChars="200" w:left="420"/>
    </w:pPr>
  </w:style>
  <w:style w:type="paragraph" w:styleId="TOC9">
    <w:name w:val="toc 9"/>
    <w:basedOn w:val="a0"/>
    <w:next w:val="a0"/>
    <w:uiPriority w:val="39"/>
    <w:unhideWhenUsed/>
    <w:qFormat/>
    <w:rsid w:val="00A57330"/>
    <w:pPr>
      <w:widowControl w:val="0"/>
      <w:spacing w:line="240" w:lineRule="auto"/>
      <w:ind w:leftChars="1600" w:left="3360"/>
      <w:jc w:val="both"/>
    </w:pPr>
    <w:rPr>
      <w:rFonts w:asciiTheme="minorHAnsi" w:eastAsiaTheme="minorEastAsia" w:hAnsiTheme="minorHAnsi"/>
      <w:kern w:val="2"/>
      <w:sz w:val="21"/>
    </w:rPr>
  </w:style>
  <w:style w:type="paragraph" w:styleId="ae">
    <w:name w:val="Normal (Web)"/>
    <w:basedOn w:val="a0"/>
    <w:uiPriority w:val="99"/>
    <w:qFormat/>
    <w:rsid w:val="00A57330"/>
  </w:style>
  <w:style w:type="paragraph" w:styleId="af">
    <w:name w:val="Title"/>
    <w:basedOn w:val="a0"/>
    <w:next w:val="a0"/>
    <w:link w:val="af0"/>
    <w:uiPriority w:val="10"/>
    <w:qFormat/>
    <w:rsid w:val="00A57330"/>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1">
    <w:name w:val="Strong"/>
    <w:basedOn w:val="af0"/>
    <w:uiPriority w:val="22"/>
    <w:qFormat/>
    <w:rsid w:val="00A57330"/>
    <w:rPr>
      <w:rFonts w:asciiTheme="majorHAnsi" w:eastAsia="Courier New" w:hAnsiTheme="majorHAnsi" w:cstheme="majorBidi"/>
      <w:b w:val="0"/>
      <w:bCs/>
      <w:color w:val="C77C0E" w:themeColor="accent1" w:themeShade="BF"/>
      <w:spacing w:val="5"/>
      <w:kern w:val="28"/>
      <w:sz w:val="32"/>
      <w:szCs w:val="52"/>
    </w:rPr>
  </w:style>
  <w:style w:type="character" w:customStyle="1" w:styleId="af0">
    <w:name w:val="标题 字符"/>
    <w:basedOn w:val="a1"/>
    <w:link w:val="af"/>
    <w:uiPriority w:val="10"/>
    <w:qFormat/>
    <w:rsid w:val="00A57330"/>
    <w:rPr>
      <w:rFonts w:ascii="Times New Roman" w:eastAsiaTheme="majorEastAsia" w:hAnsi="Times New Roman" w:cstheme="majorBidi"/>
      <w:b/>
      <w:color w:val="7030A0"/>
      <w:spacing w:val="5"/>
      <w:kern w:val="28"/>
      <w:sz w:val="52"/>
      <w:szCs w:val="52"/>
    </w:rPr>
  </w:style>
  <w:style w:type="character" w:styleId="af2">
    <w:name w:val="FollowedHyperlink"/>
    <w:basedOn w:val="a1"/>
    <w:unhideWhenUsed/>
    <w:qFormat/>
    <w:rsid w:val="00A57330"/>
    <w:rPr>
      <w:color w:val="FFC42F" w:themeColor="followedHyperlink"/>
      <w:u w:val="single"/>
    </w:rPr>
  </w:style>
  <w:style w:type="character" w:styleId="af3">
    <w:name w:val="Emphasis"/>
    <w:basedOn w:val="a1"/>
    <w:uiPriority w:val="20"/>
    <w:qFormat/>
    <w:rsid w:val="00A57330"/>
    <w:rPr>
      <w:i/>
      <w:iCs/>
    </w:rPr>
  </w:style>
  <w:style w:type="character" w:styleId="af4">
    <w:name w:val="Hyperlink"/>
    <w:basedOn w:val="a1"/>
    <w:uiPriority w:val="99"/>
    <w:qFormat/>
    <w:rsid w:val="00A57330"/>
    <w:rPr>
      <w:color w:val="0000FF"/>
      <w:u w:val="single"/>
    </w:rPr>
  </w:style>
  <w:style w:type="table" w:styleId="af5">
    <w:name w:val="Table Grid"/>
    <w:basedOn w:val="a2"/>
    <w:uiPriority w:val="39"/>
    <w:qFormat/>
    <w:rsid w:val="00A5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sid w:val="00594983"/>
    <w:rPr>
      <w:rFonts w:asciiTheme="majorHAnsi" w:eastAsiaTheme="majorEastAsia" w:hAnsiTheme="majorHAnsi" w:cstheme="majorBidi"/>
      <w:b/>
      <w:bCs/>
      <w:color w:val="92D050"/>
      <w:sz w:val="32"/>
      <w:szCs w:val="22"/>
    </w:rPr>
  </w:style>
  <w:style w:type="character" w:customStyle="1" w:styleId="40">
    <w:name w:val="标题 4 字符"/>
    <w:basedOn w:val="a1"/>
    <w:link w:val="4"/>
    <w:uiPriority w:val="9"/>
    <w:qFormat/>
    <w:rsid w:val="00B43497"/>
    <w:rPr>
      <w:rFonts w:asciiTheme="majorHAnsi" w:eastAsiaTheme="majorEastAsia" w:hAnsiTheme="majorHAnsi" w:cstheme="majorBidi"/>
      <w:bCs/>
      <w:iCs/>
      <w:color w:val="F0A22E" w:themeColor="accent1"/>
      <w:sz w:val="24"/>
      <w:szCs w:val="22"/>
    </w:rPr>
  </w:style>
  <w:style w:type="character" w:customStyle="1" w:styleId="50">
    <w:name w:val="标题 5 字符"/>
    <w:basedOn w:val="a1"/>
    <w:link w:val="5"/>
    <w:uiPriority w:val="9"/>
    <w:semiHidden/>
    <w:qFormat/>
    <w:rsid w:val="00A57330"/>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sid w:val="00A57330"/>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sid w:val="00A57330"/>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sid w:val="00A57330"/>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sid w:val="00A57330"/>
    <w:rPr>
      <w:rFonts w:asciiTheme="majorHAnsi" w:eastAsiaTheme="majorEastAsia" w:hAnsiTheme="majorHAnsi" w:cstheme="majorBidi"/>
      <w:i/>
      <w:iCs/>
      <w:color w:val="404040" w:themeColor="text1" w:themeTint="BF"/>
      <w:sz w:val="20"/>
      <w:szCs w:val="20"/>
    </w:rPr>
  </w:style>
  <w:style w:type="character" w:customStyle="1" w:styleId="11">
    <w:name w:val="标题 1 字符"/>
    <w:basedOn w:val="a1"/>
    <w:link w:val="10"/>
    <w:uiPriority w:val="9"/>
    <w:qFormat/>
    <w:rsid w:val="00A57330"/>
    <w:rPr>
      <w:rFonts w:asciiTheme="majorHAnsi" w:eastAsiaTheme="majorEastAsia" w:hAnsiTheme="majorHAnsi" w:cstheme="majorBidi"/>
      <w:b/>
      <w:bCs/>
      <w:color w:val="C77C0E" w:themeColor="accent1" w:themeShade="BF"/>
      <w:sz w:val="36"/>
      <w:szCs w:val="28"/>
    </w:rPr>
  </w:style>
  <w:style w:type="character" w:customStyle="1" w:styleId="20">
    <w:name w:val="标题 2 字符"/>
    <w:basedOn w:val="a1"/>
    <w:link w:val="2"/>
    <w:uiPriority w:val="9"/>
    <w:qFormat/>
    <w:rsid w:val="00A57330"/>
    <w:rPr>
      <w:rFonts w:asciiTheme="majorHAnsi" w:eastAsiaTheme="majorEastAsia" w:hAnsiTheme="majorHAnsi" w:cstheme="majorBidi"/>
      <w:b/>
      <w:bCs/>
      <w:color w:val="00B0F0"/>
      <w:sz w:val="36"/>
      <w:szCs w:val="26"/>
    </w:rPr>
  </w:style>
  <w:style w:type="character" w:customStyle="1" w:styleId="ad">
    <w:name w:val="副标题 字符"/>
    <w:basedOn w:val="a1"/>
    <w:link w:val="a"/>
    <w:uiPriority w:val="11"/>
    <w:qFormat/>
    <w:rsid w:val="00A57330"/>
    <w:rPr>
      <w:rFonts w:eastAsiaTheme="minorEastAsia" w:cstheme="majorBidi"/>
      <w:iCs/>
      <w:spacing w:val="15"/>
      <w:sz w:val="24"/>
      <w:szCs w:val="24"/>
    </w:rPr>
  </w:style>
  <w:style w:type="paragraph" w:customStyle="1" w:styleId="1">
    <w:name w:val="无间隔1"/>
    <w:basedOn w:val="a5"/>
    <w:link w:val="Char"/>
    <w:uiPriority w:val="1"/>
    <w:qFormat/>
    <w:rsid w:val="00A57330"/>
    <w:pPr>
      <w:numPr>
        <w:numId w:val="2"/>
      </w:numPr>
      <w:spacing w:after="0"/>
    </w:pPr>
  </w:style>
  <w:style w:type="paragraph" w:customStyle="1" w:styleId="12">
    <w:name w:val="列出段落1"/>
    <w:basedOn w:val="a0"/>
    <w:uiPriority w:val="34"/>
    <w:qFormat/>
    <w:rsid w:val="00A57330"/>
    <w:pPr>
      <w:ind w:left="720"/>
      <w:contextualSpacing/>
    </w:pPr>
  </w:style>
  <w:style w:type="paragraph" w:customStyle="1" w:styleId="13">
    <w:name w:val="引用1"/>
    <w:basedOn w:val="a0"/>
    <w:next w:val="a0"/>
    <w:link w:val="Char0"/>
    <w:uiPriority w:val="29"/>
    <w:qFormat/>
    <w:rsid w:val="00A57330"/>
    <w:rPr>
      <w:i/>
      <w:iCs/>
      <w:color w:val="000000" w:themeColor="text1"/>
    </w:rPr>
  </w:style>
  <w:style w:type="character" w:customStyle="1" w:styleId="Char0">
    <w:name w:val="引用 Char"/>
    <w:basedOn w:val="a1"/>
    <w:link w:val="13"/>
    <w:uiPriority w:val="29"/>
    <w:qFormat/>
    <w:rsid w:val="00A57330"/>
    <w:rPr>
      <w:i/>
      <w:iCs/>
      <w:color w:val="000000" w:themeColor="text1"/>
    </w:rPr>
  </w:style>
  <w:style w:type="paragraph" w:customStyle="1" w:styleId="14">
    <w:name w:val="明显引用1"/>
    <w:basedOn w:val="a0"/>
    <w:next w:val="a0"/>
    <w:link w:val="Char1"/>
    <w:uiPriority w:val="30"/>
    <w:qFormat/>
    <w:rsid w:val="00A57330"/>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sid w:val="00A57330"/>
    <w:rPr>
      <w:b/>
      <w:bCs/>
      <w:i/>
      <w:iCs/>
      <w:color w:val="F0A22E" w:themeColor="accent1"/>
    </w:rPr>
  </w:style>
  <w:style w:type="character" w:customStyle="1" w:styleId="15">
    <w:name w:val="不明显强调1"/>
    <w:basedOn w:val="af3"/>
    <w:uiPriority w:val="19"/>
    <w:qFormat/>
    <w:rsid w:val="00A57330"/>
    <w:rPr>
      <w:i w:val="0"/>
      <w:iCs w:val="0"/>
      <w:color w:val="7F7F7F" w:themeColor="text1" w:themeTint="80"/>
    </w:rPr>
  </w:style>
  <w:style w:type="character" w:customStyle="1" w:styleId="16">
    <w:name w:val="明显强调1"/>
    <w:basedOn w:val="a1"/>
    <w:uiPriority w:val="21"/>
    <w:qFormat/>
    <w:rsid w:val="00A57330"/>
    <w:rPr>
      <w:b/>
      <w:bCs/>
      <w:i/>
      <w:iCs/>
      <w:color w:val="F0A22E" w:themeColor="accent1"/>
    </w:rPr>
  </w:style>
  <w:style w:type="character" w:customStyle="1" w:styleId="17">
    <w:name w:val="不明显参考1"/>
    <w:basedOn w:val="a1"/>
    <w:uiPriority w:val="31"/>
    <w:qFormat/>
    <w:rsid w:val="00A57330"/>
    <w:rPr>
      <w:smallCaps/>
      <w:color w:val="A5644E" w:themeColor="accent2"/>
      <w:u w:val="single"/>
    </w:rPr>
  </w:style>
  <w:style w:type="character" w:customStyle="1" w:styleId="18">
    <w:name w:val="明显参考1"/>
    <w:basedOn w:val="a1"/>
    <w:uiPriority w:val="32"/>
    <w:qFormat/>
    <w:rsid w:val="00A57330"/>
    <w:rPr>
      <w:b/>
      <w:bCs/>
      <w:smallCaps/>
      <w:color w:val="A5644E" w:themeColor="accent2"/>
      <w:spacing w:val="5"/>
      <w:u w:val="single"/>
    </w:rPr>
  </w:style>
  <w:style w:type="character" w:customStyle="1" w:styleId="19">
    <w:name w:val="书籍标题1"/>
    <w:basedOn w:val="a1"/>
    <w:uiPriority w:val="33"/>
    <w:qFormat/>
    <w:rsid w:val="00A57330"/>
    <w:rPr>
      <w:b/>
      <w:bCs/>
      <w:smallCaps/>
      <w:spacing w:val="5"/>
    </w:rPr>
  </w:style>
  <w:style w:type="paragraph" w:customStyle="1" w:styleId="TOC10">
    <w:name w:val="TOC 标题1"/>
    <w:basedOn w:val="10"/>
    <w:next w:val="a0"/>
    <w:uiPriority w:val="39"/>
    <w:unhideWhenUsed/>
    <w:qFormat/>
    <w:rsid w:val="00A57330"/>
    <w:pPr>
      <w:outlineLvl w:val="9"/>
    </w:pPr>
  </w:style>
  <w:style w:type="character" w:customStyle="1" w:styleId="Char">
    <w:name w:val="无间隔 Char"/>
    <w:basedOn w:val="a1"/>
    <w:link w:val="1"/>
    <w:uiPriority w:val="1"/>
    <w:qFormat/>
    <w:rsid w:val="00A57330"/>
    <w:rPr>
      <w:rFonts w:ascii="Times New Roman" w:eastAsia="Times New Roman" w:hAnsi="Times New Roman"/>
      <w:sz w:val="24"/>
    </w:rPr>
  </w:style>
  <w:style w:type="character" w:customStyle="1" w:styleId="a6">
    <w:name w:val="正文文本 字符"/>
    <w:basedOn w:val="a1"/>
    <w:link w:val="a5"/>
    <w:qFormat/>
    <w:rsid w:val="00A57330"/>
    <w:rPr>
      <w:rFonts w:ascii="Times New Roman" w:eastAsia="Times New Roman" w:hAnsi="Times New Roman"/>
      <w:sz w:val="24"/>
    </w:rPr>
  </w:style>
  <w:style w:type="character" w:customStyle="1" w:styleId="a8">
    <w:name w:val="批注框文本 字符"/>
    <w:basedOn w:val="a1"/>
    <w:link w:val="a7"/>
    <w:uiPriority w:val="99"/>
    <w:semiHidden/>
    <w:qFormat/>
    <w:rsid w:val="00A57330"/>
    <w:rPr>
      <w:rFonts w:ascii="Times New Roman" w:eastAsia="Times New Roman" w:hAnsi="Times New Roman"/>
      <w:sz w:val="18"/>
      <w:szCs w:val="18"/>
    </w:rPr>
  </w:style>
  <w:style w:type="character" w:customStyle="1" w:styleId="keyword">
    <w:name w:val="keyword"/>
    <w:basedOn w:val="a1"/>
    <w:qFormat/>
    <w:rsid w:val="00A57330"/>
  </w:style>
  <w:style w:type="character" w:customStyle="1" w:styleId="copied">
    <w:name w:val="copied"/>
    <w:basedOn w:val="a1"/>
    <w:qFormat/>
    <w:rsid w:val="00A57330"/>
  </w:style>
  <w:style w:type="character" w:customStyle="1" w:styleId="apple-converted-space">
    <w:name w:val="apple-converted-space"/>
    <w:basedOn w:val="a1"/>
    <w:qFormat/>
    <w:rsid w:val="00A57330"/>
  </w:style>
  <w:style w:type="character" w:customStyle="1" w:styleId="inactive">
    <w:name w:val="inactive"/>
    <w:basedOn w:val="a1"/>
    <w:qFormat/>
    <w:rsid w:val="00A57330"/>
  </w:style>
  <w:style w:type="character" w:customStyle="1" w:styleId="ac">
    <w:name w:val="页眉 字符"/>
    <w:basedOn w:val="a1"/>
    <w:link w:val="ab"/>
    <w:uiPriority w:val="99"/>
    <w:qFormat/>
    <w:rsid w:val="00A57330"/>
    <w:rPr>
      <w:rFonts w:ascii="Times New Roman" w:eastAsia="Times New Roman" w:hAnsi="Times New Roman"/>
      <w:sz w:val="18"/>
      <w:szCs w:val="18"/>
    </w:rPr>
  </w:style>
  <w:style w:type="character" w:customStyle="1" w:styleId="aa">
    <w:name w:val="页脚 字符"/>
    <w:basedOn w:val="a1"/>
    <w:link w:val="a9"/>
    <w:uiPriority w:val="99"/>
    <w:qFormat/>
    <w:rsid w:val="00A57330"/>
    <w:rPr>
      <w:rFonts w:ascii="Times New Roman" w:eastAsia="Times New Roman" w:hAnsi="Times New Roman"/>
      <w:sz w:val="18"/>
      <w:szCs w:val="18"/>
    </w:rPr>
  </w:style>
  <w:style w:type="character" w:customStyle="1" w:styleId="sc161">
    <w:name w:val="sc161"/>
    <w:basedOn w:val="a1"/>
    <w:qFormat/>
    <w:rsid w:val="00A57330"/>
    <w:rPr>
      <w:rFonts w:ascii="Courier New" w:hAnsi="Courier New" w:cs="Courier New" w:hint="default"/>
      <w:color w:val="8000FF"/>
      <w:sz w:val="20"/>
      <w:szCs w:val="20"/>
    </w:rPr>
  </w:style>
  <w:style w:type="character" w:customStyle="1" w:styleId="sc0">
    <w:name w:val="sc0"/>
    <w:basedOn w:val="a1"/>
    <w:qFormat/>
    <w:rsid w:val="00A57330"/>
    <w:rPr>
      <w:rFonts w:ascii="Courier New" w:hAnsi="Courier New" w:cs="Courier New" w:hint="default"/>
      <w:color w:val="000000"/>
      <w:sz w:val="20"/>
      <w:szCs w:val="20"/>
    </w:rPr>
  </w:style>
  <w:style w:type="character" w:customStyle="1" w:styleId="sc11">
    <w:name w:val="sc11"/>
    <w:basedOn w:val="a1"/>
    <w:qFormat/>
    <w:rsid w:val="00A57330"/>
    <w:rPr>
      <w:rFonts w:ascii="Courier New" w:hAnsi="Courier New" w:cs="Courier New" w:hint="default"/>
      <w:color w:val="000000"/>
      <w:sz w:val="20"/>
      <w:szCs w:val="20"/>
    </w:rPr>
  </w:style>
  <w:style w:type="character" w:customStyle="1" w:styleId="sc101">
    <w:name w:val="sc101"/>
    <w:basedOn w:val="a1"/>
    <w:qFormat/>
    <w:rsid w:val="00A57330"/>
    <w:rPr>
      <w:rFonts w:ascii="Courier New" w:hAnsi="Courier New" w:cs="Courier New" w:hint="default"/>
      <w:b/>
      <w:bCs/>
      <w:color w:val="000080"/>
      <w:sz w:val="20"/>
      <w:szCs w:val="20"/>
    </w:rPr>
  </w:style>
  <w:style w:type="character" w:customStyle="1" w:styleId="sc41">
    <w:name w:val="sc41"/>
    <w:basedOn w:val="a1"/>
    <w:qFormat/>
    <w:rsid w:val="00A57330"/>
    <w:rPr>
      <w:rFonts w:ascii="Courier New" w:hAnsi="Courier New" w:cs="Courier New" w:hint="default"/>
      <w:color w:val="FF8000"/>
      <w:sz w:val="20"/>
      <w:szCs w:val="20"/>
    </w:rPr>
  </w:style>
  <w:style w:type="character" w:customStyle="1" w:styleId="sc21">
    <w:name w:val="sc21"/>
    <w:basedOn w:val="a1"/>
    <w:qFormat/>
    <w:rsid w:val="00A57330"/>
    <w:rPr>
      <w:rFonts w:ascii="Courier New" w:hAnsi="Courier New" w:cs="Courier New" w:hint="default"/>
      <w:color w:val="008000"/>
      <w:sz w:val="20"/>
      <w:szCs w:val="20"/>
    </w:rPr>
  </w:style>
  <w:style w:type="character" w:customStyle="1" w:styleId="sc51">
    <w:name w:val="sc51"/>
    <w:basedOn w:val="a1"/>
    <w:qFormat/>
    <w:rsid w:val="00A57330"/>
    <w:rPr>
      <w:rFonts w:ascii="Courier New" w:hAnsi="Courier New" w:cs="Courier New" w:hint="default"/>
      <w:b/>
      <w:bCs/>
      <w:color w:val="0000FF"/>
      <w:sz w:val="20"/>
      <w:szCs w:val="20"/>
    </w:rPr>
  </w:style>
  <w:style w:type="paragraph" w:customStyle="1" w:styleId="21">
    <w:name w:val="列出段落2"/>
    <w:basedOn w:val="a0"/>
    <w:uiPriority w:val="34"/>
    <w:qFormat/>
    <w:rsid w:val="00A57330"/>
    <w:pPr>
      <w:ind w:firstLineChars="200" w:firstLine="420"/>
    </w:pPr>
  </w:style>
  <w:style w:type="paragraph" w:styleId="TOC">
    <w:name w:val="TOC Heading"/>
    <w:basedOn w:val="10"/>
    <w:next w:val="a0"/>
    <w:uiPriority w:val="39"/>
    <w:unhideWhenUsed/>
    <w:qFormat/>
    <w:rsid w:val="00E673DF"/>
    <w:pPr>
      <w:spacing w:before="340" w:after="330" w:line="578" w:lineRule="auto"/>
      <w:jc w:val="left"/>
      <w:outlineLvl w:val="9"/>
    </w:pPr>
    <w:rPr>
      <w:rFonts w:ascii="Times New Roman" w:eastAsia="Times New Roman" w:hAnsi="Times New Roman" w:cstheme="minorBidi"/>
      <w:color w:val="auto"/>
      <w:kern w:val="44"/>
      <w:sz w:val="44"/>
      <w:szCs w:val="44"/>
    </w:rPr>
  </w:style>
  <w:style w:type="paragraph" w:styleId="af6">
    <w:name w:val="List Paragraph"/>
    <w:basedOn w:val="a0"/>
    <w:uiPriority w:val="34"/>
    <w:qFormat/>
    <w:rsid w:val="00E673DF"/>
    <w:pPr>
      <w:widowControl w:val="0"/>
      <w:spacing w:line="240" w:lineRule="auto"/>
      <w:ind w:firstLineChars="200" w:firstLine="420"/>
      <w:jc w:val="both"/>
    </w:pPr>
    <w:rPr>
      <w:rFonts w:asciiTheme="minorHAnsi" w:eastAsiaTheme="minorEastAsia" w:hAnsiTheme="minorHAnsi"/>
      <w:kern w:val="2"/>
      <w:sz w:val="21"/>
    </w:rPr>
  </w:style>
  <w:style w:type="table" w:customStyle="1" w:styleId="1-21">
    <w:name w:val="网格表 1 浅色 - 着色 21"/>
    <w:basedOn w:val="a2"/>
    <w:uiPriority w:val="46"/>
    <w:rsid w:val="00E673DF"/>
    <w:rPr>
      <w:rFonts w:asciiTheme="minorHAnsi" w:eastAsiaTheme="minorEastAsia" w:hAnsiTheme="minorHAnsi" w:cstheme="minorBidi"/>
      <w:kern w:val="2"/>
      <w:sz w:val="21"/>
      <w:szCs w:val="22"/>
    </w:r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customStyle="1" w:styleId="1a">
    <w:name w:val="普通(网站)1"/>
    <w:basedOn w:val="a0"/>
    <w:rsid w:val="00E673DF"/>
    <w:pPr>
      <w:widowControl w:val="0"/>
      <w:spacing w:before="100" w:beforeAutospacing="1" w:after="100" w:afterAutospacing="1" w:line="240" w:lineRule="auto"/>
      <w:jc w:val="both"/>
    </w:pPr>
    <w:rPr>
      <w:rFonts w:ascii="宋体" w:eastAsia="宋体" w:hAnsi="宋体" w:cs="Times New Roman"/>
      <w:szCs w:val="24"/>
    </w:rPr>
  </w:style>
  <w:style w:type="character" w:customStyle="1" w:styleId="apple-tab-span">
    <w:name w:val="apple-tab-span"/>
    <w:basedOn w:val="a1"/>
    <w:rsid w:val="00E673DF"/>
  </w:style>
  <w:style w:type="paragraph" w:customStyle="1" w:styleId="xg1">
    <w:name w:val="xg1"/>
    <w:basedOn w:val="a0"/>
    <w:rsid w:val="00E673DF"/>
    <w:pPr>
      <w:spacing w:before="100" w:beforeAutospacing="1" w:after="100" w:afterAutospacing="1" w:line="240" w:lineRule="auto"/>
    </w:pPr>
    <w:rPr>
      <w:rFonts w:ascii="宋体" w:eastAsia="宋体" w:hAnsi="宋体" w:cs="宋体"/>
      <w:szCs w:val="24"/>
    </w:rPr>
  </w:style>
  <w:style w:type="character" w:customStyle="1" w:styleId="sc91">
    <w:name w:val="sc91"/>
    <w:basedOn w:val="a1"/>
    <w:rsid w:val="00E673DF"/>
    <w:rPr>
      <w:rFonts w:ascii="Courier New" w:hAnsi="Courier New" w:cs="Courier New" w:hint="default"/>
      <w:color w:val="804000"/>
      <w:sz w:val="20"/>
      <w:szCs w:val="20"/>
    </w:rPr>
  </w:style>
  <w:style w:type="character" w:customStyle="1" w:styleId="sc61">
    <w:name w:val="sc61"/>
    <w:basedOn w:val="a1"/>
    <w:rsid w:val="00E673DF"/>
    <w:rPr>
      <w:rFonts w:ascii="Courier New" w:hAnsi="Courier New" w:cs="Courier New" w:hint="default"/>
      <w:color w:val="808080"/>
      <w:sz w:val="20"/>
      <w:szCs w:val="20"/>
    </w:rPr>
  </w:style>
  <w:style w:type="character" w:customStyle="1" w:styleId="1b">
    <w:name w:val="未处理的提及1"/>
    <w:basedOn w:val="a1"/>
    <w:uiPriority w:val="99"/>
    <w:semiHidden/>
    <w:unhideWhenUsed/>
    <w:rsid w:val="003D151A"/>
    <w:rPr>
      <w:color w:val="808080"/>
      <w:shd w:val="clear" w:color="auto" w:fill="E6E6E6"/>
    </w:rPr>
  </w:style>
  <w:style w:type="table" w:customStyle="1" w:styleId="TableNormal">
    <w:name w:val="Table Normal"/>
    <w:uiPriority w:val="2"/>
    <w:semiHidden/>
    <w:unhideWhenUsed/>
    <w:qFormat/>
    <w:rsid w:val="00DA331F"/>
    <w:pPr>
      <w:widowControl w:val="0"/>
    </w:pPr>
    <w:rPr>
      <w:rFonts w:ascii="Calibri" w:hAnsi="Calibri"/>
      <w:sz w:val="22"/>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44504"/>
    <w:pPr>
      <w:widowControl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fontstyle01">
    <w:name w:val="fontstyle01"/>
    <w:basedOn w:val="a1"/>
    <w:rsid w:val="002627BE"/>
    <w:rPr>
      <w:rFonts w:ascii="宋体" w:eastAsia="宋体" w:hAnsi="宋体" w:hint="eastAsia"/>
      <w:b w:val="0"/>
      <w:bCs w:val="0"/>
      <w:i w:val="0"/>
      <w:iCs w:val="0"/>
      <w:color w:val="000000"/>
      <w:sz w:val="22"/>
      <w:szCs w:val="22"/>
    </w:rPr>
  </w:style>
  <w:style w:type="character" w:customStyle="1" w:styleId="fontstyle11">
    <w:name w:val="fontstyle11"/>
    <w:basedOn w:val="a1"/>
    <w:rsid w:val="002627BE"/>
    <w:rPr>
      <w:rFonts w:ascii="ArialMT" w:hAnsi="ArialMT" w:hint="default"/>
      <w:b w:val="0"/>
      <w:bCs w:val="0"/>
      <w:i w:val="0"/>
      <w:iCs w:val="0"/>
      <w:color w:val="000000"/>
      <w:sz w:val="22"/>
      <w:szCs w:val="22"/>
    </w:rPr>
  </w:style>
  <w:style w:type="character" w:customStyle="1" w:styleId="fontstyle21">
    <w:name w:val="fontstyle21"/>
    <w:basedOn w:val="a1"/>
    <w:rsid w:val="001A319F"/>
    <w:rPr>
      <w:rFonts w:ascii="宋体" w:eastAsia="宋体" w:hAnsi="宋体" w:hint="eastAsia"/>
      <w:b w:val="0"/>
      <w:bCs w:val="0"/>
      <w:i w:val="0"/>
      <w:iCs w:val="0"/>
      <w:color w:val="000000"/>
      <w:sz w:val="22"/>
      <w:szCs w:val="22"/>
    </w:rPr>
  </w:style>
  <w:style w:type="character" w:styleId="HTML">
    <w:name w:val="HTML Code"/>
    <w:basedOn w:val="a1"/>
    <w:uiPriority w:val="99"/>
    <w:semiHidden/>
    <w:unhideWhenUsed/>
    <w:rsid w:val="00FC255A"/>
    <w:rPr>
      <w:rFonts w:ascii="宋体" w:eastAsia="宋体" w:hAnsi="宋体" w:cs="宋体"/>
      <w:sz w:val="24"/>
      <w:szCs w:val="24"/>
    </w:rPr>
  </w:style>
  <w:style w:type="character" w:customStyle="1" w:styleId="sc31">
    <w:name w:val="sc31"/>
    <w:basedOn w:val="a1"/>
    <w:rsid w:val="00A0293C"/>
    <w:rPr>
      <w:rFonts w:ascii="Courier New" w:hAnsi="Courier New" w:cs="Courier New" w:hint="default"/>
      <w:color w:val="008080"/>
      <w:sz w:val="20"/>
      <w:szCs w:val="20"/>
    </w:rPr>
  </w:style>
  <w:style w:type="character" w:customStyle="1" w:styleId="sc12">
    <w:name w:val="sc12"/>
    <w:basedOn w:val="a1"/>
    <w:rsid w:val="00A0293C"/>
    <w:rPr>
      <w:rFonts w:ascii="Courier New" w:hAnsi="Courier New" w:cs="Courier New" w:hint="default"/>
      <w:color w:val="008000"/>
      <w:sz w:val="20"/>
      <w:szCs w:val="20"/>
    </w:rPr>
  </w:style>
  <w:style w:type="paragraph" w:styleId="af7">
    <w:name w:val="Document Map"/>
    <w:basedOn w:val="a0"/>
    <w:link w:val="af8"/>
    <w:semiHidden/>
    <w:unhideWhenUsed/>
    <w:rsid w:val="00184DD9"/>
    <w:rPr>
      <w:rFonts w:ascii="宋体" w:eastAsia="宋体"/>
      <w:sz w:val="18"/>
      <w:szCs w:val="18"/>
    </w:rPr>
  </w:style>
  <w:style w:type="character" w:customStyle="1" w:styleId="af8">
    <w:name w:val="文档结构图 字符"/>
    <w:basedOn w:val="a1"/>
    <w:link w:val="af7"/>
    <w:semiHidden/>
    <w:rsid w:val="00184DD9"/>
    <w:rPr>
      <w:rFonts w:ascii="宋体" w:cstheme="minorBidi"/>
      <w:sz w:val="18"/>
      <w:szCs w:val="18"/>
    </w:rPr>
  </w:style>
  <w:style w:type="character" w:customStyle="1" w:styleId="sc181">
    <w:name w:val="sc181"/>
    <w:basedOn w:val="a1"/>
    <w:rsid w:val="00D30F29"/>
    <w:rPr>
      <w:rFonts w:ascii="Courier New" w:hAnsi="Courier New" w:cs="Courier New" w:hint="default"/>
      <w:color w:val="008080"/>
      <w:sz w:val="20"/>
      <w:szCs w:val="20"/>
    </w:rPr>
  </w:style>
  <w:style w:type="character" w:customStyle="1" w:styleId="sc671">
    <w:name w:val="sc671"/>
    <w:basedOn w:val="a1"/>
    <w:rsid w:val="00D30F29"/>
    <w:rPr>
      <w:rFonts w:ascii="Courier New" w:hAnsi="Courier New" w:cs="Courier New" w:hint="default"/>
      <w:color w:val="008080"/>
      <w:sz w:val="20"/>
      <w:szCs w:val="20"/>
      <w:u w:val="single"/>
    </w:rPr>
  </w:style>
  <w:style w:type="paragraph" w:styleId="af9">
    <w:name w:val="Intense Quote"/>
    <w:basedOn w:val="a0"/>
    <w:next w:val="a0"/>
    <w:link w:val="afa"/>
    <w:uiPriority w:val="30"/>
    <w:qFormat/>
    <w:rsid w:val="004C0E79"/>
    <w:pPr>
      <w:widowControl w:val="0"/>
      <w:pBdr>
        <w:top w:val="single" w:sz="4" w:space="10" w:color="F0A22E" w:themeColor="accent1"/>
        <w:bottom w:val="single" w:sz="4" w:space="10" w:color="F0A22E" w:themeColor="accent1"/>
      </w:pBdr>
      <w:spacing w:before="360" w:after="360" w:line="240" w:lineRule="auto"/>
      <w:ind w:left="864" w:right="864"/>
      <w:jc w:val="center"/>
    </w:pPr>
    <w:rPr>
      <w:rFonts w:asciiTheme="minorHAnsi" w:eastAsiaTheme="minorEastAsia" w:hAnsiTheme="minorHAnsi"/>
      <w:i/>
      <w:iCs/>
      <w:color w:val="F0A22E" w:themeColor="accent1"/>
      <w:kern w:val="2"/>
      <w:sz w:val="21"/>
    </w:rPr>
  </w:style>
  <w:style w:type="character" w:customStyle="1" w:styleId="afa">
    <w:name w:val="明显引用 字符"/>
    <w:basedOn w:val="a1"/>
    <w:link w:val="af9"/>
    <w:uiPriority w:val="30"/>
    <w:rsid w:val="004C0E79"/>
    <w:rPr>
      <w:rFonts w:asciiTheme="minorHAnsi" w:eastAsiaTheme="minorEastAsia" w:hAnsiTheme="minorHAnsi" w:cstheme="minorBidi"/>
      <w:i/>
      <w:iCs/>
      <w:color w:val="F0A22E" w:themeColor="accent1"/>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34064">
      <w:bodyDiv w:val="1"/>
      <w:marLeft w:val="0"/>
      <w:marRight w:val="0"/>
      <w:marTop w:val="0"/>
      <w:marBottom w:val="0"/>
      <w:divBdr>
        <w:top w:val="none" w:sz="0" w:space="0" w:color="auto"/>
        <w:left w:val="none" w:sz="0" w:space="0" w:color="auto"/>
        <w:bottom w:val="none" w:sz="0" w:space="0" w:color="auto"/>
        <w:right w:val="none" w:sz="0" w:space="0" w:color="auto"/>
      </w:divBdr>
      <w:divsChild>
        <w:div w:id="628047810">
          <w:marLeft w:val="0"/>
          <w:marRight w:val="0"/>
          <w:marTop w:val="0"/>
          <w:marBottom w:val="0"/>
          <w:divBdr>
            <w:top w:val="none" w:sz="0" w:space="0" w:color="auto"/>
            <w:left w:val="none" w:sz="0" w:space="0" w:color="auto"/>
            <w:bottom w:val="none" w:sz="0" w:space="0" w:color="auto"/>
            <w:right w:val="none" w:sz="0" w:space="0" w:color="auto"/>
          </w:divBdr>
        </w:div>
      </w:divsChild>
    </w:div>
    <w:div w:id="279069909">
      <w:bodyDiv w:val="1"/>
      <w:marLeft w:val="0"/>
      <w:marRight w:val="0"/>
      <w:marTop w:val="0"/>
      <w:marBottom w:val="0"/>
      <w:divBdr>
        <w:top w:val="none" w:sz="0" w:space="0" w:color="auto"/>
        <w:left w:val="none" w:sz="0" w:space="0" w:color="auto"/>
        <w:bottom w:val="none" w:sz="0" w:space="0" w:color="auto"/>
        <w:right w:val="none" w:sz="0" w:space="0" w:color="auto"/>
      </w:divBdr>
      <w:divsChild>
        <w:div w:id="1960066653">
          <w:marLeft w:val="0"/>
          <w:marRight w:val="0"/>
          <w:marTop w:val="0"/>
          <w:marBottom w:val="0"/>
          <w:divBdr>
            <w:top w:val="none" w:sz="0" w:space="0" w:color="auto"/>
            <w:left w:val="none" w:sz="0" w:space="0" w:color="auto"/>
            <w:bottom w:val="none" w:sz="0" w:space="0" w:color="auto"/>
            <w:right w:val="none" w:sz="0" w:space="0" w:color="auto"/>
          </w:divBdr>
        </w:div>
      </w:divsChild>
    </w:div>
    <w:div w:id="280842603">
      <w:bodyDiv w:val="1"/>
      <w:marLeft w:val="0"/>
      <w:marRight w:val="0"/>
      <w:marTop w:val="0"/>
      <w:marBottom w:val="0"/>
      <w:divBdr>
        <w:top w:val="none" w:sz="0" w:space="0" w:color="auto"/>
        <w:left w:val="none" w:sz="0" w:space="0" w:color="auto"/>
        <w:bottom w:val="none" w:sz="0" w:space="0" w:color="auto"/>
        <w:right w:val="none" w:sz="0" w:space="0" w:color="auto"/>
      </w:divBdr>
      <w:divsChild>
        <w:div w:id="1397780815">
          <w:marLeft w:val="0"/>
          <w:marRight w:val="0"/>
          <w:marTop w:val="0"/>
          <w:marBottom w:val="0"/>
          <w:divBdr>
            <w:top w:val="none" w:sz="0" w:space="0" w:color="auto"/>
            <w:left w:val="none" w:sz="0" w:space="0" w:color="auto"/>
            <w:bottom w:val="none" w:sz="0" w:space="0" w:color="auto"/>
            <w:right w:val="none" w:sz="0" w:space="0" w:color="auto"/>
          </w:divBdr>
        </w:div>
      </w:divsChild>
    </w:div>
    <w:div w:id="287594606">
      <w:bodyDiv w:val="1"/>
      <w:marLeft w:val="0"/>
      <w:marRight w:val="0"/>
      <w:marTop w:val="0"/>
      <w:marBottom w:val="0"/>
      <w:divBdr>
        <w:top w:val="none" w:sz="0" w:space="0" w:color="auto"/>
        <w:left w:val="none" w:sz="0" w:space="0" w:color="auto"/>
        <w:bottom w:val="none" w:sz="0" w:space="0" w:color="auto"/>
        <w:right w:val="none" w:sz="0" w:space="0" w:color="auto"/>
      </w:divBdr>
      <w:divsChild>
        <w:div w:id="1599555673">
          <w:marLeft w:val="0"/>
          <w:marRight w:val="0"/>
          <w:marTop w:val="0"/>
          <w:marBottom w:val="0"/>
          <w:divBdr>
            <w:top w:val="none" w:sz="0" w:space="0" w:color="auto"/>
            <w:left w:val="none" w:sz="0" w:space="0" w:color="auto"/>
            <w:bottom w:val="none" w:sz="0" w:space="0" w:color="auto"/>
            <w:right w:val="none" w:sz="0" w:space="0" w:color="auto"/>
          </w:divBdr>
        </w:div>
      </w:divsChild>
    </w:div>
    <w:div w:id="319777336">
      <w:bodyDiv w:val="1"/>
      <w:marLeft w:val="0"/>
      <w:marRight w:val="0"/>
      <w:marTop w:val="0"/>
      <w:marBottom w:val="0"/>
      <w:divBdr>
        <w:top w:val="none" w:sz="0" w:space="0" w:color="auto"/>
        <w:left w:val="none" w:sz="0" w:space="0" w:color="auto"/>
        <w:bottom w:val="none" w:sz="0" w:space="0" w:color="auto"/>
        <w:right w:val="none" w:sz="0" w:space="0" w:color="auto"/>
      </w:divBdr>
      <w:divsChild>
        <w:div w:id="1272476217">
          <w:marLeft w:val="0"/>
          <w:marRight w:val="0"/>
          <w:marTop w:val="0"/>
          <w:marBottom w:val="0"/>
          <w:divBdr>
            <w:top w:val="none" w:sz="0" w:space="0" w:color="auto"/>
            <w:left w:val="none" w:sz="0" w:space="0" w:color="auto"/>
            <w:bottom w:val="none" w:sz="0" w:space="0" w:color="auto"/>
            <w:right w:val="none" w:sz="0" w:space="0" w:color="auto"/>
          </w:divBdr>
        </w:div>
      </w:divsChild>
    </w:div>
    <w:div w:id="320276164">
      <w:bodyDiv w:val="1"/>
      <w:marLeft w:val="0"/>
      <w:marRight w:val="0"/>
      <w:marTop w:val="0"/>
      <w:marBottom w:val="0"/>
      <w:divBdr>
        <w:top w:val="none" w:sz="0" w:space="0" w:color="auto"/>
        <w:left w:val="none" w:sz="0" w:space="0" w:color="auto"/>
        <w:bottom w:val="none" w:sz="0" w:space="0" w:color="auto"/>
        <w:right w:val="none" w:sz="0" w:space="0" w:color="auto"/>
      </w:divBdr>
      <w:divsChild>
        <w:div w:id="1562205614">
          <w:marLeft w:val="0"/>
          <w:marRight w:val="0"/>
          <w:marTop w:val="0"/>
          <w:marBottom w:val="0"/>
          <w:divBdr>
            <w:top w:val="none" w:sz="0" w:space="0" w:color="auto"/>
            <w:left w:val="none" w:sz="0" w:space="0" w:color="auto"/>
            <w:bottom w:val="none" w:sz="0" w:space="0" w:color="auto"/>
            <w:right w:val="none" w:sz="0" w:space="0" w:color="auto"/>
          </w:divBdr>
        </w:div>
      </w:divsChild>
    </w:div>
    <w:div w:id="326901229">
      <w:bodyDiv w:val="1"/>
      <w:marLeft w:val="0"/>
      <w:marRight w:val="0"/>
      <w:marTop w:val="0"/>
      <w:marBottom w:val="0"/>
      <w:divBdr>
        <w:top w:val="none" w:sz="0" w:space="0" w:color="auto"/>
        <w:left w:val="none" w:sz="0" w:space="0" w:color="auto"/>
        <w:bottom w:val="none" w:sz="0" w:space="0" w:color="auto"/>
        <w:right w:val="none" w:sz="0" w:space="0" w:color="auto"/>
      </w:divBdr>
    </w:div>
    <w:div w:id="558826803">
      <w:bodyDiv w:val="1"/>
      <w:marLeft w:val="0"/>
      <w:marRight w:val="0"/>
      <w:marTop w:val="0"/>
      <w:marBottom w:val="0"/>
      <w:divBdr>
        <w:top w:val="none" w:sz="0" w:space="0" w:color="auto"/>
        <w:left w:val="none" w:sz="0" w:space="0" w:color="auto"/>
        <w:bottom w:val="none" w:sz="0" w:space="0" w:color="auto"/>
        <w:right w:val="none" w:sz="0" w:space="0" w:color="auto"/>
      </w:divBdr>
    </w:div>
    <w:div w:id="74187648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53">
          <w:marLeft w:val="0"/>
          <w:marRight w:val="0"/>
          <w:marTop w:val="0"/>
          <w:marBottom w:val="0"/>
          <w:divBdr>
            <w:top w:val="none" w:sz="0" w:space="0" w:color="auto"/>
            <w:left w:val="none" w:sz="0" w:space="0" w:color="auto"/>
            <w:bottom w:val="none" w:sz="0" w:space="0" w:color="auto"/>
            <w:right w:val="none" w:sz="0" w:space="0" w:color="auto"/>
          </w:divBdr>
        </w:div>
      </w:divsChild>
    </w:div>
    <w:div w:id="795560570">
      <w:bodyDiv w:val="1"/>
      <w:marLeft w:val="0"/>
      <w:marRight w:val="0"/>
      <w:marTop w:val="0"/>
      <w:marBottom w:val="0"/>
      <w:divBdr>
        <w:top w:val="none" w:sz="0" w:space="0" w:color="auto"/>
        <w:left w:val="none" w:sz="0" w:space="0" w:color="auto"/>
        <w:bottom w:val="none" w:sz="0" w:space="0" w:color="auto"/>
        <w:right w:val="none" w:sz="0" w:space="0" w:color="auto"/>
      </w:divBdr>
      <w:divsChild>
        <w:div w:id="1753120374">
          <w:marLeft w:val="0"/>
          <w:marRight w:val="0"/>
          <w:marTop w:val="0"/>
          <w:marBottom w:val="0"/>
          <w:divBdr>
            <w:top w:val="none" w:sz="0" w:space="0" w:color="auto"/>
            <w:left w:val="none" w:sz="0" w:space="0" w:color="auto"/>
            <w:bottom w:val="none" w:sz="0" w:space="0" w:color="auto"/>
            <w:right w:val="none" w:sz="0" w:space="0" w:color="auto"/>
          </w:divBdr>
        </w:div>
      </w:divsChild>
    </w:div>
    <w:div w:id="837499955">
      <w:bodyDiv w:val="1"/>
      <w:marLeft w:val="0"/>
      <w:marRight w:val="0"/>
      <w:marTop w:val="0"/>
      <w:marBottom w:val="0"/>
      <w:divBdr>
        <w:top w:val="none" w:sz="0" w:space="0" w:color="auto"/>
        <w:left w:val="none" w:sz="0" w:space="0" w:color="auto"/>
        <w:bottom w:val="none" w:sz="0" w:space="0" w:color="auto"/>
        <w:right w:val="none" w:sz="0" w:space="0" w:color="auto"/>
      </w:divBdr>
      <w:divsChild>
        <w:div w:id="1844780209">
          <w:marLeft w:val="0"/>
          <w:marRight w:val="0"/>
          <w:marTop w:val="0"/>
          <w:marBottom w:val="0"/>
          <w:divBdr>
            <w:top w:val="none" w:sz="0" w:space="0" w:color="auto"/>
            <w:left w:val="none" w:sz="0" w:space="0" w:color="auto"/>
            <w:bottom w:val="none" w:sz="0" w:space="0" w:color="auto"/>
            <w:right w:val="none" w:sz="0" w:space="0" w:color="auto"/>
          </w:divBdr>
        </w:div>
      </w:divsChild>
    </w:div>
    <w:div w:id="873884684">
      <w:bodyDiv w:val="1"/>
      <w:marLeft w:val="0"/>
      <w:marRight w:val="0"/>
      <w:marTop w:val="0"/>
      <w:marBottom w:val="0"/>
      <w:divBdr>
        <w:top w:val="none" w:sz="0" w:space="0" w:color="auto"/>
        <w:left w:val="none" w:sz="0" w:space="0" w:color="auto"/>
        <w:bottom w:val="none" w:sz="0" w:space="0" w:color="auto"/>
        <w:right w:val="none" w:sz="0" w:space="0" w:color="auto"/>
      </w:divBdr>
    </w:div>
    <w:div w:id="908198753">
      <w:bodyDiv w:val="1"/>
      <w:marLeft w:val="0"/>
      <w:marRight w:val="0"/>
      <w:marTop w:val="0"/>
      <w:marBottom w:val="0"/>
      <w:divBdr>
        <w:top w:val="none" w:sz="0" w:space="0" w:color="auto"/>
        <w:left w:val="none" w:sz="0" w:space="0" w:color="auto"/>
        <w:bottom w:val="none" w:sz="0" w:space="0" w:color="auto"/>
        <w:right w:val="none" w:sz="0" w:space="0" w:color="auto"/>
      </w:divBdr>
    </w:div>
    <w:div w:id="985596681">
      <w:bodyDiv w:val="1"/>
      <w:marLeft w:val="0"/>
      <w:marRight w:val="0"/>
      <w:marTop w:val="0"/>
      <w:marBottom w:val="0"/>
      <w:divBdr>
        <w:top w:val="none" w:sz="0" w:space="0" w:color="auto"/>
        <w:left w:val="none" w:sz="0" w:space="0" w:color="auto"/>
        <w:bottom w:val="none" w:sz="0" w:space="0" w:color="auto"/>
        <w:right w:val="none" w:sz="0" w:space="0" w:color="auto"/>
      </w:divBdr>
    </w:div>
    <w:div w:id="994138644">
      <w:bodyDiv w:val="1"/>
      <w:marLeft w:val="0"/>
      <w:marRight w:val="0"/>
      <w:marTop w:val="0"/>
      <w:marBottom w:val="0"/>
      <w:divBdr>
        <w:top w:val="none" w:sz="0" w:space="0" w:color="auto"/>
        <w:left w:val="none" w:sz="0" w:space="0" w:color="auto"/>
        <w:bottom w:val="none" w:sz="0" w:space="0" w:color="auto"/>
        <w:right w:val="none" w:sz="0" w:space="0" w:color="auto"/>
      </w:divBdr>
    </w:div>
    <w:div w:id="1011835118">
      <w:bodyDiv w:val="1"/>
      <w:marLeft w:val="0"/>
      <w:marRight w:val="0"/>
      <w:marTop w:val="0"/>
      <w:marBottom w:val="0"/>
      <w:divBdr>
        <w:top w:val="none" w:sz="0" w:space="0" w:color="auto"/>
        <w:left w:val="none" w:sz="0" w:space="0" w:color="auto"/>
        <w:bottom w:val="none" w:sz="0" w:space="0" w:color="auto"/>
        <w:right w:val="none" w:sz="0" w:space="0" w:color="auto"/>
      </w:divBdr>
      <w:divsChild>
        <w:div w:id="602686327">
          <w:marLeft w:val="0"/>
          <w:marRight w:val="0"/>
          <w:marTop w:val="0"/>
          <w:marBottom w:val="0"/>
          <w:divBdr>
            <w:top w:val="none" w:sz="0" w:space="0" w:color="auto"/>
            <w:left w:val="none" w:sz="0" w:space="0" w:color="auto"/>
            <w:bottom w:val="none" w:sz="0" w:space="0" w:color="auto"/>
            <w:right w:val="none" w:sz="0" w:space="0" w:color="auto"/>
          </w:divBdr>
        </w:div>
      </w:divsChild>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19">
          <w:marLeft w:val="0"/>
          <w:marRight w:val="0"/>
          <w:marTop w:val="0"/>
          <w:marBottom w:val="0"/>
          <w:divBdr>
            <w:top w:val="none" w:sz="0" w:space="0" w:color="auto"/>
            <w:left w:val="none" w:sz="0" w:space="0" w:color="auto"/>
            <w:bottom w:val="none" w:sz="0" w:space="0" w:color="auto"/>
            <w:right w:val="none" w:sz="0" w:space="0" w:color="auto"/>
          </w:divBdr>
        </w:div>
      </w:divsChild>
    </w:div>
    <w:div w:id="1083139825">
      <w:bodyDiv w:val="1"/>
      <w:marLeft w:val="0"/>
      <w:marRight w:val="0"/>
      <w:marTop w:val="0"/>
      <w:marBottom w:val="0"/>
      <w:divBdr>
        <w:top w:val="none" w:sz="0" w:space="0" w:color="auto"/>
        <w:left w:val="none" w:sz="0" w:space="0" w:color="auto"/>
        <w:bottom w:val="none" w:sz="0" w:space="0" w:color="auto"/>
        <w:right w:val="none" w:sz="0" w:space="0" w:color="auto"/>
      </w:divBdr>
    </w:div>
    <w:div w:id="1145777589">
      <w:bodyDiv w:val="1"/>
      <w:marLeft w:val="0"/>
      <w:marRight w:val="0"/>
      <w:marTop w:val="0"/>
      <w:marBottom w:val="0"/>
      <w:divBdr>
        <w:top w:val="none" w:sz="0" w:space="0" w:color="auto"/>
        <w:left w:val="none" w:sz="0" w:space="0" w:color="auto"/>
        <w:bottom w:val="none" w:sz="0" w:space="0" w:color="auto"/>
        <w:right w:val="none" w:sz="0" w:space="0" w:color="auto"/>
      </w:divBdr>
    </w:div>
    <w:div w:id="1193567878">
      <w:bodyDiv w:val="1"/>
      <w:marLeft w:val="0"/>
      <w:marRight w:val="0"/>
      <w:marTop w:val="0"/>
      <w:marBottom w:val="0"/>
      <w:divBdr>
        <w:top w:val="none" w:sz="0" w:space="0" w:color="auto"/>
        <w:left w:val="none" w:sz="0" w:space="0" w:color="auto"/>
        <w:bottom w:val="none" w:sz="0" w:space="0" w:color="auto"/>
        <w:right w:val="none" w:sz="0" w:space="0" w:color="auto"/>
      </w:divBdr>
      <w:divsChild>
        <w:div w:id="483863387">
          <w:marLeft w:val="0"/>
          <w:marRight w:val="0"/>
          <w:marTop w:val="0"/>
          <w:marBottom w:val="0"/>
          <w:divBdr>
            <w:top w:val="none" w:sz="0" w:space="0" w:color="auto"/>
            <w:left w:val="none" w:sz="0" w:space="0" w:color="auto"/>
            <w:bottom w:val="none" w:sz="0" w:space="0" w:color="auto"/>
            <w:right w:val="none" w:sz="0" w:space="0" w:color="auto"/>
          </w:divBdr>
        </w:div>
      </w:divsChild>
    </w:div>
    <w:div w:id="1231577187">
      <w:bodyDiv w:val="1"/>
      <w:marLeft w:val="0"/>
      <w:marRight w:val="0"/>
      <w:marTop w:val="0"/>
      <w:marBottom w:val="0"/>
      <w:divBdr>
        <w:top w:val="none" w:sz="0" w:space="0" w:color="auto"/>
        <w:left w:val="none" w:sz="0" w:space="0" w:color="auto"/>
        <w:bottom w:val="none" w:sz="0" w:space="0" w:color="auto"/>
        <w:right w:val="none" w:sz="0" w:space="0" w:color="auto"/>
      </w:divBdr>
      <w:divsChild>
        <w:div w:id="2038581388">
          <w:marLeft w:val="0"/>
          <w:marRight w:val="0"/>
          <w:marTop w:val="0"/>
          <w:marBottom w:val="0"/>
          <w:divBdr>
            <w:top w:val="none" w:sz="0" w:space="0" w:color="auto"/>
            <w:left w:val="none" w:sz="0" w:space="0" w:color="auto"/>
            <w:bottom w:val="none" w:sz="0" w:space="0" w:color="auto"/>
            <w:right w:val="none" w:sz="0" w:space="0" w:color="auto"/>
          </w:divBdr>
        </w:div>
      </w:divsChild>
    </w:div>
    <w:div w:id="1247417366">
      <w:bodyDiv w:val="1"/>
      <w:marLeft w:val="0"/>
      <w:marRight w:val="0"/>
      <w:marTop w:val="0"/>
      <w:marBottom w:val="0"/>
      <w:divBdr>
        <w:top w:val="none" w:sz="0" w:space="0" w:color="auto"/>
        <w:left w:val="none" w:sz="0" w:space="0" w:color="auto"/>
        <w:bottom w:val="none" w:sz="0" w:space="0" w:color="auto"/>
        <w:right w:val="none" w:sz="0" w:space="0" w:color="auto"/>
      </w:divBdr>
      <w:divsChild>
        <w:div w:id="1106266826">
          <w:marLeft w:val="0"/>
          <w:marRight w:val="0"/>
          <w:marTop w:val="0"/>
          <w:marBottom w:val="0"/>
          <w:divBdr>
            <w:top w:val="none" w:sz="0" w:space="0" w:color="auto"/>
            <w:left w:val="none" w:sz="0" w:space="0" w:color="auto"/>
            <w:bottom w:val="none" w:sz="0" w:space="0" w:color="auto"/>
            <w:right w:val="none" w:sz="0" w:space="0" w:color="auto"/>
          </w:divBdr>
        </w:div>
      </w:divsChild>
    </w:div>
    <w:div w:id="1335914124">
      <w:bodyDiv w:val="1"/>
      <w:marLeft w:val="0"/>
      <w:marRight w:val="0"/>
      <w:marTop w:val="0"/>
      <w:marBottom w:val="0"/>
      <w:divBdr>
        <w:top w:val="none" w:sz="0" w:space="0" w:color="auto"/>
        <w:left w:val="none" w:sz="0" w:space="0" w:color="auto"/>
        <w:bottom w:val="none" w:sz="0" w:space="0" w:color="auto"/>
        <w:right w:val="none" w:sz="0" w:space="0" w:color="auto"/>
      </w:divBdr>
    </w:div>
    <w:div w:id="1346442951">
      <w:bodyDiv w:val="1"/>
      <w:marLeft w:val="0"/>
      <w:marRight w:val="0"/>
      <w:marTop w:val="0"/>
      <w:marBottom w:val="0"/>
      <w:divBdr>
        <w:top w:val="none" w:sz="0" w:space="0" w:color="auto"/>
        <w:left w:val="none" w:sz="0" w:space="0" w:color="auto"/>
        <w:bottom w:val="none" w:sz="0" w:space="0" w:color="auto"/>
        <w:right w:val="none" w:sz="0" w:space="0" w:color="auto"/>
      </w:divBdr>
    </w:div>
    <w:div w:id="1347293051">
      <w:bodyDiv w:val="1"/>
      <w:marLeft w:val="0"/>
      <w:marRight w:val="0"/>
      <w:marTop w:val="0"/>
      <w:marBottom w:val="0"/>
      <w:divBdr>
        <w:top w:val="none" w:sz="0" w:space="0" w:color="auto"/>
        <w:left w:val="none" w:sz="0" w:space="0" w:color="auto"/>
        <w:bottom w:val="none" w:sz="0" w:space="0" w:color="auto"/>
        <w:right w:val="none" w:sz="0" w:space="0" w:color="auto"/>
      </w:divBdr>
      <w:divsChild>
        <w:div w:id="1730499251">
          <w:marLeft w:val="0"/>
          <w:marRight w:val="0"/>
          <w:marTop w:val="0"/>
          <w:marBottom w:val="0"/>
          <w:divBdr>
            <w:top w:val="none" w:sz="0" w:space="0" w:color="auto"/>
            <w:left w:val="none" w:sz="0" w:space="0" w:color="auto"/>
            <w:bottom w:val="none" w:sz="0" w:space="0" w:color="auto"/>
            <w:right w:val="none" w:sz="0" w:space="0" w:color="auto"/>
          </w:divBdr>
        </w:div>
      </w:divsChild>
    </w:div>
    <w:div w:id="1360086570">
      <w:bodyDiv w:val="1"/>
      <w:marLeft w:val="0"/>
      <w:marRight w:val="0"/>
      <w:marTop w:val="0"/>
      <w:marBottom w:val="0"/>
      <w:divBdr>
        <w:top w:val="none" w:sz="0" w:space="0" w:color="auto"/>
        <w:left w:val="none" w:sz="0" w:space="0" w:color="auto"/>
        <w:bottom w:val="none" w:sz="0" w:space="0" w:color="auto"/>
        <w:right w:val="none" w:sz="0" w:space="0" w:color="auto"/>
      </w:divBdr>
    </w:div>
    <w:div w:id="1442411732">
      <w:bodyDiv w:val="1"/>
      <w:marLeft w:val="0"/>
      <w:marRight w:val="0"/>
      <w:marTop w:val="0"/>
      <w:marBottom w:val="0"/>
      <w:divBdr>
        <w:top w:val="none" w:sz="0" w:space="0" w:color="auto"/>
        <w:left w:val="none" w:sz="0" w:space="0" w:color="auto"/>
        <w:bottom w:val="none" w:sz="0" w:space="0" w:color="auto"/>
        <w:right w:val="none" w:sz="0" w:space="0" w:color="auto"/>
      </w:divBdr>
    </w:div>
    <w:div w:id="1457337760">
      <w:bodyDiv w:val="1"/>
      <w:marLeft w:val="0"/>
      <w:marRight w:val="0"/>
      <w:marTop w:val="0"/>
      <w:marBottom w:val="0"/>
      <w:divBdr>
        <w:top w:val="none" w:sz="0" w:space="0" w:color="auto"/>
        <w:left w:val="none" w:sz="0" w:space="0" w:color="auto"/>
        <w:bottom w:val="none" w:sz="0" w:space="0" w:color="auto"/>
        <w:right w:val="none" w:sz="0" w:space="0" w:color="auto"/>
      </w:divBdr>
    </w:div>
    <w:div w:id="1465587102">
      <w:bodyDiv w:val="1"/>
      <w:marLeft w:val="0"/>
      <w:marRight w:val="0"/>
      <w:marTop w:val="0"/>
      <w:marBottom w:val="0"/>
      <w:divBdr>
        <w:top w:val="none" w:sz="0" w:space="0" w:color="auto"/>
        <w:left w:val="none" w:sz="0" w:space="0" w:color="auto"/>
        <w:bottom w:val="none" w:sz="0" w:space="0" w:color="auto"/>
        <w:right w:val="none" w:sz="0" w:space="0" w:color="auto"/>
      </w:divBdr>
      <w:divsChild>
        <w:div w:id="1101875277">
          <w:marLeft w:val="0"/>
          <w:marRight w:val="0"/>
          <w:marTop w:val="0"/>
          <w:marBottom w:val="0"/>
          <w:divBdr>
            <w:top w:val="none" w:sz="0" w:space="0" w:color="auto"/>
            <w:left w:val="none" w:sz="0" w:space="0" w:color="auto"/>
            <w:bottom w:val="none" w:sz="0" w:space="0" w:color="auto"/>
            <w:right w:val="none" w:sz="0" w:space="0" w:color="auto"/>
          </w:divBdr>
        </w:div>
      </w:divsChild>
    </w:div>
    <w:div w:id="1466007033">
      <w:bodyDiv w:val="1"/>
      <w:marLeft w:val="0"/>
      <w:marRight w:val="0"/>
      <w:marTop w:val="0"/>
      <w:marBottom w:val="0"/>
      <w:divBdr>
        <w:top w:val="none" w:sz="0" w:space="0" w:color="auto"/>
        <w:left w:val="none" w:sz="0" w:space="0" w:color="auto"/>
        <w:bottom w:val="none" w:sz="0" w:space="0" w:color="auto"/>
        <w:right w:val="none" w:sz="0" w:space="0" w:color="auto"/>
      </w:divBdr>
      <w:divsChild>
        <w:div w:id="583955920">
          <w:marLeft w:val="0"/>
          <w:marRight w:val="0"/>
          <w:marTop w:val="0"/>
          <w:marBottom w:val="0"/>
          <w:divBdr>
            <w:top w:val="none" w:sz="0" w:space="0" w:color="auto"/>
            <w:left w:val="none" w:sz="0" w:space="0" w:color="auto"/>
            <w:bottom w:val="none" w:sz="0" w:space="0" w:color="auto"/>
            <w:right w:val="none" w:sz="0" w:space="0" w:color="auto"/>
          </w:divBdr>
        </w:div>
      </w:divsChild>
    </w:div>
    <w:div w:id="1523788289">
      <w:bodyDiv w:val="1"/>
      <w:marLeft w:val="0"/>
      <w:marRight w:val="0"/>
      <w:marTop w:val="0"/>
      <w:marBottom w:val="0"/>
      <w:divBdr>
        <w:top w:val="none" w:sz="0" w:space="0" w:color="auto"/>
        <w:left w:val="none" w:sz="0" w:space="0" w:color="auto"/>
        <w:bottom w:val="none" w:sz="0" w:space="0" w:color="auto"/>
        <w:right w:val="none" w:sz="0" w:space="0" w:color="auto"/>
      </w:divBdr>
      <w:divsChild>
        <w:div w:id="683171058">
          <w:marLeft w:val="0"/>
          <w:marRight w:val="0"/>
          <w:marTop w:val="0"/>
          <w:marBottom w:val="0"/>
          <w:divBdr>
            <w:top w:val="none" w:sz="0" w:space="0" w:color="auto"/>
            <w:left w:val="none" w:sz="0" w:space="0" w:color="auto"/>
            <w:bottom w:val="none" w:sz="0" w:space="0" w:color="auto"/>
            <w:right w:val="none" w:sz="0" w:space="0" w:color="auto"/>
          </w:divBdr>
        </w:div>
      </w:divsChild>
    </w:div>
    <w:div w:id="1576086156">
      <w:bodyDiv w:val="1"/>
      <w:marLeft w:val="0"/>
      <w:marRight w:val="0"/>
      <w:marTop w:val="0"/>
      <w:marBottom w:val="0"/>
      <w:divBdr>
        <w:top w:val="none" w:sz="0" w:space="0" w:color="auto"/>
        <w:left w:val="none" w:sz="0" w:space="0" w:color="auto"/>
        <w:bottom w:val="none" w:sz="0" w:space="0" w:color="auto"/>
        <w:right w:val="none" w:sz="0" w:space="0" w:color="auto"/>
      </w:divBdr>
    </w:div>
    <w:div w:id="158888525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56">
          <w:marLeft w:val="0"/>
          <w:marRight w:val="0"/>
          <w:marTop w:val="0"/>
          <w:marBottom w:val="0"/>
          <w:divBdr>
            <w:top w:val="none" w:sz="0" w:space="0" w:color="auto"/>
            <w:left w:val="none" w:sz="0" w:space="0" w:color="auto"/>
            <w:bottom w:val="none" w:sz="0" w:space="0" w:color="auto"/>
            <w:right w:val="none" w:sz="0" w:space="0" w:color="auto"/>
          </w:divBdr>
        </w:div>
      </w:divsChild>
    </w:div>
    <w:div w:id="1607229208">
      <w:bodyDiv w:val="1"/>
      <w:marLeft w:val="0"/>
      <w:marRight w:val="0"/>
      <w:marTop w:val="0"/>
      <w:marBottom w:val="0"/>
      <w:divBdr>
        <w:top w:val="none" w:sz="0" w:space="0" w:color="auto"/>
        <w:left w:val="none" w:sz="0" w:space="0" w:color="auto"/>
        <w:bottom w:val="none" w:sz="0" w:space="0" w:color="auto"/>
        <w:right w:val="none" w:sz="0" w:space="0" w:color="auto"/>
      </w:divBdr>
    </w:div>
    <w:div w:id="1734888043">
      <w:bodyDiv w:val="1"/>
      <w:marLeft w:val="0"/>
      <w:marRight w:val="0"/>
      <w:marTop w:val="0"/>
      <w:marBottom w:val="0"/>
      <w:divBdr>
        <w:top w:val="none" w:sz="0" w:space="0" w:color="auto"/>
        <w:left w:val="none" w:sz="0" w:space="0" w:color="auto"/>
        <w:bottom w:val="none" w:sz="0" w:space="0" w:color="auto"/>
        <w:right w:val="none" w:sz="0" w:space="0" w:color="auto"/>
      </w:divBdr>
      <w:divsChild>
        <w:div w:id="844788700">
          <w:marLeft w:val="0"/>
          <w:marRight w:val="0"/>
          <w:marTop w:val="0"/>
          <w:marBottom w:val="0"/>
          <w:divBdr>
            <w:top w:val="none" w:sz="0" w:space="0" w:color="auto"/>
            <w:left w:val="none" w:sz="0" w:space="0" w:color="auto"/>
            <w:bottom w:val="none" w:sz="0" w:space="0" w:color="auto"/>
            <w:right w:val="none" w:sz="0" w:space="0" w:color="auto"/>
          </w:divBdr>
        </w:div>
      </w:divsChild>
    </w:div>
    <w:div w:id="1756711038">
      <w:bodyDiv w:val="1"/>
      <w:marLeft w:val="0"/>
      <w:marRight w:val="0"/>
      <w:marTop w:val="0"/>
      <w:marBottom w:val="0"/>
      <w:divBdr>
        <w:top w:val="none" w:sz="0" w:space="0" w:color="auto"/>
        <w:left w:val="none" w:sz="0" w:space="0" w:color="auto"/>
        <w:bottom w:val="none" w:sz="0" w:space="0" w:color="auto"/>
        <w:right w:val="none" w:sz="0" w:space="0" w:color="auto"/>
      </w:divBdr>
    </w:div>
    <w:div w:id="1926720715">
      <w:bodyDiv w:val="1"/>
      <w:marLeft w:val="0"/>
      <w:marRight w:val="0"/>
      <w:marTop w:val="0"/>
      <w:marBottom w:val="0"/>
      <w:divBdr>
        <w:top w:val="none" w:sz="0" w:space="0" w:color="auto"/>
        <w:left w:val="none" w:sz="0" w:space="0" w:color="auto"/>
        <w:bottom w:val="none" w:sz="0" w:space="0" w:color="auto"/>
        <w:right w:val="none" w:sz="0" w:space="0" w:color="auto"/>
      </w:divBdr>
    </w:div>
    <w:div w:id="1933779221">
      <w:bodyDiv w:val="1"/>
      <w:marLeft w:val="0"/>
      <w:marRight w:val="0"/>
      <w:marTop w:val="0"/>
      <w:marBottom w:val="0"/>
      <w:divBdr>
        <w:top w:val="none" w:sz="0" w:space="0" w:color="auto"/>
        <w:left w:val="none" w:sz="0" w:space="0" w:color="auto"/>
        <w:bottom w:val="none" w:sz="0" w:space="0" w:color="auto"/>
        <w:right w:val="none" w:sz="0" w:space="0" w:color="auto"/>
      </w:divBdr>
    </w:div>
    <w:div w:id="2117558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dotx" TargetMode="External"/></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DDDE40-15AA-4C84-92EB-FFF0CC823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1862</TotalTime>
  <Pages>42</Pages>
  <Words>2352</Words>
  <Characters>13410</Characters>
  <Application>Microsoft Office Word</Application>
  <DocSecurity>0</DocSecurity>
  <Lines>111</Lines>
  <Paragraphs>31</Paragraphs>
  <ScaleCrop>false</ScaleCrop>
  <Company/>
  <LinksUpToDate>false</LinksUpToDate>
  <CharactersWithSpaces>15731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2 1</cp:lastModifiedBy>
  <cp:revision>417</cp:revision>
  <cp:lastPrinted>2018-12-06T03:56:00Z</cp:lastPrinted>
  <dcterms:created xsi:type="dcterms:W3CDTF">2019-01-15T01:55:00Z</dcterms:created>
  <dcterms:modified xsi:type="dcterms:W3CDTF">2020-01-02T01:48:00Z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