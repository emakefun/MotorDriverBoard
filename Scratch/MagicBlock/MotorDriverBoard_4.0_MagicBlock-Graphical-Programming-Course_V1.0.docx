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body>
    <w:p w14:paraId="221999E1" w14:textId="177A4B44" w:rsidR="004C0E79" w:rsidRDefault="006B798C" w:rsidP="009E796C">
      <w:pPr>
        <w:jc w:val="center"/>
        <w:rPr>
          <w:rFonts w:ascii="宋体" w:eastAsia="宋体" w:hAnsi="宋体"/>
          <w:b/>
          <w:color w:val="7030A0"/>
          <w:sz w:val="84"/>
          <w:szCs w:val="84"/>
        </w:rPr>
      </w:pPr>
      <w:proofErr w:type="spellStart"/>
      <w:r>
        <w:rPr>
          <w:rFonts w:ascii="宋体" w:eastAsia="宋体" w:hAnsi="宋体"/>
          <w:b/>
          <w:color w:val="7030A0"/>
          <w:sz w:val="84"/>
          <w:szCs w:val="84"/>
        </w:rPr>
        <w:t>MotorDriverBoard</w:t>
      </w:r>
      <w:proofErr w:type="spellEnd"/>
      <w:r w:rsidR="00D61A5D">
        <w:rPr>
          <w:rFonts w:ascii="宋体" w:eastAsia="宋体" w:hAnsi="宋体"/>
          <w:b/>
          <w:color w:val="7030A0"/>
          <w:sz w:val="84"/>
          <w:szCs w:val="84"/>
        </w:rPr>
        <w:t xml:space="preserve"> 4.0_</w:t>
      </w:r>
    </w:p>
    <w:p w14:paraId="39E99FDE" w14:textId="52A6CFBB" w:rsidR="00FF7EC1" w:rsidRPr="00C27404" w:rsidRDefault="00D61A5D" w:rsidP="00FF7EC1">
      <w:pPr>
        <w:jc w:val="center"/>
        <w:rPr>
          <w:rFonts w:ascii="宋体" w:eastAsia="宋体" w:hAnsi="宋体"/>
          <w:b/>
          <w:color w:val="7030A0"/>
          <w:sz w:val="84"/>
          <w:szCs w:val="84"/>
        </w:rPr>
      </w:pPr>
      <w:proofErr w:type="spellStart"/>
      <w:r>
        <w:rPr>
          <w:rFonts w:ascii="宋体" w:eastAsia="宋体" w:hAnsi="宋体"/>
          <w:b/>
          <w:color w:val="7030A0"/>
          <w:sz w:val="84"/>
          <w:szCs w:val="84"/>
        </w:rPr>
        <w:t>MagicBlock</w:t>
      </w:r>
      <w:proofErr w:type="spellEnd"/>
      <w:r w:rsidR="00FF7EC1" w:rsidRPr="00FF7EC1">
        <w:rPr>
          <w:rFonts w:ascii="宋体" w:eastAsia="宋体" w:hAnsi="宋体"/>
          <w:b/>
          <w:color w:val="7030A0"/>
          <w:sz w:val="84"/>
          <w:szCs w:val="84"/>
        </w:rPr>
        <w:t xml:space="preserve"> </w:t>
      </w:r>
      <w:r w:rsidR="00FF7EC1" w:rsidRPr="00FE0A21">
        <w:rPr>
          <w:rFonts w:ascii="宋体" w:eastAsia="宋体" w:hAnsi="宋体"/>
          <w:b/>
          <w:color w:val="7030A0"/>
          <w:sz w:val="84"/>
          <w:szCs w:val="84"/>
        </w:rPr>
        <w:t>Graphical Programming Course</w:t>
      </w:r>
    </w:p>
    <w:p w14:paraId="340FB690" w14:textId="5C6C1835" w:rsidR="004C0E79" w:rsidRPr="004C0E79" w:rsidRDefault="00D61A5D" w:rsidP="009E796C">
      <w:pPr>
        <w:jc w:val="center"/>
        <w:rPr>
          <w:rFonts w:ascii="宋体" w:eastAsia="宋体" w:hAnsi="宋体"/>
          <w:b/>
          <w:color w:val="7030A0"/>
          <w:sz w:val="84"/>
          <w:szCs w:val="84"/>
        </w:rPr>
      </w:pPr>
      <w:r>
        <w:rPr>
          <w:rFonts w:ascii="宋体" w:eastAsia="宋体" w:hAnsi="宋体" w:hint="eastAsia"/>
          <w:b/>
          <w:color w:val="7030A0"/>
          <w:sz w:val="84"/>
          <w:szCs w:val="84"/>
        </w:rPr>
        <w:t>_</w:t>
      </w:r>
      <w:r>
        <w:rPr>
          <w:rFonts w:ascii="宋体" w:eastAsia="宋体" w:hAnsi="宋体"/>
          <w:b/>
          <w:color w:val="7030A0"/>
          <w:sz w:val="84"/>
          <w:szCs w:val="84"/>
        </w:rPr>
        <w:t>V1.0</w:t>
      </w:r>
    </w:p>
    <w:p w14:paraId="2FFA373D" w14:textId="37AC0682" w:rsidR="00D30F29" w:rsidRDefault="00324621" w:rsidP="00324621">
      <w:pPr>
        <w:jc w:val="center"/>
        <w:rPr>
          <w:rFonts w:ascii="宋体" w:eastAsia="宋体" w:hAnsi="宋体" w:hint="eastAsia"/>
          <w:sz w:val="84"/>
          <w:szCs w:val="84"/>
        </w:rPr>
      </w:pPr>
      <w:r>
        <w:rPr>
          <w:noProof/>
        </w:rPr>
        <w:drawing>
          <wp:inline distT="0" distB="0" distL="0" distR="0" wp14:anchorId="2373EFF7" wp14:editId="31C9A1CF">
            <wp:extent cx="5604288" cy="5184475"/>
            <wp:effectExtent l="0" t="0" r="0" b="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607482" cy="5187430"/>
                    </a:xfrm>
                    <a:prstGeom prst="rect">
                      <a:avLst/>
                    </a:prstGeom>
                  </pic:spPr>
                </pic:pic>
              </a:graphicData>
            </a:graphic>
          </wp:inline>
        </w:drawing>
      </w:r>
    </w:p>
    <w:p w14:paraId="78A5E091" w14:textId="210D290C" w:rsidR="00DF06E6" w:rsidRPr="0077750F" w:rsidRDefault="00DF06E6" w:rsidP="004D04F1">
      <w:pPr>
        <w:ind w:firstLineChars="450" w:firstLine="3780"/>
        <w:rPr>
          <w:sz w:val="32"/>
          <w:szCs w:val="32"/>
        </w:rPr>
      </w:pPr>
      <w:r>
        <w:rPr>
          <w:sz w:val="84"/>
          <w:szCs w:val="84"/>
        </w:rPr>
        <w:br w:type="page"/>
      </w:r>
      <w:r w:rsidR="00761488" w:rsidRPr="000430A1">
        <w:rPr>
          <w:rFonts w:ascii="宋体" w:eastAsia="宋体" w:hAnsi="宋体" w:cs="宋体"/>
          <w:sz w:val="32"/>
          <w:szCs w:val="32"/>
        </w:rPr>
        <w:lastRenderedPageBreak/>
        <w:t>Revision of edition</w:t>
      </w:r>
    </w:p>
    <w:tbl>
      <w:tblPr>
        <w:tblW w:w="9977" w:type="dxa"/>
        <w:tblLayout w:type="fixed"/>
        <w:tblLook w:val="04A0" w:firstRow="1" w:lastRow="0" w:firstColumn="1" w:lastColumn="0" w:noHBand="0" w:noVBand="1"/>
      </w:tblPr>
      <w:tblGrid>
        <w:gridCol w:w="1552"/>
        <w:gridCol w:w="1275"/>
        <w:gridCol w:w="4846"/>
        <w:gridCol w:w="2304"/>
      </w:tblGrid>
      <w:tr w:rsidR="00DF06E6" w:rsidRPr="00B11F9E" w14:paraId="5A61B76B" w14:textId="77777777" w:rsidTr="006A21CF">
        <w:tc>
          <w:tcPr>
            <w:tcW w:w="1552" w:type="dxa"/>
            <w:tcBorders>
              <w:top w:val="single" w:sz="6" w:space="0" w:color="auto"/>
              <w:left w:val="single" w:sz="6" w:space="0" w:color="auto"/>
              <w:bottom w:val="single" w:sz="6" w:space="0" w:color="auto"/>
              <w:right w:val="single" w:sz="6" w:space="0" w:color="auto"/>
            </w:tcBorders>
            <w:shd w:val="clear" w:color="auto" w:fill="333399"/>
            <w:hideMark/>
          </w:tcPr>
          <w:p w14:paraId="0EA52645" w14:textId="7CC18BCF" w:rsidR="00DF06E6" w:rsidRPr="00B11F9E" w:rsidRDefault="00D32D24" w:rsidP="006A21CF">
            <w:pPr>
              <w:keepLines/>
              <w:spacing w:before="100" w:beforeAutospacing="1" w:after="120" w:line="240" w:lineRule="atLeast"/>
              <w:jc w:val="center"/>
              <w:rPr>
                <w:rFonts w:ascii="宋体" w:eastAsia="宋体" w:hAnsi="宋体" w:cs="Times New Roman"/>
                <w:b/>
                <w:bCs/>
                <w:color w:val="FFFFFF"/>
                <w:sz w:val="20"/>
                <w:szCs w:val="20"/>
              </w:rPr>
            </w:pPr>
            <w:r>
              <w:rPr>
                <w:rFonts w:ascii="宋体" w:eastAsia="宋体" w:hAnsi="宋体" w:cs="Times New Roman" w:hint="eastAsia"/>
                <w:b/>
                <w:bCs/>
                <w:color w:val="FFFFFF"/>
                <w:sz w:val="20"/>
                <w:szCs w:val="20"/>
              </w:rPr>
              <w:t>d</w:t>
            </w:r>
            <w:r>
              <w:rPr>
                <w:rFonts w:ascii="宋体" w:eastAsia="宋体" w:hAnsi="宋体" w:cs="Times New Roman"/>
                <w:b/>
                <w:bCs/>
                <w:color w:val="FFFFFF"/>
                <w:sz w:val="20"/>
                <w:szCs w:val="20"/>
              </w:rPr>
              <w:t>ate</w:t>
            </w:r>
          </w:p>
        </w:tc>
        <w:tc>
          <w:tcPr>
            <w:tcW w:w="1275" w:type="dxa"/>
            <w:tcBorders>
              <w:top w:val="single" w:sz="6" w:space="0" w:color="auto"/>
              <w:left w:val="nil"/>
              <w:bottom w:val="single" w:sz="6" w:space="0" w:color="auto"/>
              <w:right w:val="single" w:sz="6" w:space="0" w:color="auto"/>
            </w:tcBorders>
            <w:shd w:val="clear" w:color="auto" w:fill="333399"/>
            <w:hideMark/>
          </w:tcPr>
          <w:p w14:paraId="70B9E7D3" w14:textId="2FF9C67B" w:rsidR="00DF06E6" w:rsidRPr="00B11F9E" w:rsidRDefault="00D32D24" w:rsidP="006A21CF">
            <w:pPr>
              <w:keepLines/>
              <w:spacing w:before="100" w:beforeAutospacing="1" w:after="120" w:line="240" w:lineRule="atLeast"/>
              <w:jc w:val="center"/>
              <w:rPr>
                <w:rFonts w:ascii="宋体" w:eastAsia="宋体" w:hAnsi="宋体" w:cs="Times New Roman"/>
                <w:b/>
                <w:bCs/>
                <w:color w:val="FFFFFF"/>
                <w:sz w:val="20"/>
                <w:szCs w:val="20"/>
              </w:rPr>
            </w:pPr>
            <w:r>
              <w:rPr>
                <w:rFonts w:ascii="宋体" w:eastAsia="宋体" w:hAnsi="宋体" w:cs="Times New Roman"/>
                <w:b/>
                <w:bCs/>
                <w:color w:val="FFFFFF"/>
                <w:sz w:val="20"/>
                <w:szCs w:val="20"/>
              </w:rPr>
              <w:t>Version number</w:t>
            </w:r>
          </w:p>
        </w:tc>
        <w:tc>
          <w:tcPr>
            <w:tcW w:w="4846" w:type="dxa"/>
            <w:tcBorders>
              <w:top w:val="single" w:sz="6" w:space="0" w:color="auto"/>
              <w:left w:val="nil"/>
              <w:bottom w:val="single" w:sz="6" w:space="0" w:color="auto"/>
              <w:right w:val="single" w:sz="6" w:space="0" w:color="auto"/>
            </w:tcBorders>
            <w:shd w:val="clear" w:color="auto" w:fill="333399"/>
            <w:hideMark/>
          </w:tcPr>
          <w:p w14:paraId="26FF83CA" w14:textId="463133ED" w:rsidR="00DF06E6" w:rsidRPr="00B11F9E" w:rsidRDefault="00D32D24" w:rsidP="006A21CF">
            <w:pPr>
              <w:keepLines/>
              <w:spacing w:before="100" w:beforeAutospacing="1" w:after="120" w:line="240" w:lineRule="atLeast"/>
              <w:jc w:val="center"/>
              <w:rPr>
                <w:rFonts w:ascii="宋体" w:eastAsia="宋体" w:hAnsi="宋体" w:cs="Times New Roman"/>
                <w:b/>
                <w:bCs/>
                <w:color w:val="FFFFFF"/>
                <w:sz w:val="20"/>
                <w:szCs w:val="20"/>
              </w:rPr>
            </w:pPr>
            <w:r>
              <w:rPr>
                <w:rFonts w:ascii="宋体" w:eastAsia="宋体" w:hAnsi="宋体" w:cs="Times New Roman" w:hint="eastAsia"/>
                <w:b/>
                <w:bCs/>
                <w:color w:val="FFFFFF"/>
                <w:sz w:val="20"/>
                <w:szCs w:val="20"/>
              </w:rPr>
              <w:t>d</w:t>
            </w:r>
            <w:r>
              <w:rPr>
                <w:rFonts w:ascii="宋体" w:eastAsia="宋体" w:hAnsi="宋体" w:cs="Times New Roman"/>
                <w:b/>
                <w:bCs/>
                <w:color w:val="FFFFFF"/>
                <w:sz w:val="20"/>
                <w:szCs w:val="20"/>
              </w:rPr>
              <w:t>escription</w:t>
            </w:r>
          </w:p>
        </w:tc>
        <w:tc>
          <w:tcPr>
            <w:tcW w:w="2304" w:type="dxa"/>
            <w:tcBorders>
              <w:top w:val="single" w:sz="6" w:space="0" w:color="auto"/>
              <w:left w:val="nil"/>
              <w:bottom w:val="single" w:sz="6" w:space="0" w:color="auto"/>
              <w:right w:val="single" w:sz="6" w:space="0" w:color="auto"/>
            </w:tcBorders>
            <w:shd w:val="clear" w:color="auto" w:fill="333399"/>
            <w:hideMark/>
          </w:tcPr>
          <w:p w14:paraId="336F92DB" w14:textId="39270204" w:rsidR="00DF06E6" w:rsidRPr="00B11F9E" w:rsidRDefault="00D32D24" w:rsidP="006A21CF">
            <w:pPr>
              <w:keepLines/>
              <w:spacing w:before="100" w:beforeAutospacing="1" w:after="120" w:line="240" w:lineRule="atLeast"/>
              <w:jc w:val="center"/>
              <w:rPr>
                <w:rFonts w:ascii="宋体" w:eastAsia="宋体" w:hAnsi="宋体" w:cs="Times New Roman"/>
                <w:b/>
                <w:bCs/>
                <w:color w:val="FFFFFF"/>
                <w:sz w:val="20"/>
                <w:szCs w:val="20"/>
              </w:rPr>
            </w:pPr>
            <w:r>
              <w:rPr>
                <w:rFonts w:ascii="宋体" w:eastAsia="宋体" w:hAnsi="宋体" w:cs="Times New Roman" w:hint="eastAsia"/>
                <w:b/>
                <w:bCs/>
                <w:color w:val="FFFFFF"/>
                <w:sz w:val="20"/>
                <w:szCs w:val="20"/>
              </w:rPr>
              <w:t>a</w:t>
            </w:r>
            <w:r>
              <w:rPr>
                <w:rFonts w:ascii="宋体" w:eastAsia="宋体" w:hAnsi="宋体" w:cs="Times New Roman"/>
                <w:b/>
                <w:bCs/>
                <w:color w:val="FFFFFF"/>
                <w:sz w:val="20"/>
                <w:szCs w:val="20"/>
              </w:rPr>
              <w:t>uthor</w:t>
            </w:r>
          </w:p>
        </w:tc>
      </w:tr>
      <w:tr w:rsidR="00DF06E6" w:rsidRPr="00B11F9E" w14:paraId="37D5F232" w14:textId="77777777" w:rsidTr="006A21CF">
        <w:tc>
          <w:tcPr>
            <w:tcW w:w="1552" w:type="dxa"/>
            <w:tcBorders>
              <w:top w:val="single" w:sz="6" w:space="0" w:color="auto"/>
              <w:left w:val="single" w:sz="6" w:space="0" w:color="auto"/>
              <w:bottom w:val="single" w:sz="6" w:space="0" w:color="auto"/>
              <w:right w:val="single" w:sz="6" w:space="0" w:color="auto"/>
            </w:tcBorders>
          </w:tcPr>
          <w:p w14:paraId="450490A9" w14:textId="34C7EA3C" w:rsidR="00DF06E6" w:rsidRPr="003B19E5" w:rsidRDefault="00DF06E6" w:rsidP="006A21CF">
            <w:pPr>
              <w:jc w:val="center"/>
              <w:rPr>
                <w:rFonts w:eastAsia="宋体"/>
                <w:b/>
                <w:szCs w:val="24"/>
              </w:rPr>
            </w:pPr>
            <w:r w:rsidRPr="003B19E5">
              <w:rPr>
                <w:rFonts w:eastAsia="宋体" w:hint="eastAsia"/>
                <w:b/>
                <w:szCs w:val="24"/>
              </w:rPr>
              <w:t>2</w:t>
            </w:r>
            <w:r w:rsidRPr="003B19E5">
              <w:rPr>
                <w:rFonts w:eastAsia="宋体"/>
                <w:b/>
                <w:szCs w:val="24"/>
              </w:rPr>
              <w:t>01</w:t>
            </w:r>
            <w:r w:rsidR="00D61A5D">
              <w:rPr>
                <w:rFonts w:eastAsia="宋体"/>
                <w:b/>
                <w:szCs w:val="24"/>
              </w:rPr>
              <w:t>9</w:t>
            </w:r>
            <w:r w:rsidRPr="003B19E5">
              <w:rPr>
                <w:rFonts w:eastAsia="宋体"/>
                <w:b/>
                <w:szCs w:val="24"/>
              </w:rPr>
              <w:t>-</w:t>
            </w:r>
            <w:r w:rsidR="00D61A5D">
              <w:rPr>
                <w:rFonts w:eastAsia="宋体"/>
                <w:b/>
                <w:szCs w:val="24"/>
              </w:rPr>
              <w:t>9</w:t>
            </w:r>
            <w:r w:rsidRPr="003B19E5">
              <w:rPr>
                <w:rFonts w:eastAsia="宋体"/>
                <w:b/>
                <w:szCs w:val="24"/>
              </w:rPr>
              <w:t>-</w:t>
            </w:r>
            <w:r w:rsidR="006B798C">
              <w:rPr>
                <w:rFonts w:eastAsia="宋体"/>
                <w:b/>
                <w:szCs w:val="24"/>
              </w:rPr>
              <w:t>20</w:t>
            </w:r>
          </w:p>
        </w:tc>
        <w:tc>
          <w:tcPr>
            <w:tcW w:w="1275" w:type="dxa"/>
            <w:tcBorders>
              <w:top w:val="single" w:sz="6" w:space="0" w:color="auto"/>
              <w:left w:val="nil"/>
              <w:bottom w:val="single" w:sz="6" w:space="0" w:color="auto"/>
              <w:right w:val="single" w:sz="6" w:space="0" w:color="auto"/>
            </w:tcBorders>
          </w:tcPr>
          <w:p w14:paraId="5B2E730B" w14:textId="263269E7" w:rsidR="00DF06E6" w:rsidRPr="003B19E5" w:rsidRDefault="00DF06E6" w:rsidP="006A21CF">
            <w:pPr>
              <w:jc w:val="center"/>
              <w:rPr>
                <w:rFonts w:eastAsia="宋体"/>
                <w:b/>
                <w:szCs w:val="24"/>
              </w:rPr>
            </w:pPr>
            <w:r w:rsidRPr="003B19E5">
              <w:rPr>
                <w:rFonts w:eastAsia="宋体"/>
                <w:b/>
                <w:szCs w:val="24"/>
              </w:rPr>
              <w:t>V</w:t>
            </w:r>
            <w:r w:rsidRPr="003B19E5">
              <w:rPr>
                <w:rFonts w:eastAsia="宋体" w:hint="eastAsia"/>
                <w:b/>
                <w:szCs w:val="24"/>
              </w:rPr>
              <w:t>.</w:t>
            </w:r>
            <w:r w:rsidR="00EA6590">
              <w:rPr>
                <w:rFonts w:eastAsia="宋体"/>
                <w:b/>
                <w:szCs w:val="24"/>
              </w:rPr>
              <w:t>1.0</w:t>
            </w:r>
          </w:p>
        </w:tc>
        <w:tc>
          <w:tcPr>
            <w:tcW w:w="4846" w:type="dxa"/>
            <w:tcBorders>
              <w:top w:val="single" w:sz="6" w:space="0" w:color="auto"/>
              <w:left w:val="nil"/>
              <w:bottom w:val="single" w:sz="6" w:space="0" w:color="auto"/>
              <w:right w:val="single" w:sz="6" w:space="0" w:color="auto"/>
            </w:tcBorders>
          </w:tcPr>
          <w:p w14:paraId="20004A0F" w14:textId="33FECECC" w:rsidR="00DF06E6" w:rsidRPr="00564155" w:rsidRDefault="005A029C" w:rsidP="006A21CF">
            <w:pPr>
              <w:rPr>
                <w:rFonts w:eastAsia="宋体"/>
                <w:b/>
                <w:sz w:val="18"/>
                <w:szCs w:val="18"/>
              </w:rPr>
            </w:pPr>
            <w:r w:rsidRPr="005A029C">
              <w:rPr>
                <w:rFonts w:eastAsia="宋体"/>
                <w:b/>
                <w:sz w:val="18"/>
                <w:szCs w:val="18"/>
              </w:rPr>
              <w:t>create documents</w:t>
            </w:r>
          </w:p>
        </w:tc>
        <w:tc>
          <w:tcPr>
            <w:tcW w:w="2304" w:type="dxa"/>
            <w:tcBorders>
              <w:top w:val="single" w:sz="6" w:space="0" w:color="auto"/>
              <w:left w:val="nil"/>
              <w:bottom w:val="single" w:sz="6" w:space="0" w:color="auto"/>
              <w:right w:val="single" w:sz="6" w:space="0" w:color="auto"/>
            </w:tcBorders>
          </w:tcPr>
          <w:p w14:paraId="4625EBDA" w14:textId="07B474D1" w:rsidR="00DF06E6" w:rsidRPr="003B19E5" w:rsidRDefault="00102C8C" w:rsidP="006A21CF">
            <w:pPr>
              <w:jc w:val="center"/>
              <w:rPr>
                <w:rFonts w:eastAsia="宋体"/>
                <w:b/>
                <w:szCs w:val="24"/>
              </w:rPr>
            </w:pPr>
            <w:r>
              <w:rPr>
                <w:rFonts w:eastAsia="宋体"/>
                <w:b/>
                <w:szCs w:val="24"/>
              </w:rPr>
              <w:t>Twisted</w:t>
            </w:r>
          </w:p>
        </w:tc>
      </w:tr>
      <w:tr w:rsidR="00DF06E6" w:rsidRPr="00B11F9E" w14:paraId="5C7412A7" w14:textId="77777777" w:rsidTr="006A21CF">
        <w:tc>
          <w:tcPr>
            <w:tcW w:w="1552" w:type="dxa"/>
            <w:tcBorders>
              <w:top w:val="single" w:sz="6" w:space="0" w:color="auto"/>
              <w:left w:val="single" w:sz="6" w:space="0" w:color="auto"/>
              <w:bottom w:val="single" w:sz="6" w:space="0" w:color="auto"/>
              <w:right w:val="single" w:sz="6" w:space="0" w:color="auto"/>
            </w:tcBorders>
          </w:tcPr>
          <w:p w14:paraId="25B94680" w14:textId="77777777" w:rsidR="00DF06E6" w:rsidRPr="00B11F9E" w:rsidRDefault="00DF06E6" w:rsidP="006A21CF">
            <w:pPr>
              <w:rPr>
                <w:rFonts w:eastAsia="宋体"/>
              </w:rPr>
            </w:pPr>
          </w:p>
        </w:tc>
        <w:tc>
          <w:tcPr>
            <w:tcW w:w="1275" w:type="dxa"/>
            <w:tcBorders>
              <w:top w:val="single" w:sz="6" w:space="0" w:color="auto"/>
              <w:left w:val="nil"/>
              <w:bottom w:val="single" w:sz="6" w:space="0" w:color="auto"/>
              <w:right w:val="single" w:sz="6" w:space="0" w:color="auto"/>
            </w:tcBorders>
          </w:tcPr>
          <w:p w14:paraId="4FD26A46" w14:textId="77777777" w:rsidR="00DF06E6" w:rsidRPr="00B11F9E" w:rsidRDefault="00DF06E6" w:rsidP="006A21CF">
            <w:pPr>
              <w:keepLines/>
              <w:spacing w:before="100" w:beforeAutospacing="1" w:after="120" w:line="240" w:lineRule="atLeast"/>
              <w:rPr>
                <w:rFonts w:ascii="宋体" w:eastAsia="宋体" w:hAnsi="宋体" w:cs="Times New Roman"/>
                <w:sz w:val="20"/>
                <w:szCs w:val="20"/>
              </w:rPr>
            </w:pPr>
          </w:p>
        </w:tc>
        <w:tc>
          <w:tcPr>
            <w:tcW w:w="4846" w:type="dxa"/>
            <w:tcBorders>
              <w:top w:val="single" w:sz="6" w:space="0" w:color="auto"/>
              <w:left w:val="nil"/>
              <w:bottom w:val="single" w:sz="6" w:space="0" w:color="auto"/>
              <w:right w:val="single" w:sz="6" w:space="0" w:color="auto"/>
            </w:tcBorders>
          </w:tcPr>
          <w:p w14:paraId="5643EE19" w14:textId="77777777" w:rsidR="00DF06E6" w:rsidRPr="00B11F9E" w:rsidRDefault="00DF06E6" w:rsidP="006A21CF">
            <w:pPr>
              <w:keepLines/>
              <w:spacing w:before="100" w:beforeAutospacing="1" w:after="120" w:line="240" w:lineRule="atLeast"/>
              <w:rPr>
                <w:rFonts w:ascii="宋体" w:eastAsia="宋体" w:hAnsi="宋体" w:cs="Times New Roman"/>
                <w:sz w:val="20"/>
                <w:szCs w:val="20"/>
              </w:rPr>
            </w:pPr>
          </w:p>
        </w:tc>
        <w:tc>
          <w:tcPr>
            <w:tcW w:w="2304" w:type="dxa"/>
            <w:tcBorders>
              <w:top w:val="single" w:sz="6" w:space="0" w:color="auto"/>
              <w:left w:val="nil"/>
              <w:bottom w:val="single" w:sz="6" w:space="0" w:color="auto"/>
              <w:right w:val="single" w:sz="6" w:space="0" w:color="auto"/>
            </w:tcBorders>
            <w:hideMark/>
          </w:tcPr>
          <w:p w14:paraId="071219CA" w14:textId="77777777" w:rsidR="00DF06E6" w:rsidRPr="00B11F9E" w:rsidRDefault="00DF06E6" w:rsidP="006A21CF">
            <w:pPr>
              <w:keepLines/>
              <w:spacing w:before="100" w:beforeAutospacing="1" w:after="120" w:line="240" w:lineRule="atLeast"/>
              <w:rPr>
                <w:rFonts w:ascii="宋体" w:eastAsia="宋体" w:hAnsi="宋体" w:cs="Times New Roman"/>
                <w:sz w:val="20"/>
                <w:szCs w:val="20"/>
              </w:rPr>
            </w:pPr>
          </w:p>
        </w:tc>
      </w:tr>
      <w:tr w:rsidR="00DF06E6" w:rsidRPr="00B11F9E" w14:paraId="7E597D93" w14:textId="77777777" w:rsidTr="006A21CF">
        <w:tc>
          <w:tcPr>
            <w:tcW w:w="1552" w:type="dxa"/>
            <w:tcBorders>
              <w:top w:val="single" w:sz="6" w:space="0" w:color="auto"/>
              <w:left w:val="single" w:sz="6" w:space="0" w:color="auto"/>
              <w:bottom w:val="single" w:sz="6" w:space="0" w:color="auto"/>
              <w:right w:val="single" w:sz="6" w:space="0" w:color="auto"/>
            </w:tcBorders>
          </w:tcPr>
          <w:p w14:paraId="6BFC7A51" w14:textId="77777777" w:rsidR="00DF06E6" w:rsidRPr="00B11F9E" w:rsidRDefault="00DF06E6" w:rsidP="006A21CF">
            <w:pPr>
              <w:rPr>
                <w:rFonts w:eastAsia="宋体"/>
              </w:rPr>
            </w:pPr>
          </w:p>
        </w:tc>
        <w:tc>
          <w:tcPr>
            <w:tcW w:w="1275" w:type="dxa"/>
            <w:tcBorders>
              <w:top w:val="single" w:sz="6" w:space="0" w:color="auto"/>
              <w:left w:val="nil"/>
              <w:bottom w:val="single" w:sz="6" w:space="0" w:color="auto"/>
              <w:right w:val="single" w:sz="6" w:space="0" w:color="auto"/>
            </w:tcBorders>
          </w:tcPr>
          <w:p w14:paraId="4FED539C" w14:textId="77777777" w:rsidR="00DF06E6" w:rsidRPr="00B11F9E" w:rsidRDefault="00DF06E6" w:rsidP="006A21CF">
            <w:pPr>
              <w:keepLines/>
              <w:spacing w:before="100" w:beforeAutospacing="1" w:after="120" w:line="240" w:lineRule="atLeast"/>
              <w:rPr>
                <w:rFonts w:ascii="宋体" w:eastAsia="宋体" w:hAnsi="宋体" w:cs="Times New Roman"/>
                <w:sz w:val="20"/>
                <w:szCs w:val="20"/>
              </w:rPr>
            </w:pPr>
          </w:p>
        </w:tc>
        <w:tc>
          <w:tcPr>
            <w:tcW w:w="4846" w:type="dxa"/>
            <w:tcBorders>
              <w:top w:val="single" w:sz="6" w:space="0" w:color="auto"/>
              <w:left w:val="nil"/>
              <w:bottom w:val="single" w:sz="6" w:space="0" w:color="auto"/>
              <w:right w:val="single" w:sz="6" w:space="0" w:color="auto"/>
            </w:tcBorders>
          </w:tcPr>
          <w:p w14:paraId="5EAD6DF3" w14:textId="77777777" w:rsidR="00DF06E6" w:rsidRPr="00B11F9E" w:rsidRDefault="00DF06E6" w:rsidP="006A21CF">
            <w:pPr>
              <w:keepLines/>
              <w:spacing w:before="100" w:beforeAutospacing="1" w:after="120" w:line="240" w:lineRule="atLeast"/>
              <w:rPr>
                <w:rFonts w:ascii="宋体" w:eastAsia="宋体" w:hAnsi="宋体" w:cs="Times New Roman"/>
                <w:sz w:val="20"/>
                <w:szCs w:val="20"/>
              </w:rPr>
            </w:pPr>
          </w:p>
        </w:tc>
        <w:tc>
          <w:tcPr>
            <w:tcW w:w="2304" w:type="dxa"/>
            <w:tcBorders>
              <w:top w:val="single" w:sz="6" w:space="0" w:color="auto"/>
              <w:left w:val="nil"/>
              <w:bottom w:val="single" w:sz="6" w:space="0" w:color="auto"/>
              <w:right w:val="single" w:sz="6" w:space="0" w:color="auto"/>
            </w:tcBorders>
          </w:tcPr>
          <w:p w14:paraId="3E5FDACB" w14:textId="77777777" w:rsidR="00DF06E6" w:rsidRPr="00B11F9E" w:rsidRDefault="00DF06E6" w:rsidP="006A21CF">
            <w:pPr>
              <w:keepLines/>
              <w:spacing w:before="100" w:beforeAutospacing="1" w:after="120" w:line="240" w:lineRule="atLeast"/>
              <w:rPr>
                <w:rFonts w:ascii="宋体" w:eastAsia="宋体" w:hAnsi="宋体" w:cs="Times New Roman"/>
                <w:sz w:val="20"/>
                <w:szCs w:val="20"/>
              </w:rPr>
            </w:pPr>
          </w:p>
        </w:tc>
      </w:tr>
      <w:tr w:rsidR="00DF06E6" w:rsidRPr="00B11F9E" w14:paraId="0E835BCC" w14:textId="77777777" w:rsidTr="006A21CF">
        <w:tc>
          <w:tcPr>
            <w:tcW w:w="1552" w:type="dxa"/>
            <w:tcBorders>
              <w:top w:val="single" w:sz="6" w:space="0" w:color="auto"/>
              <w:left w:val="single" w:sz="6" w:space="0" w:color="auto"/>
              <w:bottom w:val="single" w:sz="6" w:space="0" w:color="auto"/>
              <w:right w:val="single" w:sz="6" w:space="0" w:color="auto"/>
            </w:tcBorders>
          </w:tcPr>
          <w:p w14:paraId="4A337CD1" w14:textId="77777777" w:rsidR="00DF06E6" w:rsidRPr="00B11F9E" w:rsidRDefault="00DF06E6" w:rsidP="006A21CF">
            <w:pPr>
              <w:rPr>
                <w:rFonts w:ascii="宋体" w:eastAsia="宋体" w:hAnsi="宋体" w:cs="Times New Roman"/>
                <w:sz w:val="20"/>
                <w:szCs w:val="20"/>
              </w:rPr>
            </w:pPr>
          </w:p>
        </w:tc>
        <w:tc>
          <w:tcPr>
            <w:tcW w:w="1275" w:type="dxa"/>
            <w:tcBorders>
              <w:top w:val="single" w:sz="6" w:space="0" w:color="auto"/>
              <w:left w:val="nil"/>
              <w:bottom w:val="single" w:sz="6" w:space="0" w:color="auto"/>
              <w:right w:val="single" w:sz="6" w:space="0" w:color="auto"/>
            </w:tcBorders>
          </w:tcPr>
          <w:p w14:paraId="3448470D" w14:textId="77777777" w:rsidR="00DF06E6" w:rsidRPr="00B11F9E" w:rsidRDefault="00DF06E6" w:rsidP="006A21CF">
            <w:pPr>
              <w:keepLines/>
              <w:spacing w:before="100" w:beforeAutospacing="1" w:after="120" w:line="240" w:lineRule="atLeast"/>
              <w:rPr>
                <w:rFonts w:ascii="宋体" w:eastAsia="宋体" w:hAnsi="宋体" w:cs="Times New Roman"/>
                <w:sz w:val="20"/>
                <w:szCs w:val="20"/>
              </w:rPr>
            </w:pPr>
          </w:p>
        </w:tc>
        <w:tc>
          <w:tcPr>
            <w:tcW w:w="4846" w:type="dxa"/>
            <w:tcBorders>
              <w:top w:val="single" w:sz="6" w:space="0" w:color="auto"/>
              <w:left w:val="nil"/>
              <w:bottom w:val="single" w:sz="6" w:space="0" w:color="auto"/>
              <w:right w:val="single" w:sz="6" w:space="0" w:color="auto"/>
            </w:tcBorders>
          </w:tcPr>
          <w:p w14:paraId="53DA917E" w14:textId="77777777" w:rsidR="00DF06E6" w:rsidRPr="00B11F9E" w:rsidRDefault="00DF06E6" w:rsidP="006A21CF">
            <w:pPr>
              <w:keepLines/>
              <w:spacing w:before="100" w:beforeAutospacing="1" w:after="120" w:line="240" w:lineRule="atLeast"/>
              <w:rPr>
                <w:rFonts w:ascii="宋体" w:eastAsia="宋体" w:hAnsi="宋体" w:cs="Times New Roman"/>
                <w:sz w:val="20"/>
                <w:szCs w:val="20"/>
              </w:rPr>
            </w:pPr>
          </w:p>
        </w:tc>
        <w:tc>
          <w:tcPr>
            <w:tcW w:w="2304" w:type="dxa"/>
            <w:tcBorders>
              <w:top w:val="single" w:sz="6" w:space="0" w:color="auto"/>
              <w:left w:val="nil"/>
              <w:bottom w:val="single" w:sz="6" w:space="0" w:color="auto"/>
              <w:right w:val="single" w:sz="6" w:space="0" w:color="auto"/>
            </w:tcBorders>
          </w:tcPr>
          <w:p w14:paraId="030C6B77" w14:textId="77777777" w:rsidR="00DF06E6" w:rsidRPr="00B11F9E" w:rsidRDefault="00DF06E6" w:rsidP="006A21CF">
            <w:pPr>
              <w:keepLines/>
              <w:spacing w:before="100" w:beforeAutospacing="1" w:after="120" w:line="240" w:lineRule="atLeast"/>
              <w:rPr>
                <w:rFonts w:ascii="宋体" w:eastAsia="宋体" w:hAnsi="宋体" w:cs="Times New Roman"/>
                <w:sz w:val="20"/>
                <w:szCs w:val="20"/>
              </w:rPr>
            </w:pPr>
          </w:p>
        </w:tc>
      </w:tr>
      <w:tr w:rsidR="00DF06E6" w:rsidRPr="00B11F9E" w14:paraId="3C3283B2" w14:textId="77777777" w:rsidTr="006A21CF">
        <w:tc>
          <w:tcPr>
            <w:tcW w:w="1552" w:type="dxa"/>
            <w:tcBorders>
              <w:top w:val="single" w:sz="6" w:space="0" w:color="auto"/>
              <w:left w:val="single" w:sz="6" w:space="0" w:color="auto"/>
              <w:bottom w:val="single" w:sz="6" w:space="0" w:color="auto"/>
              <w:right w:val="single" w:sz="6" w:space="0" w:color="auto"/>
            </w:tcBorders>
          </w:tcPr>
          <w:p w14:paraId="606550FD" w14:textId="77777777" w:rsidR="00DF06E6" w:rsidRPr="00B11F9E" w:rsidRDefault="00DF06E6" w:rsidP="006A21CF">
            <w:pPr>
              <w:rPr>
                <w:rFonts w:ascii="宋体" w:eastAsia="宋体" w:hAnsi="宋体" w:cs="Times New Roman"/>
                <w:sz w:val="20"/>
                <w:szCs w:val="20"/>
              </w:rPr>
            </w:pPr>
          </w:p>
        </w:tc>
        <w:tc>
          <w:tcPr>
            <w:tcW w:w="1275" w:type="dxa"/>
            <w:tcBorders>
              <w:top w:val="single" w:sz="6" w:space="0" w:color="auto"/>
              <w:left w:val="nil"/>
              <w:bottom w:val="single" w:sz="6" w:space="0" w:color="auto"/>
              <w:right w:val="single" w:sz="6" w:space="0" w:color="auto"/>
            </w:tcBorders>
          </w:tcPr>
          <w:p w14:paraId="29E0ED60" w14:textId="77777777" w:rsidR="00DF06E6" w:rsidRPr="00B11F9E" w:rsidRDefault="00DF06E6" w:rsidP="006A21CF">
            <w:pPr>
              <w:keepLines/>
              <w:spacing w:before="100" w:beforeAutospacing="1" w:after="120" w:line="240" w:lineRule="atLeast"/>
              <w:rPr>
                <w:rFonts w:ascii="宋体" w:eastAsia="宋体" w:hAnsi="宋体" w:cs="Times New Roman"/>
                <w:sz w:val="20"/>
                <w:szCs w:val="20"/>
              </w:rPr>
            </w:pPr>
          </w:p>
        </w:tc>
        <w:tc>
          <w:tcPr>
            <w:tcW w:w="4846" w:type="dxa"/>
            <w:tcBorders>
              <w:top w:val="single" w:sz="6" w:space="0" w:color="auto"/>
              <w:left w:val="nil"/>
              <w:bottom w:val="single" w:sz="6" w:space="0" w:color="auto"/>
              <w:right w:val="single" w:sz="6" w:space="0" w:color="auto"/>
            </w:tcBorders>
          </w:tcPr>
          <w:p w14:paraId="34FF5232" w14:textId="77777777" w:rsidR="00DF06E6" w:rsidRPr="00B11F9E" w:rsidRDefault="00DF06E6" w:rsidP="006A21CF">
            <w:pPr>
              <w:keepLines/>
              <w:spacing w:before="100" w:beforeAutospacing="1" w:after="120" w:line="240" w:lineRule="atLeast"/>
              <w:rPr>
                <w:rFonts w:ascii="宋体" w:eastAsia="宋体" w:hAnsi="宋体" w:cs="Times New Roman"/>
                <w:sz w:val="20"/>
                <w:szCs w:val="20"/>
              </w:rPr>
            </w:pPr>
          </w:p>
        </w:tc>
        <w:tc>
          <w:tcPr>
            <w:tcW w:w="2304" w:type="dxa"/>
            <w:tcBorders>
              <w:top w:val="single" w:sz="6" w:space="0" w:color="auto"/>
              <w:left w:val="nil"/>
              <w:bottom w:val="single" w:sz="6" w:space="0" w:color="auto"/>
              <w:right w:val="single" w:sz="6" w:space="0" w:color="auto"/>
            </w:tcBorders>
          </w:tcPr>
          <w:p w14:paraId="4201053B" w14:textId="77777777" w:rsidR="00DF06E6" w:rsidRPr="00B11F9E" w:rsidRDefault="00DF06E6" w:rsidP="006A21CF">
            <w:pPr>
              <w:keepLines/>
              <w:spacing w:before="100" w:beforeAutospacing="1" w:after="120" w:line="240" w:lineRule="atLeast"/>
              <w:rPr>
                <w:rFonts w:ascii="宋体" w:eastAsia="宋体" w:hAnsi="宋体" w:cs="Times New Roman"/>
                <w:sz w:val="20"/>
                <w:szCs w:val="20"/>
              </w:rPr>
            </w:pPr>
          </w:p>
        </w:tc>
      </w:tr>
    </w:tbl>
    <w:p w14:paraId="7871F83C" w14:textId="474D12B4" w:rsidR="002C2E06" w:rsidRDefault="00CC40FD">
      <w:pPr>
        <w:spacing w:line="240" w:lineRule="auto"/>
        <w:rPr>
          <w:rFonts w:ascii="宋体" w:eastAsia="宋体" w:hAnsi="宋体" w:cs="宋体"/>
          <w:b/>
          <w:bCs/>
          <w:color w:val="C77C0E" w:themeColor="accent1" w:themeShade="BF"/>
          <w:sz w:val="36"/>
          <w:szCs w:val="28"/>
        </w:rPr>
      </w:pPr>
      <w:r>
        <w:rPr>
          <w:rFonts w:ascii="宋体" w:eastAsia="宋体" w:hAnsi="宋体" w:cs="宋体"/>
          <w:b/>
          <w:bCs/>
          <w:color w:val="C77C0E" w:themeColor="accent1" w:themeShade="BF"/>
          <w:sz w:val="36"/>
          <w:szCs w:val="28"/>
        </w:rPr>
        <w:br w:type="page"/>
      </w:r>
    </w:p>
    <w:p w14:paraId="7994C544" w14:textId="2A655D4B" w:rsidR="004D4035" w:rsidRDefault="00187961" w:rsidP="002C2E06">
      <w:pPr>
        <w:pStyle w:val="10"/>
      </w:pPr>
      <w:bookmarkStart w:id="0" w:name="_Toc17202902"/>
      <w:r w:rsidRPr="00ED0655">
        <w:lastRenderedPageBreak/>
        <w:t xml:space="preserve">Chapter 1 Understanding </w:t>
      </w:r>
      <w:proofErr w:type="spellStart"/>
      <w:r w:rsidR="007301E9">
        <w:t>MotorDriverBoard</w:t>
      </w:r>
      <w:proofErr w:type="spellEnd"/>
      <w:r w:rsidRPr="00ED0655">
        <w:t xml:space="preserve"> and Its Programming Environment</w:t>
      </w:r>
      <w:bookmarkEnd w:id="0"/>
    </w:p>
    <w:p w14:paraId="0A7A86CA" w14:textId="5089BEBD" w:rsidR="004C0E79" w:rsidRDefault="00C67D96" w:rsidP="004C0E79">
      <w:pPr>
        <w:pStyle w:val="2"/>
      </w:pPr>
      <w:bookmarkStart w:id="1" w:name="_Toc531860466"/>
      <w:r>
        <w:rPr>
          <w:rFonts w:hint="eastAsia"/>
        </w:rPr>
        <w:t>1</w:t>
      </w:r>
      <w:r w:rsidR="00960BA7">
        <w:rPr>
          <w:rFonts w:hint="eastAsia"/>
        </w:rPr>
        <w:t>.1</w:t>
      </w:r>
      <w:r>
        <w:t xml:space="preserve"> </w:t>
      </w:r>
      <w:bookmarkEnd w:id="1"/>
      <w:r w:rsidR="007301E9" w:rsidRPr="00DE1D5E">
        <w:t>Introduction of life</w:t>
      </w:r>
    </w:p>
    <w:p w14:paraId="2DAE0AFE" w14:textId="230E2F23" w:rsidR="008A665F" w:rsidRPr="008A665F" w:rsidRDefault="008A665F" w:rsidP="008A665F">
      <w:pPr>
        <w:ind w:firstLineChars="100" w:firstLine="240"/>
        <w:rPr>
          <w:rFonts w:ascii="宋体" w:eastAsia="宋体" w:hAnsi="宋体" w:cs="宋体"/>
        </w:rPr>
      </w:pPr>
      <w:r w:rsidRPr="008A665F">
        <w:rPr>
          <w:rFonts w:ascii="宋体" w:eastAsia="宋体" w:hAnsi="宋体" w:cs="宋体"/>
        </w:rPr>
        <w:t>Hello, everyone. Welcome to the world of Arduino robots!</w:t>
      </w:r>
    </w:p>
    <w:p w14:paraId="7253036A" w14:textId="115BCFC4" w:rsidR="00C67D96" w:rsidRDefault="008A665F" w:rsidP="008A665F">
      <w:pPr>
        <w:ind w:firstLineChars="100" w:firstLine="240"/>
        <w:rPr>
          <w:rFonts w:eastAsiaTheme="minorEastAsia"/>
        </w:rPr>
      </w:pPr>
      <w:r w:rsidRPr="008A665F">
        <w:rPr>
          <w:rFonts w:ascii="宋体" w:eastAsia="宋体" w:hAnsi="宋体" w:cs="宋体"/>
        </w:rPr>
        <w:t xml:space="preserve">In our Arduino world, robots often need to move, so we need a special motor driver. We integrate many motor scenarios, sensor connections, wireless control, etc. Finally, we design a </w:t>
      </w:r>
      <w:proofErr w:type="spellStart"/>
      <w:r w:rsidRPr="008A665F">
        <w:rPr>
          <w:rFonts w:ascii="宋体" w:eastAsia="宋体" w:hAnsi="宋体" w:cs="宋体"/>
        </w:rPr>
        <w:t>MotorDriverBoar</w:t>
      </w:r>
      <w:proofErr w:type="spellEnd"/>
      <w:r w:rsidR="008D61B0">
        <w:rPr>
          <w:rFonts w:ascii="宋体" w:eastAsia="宋体" w:hAnsi="宋体" w:cs="宋体"/>
        </w:rPr>
        <w:t xml:space="preserve"> 4.0</w:t>
      </w:r>
      <w:r w:rsidRPr="008A665F">
        <w:rPr>
          <w:rFonts w:ascii="宋体" w:eastAsia="宋体" w:hAnsi="宋体" w:cs="宋体"/>
        </w:rPr>
        <w:t xml:space="preserve"> which can drive multiple motors, connect multiple sensors, support PS2X port, NRF24L01 + module.</w:t>
      </w:r>
    </w:p>
    <w:p w14:paraId="0415E96D" w14:textId="39CA8315" w:rsidR="00EF4052" w:rsidRDefault="00960BA7" w:rsidP="00EF4052">
      <w:pPr>
        <w:pStyle w:val="2"/>
      </w:pPr>
      <w:bookmarkStart w:id="2" w:name="_Toc531860467"/>
      <w:r>
        <w:rPr>
          <w:rFonts w:hint="eastAsia"/>
        </w:rPr>
        <w:t>1.</w:t>
      </w:r>
      <w:r w:rsidR="00C67D96">
        <w:rPr>
          <w:rFonts w:hint="eastAsia"/>
        </w:rPr>
        <w:t>2</w:t>
      </w:r>
      <w:r w:rsidR="00C67D96">
        <w:t xml:space="preserve"> </w:t>
      </w:r>
      <w:bookmarkEnd w:id="2"/>
      <w:r w:rsidR="006A7143" w:rsidRPr="006A7143">
        <w:t>Summary</w:t>
      </w:r>
    </w:p>
    <w:p w14:paraId="512294FF" w14:textId="7CB30557" w:rsidR="00A1199D" w:rsidRDefault="00777113" w:rsidP="00A62D0E">
      <w:pPr>
        <w:rPr>
          <w:rFonts w:ascii="宋体" w:eastAsia="宋体" w:hAnsi="宋体" w:cs="宋体"/>
        </w:rPr>
      </w:pPr>
      <w:r>
        <w:rPr>
          <w:rFonts w:ascii="宋体" w:eastAsia="宋体" w:hAnsi="宋体" w:cs="宋体" w:hint="eastAsia"/>
        </w:rPr>
        <w:t>。</w:t>
      </w:r>
      <w:bookmarkStart w:id="3" w:name="_Toc531860468"/>
      <w:r w:rsidR="00363CBA" w:rsidRPr="00363CBA">
        <w:rPr>
          <w:rFonts w:ascii="宋体" w:eastAsia="宋体" w:hAnsi="宋体" w:cs="宋体"/>
        </w:rPr>
        <w:t xml:space="preserve">The </w:t>
      </w:r>
      <w:proofErr w:type="spellStart"/>
      <w:r w:rsidR="00232613">
        <w:rPr>
          <w:rFonts w:ascii="宋体" w:eastAsia="宋体" w:hAnsi="宋体" w:cs="宋体"/>
        </w:rPr>
        <w:t>MotorDriverBoard</w:t>
      </w:r>
      <w:proofErr w:type="spellEnd"/>
      <w:r w:rsidR="00363CBA" w:rsidRPr="00363CBA">
        <w:rPr>
          <w:rFonts w:ascii="宋体" w:eastAsia="宋体" w:hAnsi="宋体" w:cs="宋体"/>
        </w:rPr>
        <w:t xml:space="preserve"> can drive four DC motors, two coding motors, two stepping motors, eight steering motors (two external power supplies), and the driving current is up to 3A. The drive board is designed for Arduino UNO R3 motherboard and can be directly plugged into Arduino Uno. The motherboard integrates a passive buzzer, two RGB LED lights and one infrared receiver. Besides, PS2, </w:t>
      </w:r>
      <w:proofErr w:type="spellStart"/>
      <w:r w:rsidR="00363CBA" w:rsidRPr="00363CBA">
        <w:rPr>
          <w:rFonts w:ascii="宋体" w:eastAsia="宋体" w:hAnsi="宋体" w:cs="宋体"/>
        </w:rPr>
        <w:t>Uart</w:t>
      </w:r>
      <w:proofErr w:type="spellEnd"/>
      <w:r w:rsidR="00363CBA" w:rsidRPr="00363CBA">
        <w:rPr>
          <w:rFonts w:ascii="宋体" w:eastAsia="宋体" w:hAnsi="宋体" w:cs="宋体"/>
        </w:rPr>
        <w:t>, I2C and ultrasonic obstacle avoidance module are reserved. It is very convenient to connect various sensor modules.</w:t>
      </w:r>
    </w:p>
    <w:bookmarkEnd w:id="3"/>
    <w:p w14:paraId="1DBEF77F" w14:textId="274CAE57" w:rsidR="00A62D0E" w:rsidRPr="00A1199D" w:rsidRDefault="00A1199D" w:rsidP="00A62D0E">
      <w:pPr>
        <w:rPr>
          <w:rFonts w:ascii="Cambria" w:eastAsia="宋体" w:hAnsi="Cambria" w:cs="宋体"/>
          <w:color w:val="92D050"/>
          <w:sz w:val="32"/>
          <w:szCs w:val="32"/>
        </w:rPr>
      </w:pPr>
      <w:r w:rsidRPr="00A1199D">
        <w:rPr>
          <w:rFonts w:ascii="Cambria" w:eastAsia="宋体" w:hAnsi="Cambria" w:cs="宋体"/>
          <w:color w:val="92D050"/>
          <w:sz w:val="32"/>
          <w:szCs w:val="32"/>
        </w:rPr>
        <w:t>1.2.1MotorDriverBoard Introduction</w:t>
      </w:r>
    </w:p>
    <w:p w14:paraId="0DB3BAD0" w14:textId="2530B942" w:rsidR="00EE18D0" w:rsidRPr="009437F1" w:rsidRDefault="00173453" w:rsidP="00EE18D0">
      <w:pPr>
        <w:jc w:val="center"/>
        <w:rPr>
          <w:rFonts w:eastAsiaTheme="minorEastAsia"/>
        </w:rPr>
      </w:pPr>
      <w:r w:rsidRPr="00173453">
        <w:rPr>
          <w:b/>
          <w:noProof/>
        </w:rPr>
        <w:lastRenderedPageBreak/>
        <w:drawing>
          <wp:inline distT="0" distB="0" distL="0" distR="0" wp14:anchorId="00FB7ACE" wp14:editId="55378014">
            <wp:extent cx="6645910" cy="6645910"/>
            <wp:effectExtent l="0" t="0" r="2540" b="254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645910" cy="6645910"/>
                    </a:xfrm>
                    <a:prstGeom prst="rect">
                      <a:avLst/>
                    </a:prstGeom>
                    <a:noFill/>
                    <a:ln>
                      <a:noFill/>
                    </a:ln>
                  </pic:spPr>
                </pic:pic>
              </a:graphicData>
            </a:graphic>
          </wp:inline>
        </w:drawing>
      </w:r>
      <w:r w:rsidR="002D4AED">
        <w:rPr>
          <w:b/>
        </w:rPr>
        <w:br w:type="page"/>
      </w:r>
    </w:p>
    <w:p w14:paraId="6E6790F2" w14:textId="0C80FC11" w:rsidR="003A7A4D" w:rsidRPr="002D4AED" w:rsidRDefault="003A7A4D" w:rsidP="002D4AED">
      <w:pPr>
        <w:spacing w:line="240" w:lineRule="auto"/>
        <w:rPr>
          <w:rFonts w:eastAsiaTheme="minorEastAsia"/>
          <w:b/>
        </w:rPr>
      </w:pPr>
    </w:p>
    <w:p w14:paraId="7AEFCB26" w14:textId="2FEE2C93" w:rsidR="00A1199D" w:rsidRPr="00A1199D" w:rsidRDefault="00A1199D" w:rsidP="00A1199D">
      <w:pPr>
        <w:pStyle w:val="3"/>
      </w:pPr>
      <w:bookmarkStart w:id="4" w:name="_Toc531860469"/>
      <w:r>
        <w:t>1.2.1</w:t>
      </w:r>
      <w:r w:rsidR="000A6A2A">
        <w:rPr>
          <w:rFonts w:hint="eastAsia"/>
        </w:rPr>
        <w:t>MotorDriverBoard</w:t>
      </w:r>
      <w:r w:rsidR="009B7C23">
        <w:rPr>
          <w:rFonts w:hint="eastAsia"/>
        </w:rPr>
        <w:t xml:space="preserve"> </w:t>
      </w:r>
      <w:bookmarkEnd w:id="4"/>
      <w:r w:rsidR="001707C9" w:rsidRPr="001707C9">
        <w:t>List of Function Modules</w:t>
      </w:r>
      <w:r>
        <w:rPr>
          <w:rFonts w:hint="eastAsia"/>
        </w:rPr>
        <w:t xml:space="preserve"> </w:t>
      </w:r>
    </w:p>
    <w:p w14:paraId="16B8C0A7" w14:textId="615072B0" w:rsidR="00911CEA" w:rsidRDefault="00911CEA" w:rsidP="00911CEA">
      <w:pPr>
        <w:pStyle w:val="af6"/>
        <w:ind w:left="420" w:firstLineChars="0" w:firstLine="0"/>
      </w:pPr>
      <w:r>
        <w:rPr>
          <w:rFonts w:hint="eastAsia"/>
          <w:noProof/>
        </w:rPr>
        <mc:AlternateContent>
          <mc:Choice Requires="wps">
            <w:drawing>
              <wp:anchor distT="0" distB="0" distL="114300" distR="114300" simplePos="0" relativeHeight="251651072" behindDoc="0" locked="0" layoutInCell="1" allowOverlap="1" wp14:anchorId="31C07550" wp14:editId="2564B8C5">
                <wp:simplePos x="0" y="0"/>
                <wp:positionH relativeFrom="column">
                  <wp:posOffset>2333625</wp:posOffset>
                </wp:positionH>
                <wp:positionV relativeFrom="paragraph">
                  <wp:posOffset>116205</wp:posOffset>
                </wp:positionV>
                <wp:extent cx="1409700" cy="457200"/>
                <wp:effectExtent l="0" t="0" r="19050" b="19050"/>
                <wp:wrapNone/>
                <wp:docPr id="266" name="矩形: 圆角 266"/>
                <wp:cNvGraphicFramePr/>
                <a:graphic xmlns:a="http://schemas.openxmlformats.org/drawingml/2006/main">
                  <a:graphicData uri="http://schemas.microsoft.com/office/word/2010/wordprocessingShape">
                    <wps:wsp>
                      <wps:cNvSpPr/>
                      <wps:spPr>
                        <a:xfrm>
                          <a:off x="0" y="0"/>
                          <a:ext cx="1409700" cy="457200"/>
                        </a:xfrm>
                        <a:prstGeom prst="roundRect">
                          <a:avLst/>
                        </a:prstGeom>
                      </wps:spPr>
                      <wps:style>
                        <a:lnRef idx="1">
                          <a:schemeClr val="accent6"/>
                        </a:lnRef>
                        <a:fillRef idx="2">
                          <a:schemeClr val="accent6"/>
                        </a:fillRef>
                        <a:effectRef idx="1">
                          <a:schemeClr val="accent6"/>
                        </a:effectRef>
                        <a:fontRef idx="minor">
                          <a:schemeClr val="dk1"/>
                        </a:fontRef>
                      </wps:style>
                      <wps:txbx>
                        <w:txbxContent>
                          <w:p w14:paraId="23FCCE54" w14:textId="0076586A" w:rsidR="00911CEA" w:rsidRPr="00F4077D" w:rsidRDefault="004F4EAD" w:rsidP="00911CEA">
                            <w:pPr>
                              <w:jc w:val="center"/>
                              <w:rPr>
                                <w:rFonts w:ascii="宋体" w:eastAsia="宋体" w:hAnsi="宋体" w:cs="宋体"/>
                              </w:rPr>
                            </w:pPr>
                            <w:r w:rsidRPr="004F4EAD">
                              <w:rPr>
                                <w:rFonts w:ascii="宋体" w:eastAsia="宋体" w:hAnsi="宋体" w:cs="宋体"/>
                              </w:rPr>
                              <w:t xml:space="preserve">Infrared </w:t>
                            </w:r>
                            <w:proofErr w:type="gramStart"/>
                            <w:r w:rsidRPr="004F4EAD">
                              <w:rPr>
                                <w:rFonts w:ascii="宋体" w:eastAsia="宋体" w:hAnsi="宋体" w:cs="宋体"/>
                              </w:rPr>
                              <w:t>remote control</w:t>
                            </w:r>
                            <w:proofErr w:type="gramEnd"/>
                            <w:r w:rsidRPr="004F4EAD">
                              <w:rPr>
                                <w:rFonts w:ascii="宋体" w:eastAsia="宋体" w:hAnsi="宋体" w:cs="宋体"/>
                              </w:rPr>
                              <w:t xml:space="preserve"> sensor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1C07550" id="矩形: 圆角 266" o:spid="_x0000_s1026" style="position:absolute;left:0;text-align:left;margin-left:183.75pt;margin-top:9.15pt;width:111pt;height:36pt;z-index:25165107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" fillcolor="#dea267 [2169]" strokecolor="#c17529 [3209]" strokeweight=".5pt">
                <v:fill color2="#d88f47 [2617]" rotate="t" colors="0 #e5b79f;.5 #dcac92;1 #dba07d" focus="100%" type="gradient">
                  <o:fill v:ext="view" type="gradientUnscaled"/>
                </v:fill>
                <v:stroke joinstyle="miter"/>
                <v:textbox>
                  <w:txbxContent>
                    <w:p w14:paraId="23FCCE54" w14:textId="0076586A" w:rsidR="00911CEA" w:rsidRPr="00F4077D" w:rsidRDefault="004F4EAD" w:rsidP="00911CEA">
                      <w:pPr>
                        <w:jc w:val="center"/>
                        <w:rPr>
                          <w:rFonts w:ascii="宋体" w:eastAsia="宋体" w:hAnsi="宋体" w:cs="宋体"/>
                        </w:rPr>
                      </w:pPr>
                      <w:r w:rsidRPr="004F4EAD">
                        <w:rPr>
                          <w:rFonts w:ascii="宋体" w:eastAsia="宋体" w:hAnsi="宋体" w:cs="宋体"/>
                        </w:rPr>
                        <w:t xml:space="preserve">Infrared </w:t>
                      </w:r>
                      <w:proofErr w:type="gramStart"/>
                      <w:r w:rsidRPr="004F4EAD">
                        <w:rPr>
                          <w:rFonts w:ascii="宋体" w:eastAsia="宋体" w:hAnsi="宋体" w:cs="宋体"/>
                        </w:rPr>
                        <w:t>remote control</w:t>
                      </w:r>
                      <w:proofErr w:type="gramEnd"/>
                      <w:r w:rsidRPr="004F4EAD">
                        <w:rPr>
                          <w:rFonts w:ascii="宋体" w:eastAsia="宋体" w:hAnsi="宋体" w:cs="宋体"/>
                        </w:rPr>
                        <w:t xml:space="preserve"> sensor</w:t>
                      </w:r>
                    </w:p>
                  </w:txbxContent>
                </v:textbox>
              </v:roundrect>
            </w:pict>
          </mc:Fallback>
        </mc:AlternateContent>
      </w:r>
    </w:p>
    <w:p w14:paraId="48C38382" w14:textId="101A58E2" w:rsidR="00911CEA" w:rsidRDefault="00911CEA" w:rsidP="00911CEA">
      <w:pPr>
        <w:pStyle w:val="af6"/>
        <w:ind w:left="420" w:firstLineChars="0" w:firstLine="0"/>
      </w:pPr>
    </w:p>
    <w:p w14:paraId="0F98FEF3" w14:textId="5E98C04A" w:rsidR="00911CEA" w:rsidRDefault="00A77BFA" w:rsidP="00911CEA">
      <w:pPr>
        <w:pStyle w:val="af6"/>
        <w:ind w:left="420" w:firstLineChars="0" w:firstLine="0"/>
      </w:pPr>
      <w:r>
        <w:rPr>
          <w:rFonts w:hint="eastAsia"/>
          <w:noProof/>
        </w:rPr>
        <mc:AlternateContent>
          <mc:Choice Requires="wps">
            <w:drawing>
              <wp:anchor distT="0" distB="0" distL="114300" distR="114300" simplePos="0" relativeHeight="251646976" behindDoc="0" locked="0" layoutInCell="1" allowOverlap="1" wp14:anchorId="649B06EF" wp14:editId="32615C8B">
                <wp:simplePos x="0" y="0"/>
                <wp:positionH relativeFrom="column">
                  <wp:posOffset>77638</wp:posOffset>
                </wp:positionH>
                <wp:positionV relativeFrom="paragraph">
                  <wp:posOffset>207885</wp:posOffset>
                </wp:positionV>
                <wp:extent cx="1694371" cy="595222"/>
                <wp:effectExtent l="0" t="0" r="20320" b="14605"/>
                <wp:wrapNone/>
                <wp:docPr id="263" name="矩形: 圆角 263"/>
                <wp:cNvGraphicFramePr/>
                <a:graphic xmlns:a="http://schemas.openxmlformats.org/drawingml/2006/main">
                  <a:graphicData uri="http://schemas.microsoft.com/office/word/2010/wordprocessingShape">
                    <wps:wsp>
                      <wps:cNvSpPr/>
                      <wps:spPr>
                        <a:xfrm>
                          <a:off x="0" y="0"/>
                          <a:ext cx="1694371" cy="595222"/>
                        </a:xfrm>
                        <a:prstGeom prst="roundRect">
                          <a:avLst/>
                        </a:prstGeom>
                      </wps:spPr>
                      <wps:style>
                        <a:lnRef idx="1">
                          <a:schemeClr val="accent6"/>
                        </a:lnRef>
                        <a:fillRef idx="2">
                          <a:schemeClr val="accent6"/>
                        </a:fillRef>
                        <a:effectRef idx="1">
                          <a:schemeClr val="accent6"/>
                        </a:effectRef>
                        <a:fontRef idx="minor">
                          <a:schemeClr val="dk1"/>
                        </a:fontRef>
                      </wps:style>
                      <wps:txbx>
                        <w:txbxContent>
                          <w:p w14:paraId="70207244" w14:textId="77777777" w:rsidR="00A77BFA" w:rsidRPr="00752B41" w:rsidRDefault="00A77BFA" w:rsidP="00A77BFA">
                            <w:pPr>
                              <w:jc w:val="center"/>
                              <w:rPr>
                                <w:rFonts w:eastAsiaTheme="minorEastAsia"/>
                              </w:rPr>
                            </w:pPr>
                            <w:bookmarkStart w:id="5" w:name="_Hlk19953249"/>
                            <w:bookmarkStart w:id="6" w:name="_Hlk19953250"/>
                            <w:r w:rsidRPr="00752B41">
                              <w:rPr>
                                <w:rFonts w:eastAsiaTheme="minorEastAsia"/>
                              </w:rPr>
                              <w:t>Battery / servo external power supply</w:t>
                            </w:r>
                            <w:bookmarkEnd w:id="5"/>
                            <w:bookmarkEnd w:id="6"/>
                          </w:p>
                          <w:p w14:paraId="4E0B0B14" w14:textId="3325B1F2" w:rsidR="00911CEA" w:rsidRPr="00F4077D" w:rsidRDefault="00911CEA" w:rsidP="00911CEA">
                            <w:pPr>
                              <w:jc w:val="center"/>
                              <w:rPr>
                                <w:rFonts w:ascii="宋体" w:eastAsia="宋体" w:hAnsi="宋体" w:cs="宋体"/>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49B06EF" id="矩形: 圆角 263" o:spid="_x0000_s1027" style="position:absolute;left:0;text-align:left;margin-left:6.1pt;margin-top:16.35pt;width:133.4pt;height:46.85p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" fillcolor="#dea267 [2169]" strokecolor="#c17529 [3209]" strokeweight=".5pt">
                <v:fill color2="#d88f47 [2617]" rotate="t" colors="0 #e5b79f;.5 #dcac92;1 #dba07d" focus="100%" type="gradient">
                  <o:fill v:ext="view" type="gradientUnscaled"/>
                </v:fill>
                <v:stroke joinstyle="miter"/>
                <v:textbox>
                  <w:txbxContent>
                    <w:p w14:paraId="70207244" w14:textId="77777777" w:rsidR="00A77BFA" w:rsidRPr="00752B41" w:rsidRDefault="00A77BFA" w:rsidP="00A77BFA">
                      <w:pPr>
                        <w:jc w:val="center"/>
                        <w:rPr>
                          <w:rFonts w:eastAsiaTheme="minorEastAsia"/>
                        </w:rPr>
                      </w:pPr>
                      <w:bookmarkStart w:id="7" w:name="_Hlk19953249"/>
                      <w:bookmarkStart w:id="8" w:name="_Hlk19953250"/>
                      <w:r w:rsidRPr="00752B41">
                        <w:rPr>
                          <w:rFonts w:eastAsiaTheme="minorEastAsia"/>
                        </w:rPr>
                        <w:t>Battery / servo external power supply</w:t>
                      </w:r>
                      <w:bookmarkEnd w:id="7"/>
                      <w:bookmarkEnd w:id="8"/>
                    </w:p>
                    <w:p w14:paraId="4E0B0B14" w14:textId="3325B1F2" w:rsidR="00911CEA" w:rsidRPr="00F4077D" w:rsidRDefault="00911CEA" w:rsidP="00911CEA">
                      <w:pPr>
                        <w:jc w:val="center"/>
                        <w:rPr>
                          <w:rFonts w:ascii="宋体" w:eastAsia="宋体" w:hAnsi="宋体" w:cs="宋体"/>
                        </w:rPr>
                      </w:pPr>
                    </w:p>
                  </w:txbxContent>
                </v:textbox>
              </v:roundrect>
            </w:pict>
          </mc:Fallback>
        </mc:AlternateContent>
      </w:r>
      <w:r w:rsidR="00911CEA">
        <w:rPr>
          <w:noProof/>
        </w:rPr>
        <mc:AlternateContent>
          <mc:Choice Requires="wps">
            <w:drawing>
              <wp:anchor distT="0" distB="0" distL="114300" distR="114300" simplePos="0" relativeHeight="251667456" behindDoc="0" locked="0" layoutInCell="1" allowOverlap="1" wp14:anchorId="150E63BD" wp14:editId="64150873">
                <wp:simplePos x="0" y="0"/>
                <wp:positionH relativeFrom="margin">
                  <wp:posOffset>3937552</wp:posOffset>
                </wp:positionH>
                <wp:positionV relativeFrom="paragraph">
                  <wp:posOffset>194753</wp:posOffset>
                </wp:positionV>
                <wp:extent cx="223837" cy="452440"/>
                <wp:effectExtent l="19050" t="19050" r="0" b="43180"/>
                <wp:wrapNone/>
                <wp:docPr id="289" name="箭头: 上下 289"/>
                <wp:cNvGraphicFramePr/>
                <a:graphic xmlns:a="http://schemas.openxmlformats.org/drawingml/2006/main">
                  <a:graphicData uri="http://schemas.microsoft.com/office/word/2010/wordprocessingShape">
                    <wps:wsp>
                      <wps:cNvSpPr/>
                      <wps:spPr>
                        <a:xfrm rot="16200000">
                          <a:off x="0" y="0"/>
                          <a:ext cx="223837" cy="452440"/>
                        </a:xfrm>
                        <a:prstGeom prst="upDownArrow">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1DAD028" id="_x0000_t70" coordsize="21600,21600" o:spt="70" adj="5400,4320" path="m10800,l21600@0@3@0@3@2,21600@2,10800,21600,0@2@1@2@1@0,0@0xe">
                <v:stroke joinstyle="miter"/>
                <v:formulas>
                  <v:f eqn="val #1"/>
                  <v:f eqn="val #0"/>
                  <v:f eqn="sum 21600 0 #1"/>
                  <v:f eqn="sum 21600 0 #0"/>
                  <v:f eqn="prod #1 #0 10800"/>
                  <v:f eqn="sum #1 0 @4"/>
                  <v:f eqn="sum 21600 0 @5"/>
                </v:formulas>
                <v:path o:connecttype="custom" o:connectlocs="10800,0;0,@0;@1,10800;0,@2;10800,21600;21600,@2;@3,10800;21600,@0" o:connectangles="270,180,180,180,90,0,0,0" textboxrect="@1,@5,@3,@6"/>
                <v:handles>
                  <v:h position="#0,#1" xrange="0,10800" yrange="0,10800"/>
                </v:handles>
              </v:shapetype>
              <v:shape id="箭头: 上下 289" o:spid="_x0000_s1026" type="#_x0000_t70" style="position:absolute;left:0;text-align:left;margin-left:310.05pt;margin-top:15.35pt;width:17.6pt;height:35.65pt;rotation:-90;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" adj=",5343" fillcolor="#c17529 [3209]" strokecolor="#5f3a14 [1609]" strokeweight="1pt">
                <w10:wrap anchorx="margin"/>
              </v:shape>
            </w:pict>
          </mc:Fallback>
        </mc:AlternateContent>
      </w:r>
      <w:r w:rsidR="00911CEA">
        <w:rPr>
          <w:noProof/>
        </w:rPr>
        <mc:AlternateContent>
          <mc:Choice Requires="wps">
            <w:drawing>
              <wp:anchor distT="0" distB="0" distL="114300" distR="114300" simplePos="0" relativeHeight="251653120" behindDoc="0" locked="0" layoutInCell="1" allowOverlap="1" wp14:anchorId="15F205DD" wp14:editId="00D799D9">
                <wp:simplePos x="0" y="0"/>
                <wp:positionH relativeFrom="margin">
                  <wp:posOffset>2857501</wp:posOffset>
                </wp:positionH>
                <wp:positionV relativeFrom="paragraph">
                  <wp:posOffset>149225</wp:posOffset>
                </wp:positionV>
                <wp:extent cx="209550" cy="295275"/>
                <wp:effectExtent l="19050" t="0" r="19050" b="47625"/>
                <wp:wrapNone/>
                <wp:docPr id="269" name="箭头: 下 269"/>
                <wp:cNvGraphicFramePr/>
                <a:graphic xmlns:a="http://schemas.openxmlformats.org/drawingml/2006/main">
                  <a:graphicData uri="http://schemas.microsoft.com/office/word/2010/wordprocessingShape">
                    <wps:wsp>
                      <wps:cNvSpPr/>
                      <wps:spPr>
                        <a:xfrm>
                          <a:off x="0" y="0"/>
                          <a:ext cx="209550" cy="295275"/>
                        </a:xfrm>
                        <a:prstGeom prst="downArrow">
                          <a:avLst/>
                        </a:prstGeom>
                      </wps:spPr>
                      <wps:style>
                        <a:lnRef idx="1">
                          <a:schemeClr val="accent6"/>
                        </a:lnRef>
                        <a:fillRef idx="3">
                          <a:schemeClr val="accent6"/>
                        </a:fillRef>
                        <a:effectRef idx="2">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BEB4B8D"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箭头: 下 269" o:spid="_x0000_s1026" type="#_x0000_t67" style="position:absolute;left:0;text-align:left;margin-left:225pt;margin-top:11.75pt;width:16.5pt;height:23.25pt;z-index:251653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" adj="13935" fillcolor="#ce7d2c [3033]" strokecolor="#c17529 [3209]" strokeweight=".5pt">
                <v:fill color2="#be7328 [3177]" rotate="t" colors="0 #cb8550;.5 #c97521;1 #b86716" focus="100%" type="gradient">
                  <o:fill v:ext="view" type="gradientUnscaled"/>
                </v:fill>
                <w10:wrap anchorx="margin"/>
              </v:shape>
            </w:pict>
          </mc:Fallback>
        </mc:AlternateContent>
      </w:r>
    </w:p>
    <w:p w14:paraId="7B797941" w14:textId="602AA214" w:rsidR="00911CEA" w:rsidRDefault="00911CEA" w:rsidP="00911CEA">
      <w:pPr>
        <w:pStyle w:val="af6"/>
        <w:ind w:left="420" w:firstLineChars="0" w:firstLine="0"/>
      </w:pPr>
      <w:r>
        <w:rPr>
          <w:rFonts w:hint="eastAsia"/>
          <w:noProof/>
        </w:rPr>
        <mc:AlternateContent>
          <mc:Choice Requires="wps">
            <w:drawing>
              <wp:anchor distT="0" distB="0" distL="114300" distR="114300" simplePos="0" relativeHeight="251657216" behindDoc="0" locked="0" layoutInCell="1" allowOverlap="1" wp14:anchorId="6A35D3E6" wp14:editId="2E0F15FE">
                <wp:simplePos x="0" y="0"/>
                <wp:positionH relativeFrom="column">
                  <wp:posOffset>4303862</wp:posOffset>
                </wp:positionH>
                <wp:positionV relativeFrom="paragraph">
                  <wp:posOffset>42197</wp:posOffset>
                </wp:positionV>
                <wp:extent cx="1438275" cy="361950"/>
                <wp:effectExtent l="0" t="0" r="28575" b="19050"/>
                <wp:wrapNone/>
                <wp:docPr id="282" name="矩形: 圆角 282"/>
                <wp:cNvGraphicFramePr/>
                <a:graphic xmlns:a="http://schemas.openxmlformats.org/drawingml/2006/main">
                  <a:graphicData uri="http://schemas.microsoft.com/office/word/2010/wordprocessingShape">
                    <wps:wsp>
                      <wps:cNvSpPr/>
                      <wps:spPr>
                        <a:xfrm>
                          <a:off x="0" y="0"/>
                          <a:ext cx="1438275" cy="361950"/>
                        </a:xfrm>
                        <a:prstGeom prst="roundRect">
                          <a:avLst/>
                        </a:prstGeom>
                      </wps:spPr>
                      <wps:style>
                        <a:lnRef idx="1">
                          <a:schemeClr val="accent6"/>
                        </a:lnRef>
                        <a:fillRef idx="2">
                          <a:schemeClr val="accent6"/>
                        </a:fillRef>
                        <a:effectRef idx="1">
                          <a:schemeClr val="accent6"/>
                        </a:effectRef>
                        <a:fontRef idx="minor">
                          <a:schemeClr val="dk1"/>
                        </a:fontRef>
                      </wps:style>
                      <wps:txbx>
                        <w:txbxContent>
                          <w:p w14:paraId="7B4A5026" w14:textId="05A09911" w:rsidR="00A77BFA" w:rsidRPr="00752B41" w:rsidRDefault="00A77BFA" w:rsidP="00A77BFA">
                            <w:pPr>
                              <w:jc w:val="center"/>
                              <w:rPr>
                                <w:rFonts w:eastAsiaTheme="minorEastAsia"/>
                              </w:rPr>
                            </w:pPr>
                            <w:r w:rsidRPr="00752B41">
                              <w:rPr>
                                <w:rFonts w:eastAsiaTheme="minorEastAsia" w:hint="eastAsia"/>
                              </w:rPr>
                              <w:t>N</w:t>
                            </w:r>
                            <w:r w:rsidRPr="00752B41">
                              <w:rPr>
                                <w:rFonts w:eastAsiaTheme="minorEastAsia"/>
                              </w:rPr>
                              <w:t>RF24L01</w:t>
                            </w:r>
                            <w:r>
                              <w:rPr>
                                <w:rFonts w:eastAsiaTheme="minorEastAsia"/>
                              </w:rPr>
                              <w:t>+</w:t>
                            </w:r>
                            <w:r w:rsidRPr="00752B41">
                              <w:rPr>
                                <w:rFonts w:eastAsiaTheme="minorEastAsia"/>
                              </w:rPr>
                              <w:t xml:space="preserve"> socket</w:t>
                            </w:r>
                          </w:p>
                          <w:p w14:paraId="34842EFA" w14:textId="26E6B213" w:rsidR="00911CEA" w:rsidRPr="00F4077D" w:rsidRDefault="00911CEA" w:rsidP="00911CEA">
                            <w:pPr>
                              <w:ind w:firstLineChars="100" w:firstLine="240"/>
                              <w:rPr>
                                <w:rFonts w:ascii="宋体" w:eastAsia="宋体" w:hAnsi="宋体" w:cs="宋体"/>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A35D3E6" id="矩形: 圆角 282" o:spid="_x0000_s1028" style="position:absolute;left:0;text-align:left;margin-left:338.9pt;margin-top:3.3pt;width:113.25pt;height:28.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" fillcolor="#dea267 [2169]" strokecolor="#c17529 [3209]" strokeweight=".5pt">
                <v:fill color2="#d88f47 [2617]" rotate="t" colors="0 #e5b79f;.5 #dcac92;1 #dba07d" focus="100%" type="gradient">
                  <o:fill v:ext="view" type="gradientUnscaled"/>
                </v:fill>
                <v:stroke joinstyle="miter"/>
                <v:textbox>
                  <w:txbxContent>
                    <w:p w14:paraId="7B4A5026" w14:textId="05A09911" w:rsidR="00A77BFA" w:rsidRPr="00752B41" w:rsidRDefault="00A77BFA" w:rsidP="00A77BFA">
                      <w:pPr>
                        <w:jc w:val="center"/>
                        <w:rPr>
                          <w:rFonts w:eastAsiaTheme="minorEastAsia"/>
                        </w:rPr>
                      </w:pPr>
                      <w:r w:rsidRPr="00752B41">
                        <w:rPr>
                          <w:rFonts w:eastAsiaTheme="minorEastAsia" w:hint="eastAsia"/>
                        </w:rPr>
                        <w:t>N</w:t>
                      </w:r>
                      <w:r w:rsidRPr="00752B41">
                        <w:rPr>
                          <w:rFonts w:eastAsiaTheme="minorEastAsia"/>
                        </w:rPr>
                        <w:t>RF24L01</w:t>
                      </w:r>
                      <w:r>
                        <w:rPr>
                          <w:rFonts w:eastAsiaTheme="minorEastAsia"/>
                        </w:rPr>
                        <w:t>+</w:t>
                      </w:r>
                      <w:r w:rsidRPr="00752B41">
                        <w:rPr>
                          <w:rFonts w:eastAsiaTheme="minorEastAsia"/>
                        </w:rPr>
                        <w:t xml:space="preserve"> socket</w:t>
                      </w:r>
                    </w:p>
                    <w:p w14:paraId="34842EFA" w14:textId="26E6B213" w:rsidR="00911CEA" w:rsidRPr="00F4077D" w:rsidRDefault="00911CEA" w:rsidP="00911CEA">
                      <w:pPr>
                        <w:ind w:firstLineChars="100" w:firstLine="240"/>
                        <w:rPr>
                          <w:rFonts w:ascii="宋体" w:eastAsia="宋体" w:hAnsi="宋体" w:cs="宋体"/>
                        </w:rPr>
                      </w:pPr>
                    </w:p>
                  </w:txbxContent>
                </v:textbox>
              </v:roundrect>
            </w:pict>
          </mc:Fallback>
        </mc:AlternateContent>
      </w:r>
      <w:r>
        <w:rPr>
          <w:noProof/>
        </w:rPr>
        <mc:AlternateContent>
          <mc:Choice Requires="wps">
            <w:drawing>
              <wp:anchor distT="0" distB="0" distL="114300" distR="114300" simplePos="0" relativeHeight="251655168" behindDoc="0" locked="0" layoutInCell="1" allowOverlap="1" wp14:anchorId="13CB84BF" wp14:editId="7F54C1FC">
                <wp:simplePos x="0" y="0"/>
                <wp:positionH relativeFrom="page">
                  <wp:posOffset>2328545</wp:posOffset>
                </wp:positionH>
                <wp:positionV relativeFrom="paragraph">
                  <wp:posOffset>248285</wp:posOffset>
                </wp:positionV>
                <wp:extent cx="237175" cy="324805"/>
                <wp:effectExtent l="0" t="24765" r="24130" b="43180"/>
                <wp:wrapNone/>
                <wp:docPr id="280" name="箭头: 下 280"/>
                <wp:cNvGraphicFramePr/>
                <a:graphic xmlns:a="http://schemas.openxmlformats.org/drawingml/2006/main">
                  <a:graphicData uri="http://schemas.microsoft.com/office/word/2010/wordprocessingShape">
                    <wps:wsp>
                      <wps:cNvSpPr/>
                      <wps:spPr>
                        <a:xfrm rot="16200000" flipH="1">
                          <a:off x="0" y="0"/>
                          <a:ext cx="237175" cy="324805"/>
                        </a:xfrm>
                        <a:prstGeom prst="downArrow">
                          <a:avLst/>
                        </a:prstGeom>
                      </wps:spPr>
                      <wps:style>
                        <a:lnRef idx="1">
                          <a:schemeClr val="accent6"/>
                        </a:lnRef>
                        <a:fillRef idx="3">
                          <a:schemeClr val="accent6"/>
                        </a:fillRef>
                        <a:effectRef idx="2">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C346688"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箭头: 下 280" o:spid="_x0000_s1026" type="#_x0000_t67" style="position:absolute;left:0;text-align:left;margin-left:183.35pt;margin-top:19.55pt;width:18.7pt;height:25.6pt;rotation:90;flip:x;z-index:2516551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" adj="13714" fillcolor="#ce7d2c [3033]" strokecolor="#c17529 [3209]" strokeweight=".5pt">
                <v:fill color2="#be7328 [3177]" rotate="t" colors="0 #cb8550;.5 #c97521;1 #b86716" focus="100%" type="gradient">
                  <o:fill v:ext="view" type="gradientUnscaled"/>
                </v:fill>
                <w10:wrap anchorx="page"/>
              </v:shape>
            </w:pict>
          </mc:Fallback>
        </mc:AlternateContent>
      </w:r>
      <w:r>
        <w:rPr>
          <w:rFonts w:hint="eastAsia"/>
          <w:noProof/>
        </w:rPr>
        <mc:AlternateContent>
          <mc:Choice Requires="wps">
            <w:drawing>
              <wp:anchor distT="0" distB="0" distL="114300" distR="114300" simplePos="0" relativeHeight="251630592" behindDoc="0" locked="0" layoutInCell="1" allowOverlap="1" wp14:anchorId="25322104" wp14:editId="0F294C1B">
                <wp:simplePos x="0" y="0"/>
                <wp:positionH relativeFrom="column">
                  <wp:posOffset>2276475</wp:posOffset>
                </wp:positionH>
                <wp:positionV relativeFrom="paragraph">
                  <wp:posOffset>205740</wp:posOffset>
                </wp:positionV>
                <wp:extent cx="1590675" cy="3638550"/>
                <wp:effectExtent l="0" t="0" r="28575" b="19050"/>
                <wp:wrapNone/>
                <wp:docPr id="3" name="矩形: 圆角 3"/>
                <wp:cNvGraphicFramePr/>
                <a:graphic xmlns:a="http://schemas.openxmlformats.org/drawingml/2006/main">
                  <a:graphicData uri="http://schemas.microsoft.com/office/word/2010/wordprocessingShape">
                    <wps:wsp>
                      <wps:cNvSpPr/>
                      <wps:spPr>
                        <a:xfrm>
                          <a:off x="0" y="0"/>
                          <a:ext cx="1590675" cy="3638550"/>
                        </a:xfrm>
                        <a:prstGeom prst="roundRect">
                          <a:avLst/>
                        </a:prstGeom>
                      </wps:spPr>
                      <wps:style>
                        <a:lnRef idx="1">
                          <a:schemeClr val="accent4"/>
                        </a:lnRef>
                        <a:fillRef idx="2">
                          <a:schemeClr val="accent4"/>
                        </a:fillRef>
                        <a:effectRef idx="1">
                          <a:schemeClr val="accent4"/>
                        </a:effectRef>
                        <a:fontRef idx="minor">
                          <a:schemeClr val="dk1"/>
                        </a:fontRef>
                      </wps:style>
                      <wps:txbx>
                        <w:txbxContent>
                          <w:p w14:paraId="18B4EB70" w14:textId="249D4777" w:rsidR="00911CEA" w:rsidRPr="004C33F0" w:rsidRDefault="00911CEA" w:rsidP="00911CEA">
                            <w:pPr>
                              <w:jc w:val="center"/>
                              <w:rPr>
                                <w:rFonts w:eastAsiaTheme="minorEastAsia"/>
                              </w:rPr>
                            </w:pPr>
                          </w:p>
                          <w:p w14:paraId="6FB8F41D" w14:textId="77777777" w:rsidR="00911CEA" w:rsidRDefault="00911CEA" w:rsidP="00911CEA">
                            <w:pPr>
                              <w:jc w:val="center"/>
                            </w:pPr>
                            <w:r w:rsidRPr="00F4077D">
                              <w:t xml:space="preserve">Motor </w:t>
                            </w:r>
                            <w:r>
                              <w:t>Driver</w:t>
                            </w:r>
                          </w:p>
                          <w:p w14:paraId="2579E0DE" w14:textId="77777777" w:rsidR="00911CEA" w:rsidRDefault="00911CEA" w:rsidP="00911CEA">
                            <w:pPr>
                              <w:jc w:val="center"/>
                            </w:pPr>
                            <w:r w:rsidRPr="00F4077D">
                              <w:t>Board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25322104" id="矩形: 圆角 3" o:spid="_x0000_s1029" style="position:absolute;left:0;text-align:left;margin-left:179.25pt;margin-top:16.2pt;width:125.25pt;height:286.5pt;z-index:2516305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" fillcolor="#d7ba9d [2167]" strokecolor="#c3986d [3207]" strokeweight=".5pt">
                <v:fill color2="#ceab88 [2615]" rotate="t" colors="0 #e0cab7;.5 #d9c0aa;1 #d6b79c" focus="100%" type="gradient">
                  <o:fill v:ext="view" type="gradientUnscaled"/>
                </v:fill>
                <v:stroke joinstyle="miter"/>
                <v:textbox>
                  <w:txbxContent>
                    <w:p w14:paraId="18B4EB70" w14:textId="249D4777" w:rsidR="00911CEA" w:rsidRPr="004C33F0" w:rsidRDefault="00911CEA" w:rsidP="00911CEA">
                      <w:pPr>
                        <w:jc w:val="center"/>
                        <w:rPr>
                          <w:rFonts w:eastAsiaTheme="minorEastAsia"/>
                        </w:rPr>
                      </w:pPr>
                    </w:p>
                    <w:p w14:paraId="6FB8F41D" w14:textId="77777777" w:rsidR="00911CEA" w:rsidRDefault="00911CEA" w:rsidP="00911CEA">
                      <w:pPr>
                        <w:jc w:val="center"/>
                      </w:pPr>
                      <w:r w:rsidRPr="00F4077D">
                        <w:t xml:space="preserve">Motor </w:t>
                      </w:r>
                      <w:r>
                        <w:t>Driver</w:t>
                      </w:r>
                    </w:p>
                    <w:p w14:paraId="2579E0DE" w14:textId="77777777" w:rsidR="00911CEA" w:rsidRDefault="00911CEA" w:rsidP="00911CEA">
                      <w:pPr>
                        <w:jc w:val="center"/>
                      </w:pPr>
                      <w:r w:rsidRPr="00F4077D">
                        <w:t>Board</w:t>
                      </w:r>
                    </w:p>
                  </w:txbxContent>
                </v:textbox>
              </v:roundrect>
            </w:pict>
          </mc:Fallback>
        </mc:AlternateContent>
      </w:r>
      <w:r>
        <w:rPr>
          <w:rFonts w:hint="eastAsia"/>
          <w:noProof/>
        </w:rPr>
        <mc:AlternateContent>
          <mc:Choice Requires="wps">
            <w:drawing>
              <wp:anchor distT="0" distB="0" distL="114300" distR="114300" simplePos="0" relativeHeight="251632640" behindDoc="0" locked="0" layoutInCell="1" allowOverlap="1" wp14:anchorId="3E595D62" wp14:editId="05604D93">
                <wp:simplePos x="0" y="0"/>
                <wp:positionH relativeFrom="column">
                  <wp:posOffset>352425</wp:posOffset>
                </wp:positionH>
                <wp:positionV relativeFrom="paragraph">
                  <wp:posOffset>778510</wp:posOffset>
                </wp:positionV>
                <wp:extent cx="1409700" cy="457200"/>
                <wp:effectExtent l="0" t="0" r="19050" b="19050"/>
                <wp:wrapNone/>
                <wp:docPr id="4" name="矩形: 圆角 4"/>
                <wp:cNvGraphicFramePr/>
                <a:graphic xmlns:a="http://schemas.openxmlformats.org/drawingml/2006/main">
                  <a:graphicData uri="http://schemas.microsoft.com/office/word/2010/wordprocessingShape">
                    <wps:wsp>
                      <wps:cNvSpPr/>
                      <wps:spPr>
                        <a:xfrm>
                          <a:off x="0" y="0"/>
                          <a:ext cx="1409700" cy="457200"/>
                        </a:xfrm>
                        <a:prstGeom prst="roundRect">
                          <a:avLst/>
                        </a:prstGeom>
                      </wps:spPr>
                      <wps:style>
                        <a:lnRef idx="1">
                          <a:schemeClr val="accent4"/>
                        </a:lnRef>
                        <a:fillRef idx="2">
                          <a:schemeClr val="accent4"/>
                        </a:fillRef>
                        <a:effectRef idx="1">
                          <a:schemeClr val="accent4"/>
                        </a:effectRef>
                        <a:fontRef idx="minor">
                          <a:schemeClr val="dk1"/>
                        </a:fontRef>
                      </wps:style>
                      <wps:txbx>
                        <w:txbxContent>
                          <w:p w14:paraId="4FB46084" w14:textId="541A965E" w:rsidR="00911CEA" w:rsidRPr="00F4077D" w:rsidRDefault="0041134E" w:rsidP="00911CEA">
                            <w:pPr>
                              <w:jc w:val="center"/>
                              <w:rPr>
                                <w:rFonts w:eastAsiaTheme="minorEastAsia"/>
                              </w:rPr>
                            </w:pPr>
                            <w:proofErr w:type="spellStart"/>
                            <w:r>
                              <w:rPr>
                                <w:rFonts w:eastAsiaTheme="minorEastAsia" w:hint="eastAsia"/>
                              </w:rPr>
                              <w:t>D</w:t>
                            </w:r>
                            <w:r>
                              <w:rPr>
                                <w:rFonts w:eastAsiaTheme="minorEastAsia"/>
                              </w:rPr>
                              <w:t>Cmotor</w:t>
                            </w:r>
                            <w:proofErr w:type="spellEnd"/>
                            <w:r w:rsidR="00911CEA">
                              <w:rPr>
                                <w:rFonts w:eastAsiaTheme="minorEastAsia" w:hint="eastAsia"/>
                              </w:rPr>
                              <w:t>*</w:t>
                            </w:r>
                            <w:r w:rsidR="00911CEA">
                              <w:rPr>
                                <w:rFonts w:eastAsiaTheme="minorEastAsia"/>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E595D62" id="矩形: 圆角 4" o:spid="_x0000_s1030" style="position:absolute;left:0;text-align:left;margin-left:27.75pt;margin-top:61.3pt;width:111pt;height:36pt;z-index:25163264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" fillcolor="#d7ba9d [2167]" strokecolor="#c3986d [3207]" strokeweight=".5pt">
                <v:fill color2="#ceab88 [2615]" rotate="t" colors="0 #e0cab7;.5 #d9c0aa;1 #d6b79c" focus="100%" type="gradient">
                  <o:fill v:ext="view" type="gradientUnscaled"/>
                </v:fill>
                <v:stroke joinstyle="miter"/>
                <v:textbox>
                  <w:txbxContent>
                    <w:p w14:paraId="4FB46084" w14:textId="541A965E" w:rsidR="00911CEA" w:rsidRPr="00F4077D" w:rsidRDefault="0041134E" w:rsidP="00911CEA">
                      <w:pPr>
                        <w:jc w:val="center"/>
                        <w:rPr>
                          <w:rFonts w:eastAsiaTheme="minorEastAsia"/>
                        </w:rPr>
                      </w:pPr>
                      <w:proofErr w:type="spellStart"/>
                      <w:r>
                        <w:rPr>
                          <w:rFonts w:eastAsiaTheme="minorEastAsia" w:hint="eastAsia"/>
                        </w:rPr>
                        <w:t>D</w:t>
                      </w:r>
                      <w:r>
                        <w:rPr>
                          <w:rFonts w:eastAsiaTheme="minorEastAsia"/>
                        </w:rPr>
                        <w:t>Cmotor</w:t>
                      </w:r>
                      <w:proofErr w:type="spellEnd"/>
                      <w:r w:rsidR="00911CEA">
                        <w:rPr>
                          <w:rFonts w:eastAsiaTheme="minorEastAsia" w:hint="eastAsia"/>
                        </w:rPr>
                        <w:t>*</w:t>
                      </w:r>
                      <w:r w:rsidR="00911CEA">
                        <w:rPr>
                          <w:rFonts w:eastAsiaTheme="minorEastAsia"/>
                        </w:rPr>
                        <w:t>4</w:t>
                      </w:r>
                    </w:p>
                  </w:txbxContent>
                </v:textbox>
              </v:roundrect>
            </w:pict>
          </mc:Fallback>
        </mc:AlternateContent>
      </w:r>
    </w:p>
    <w:p w14:paraId="7E2DAFAA" w14:textId="77777777" w:rsidR="00911CEA" w:rsidRPr="00742F89" w:rsidRDefault="00911CEA" w:rsidP="00911CEA">
      <w:pPr>
        <w:rPr>
          <w:rFonts w:eastAsiaTheme="minorEastAsia"/>
        </w:rPr>
      </w:pPr>
    </w:p>
    <w:p w14:paraId="39B9131B" w14:textId="77777777" w:rsidR="00911CEA" w:rsidRPr="00742F89" w:rsidRDefault="00911CEA" w:rsidP="00911CEA">
      <w:pPr>
        <w:rPr>
          <w:rFonts w:eastAsiaTheme="minorEastAsia"/>
        </w:rPr>
      </w:pPr>
      <w:r>
        <w:rPr>
          <w:rFonts w:eastAsiaTheme="minorEastAsia"/>
          <w:noProof/>
        </w:rPr>
        <mc:AlternateContent>
          <mc:Choice Requires="wps">
            <w:drawing>
              <wp:anchor distT="0" distB="0" distL="114300" distR="114300" simplePos="0" relativeHeight="251673600" behindDoc="0" locked="0" layoutInCell="1" allowOverlap="1" wp14:anchorId="5A8CB321" wp14:editId="62C0D1B4">
                <wp:simplePos x="0" y="0"/>
                <wp:positionH relativeFrom="page">
                  <wp:posOffset>4438650</wp:posOffset>
                </wp:positionH>
                <wp:positionV relativeFrom="paragraph">
                  <wp:posOffset>137160</wp:posOffset>
                </wp:positionV>
                <wp:extent cx="237175" cy="324805"/>
                <wp:effectExtent l="0" t="24765" r="24130" b="43180"/>
                <wp:wrapNone/>
                <wp:docPr id="293" name="箭头: 下 293"/>
                <wp:cNvGraphicFramePr/>
                <a:graphic xmlns:a="http://schemas.openxmlformats.org/drawingml/2006/main">
                  <a:graphicData uri="http://schemas.microsoft.com/office/word/2010/wordprocessingShape">
                    <wps:wsp>
                      <wps:cNvSpPr/>
                      <wps:spPr>
                        <a:xfrm rot="16200000" flipH="1">
                          <a:off x="0" y="0"/>
                          <a:ext cx="237175" cy="324805"/>
                        </a:xfrm>
                        <a:prstGeom prst="downArrow">
                          <a:avLst/>
                        </a:prstGeom>
                      </wps:spPr>
                      <wps:style>
                        <a:lnRef idx="1">
                          <a:schemeClr val="accent6"/>
                        </a:lnRef>
                        <a:fillRef idx="3">
                          <a:schemeClr val="accent6"/>
                        </a:fillRef>
                        <a:effectRef idx="2">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776975" id="箭头: 下 293" o:spid="_x0000_s1026" type="#_x0000_t67" style="position:absolute;left:0;text-align:left;margin-left:349.5pt;margin-top:10.8pt;width:18.7pt;height:25.6pt;rotation:90;flip:x;z-index:2516736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" adj="13714" fillcolor="#ce7d2c [3033]" strokecolor="#c17529 [3209]" strokeweight=".5pt">
                <v:fill color2="#be7328 [3177]" rotate="t" colors="0 #cb8550;.5 #c97521;1 #b86716" focus="100%" type="gradient">
                  <o:fill v:ext="view" type="gradientUnscaled"/>
                </v:fill>
                <w10:wrap anchorx="page"/>
              </v:shape>
            </w:pict>
          </mc:Fallback>
        </mc:AlternateContent>
      </w:r>
      <w:r>
        <w:rPr>
          <w:rFonts w:eastAsiaTheme="minorEastAsia" w:hint="eastAsia"/>
          <w:noProof/>
        </w:rPr>
        <mc:AlternateContent>
          <mc:Choice Requires="wps">
            <w:drawing>
              <wp:anchor distT="0" distB="0" distL="114300" distR="114300" simplePos="0" relativeHeight="251644928" behindDoc="0" locked="0" layoutInCell="1" allowOverlap="1" wp14:anchorId="1A39C2A1" wp14:editId="34EC64F8">
                <wp:simplePos x="0" y="0"/>
                <wp:positionH relativeFrom="column">
                  <wp:posOffset>4295775</wp:posOffset>
                </wp:positionH>
                <wp:positionV relativeFrom="paragraph">
                  <wp:posOffset>52705</wp:posOffset>
                </wp:positionV>
                <wp:extent cx="1409700" cy="457200"/>
                <wp:effectExtent l="0" t="0" r="19050" b="19050"/>
                <wp:wrapNone/>
                <wp:docPr id="262" name="矩形: 圆角 262"/>
                <wp:cNvGraphicFramePr/>
                <a:graphic xmlns:a="http://schemas.openxmlformats.org/drawingml/2006/main">
                  <a:graphicData uri="http://schemas.microsoft.com/office/word/2010/wordprocessingShape">
                    <wps:wsp>
                      <wps:cNvSpPr/>
                      <wps:spPr>
                        <a:xfrm>
                          <a:off x="0" y="0"/>
                          <a:ext cx="1409700" cy="457200"/>
                        </a:xfrm>
                        <a:prstGeom prst="roundRect">
                          <a:avLst/>
                        </a:prstGeom>
                      </wps:spPr>
                      <wps:style>
                        <a:lnRef idx="1">
                          <a:schemeClr val="accent6"/>
                        </a:lnRef>
                        <a:fillRef idx="2">
                          <a:schemeClr val="accent6"/>
                        </a:fillRef>
                        <a:effectRef idx="1">
                          <a:schemeClr val="accent6"/>
                        </a:effectRef>
                        <a:fontRef idx="minor">
                          <a:schemeClr val="dk1"/>
                        </a:fontRef>
                      </wps:style>
                      <wps:txbx>
                        <w:txbxContent>
                          <w:p w14:paraId="55E786D0" w14:textId="77777777" w:rsidR="00911CEA" w:rsidRPr="00F4077D" w:rsidRDefault="00911CEA" w:rsidP="00911CEA">
                            <w:pPr>
                              <w:jc w:val="center"/>
                              <w:rPr>
                                <w:rFonts w:ascii="宋体" w:eastAsia="宋体" w:hAnsi="宋体" w:cs="宋体"/>
                              </w:rPr>
                            </w:pPr>
                            <w:r>
                              <w:rPr>
                                <w:rFonts w:ascii="宋体" w:eastAsia="宋体" w:hAnsi="宋体" w:cs="宋体" w:hint="eastAsia"/>
                              </w:rPr>
                              <w:t>R</w:t>
                            </w:r>
                            <w:r>
                              <w:rPr>
                                <w:rFonts w:ascii="宋体" w:eastAsia="宋体" w:hAnsi="宋体" w:cs="宋体"/>
                              </w:rPr>
                              <w:t>GB LED*2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A39C2A1" id="矩形: 圆角 262" o:spid="_x0000_s1031" style="position:absolute;margin-left:338.25pt;margin-top:4.15pt;width:111pt;height:36pt;z-index:25164492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" fillcolor="#dea267 [2169]" strokecolor="#c17529 [3209]" strokeweight=".5pt">
                <v:fill color2="#d88f47 [2617]" rotate="t" colors="0 #e5b79f;.5 #dcac92;1 #dba07d" focus="100%" type="gradient">
                  <o:fill v:ext="view" type="gradientUnscaled"/>
                </v:fill>
                <v:stroke joinstyle="miter"/>
                <v:textbox>
                  <w:txbxContent>
                    <w:p w14:paraId="55E786D0" w14:textId="77777777" w:rsidR="00911CEA" w:rsidRPr="00F4077D" w:rsidRDefault="00911CEA" w:rsidP="00911CEA">
                      <w:pPr>
                        <w:jc w:val="center"/>
                        <w:rPr>
                          <w:rFonts w:ascii="宋体" w:eastAsia="宋体" w:hAnsi="宋体" w:cs="宋体"/>
                        </w:rPr>
                      </w:pPr>
                      <w:r>
                        <w:rPr>
                          <w:rFonts w:ascii="宋体" w:eastAsia="宋体" w:hAnsi="宋体" w:cs="宋体" w:hint="eastAsia"/>
                        </w:rPr>
                        <w:t>R</w:t>
                      </w:r>
                      <w:r>
                        <w:rPr>
                          <w:rFonts w:ascii="宋体" w:eastAsia="宋体" w:hAnsi="宋体" w:cs="宋体"/>
                        </w:rPr>
                        <w:t>GB LED*2</w:t>
                      </w:r>
                    </w:p>
                  </w:txbxContent>
                </v:textbox>
              </v:roundrect>
            </w:pict>
          </mc:Fallback>
        </mc:AlternateContent>
      </w:r>
    </w:p>
    <w:p w14:paraId="0C1EC083" w14:textId="77777777" w:rsidR="00911CEA" w:rsidRPr="00742F89" w:rsidRDefault="00911CEA" w:rsidP="00911CEA">
      <w:pPr>
        <w:rPr>
          <w:rFonts w:eastAsiaTheme="minorEastAsia"/>
        </w:rPr>
      </w:pPr>
      <w:r>
        <w:rPr>
          <w:rFonts w:eastAsiaTheme="minorEastAsia"/>
          <w:noProof/>
        </w:rPr>
        <mc:AlternateContent>
          <mc:Choice Requires="wps">
            <w:drawing>
              <wp:anchor distT="0" distB="0" distL="114300" distR="114300" simplePos="0" relativeHeight="251659264" behindDoc="0" locked="0" layoutInCell="1" allowOverlap="1" wp14:anchorId="6BEA46B2" wp14:editId="15A71B3E">
                <wp:simplePos x="0" y="0"/>
                <wp:positionH relativeFrom="page">
                  <wp:posOffset>2333624</wp:posOffset>
                </wp:positionH>
                <wp:positionV relativeFrom="paragraph">
                  <wp:posOffset>33020</wp:posOffset>
                </wp:positionV>
                <wp:extent cx="237175" cy="324805"/>
                <wp:effectExtent l="13335" t="24765" r="0" b="43180"/>
                <wp:wrapNone/>
                <wp:docPr id="284" name="箭头: 下 284"/>
                <wp:cNvGraphicFramePr/>
                <a:graphic xmlns:a="http://schemas.openxmlformats.org/drawingml/2006/main">
                  <a:graphicData uri="http://schemas.microsoft.com/office/word/2010/wordprocessingShape">
                    <wps:wsp>
                      <wps:cNvSpPr/>
                      <wps:spPr>
                        <a:xfrm rot="5400000" flipH="1">
                          <a:off x="0" y="0"/>
                          <a:ext cx="237175" cy="324805"/>
                        </a:xfrm>
                        <a:prstGeom prst="downArrow">
                          <a:avLst/>
                        </a:prstGeom>
                      </wps:spPr>
                      <wps:style>
                        <a:lnRef idx="1">
                          <a:schemeClr val="accent6"/>
                        </a:lnRef>
                        <a:fillRef idx="3">
                          <a:schemeClr val="accent6"/>
                        </a:fillRef>
                        <a:effectRef idx="2">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629885" id="箭头: 下 284" o:spid="_x0000_s1026" type="#_x0000_t67" style="position:absolute;left:0;text-align:left;margin-left:183.75pt;margin-top:2.6pt;width:18.7pt;height:25.6pt;rotation:-90;flip:x;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" adj="13714" fillcolor="#ce7d2c [3033]" strokecolor="#c17529 [3209]" strokeweight=".5pt">
                <v:fill color2="#be7328 [3177]" rotate="t" colors="0 #cb8550;.5 #c97521;1 #b86716" focus="100%" type="gradient">
                  <o:fill v:ext="view" type="gradientUnscaled"/>
                </v:fill>
                <w10:wrap anchorx="page"/>
              </v:shape>
            </w:pict>
          </mc:Fallback>
        </mc:AlternateContent>
      </w:r>
    </w:p>
    <w:p w14:paraId="12CC22EE" w14:textId="77777777" w:rsidR="00911CEA" w:rsidRPr="00742F89" w:rsidRDefault="00911CEA" w:rsidP="00911CEA">
      <w:pPr>
        <w:rPr>
          <w:rFonts w:eastAsiaTheme="minorEastAsia"/>
        </w:rPr>
      </w:pPr>
    </w:p>
    <w:p w14:paraId="3C64C6EC" w14:textId="77777777" w:rsidR="00911CEA" w:rsidRPr="00742F89" w:rsidRDefault="00911CEA" w:rsidP="00911CEA">
      <w:pPr>
        <w:rPr>
          <w:rFonts w:eastAsiaTheme="minorEastAsia"/>
        </w:rPr>
      </w:pPr>
      <w:r>
        <w:rPr>
          <w:rFonts w:eastAsiaTheme="minorEastAsia"/>
          <w:noProof/>
        </w:rPr>
        <mc:AlternateContent>
          <mc:Choice Requires="wps">
            <w:drawing>
              <wp:anchor distT="0" distB="0" distL="114300" distR="114300" simplePos="0" relativeHeight="251675648" behindDoc="0" locked="0" layoutInCell="1" allowOverlap="1" wp14:anchorId="46CCE7AC" wp14:editId="3DE09CA2">
                <wp:simplePos x="0" y="0"/>
                <wp:positionH relativeFrom="page">
                  <wp:posOffset>4453255</wp:posOffset>
                </wp:positionH>
                <wp:positionV relativeFrom="paragraph">
                  <wp:posOffset>148590</wp:posOffset>
                </wp:positionV>
                <wp:extent cx="237175" cy="324805"/>
                <wp:effectExtent l="0" t="24765" r="24130" b="43180"/>
                <wp:wrapNone/>
                <wp:docPr id="294" name="箭头: 下 294"/>
                <wp:cNvGraphicFramePr/>
                <a:graphic xmlns:a="http://schemas.openxmlformats.org/drawingml/2006/main">
                  <a:graphicData uri="http://schemas.microsoft.com/office/word/2010/wordprocessingShape">
                    <wps:wsp>
                      <wps:cNvSpPr/>
                      <wps:spPr>
                        <a:xfrm rot="16200000" flipH="1">
                          <a:off x="0" y="0"/>
                          <a:ext cx="237175" cy="324805"/>
                        </a:xfrm>
                        <a:prstGeom prst="downArrow">
                          <a:avLst/>
                        </a:prstGeom>
                      </wps:spPr>
                      <wps:style>
                        <a:lnRef idx="1">
                          <a:schemeClr val="accent6"/>
                        </a:lnRef>
                        <a:fillRef idx="3">
                          <a:schemeClr val="accent6"/>
                        </a:fillRef>
                        <a:effectRef idx="2">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4BD0F0" id="箭头: 下 294" o:spid="_x0000_s1026" type="#_x0000_t67" style="position:absolute;left:0;text-align:left;margin-left:350.65pt;margin-top:11.7pt;width:18.7pt;height:25.6pt;rotation:90;flip:x;z-index:2516756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" adj="13714" fillcolor="#ce7d2c [3033]" strokecolor="#c17529 [3209]" strokeweight=".5pt">
                <v:fill color2="#be7328 [3177]" rotate="t" colors="0 #cb8550;.5 #c97521;1 #b86716" focus="100%" type="gradient">
                  <o:fill v:ext="view" type="gradientUnscaled"/>
                </v:fill>
                <w10:wrap anchorx="page"/>
              </v:shape>
            </w:pict>
          </mc:Fallback>
        </mc:AlternateContent>
      </w:r>
      <w:r>
        <w:rPr>
          <w:rFonts w:eastAsiaTheme="minorEastAsia"/>
          <w:noProof/>
        </w:rPr>
        <mc:AlternateContent>
          <mc:Choice Requires="wps">
            <w:drawing>
              <wp:anchor distT="0" distB="0" distL="114300" distR="114300" simplePos="0" relativeHeight="251661312" behindDoc="0" locked="0" layoutInCell="1" allowOverlap="1" wp14:anchorId="6CE5C2F3" wp14:editId="4574C4C9">
                <wp:simplePos x="0" y="0"/>
                <wp:positionH relativeFrom="page">
                  <wp:posOffset>2352040</wp:posOffset>
                </wp:positionH>
                <wp:positionV relativeFrom="paragraph">
                  <wp:posOffset>248920</wp:posOffset>
                </wp:positionV>
                <wp:extent cx="236855" cy="310515"/>
                <wp:effectExtent l="20320" t="17780" r="0" b="31115"/>
                <wp:wrapNone/>
                <wp:docPr id="285" name="箭头: 下 285"/>
                <wp:cNvGraphicFramePr/>
                <a:graphic xmlns:a="http://schemas.openxmlformats.org/drawingml/2006/main">
                  <a:graphicData uri="http://schemas.microsoft.com/office/word/2010/wordprocessingShape">
                    <wps:wsp>
                      <wps:cNvSpPr/>
                      <wps:spPr>
                        <a:xfrm rot="5400000" flipH="1">
                          <a:off x="0" y="0"/>
                          <a:ext cx="236855" cy="310515"/>
                        </a:xfrm>
                        <a:prstGeom prst="downArrow">
                          <a:avLst/>
                        </a:prstGeom>
                      </wps:spPr>
                      <wps:style>
                        <a:lnRef idx="1">
                          <a:schemeClr val="accent6"/>
                        </a:lnRef>
                        <a:fillRef idx="3">
                          <a:schemeClr val="accent6"/>
                        </a:fillRef>
                        <a:effectRef idx="2">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91E35D" id="箭头: 下 285" o:spid="_x0000_s1026" type="#_x0000_t67" style="position:absolute;left:0;text-align:left;margin-left:185.2pt;margin-top:19.6pt;width:18.65pt;height:24.45pt;rotation:-90;flip:x;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" adj="13362" fillcolor="#ce7d2c [3033]" strokecolor="#c17529 [3209]" strokeweight=".5pt">
                <v:fill color2="#be7328 [3177]" rotate="t" colors="0 #cb8550;.5 #c97521;1 #b86716" focus="100%" type="gradient">
                  <o:fill v:ext="view" type="gradientUnscaled"/>
                </v:fill>
                <w10:wrap anchorx="page"/>
              </v:shape>
            </w:pict>
          </mc:Fallback>
        </mc:AlternateContent>
      </w:r>
      <w:r>
        <w:rPr>
          <w:rFonts w:eastAsiaTheme="minorEastAsia" w:hint="eastAsia"/>
          <w:noProof/>
        </w:rPr>
        <mc:AlternateContent>
          <mc:Choice Requires="wps">
            <w:drawing>
              <wp:anchor distT="0" distB="0" distL="114300" distR="114300" simplePos="0" relativeHeight="251634688" behindDoc="0" locked="0" layoutInCell="1" allowOverlap="1" wp14:anchorId="2BAE2B10" wp14:editId="53B6C8B2">
                <wp:simplePos x="0" y="0"/>
                <wp:positionH relativeFrom="column">
                  <wp:posOffset>352425</wp:posOffset>
                </wp:positionH>
                <wp:positionV relativeFrom="paragraph">
                  <wp:posOffset>205740</wp:posOffset>
                </wp:positionV>
                <wp:extent cx="1409700" cy="457200"/>
                <wp:effectExtent l="0" t="0" r="19050" b="19050"/>
                <wp:wrapNone/>
                <wp:docPr id="8" name="矩形: 圆角 8"/>
                <wp:cNvGraphicFramePr/>
                <a:graphic xmlns:a="http://schemas.openxmlformats.org/drawingml/2006/main">
                  <a:graphicData uri="http://schemas.microsoft.com/office/word/2010/wordprocessingShape">
                    <wps:wsp>
                      <wps:cNvSpPr/>
                      <wps:spPr>
                        <a:xfrm>
                          <a:off x="0" y="0"/>
                          <a:ext cx="1409700" cy="457200"/>
                        </a:xfrm>
                        <a:prstGeom prst="roundRect">
                          <a:avLst/>
                        </a:prstGeom>
                      </wps:spPr>
                      <wps:style>
                        <a:lnRef idx="1">
                          <a:schemeClr val="accent6"/>
                        </a:lnRef>
                        <a:fillRef idx="2">
                          <a:schemeClr val="accent6"/>
                        </a:fillRef>
                        <a:effectRef idx="1">
                          <a:schemeClr val="accent6"/>
                        </a:effectRef>
                        <a:fontRef idx="minor">
                          <a:schemeClr val="dk1"/>
                        </a:fontRef>
                      </wps:style>
                      <wps:txbx>
                        <w:txbxContent>
                          <w:p w14:paraId="2E2BB1C1" w14:textId="201AB9B9" w:rsidR="00911CEA" w:rsidRPr="00F4077D" w:rsidRDefault="0041134E" w:rsidP="00911CEA">
                            <w:pPr>
                              <w:jc w:val="center"/>
                              <w:rPr>
                                <w:rFonts w:ascii="宋体" w:eastAsia="宋体" w:hAnsi="宋体" w:cs="宋体"/>
                              </w:rPr>
                            </w:pPr>
                            <w:r>
                              <w:rPr>
                                <w:rFonts w:ascii="宋体" w:eastAsia="宋体" w:hAnsi="宋体" w:cs="宋体" w:hint="eastAsia"/>
                              </w:rPr>
                              <w:t>buzzer</w:t>
                            </w:r>
                            <w:r w:rsidR="00911CEA">
                              <w:rPr>
                                <w:rFonts w:ascii="宋体" w:eastAsia="宋体" w:hAnsi="宋体" w:cs="宋体" w:hint="eastAsia"/>
                              </w:rPr>
                              <w:t>*</w:t>
                            </w:r>
                            <w:r w:rsidR="00911CEA">
                              <w:rPr>
                                <w:rFonts w:ascii="宋体" w:eastAsia="宋体" w:hAnsi="宋体" w:cs="宋体"/>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BAE2B10" id="矩形: 圆角 8" o:spid="_x0000_s1032" style="position:absolute;margin-left:27.75pt;margin-top:16.2pt;width:111pt;height:36pt;z-index:25163468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" fillcolor="#dea267 [2169]" strokecolor="#c17529 [3209]" strokeweight=".5pt">
                <v:fill color2="#d88f47 [2617]" rotate="t" colors="0 #e5b79f;.5 #dcac92;1 #dba07d" focus="100%" type="gradient">
                  <o:fill v:ext="view" type="gradientUnscaled"/>
                </v:fill>
                <v:stroke joinstyle="miter"/>
                <v:textbox>
                  <w:txbxContent>
                    <w:p w14:paraId="2E2BB1C1" w14:textId="201AB9B9" w:rsidR="00911CEA" w:rsidRPr="00F4077D" w:rsidRDefault="0041134E" w:rsidP="00911CEA">
                      <w:pPr>
                        <w:jc w:val="center"/>
                        <w:rPr>
                          <w:rFonts w:ascii="宋体" w:eastAsia="宋体" w:hAnsi="宋体" w:cs="宋体"/>
                        </w:rPr>
                      </w:pPr>
                      <w:r>
                        <w:rPr>
                          <w:rFonts w:ascii="宋体" w:eastAsia="宋体" w:hAnsi="宋体" w:cs="宋体" w:hint="eastAsia"/>
                        </w:rPr>
                        <w:t>buzzer</w:t>
                      </w:r>
                      <w:r w:rsidR="00911CEA">
                        <w:rPr>
                          <w:rFonts w:ascii="宋体" w:eastAsia="宋体" w:hAnsi="宋体" w:cs="宋体" w:hint="eastAsia"/>
                        </w:rPr>
                        <w:t>*</w:t>
                      </w:r>
                      <w:r w:rsidR="00911CEA">
                        <w:rPr>
                          <w:rFonts w:ascii="宋体" w:eastAsia="宋体" w:hAnsi="宋体" w:cs="宋体"/>
                        </w:rPr>
                        <w:t>1</w:t>
                      </w:r>
                    </w:p>
                  </w:txbxContent>
                </v:textbox>
              </v:roundrect>
            </w:pict>
          </mc:Fallback>
        </mc:AlternateContent>
      </w:r>
      <w:r>
        <w:rPr>
          <w:rFonts w:eastAsiaTheme="minorEastAsia" w:hint="eastAsia"/>
          <w:noProof/>
        </w:rPr>
        <mc:AlternateContent>
          <mc:Choice Requires="wps">
            <w:drawing>
              <wp:anchor distT="0" distB="0" distL="114300" distR="114300" simplePos="0" relativeHeight="251642880" behindDoc="0" locked="0" layoutInCell="1" allowOverlap="1" wp14:anchorId="263E443C" wp14:editId="3DCC7708">
                <wp:simplePos x="0" y="0"/>
                <wp:positionH relativeFrom="column">
                  <wp:posOffset>4343400</wp:posOffset>
                </wp:positionH>
                <wp:positionV relativeFrom="paragraph">
                  <wp:posOffset>50800</wp:posOffset>
                </wp:positionV>
                <wp:extent cx="1409700" cy="457200"/>
                <wp:effectExtent l="0" t="0" r="19050" b="19050"/>
                <wp:wrapNone/>
                <wp:docPr id="259" name="矩形: 圆角 259"/>
                <wp:cNvGraphicFramePr/>
                <a:graphic xmlns:a="http://schemas.openxmlformats.org/drawingml/2006/main">
                  <a:graphicData uri="http://schemas.microsoft.com/office/word/2010/wordprocessingShape">
                    <wps:wsp>
                      <wps:cNvSpPr/>
                      <wps:spPr>
                        <a:xfrm>
                          <a:off x="0" y="0"/>
                          <a:ext cx="1409700" cy="457200"/>
                        </a:xfrm>
                        <a:prstGeom prst="roundRect">
                          <a:avLst/>
                        </a:prstGeom>
                      </wps:spPr>
                      <wps:style>
                        <a:lnRef idx="1">
                          <a:schemeClr val="accent6"/>
                        </a:lnRef>
                        <a:fillRef idx="2">
                          <a:schemeClr val="accent6"/>
                        </a:fillRef>
                        <a:effectRef idx="1">
                          <a:schemeClr val="accent6"/>
                        </a:effectRef>
                        <a:fontRef idx="minor">
                          <a:schemeClr val="dk1"/>
                        </a:fontRef>
                      </wps:style>
                      <wps:txbx>
                        <w:txbxContent>
                          <w:p w14:paraId="5D4F0AEF" w14:textId="3AFE6A1A" w:rsidR="00911CEA" w:rsidRPr="00F4077D" w:rsidRDefault="00A77BFA" w:rsidP="00A77BFA">
                            <w:pPr>
                              <w:jc w:val="center"/>
                              <w:rPr>
                                <w:rFonts w:ascii="宋体" w:eastAsia="宋体" w:hAnsi="宋体" w:cs="宋体" w:hint="eastAsia"/>
                              </w:rPr>
                            </w:pPr>
                            <w:r w:rsidRPr="00752B41">
                              <w:rPr>
                                <w:rFonts w:eastAsiaTheme="minorEastAsia"/>
                              </w:rPr>
                              <w:t>Servo socket</w:t>
                            </w:r>
                            <w:r>
                              <w:rPr>
                                <w:rFonts w:eastAsiaTheme="minorEastAsia"/>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63E443C" id="矩形: 圆角 259" o:spid="_x0000_s1033" style="position:absolute;margin-left:342pt;margin-top:4pt;width:111pt;height:36pt;z-index:25164288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" fillcolor="#dea267 [2169]" strokecolor="#c17529 [3209]" strokeweight=".5pt">
                <v:fill color2="#d88f47 [2617]" rotate="t" colors="0 #e5b79f;.5 #dcac92;1 #dba07d" focus="100%" type="gradient">
                  <o:fill v:ext="view" type="gradientUnscaled"/>
                </v:fill>
                <v:stroke joinstyle="miter"/>
                <v:textbox>
                  <w:txbxContent>
                    <w:p w14:paraId="5D4F0AEF" w14:textId="3AFE6A1A" w:rsidR="00911CEA" w:rsidRPr="00F4077D" w:rsidRDefault="00A77BFA" w:rsidP="00A77BFA">
                      <w:pPr>
                        <w:jc w:val="center"/>
                        <w:rPr>
                          <w:rFonts w:ascii="宋体" w:eastAsia="宋体" w:hAnsi="宋体" w:cs="宋体" w:hint="eastAsia"/>
                        </w:rPr>
                      </w:pPr>
                      <w:r w:rsidRPr="00752B41">
                        <w:rPr>
                          <w:rFonts w:eastAsiaTheme="minorEastAsia"/>
                        </w:rPr>
                        <w:t>Servo socket</w:t>
                      </w:r>
                      <w:r>
                        <w:rPr>
                          <w:rFonts w:eastAsiaTheme="minorEastAsia"/>
                        </w:rPr>
                        <w:t>*8</w:t>
                      </w:r>
                    </w:p>
                  </w:txbxContent>
                </v:textbox>
              </v:roundrect>
            </w:pict>
          </mc:Fallback>
        </mc:AlternateContent>
      </w:r>
    </w:p>
    <w:p w14:paraId="01302A00" w14:textId="77777777" w:rsidR="00911CEA" w:rsidRPr="00742F89" w:rsidRDefault="00911CEA" w:rsidP="00911CEA">
      <w:pPr>
        <w:rPr>
          <w:rFonts w:eastAsiaTheme="minorEastAsia"/>
        </w:rPr>
      </w:pPr>
    </w:p>
    <w:p w14:paraId="2FC7E272" w14:textId="77777777" w:rsidR="00911CEA" w:rsidRPr="00742F89" w:rsidRDefault="00911CEA" w:rsidP="00911CEA">
      <w:pPr>
        <w:rPr>
          <w:rFonts w:eastAsiaTheme="minorEastAsia"/>
        </w:rPr>
      </w:pPr>
      <w:r>
        <w:rPr>
          <w:rFonts w:eastAsiaTheme="minorEastAsia"/>
          <w:noProof/>
        </w:rPr>
        <mc:AlternateContent>
          <mc:Choice Requires="wps">
            <w:drawing>
              <wp:anchor distT="0" distB="0" distL="114300" distR="114300" simplePos="0" relativeHeight="251671552" behindDoc="0" locked="0" layoutInCell="1" allowOverlap="1" wp14:anchorId="67FF4173" wp14:editId="467EC6EC">
                <wp:simplePos x="0" y="0"/>
                <wp:positionH relativeFrom="margin">
                  <wp:posOffset>3999865</wp:posOffset>
                </wp:positionH>
                <wp:positionV relativeFrom="paragraph">
                  <wp:posOffset>222885</wp:posOffset>
                </wp:positionV>
                <wp:extent cx="223837" cy="452440"/>
                <wp:effectExtent l="19050" t="19050" r="0" b="43180"/>
                <wp:wrapNone/>
                <wp:docPr id="291" name="箭头: 上下 291"/>
                <wp:cNvGraphicFramePr/>
                <a:graphic xmlns:a="http://schemas.openxmlformats.org/drawingml/2006/main">
                  <a:graphicData uri="http://schemas.microsoft.com/office/word/2010/wordprocessingShape">
                    <wps:wsp>
                      <wps:cNvSpPr/>
                      <wps:spPr>
                        <a:xfrm rot="16200000">
                          <a:off x="0" y="0"/>
                          <a:ext cx="223837" cy="452440"/>
                        </a:xfrm>
                        <a:prstGeom prst="upDownArrow">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04DB07" id="箭头: 上下 291" o:spid="_x0000_s1026" type="#_x0000_t70" style="position:absolute;left:0;text-align:left;margin-left:314.95pt;margin-top:17.55pt;width:17.6pt;height:35.65pt;rotation:-90;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" adj=",5343" fillcolor="#c17529 [3209]" strokecolor="#5f3a14 [1609]" strokeweight="1pt">
                <w10:wrap anchorx="margin"/>
              </v:shape>
            </w:pict>
          </mc:Fallback>
        </mc:AlternateContent>
      </w:r>
    </w:p>
    <w:p w14:paraId="2246FBD8" w14:textId="77777777" w:rsidR="00911CEA" w:rsidRPr="00742F89" w:rsidRDefault="00911CEA" w:rsidP="00911CEA">
      <w:pPr>
        <w:rPr>
          <w:rFonts w:eastAsiaTheme="minorEastAsia"/>
        </w:rPr>
      </w:pPr>
      <w:r>
        <w:rPr>
          <w:rFonts w:eastAsiaTheme="minorEastAsia" w:hint="eastAsia"/>
          <w:noProof/>
        </w:rPr>
        <mc:AlternateContent>
          <mc:Choice Requires="wps">
            <w:drawing>
              <wp:anchor distT="0" distB="0" distL="114300" distR="114300" simplePos="0" relativeHeight="251640832" behindDoc="0" locked="0" layoutInCell="1" allowOverlap="1" wp14:anchorId="08A22607" wp14:editId="4F99894C">
                <wp:simplePos x="0" y="0"/>
                <wp:positionH relativeFrom="column">
                  <wp:posOffset>4366895</wp:posOffset>
                </wp:positionH>
                <wp:positionV relativeFrom="paragraph">
                  <wp:posOffset>48260</wp:posOffset>
                </wp:positionV>
                <wp:extent cx="1409700" cy="457200"/>
                <wp:effectExtent l="0" t="0" r="19050" b="19050"/>
                <wp:wrapNone/>
                <wp:docPr id="258" name="矩形: 圆角 258"/>
                <wp:cNvGraphicFramePr/>
                <a:graphic xmlns:a="http://schemas.openxmlformats.org/drawingml/2006/main">
                  <a:graphicData uri="http://schemas.microsoft.com/office/word/2010/wordprocessingShape">
                    <wps:wsp>
                      <wps:cNvSpPr/>
                      <wps:spPr>
                        <a:xfrm>
                          <a:off x="0" y="0"/>
                          <a:ext cx="1409700" cy="457200"/>
                        </a:xfrm>
                        <a:prstGeom prst="roundRect">
                          <a:avLst/>
                        </a:prstGeom>
                      </wps:spPr>
                      <wps:style>
                        <a:lnRef idx="1">
                          <a:schemeClr val="accent6"/>
                        </a:lnRef>
                        <a:fillRef idx="2">
                          <a:schemeClr val="accent6"/>
                        </a:fillRef>
                        <a:effectRef idx="1">
                          <a:schemeClr val="accent6"/>
                        </a:effectRef>
                        <a:fontRef idx="minor">
                          <a:schemeClr val="dk1"/>
                        </a:fontRef>
                      </wps:style>
                      <wps:txbx>
                        <w:txbxContent>
                          <w:p w14:paraId="3C635A27" w14:textId="59C01E60" w:rsidR="00911CEA" w:rsidRPr="00F4077D" w:rsidRDefault="009552E3" w:rsidP="00911CEA">
                            <w:pPr>
                              <w:jc w:val="center"/>
                              <w:rPr>
                                <w:rFonts w:ascii="宋体" w:eastAsia="宋体" w:hAnsi="宋体" w:cs="宋体"/>
                              </w:rPr>
                            </w:pPr>
                            <w:proofErr w:type="spellStart"/>
                            <w:r>
                              <w:rPr>
                                <w:rFonts w:ascii="宋体" w:eastAsia="宋体" w:hAnsi="宋体" w:cs="宋体" w:hint="eastAsia"/>
                              </w:rPr>
                              <w:t>b</w:t>
                            </w:r>
                            <w:r>
                              <w:rPr>
                                <w:rFonts w:ascii="宋体" w:eastAsia="宋体" w:hAnsi="宋体" w:cs="宋体"/>
                              </w:rPr>
                              <w:t>luetooth</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8A22607" id="矩形: 圆角 258" o:spid="_x0000_s1034" style="position:absolute;margin-left:343.85pt;margin-top:3.8pt;width:111pt;height:36pt;z-index:25164083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" fillcolor="#dea267 [2169]" strokecolor="#c17529 [3209]" strokeweight=".5pt">
                <v:fill color2="#d88f47 [2617]" rotate="t" colors="0 #e5b79f;.5 #dcac92;1 #dba07d" focus="100%" type="gradient">
                  <o:fill v:ext="view" type="gradientUnscaled"/>
                </v:fill>
                <v:stroke joinstyle="miter"/>
                <v:textbox>
                  <w:txbxContent>
                    <w:p w14:paraId="3C635A27" w14:textId="59C01E60" w:rsidR="00911CEA" w:rsidRPr="00F4077D" w:rsidRDefault="009552E3" w:rsidP="00911CEA">
                      <w:pPr>
                        <w:jc w:val="center"/>
                        <w:rPr>
                          <w:rFonts w:ascii="宋体" w:eastAsia="宋体" w:hAnsi="宋体" w:cs="宋体"/>
                        </w:rPr>
                      </w:pPr>
                      <w:proofErr w:type="spellStart"/>
                      <w:r>
                        <w:rPr>
                          <w:rFonts w:ascii="宋体" w:eastAsia="宋体" w:hAnsi="宋体" w:cs="宋体" w:hint="eastAsia"/>
                        </w:rPr>
                        <w:t>b</w:t>
                      </w:r>
                      <w:r>
                        <w:rPr>
                          <w:rFonts w:ascii="宋体" w:eastAsia="宋体" w:hAnsi="宋体" w:cs="宋体"/>
                        </w:rPr>
                        <w:t>luetooth</w:t>
                      </w:r>
                      <w:proofErr w:type="spellEnd"/>
                    </w:p>
                  </w:txbxContent>
                </v:textbox>
              </v:roundrect>
            </w:pict>
          </mc:Fallback>
        </mc:AlternateContent>
      </w:r>
    </w:p>
    <w:bookmarkStart w:id="9" w:name="_GoBack"/>
    <w:bookmarkEnd w:id="9"/>
    <w:p w14:paraId="183856F0" w14:textId="77777777" w:rsidR="00911CEA" w:rsidRPr="00742F89" w:rsidRDefault="00911CEA" w:rsidP="00911CEA">
      <w:pPr>
        <w:rPr>
          <w:rFonts w:eastAsiaTheme="minorEastAsia"/>
        </w:rPr>
      </w:pPr>
      <w:r>
        <w:rPr>
          <w:rFonts w:eastAsiaTheme="minorEastAsia"/>
          <w:noProof/>
        </w:rPr>
        <mc:AlternateContent>
          <mc:Choice Requires="wps">
            <w:drawing>
              <wp:anchor distT="0" distB="0" distL="114300" distR="114300" simplePos="0" relativeHeight="251663360" behindDoc="0" locked="0" layoutInCell="1" allowOverlap="1" wp14:anchorId="50350FA3" wp14:editId="1EA5B0B1">
                <wp:simplePos x="0" y="0"/>
                <wp:positionH relativeFrom="page">
                  <wp:posOffset>2371090</wp:posOffset>
                </wp:positionH>
                <wp:positionV relativeFrom="paragraph">
                  <wp:posOffset>22860</wp:posOffset>
                </wp:positionV>
                <wp:extent cx="237175" cy="324805"/>
                <wp:effectExtent l="0" t="24765" r="24130" b="43180"/>
                <wp:wrapNone/>
                <wp:docPr id="286" name="箭头: 下 286"/>
                <wp:cNvGraphicFramePr/>
                <a:graphic xmlns:a="http://schemas.openxmlformats.org/drawingml/2006/main">
                  <a:graphicData uri="http://schemas.microsoft.com/office/word/2010/wordprocessingShape">
                    <wps:wsp>
                      <wps:cNvSpPr/>
                      <wps:spPr>
                        <a:xfrm rot="16200000" flipH="1">
                          <a:off x="0" y="0"/>
                          <a:ext cx="237175" cy="324805"/>
                        </a:xfrm>
                        <a:prstGeom prst="downArrow">
                          <a:avLst/>
                        </a:prstGeom>
                      </wps:spPr>
                      <wps:style>
                        <a:lnRef idx="1">
                          <a:schemeClr val="accent6"/>
                        </a:lnRef>
                        <a:fillRef idx="3">
                          <a:schemeClr val="accent6"/>
                        </a:fillRef>
                        <a:effectRef idx="2">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3EAB19" id="箭头: 下 286" o:spid="_x0000_s1026" type="#_x0000_t67" style="position:absolute;left:0;text-align:left;margin-left:186.7pt;margin-top:1.8pt;width:18.7pt;height:25.6pt;rotation:90;flip:x;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" adj="13714" fillcolor="#ce7d2c [3033]" strokecolor="#c17529 [3209]" strokeweight=".5pt">
                <v:fill color2="#be7328 [3177]" rotate="t" colors="0 #cb8550;.5 #c97521;1 #b86716" focus="100%" type="gradient">
                  <o:fill v:ext="view" type="gradientUnscaled"/>
                </v:fill>
                <w10:wrap anchorx="page"/>
              </v:shape>
            </w:pict>
          </mc:Fallback>
        </mc:AlternateContent>
      </w:r>
      <w:r>
        <w:rPr>
          <w:rFonts w:eastAsiaTheme="minorEastAsia" w:hint="eastAsia"/>
          <w:noProof/>
        </w:rPr>
        <mc:AlternateContent>
          <mc:Choice Requires="wps">
            <w:drawing>
              <wp:anchor distT="0" distB="0" distL="114300" distR="114300" simplePos="0" relativeHeight="251636736" behindDoc="0" locked="0" layoutInCell="1" allowOverlap="1" wp14:anchorId="55782CEC" wp14:editId="7E604388">
                <wp:simplePos x="0" y="0"/>
                <wp:positionH relativeFrom="column">
                  <wp:posOffset>323850</wp:posOffset>
                </wp:positionH>
                <wp:positionV relativeFrom="paragraph">
                  <wp:posOffset>9525</wp:posOffset>
                </wp:positionV>
                <wp:extent cx="1409700" cy="457200"/>
                <wp:effectExtent l="0" t="0" r="19050" b="19050"/>
                <wp:wrapNone/>
                <wp:docPr id="58" name="矩形: 圆角 58"/>
                <wp:cNvGraphicFramePr/>
                <a:graphic xmlns:a="http://schemas.openxmlformats.org/drawingml/2006/main">
                  <a:graphicData uri="http://schemas.microsoft.com/office/word/2010/wordprocessingShape">
                    <wps:wsp>
                      <wps:cNvSpPr/>
                      <wps:spPr>
                        <a:xfrm>
                          <a:off x="0" y="0"/>
                          <a:ext cx="1409700" cy="457200"/>
                        </a:xfrm>
                        <a:prstGeom prst="roundRect">
                          <a:avLst/>
                        </a:prstGeom>
                      </wps:spPr>
                      <wps:style>
                        <a:lnRef idx="1">
                          <a:schemeClr val="accent6"/>
                        </a:lnRef>
                        <a:fillRef idx="2">
                          <a:schemeClr val="accent6"/>
                        </a:fillRef>
                        <a:effectRef idx="1">
                          <a:schemeClr val="accent6"/>
                        </a:effectRef>
                        <a:fontRef idx="minor">
                          <a:schemeClr val="dk1"/>
                        </a:fontRef>
                      </wps:style>
                      <wps:txbx>
                        <w:txbxContent>
                          <w:p w14:paraId="4A865027" w14:textId="7C32BA9B" w:rsidR="00911CEA" w:rsidRPr="00F4077D" w:rsidRDefault="0041134E" w:rsidP="00911CEA">
                            <w:pPr>
                              <w:jc w:val="center"/>
                              <w:rPr>
                                <w:rFonts w:ascii="宋体" w:eastAsia="宋体" w:hAnsi="宋体" w:cs="宋体"/>
                              </w:rPr>
                            </w:pPr>
                            <w:r w:rsidRPr="0041134E">
                              <w:rPr>
                                <w:rFonts w:ascii="宋体" w:eastAsia="宋体" w:hAnsi="宋体" w:cs="宋体"/>
                              </w:rPr>
                              <w:t>Power switch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5782CEC" id="矩形: 圆角 58" o:spid="_x0000_s1035" style="position:absolute;margin-left:25.5pt;margin-top:.75pt;width:111pt;height:36pt;z-index:25163673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" fillcolor="#dea267 [2169]" strokecolor="#c17529 [3209]" strokeweight=".5pt">
                <v:fill color2="#d88f47 [2617]" rotate="t" colors="0 #e5b79f;.5 #dcac92;1 #dba07d" focus="100%" type="gradient">
                  <o:fill v:ext="view" type="gradientUnscaled"/>
                </v:fill>
                <v:stroke joinstyle="miter"/>
                <v:textbox>
                  <w:txbxContent>
                    <w:p w14:paraId="4A865027" w14:textId="7C32BA9B" w:rsidR="00911CEA" w:rsidRPr="00F4077D" w:rsidRDefault="0041134E" w:rsidP="00911CEA">
                      <w:pPr>
                        <w:jc w:val="center"/>
                        <w:rPr>
                          <w:rFonts w:ascii="宋体" w:eastAsia="宋体" w:hAnsi="宋体" w:cs="宋体"/>
                        </w:rPr>
                      </w:pPr>
                      <w:r w:rsidRPr="0041134E">
                        <w:rPr>
                          <w:rFonts w:ascii="宋体" w:eastAsia="宋体" w:hAnsi="宋体" w:cs="宋体"/>
                        </w:rPr>
                        <w:t>Power switch</w:t>
                      </w:r>
                    </w:p>
                  </w:txbxContent>
                </v:textbox>
              </v:roundrect>
            </w:pict>
          </mc:Fallback>
        </mc:AlternateContent>
      </w:r>
    </w:p>
    <w:p w14:paraId="446BFFA1" w14:textId="77777777" w:rsidR="00911CEA" w:rsidRPr="00742F89" w:rsidRDefault="00911CEA" w:rsidP="00911CEA">
      <w:pPr>
        <w:rPr>
          <w:rFonts w:eastAsiaTheme="minorEastAsia"/>
        </w:rPr>
      </w:pPr>
    </w:p>
    <w:p w14:paraId="7E3A9BCA" w14:textId="77777777" w:rsidR="00911CEA" w:rsidRPr="00742F89" w:rsidRDefault="00911CEA" w:rsidP="00911CEA">
      <w:pPr>
        <w:rPr>
          <w:rFonts w:eastAsiaTheme="minorEastAsia"/>
        </w:rPr>
      </w:pPr>
      <w:r>
        <w:rPr>
          <w:rFonts w:eastAsiaTheme="minorEastAsia"/>
          <w:noProof/>
        </w:rPr>
        <mc:AlternateContent>
          <mc:Choice Requires="wps">
            <w:drawing>
              <wp:anchor distT="0" distB="0" distL="114300" distR="114300" simplePos="0" relativeHeight="251669504" behindDoc="0" locked="0" layoutInCell="1" allowOverlap="1" wp14:anchorId="4E0BA487" wp14:editId="2FB3AD14">
                <wp:simplePos x="0" y="0"/>
                <wp:positionH relativeFrom="margin">
                  <wp:posOffset>4004945</wp:posOffset>
                </wp:positionH>
                <wp:positionV relativeFrom="paragraph">
                  <wp:posOffset>34925</wp:posOffset>
                </wp:positionV>
                <wp:extent cx="223837" cy="452440"/>
                <wp:effectExtent l="19050" t="19050" r="0" b="43180"/>
                <wp:wrapNone/>
                <wp:docPr id="290" name="箭头: 上下 290"/>
                <wp:cNvGraphicFramePr/>
                <a:graphic xmlns:a="http://schemas.openxmlformats.org/drawingml/2006/main">
                  <a:graphicData uri="http://schemas.microsoft.com/office/word/2010/wordprocessingShape">
                    <wps:wsp>
                      <wps:cNvSpPr/>
                      <wps:spPr>
                        <a:xfrm rot="16200000">
                          <a:off x="0" y="0"/>
                          <a:ext cx="223837" cy="452440"/>
                        </a:xfrm>
                        <a:prstGeom prst="upDownArrow">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4C30FB" id="箭头: 上下 290" o:spid="_x0000_s1026" type="#_x0000_t70" style="position:absolute;left:0;text-align:left;margin-left:315.35pt;margin-top:2.75pt;width:17.6pt;height:35.65pt;rotation:-90;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" adj=",5343" fillcolor="#c17529 [3209]" strokecolor="#5f3a14 [1609]" strokeweight="1pt">
                <w10:wrap anchorx="margin"/>
              </v:shape>
            </w:pict>
          </mc:Fallback>
        </mc:AlternateContent>
      </w:r>
      <w:r>
        <w:rPr>
          <w:rFonts w:eastAsiaTheme="minorEastAsia"/>
          <w:noProof/>
        </w:rPr>
        <mc:AlternateContent>
          <mc:Choice Requires="wps">
            <w:drawing>
              <wp:anchor distT="0" distB="0" distL="114300" distR="114300" simplePos="0" relativeHeight="251665408" behindDoc="0" locked="0" layoutInCell="1" allowOverlap="1" wp14:anchorId="1B03B089" wp14:editId="77982A31">
                <wp:simplePos x="0" y="0"/>
                <wp:positionH relativeFrom="margin">
                  <wp:posOffset>1875790</wp:posOffset>
                </wp:positionH>
                <wp:positionV relativeFrom="paragraph">
                  <wp:posOffset>139700</wp:posOffset>
                </wp:positionV>
                <wp:extent cx="223837" cy="452440"/>
                <wp:effectExtent l="19050" t="19050" r="0" b="43180"/>
                <wp:wrapNone/>
                <wp:docPr id="288" name="箭头: 上下 288"/>
                <wp:cNvGraphicFramePr/>
                <a:graphic xmlns:a="http://schemas.openxmlformats.org/drawingml/2006/main">
                  <a:graphicData uri="http://schemas.microsoft.com/office/word/2010/wordprocessingShape">
                    <wps:wsp>
                      <wps:cNvSpPr/>
                      <wps:spPr>
                        <a:xfrm rot="16200000">
                          <a:off x="0" y="0"/>
                          <a:ext cx="223837" cy="452440"/>
                        </a:xfrm>
                        <a:prstGeom prst="upDownArrow">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FEA0C6" id="箭头: 上下 288" o:spid="_x0000_s1026" type="#_x0000_t70" style="position:absolute;left:0;text-align:left;margin-left:147.7pt;margin-top:11pt;width:17.6pt;height:35.65pt;rotation:-90;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" adj=",5343" fillcolor="#c17529 [3209]" strokecolor="#5f3a14 [1609]" strokeweight="1pt">
                <w10:wrap anchorx="margin"/>
              </v:shape>
            </w:pict>
          </mc:Fallback>
        </mc:AlternateContent>
      </w:r>
      <w:r>
        <w:rPr>
          <w:rFonts w:eastAsiaTheme="minorEastAsia" w:hint="eastAsia"/>
          <w:noProof/>
        </w:rPr>
        <mc:AlternateContent>
          <mc:Choice Requires="wps">
            <w:drawing>
              <wp:anchor distT="0" distB="0" distL="114300" distR="114300" simplePos="0" relativeHeight="251638784" behindDoc="0" locked="0" layoutInCell="1" allowOverlap="1" wp14:anchorId="2397A35F" wp14:editId="0B6339DF">
                <wp:simplePos x="0" y="0"/>
                <wp:positionH relativeFrom="column">
                  <wp:posOffset>390525</wp:posOffset>
                </wp:positionH>
                <wp:positionV relativeFrom="paragraph">
                  <wp:posOffset>196850</wp:posOffset>
                </wp:positionV>
                <wp:extent cx="1314450" cy="438150"/>
                <wp:effectExtent l="0" t="0" r="19050" b="19050"/>
                <wp:wrapNone/>
                <wp:docPr id="256" name="矩形: 圆角 256"/>
                <wp:cNvGraphicFramePr/>
                <a:graphic xmlns:a="http://schemas.openxmlformats.org/drawingml/2006/main">
                  <a:graphicData uri="http://schemas.microsoft.com/office/word/2010/wordprocessingShape">
                    <wps:wsp>
                      <wps:cNvSpPr/>
                      <wps:spPr>
                        <a:xfrm>
                          <a:off x="0" y="0"/>
                          <a:ext cx="1314450" cy="438150"/>
                        </a:xfrm>
                        <a:prstGeom prst="roundRect">
                          <a:avLst/>
                        </a:prstGeom>
                      </wps:spPr>
                      <wps:style>
                        <a:lnRef idx="1">
                          <a:schemeClr val="accent6"/>
                        </a:lnRef>
                        <a:fillRef idx="2">
                          <a:schemeClr val="accent6"/>
                        </a:fillRef>
                        <a:effectRef idx="1">
                          <a:schemeClr val="accent6"/>
                        </a:effectRef>
                        <a:fontRef idx="minor">
                          <a:schemeClr val="dk1"/>
                        </a:fontRef>
                      </wps:style>
                      <wps:txbx>
                        <w:txbxContent>
                          <w:p w14:paraId="1DBDB4AC" w14:textId="07825EBE" w:rsidR="00911CEA" w:rsidRPr="00F4077D" w:rsidRDefault="00D0511B" w:rsidP="00911CEA">
                            <w:pPr>
                              <w:ind w:firstLineChars="100" w:firstLine="240"/>
                              <w:rPr>
                                <w:rFonts w:ascii="宋体" w:eastAsia="宋体" w:hAnsi="宋体" w:cs="宋体"/>
                              </w:rPr>
                            </w:pPr>
                            <w:r w:rsidRPr="00D0511B">
                              <w:rPr>
                                <w:rFonts w:ascii="宋体" w:eastAsia="宋体" w:hAnsi="宋体" w:cs="宋体"/>
                              </w:rPr>
                              <w:t>Ultrasound socket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397A35F" id="矩形: 圆角 256" o:spid="_x0000_s1036" style="position:absolute;margin-left:30.75pt;margin-top:15.5pt;width:103.5pt;height:34.5pt;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" fillcolor="#dea267 [2169]" strokecolor="#c17529 [3209]" strokeweight=".5pt">
                <v:fill color2="#d88f47 [2617]" rotate="t" colors="0 #e5b79f;.5 #dcac92;1 #dba07d" focus="100%" type="gradient">
                  <o:fill v:ext="view" type="gradientUnscaled"/>
                </v:fill>
                <v:stroke joinstyle="miter"/>
                <v:textbox>
                  <w:txbxContent>
                    <w:p w14:paraId="1DBDB4AC" w14:textId="07825EBE" w:rsidR="00911CEA" w:rsidRPr="00F4077D" w:rsidRDefault="00D0511B" w:rsidP="00911CEA">
                      <w:pPr>
                        <w:ind w:firstLineChars="100" w:firstLine="240"/>
                        <w:rPr>
                          <w:rFonts w:ascii="宋体" w:eastAsia="宋体" w:hAnsi="宋体" w:cs="宋体"/>
                        </w:rPr>
                      </w:pPr>
                      <w:r w:rsidRPr="00D0511B">
                        <w:rPr>
                          <w:rFonts w:ascii="宋体" w:eastAsia="宋体" w:hAnsi="宋体" w:cs="宋体"/>
                        </w:rPr>
                        <w:t>Ultrasound socket</w:t>
                      </w:r>
                    </w:p>
                  </w:txbxContent>
                </v:textbox>
              </v:roundrect>
            </w:pict>
          </mc:Fallback>
        </mc:AlternateContent>
      </w:r>
      <w:r>
        <w:rPr>
          <w:rFonts w:eastAsiaTheme="minorEastAsia" w:hint="eastAsia"/>
          <w:noProof/>
        </w:rPr>
        <mc:AlternateContent>
          <mc:Choice Requires="wps">
            <w:drawing>
              <wp:anchor distT="0" distB="0" distL="114300" distR="114300" simplePos="0" relativeHeight="251649024" behindDoc="0" locked="0" layoutInCell="1" allowOverlap="1" wp14:anchorId="78AFE8FD" wp14:editId="0F8A2EF8">
                <wp:simplePos x="0" y="0"/>
                <wp:positionH relativeFrom="column">
                  <wp:posOffset>4381500</wp:posOffset>
                </wp:positionH>
                <wp:positionV relativeFrom="paragraph">
                  <wp:posOffset>45720</wp:posOffset>
                </wp:positionV>
                <wp:extent cx="1409700" cy="457200"/>
                <wp:effectExtent l="0" t="0" r="19050" b="19050"/>
                <wp:wrapNone/>
                <wp:docPr id="265" name="矩形: 圆角 265"/>
                <wp:cNvGraphicFramePr/>
                <a:graphic xmlns:a="http://schemas.openxmlformats.org/drawingml/2006/main">
                  <a:graphicData uri="http://schemas.microsoft.com/office/word/2010/wordprocessingShape">
                    <wps:wsp>
                      <wps:cNvSpPr/>
                      <wps:spPr>
                        <a:xfrm>
                          <a:off x="0" y="0"/>
                          <a:ext cx="1409700" cy="457200"/>
                        </a:xfrm>
                        <a:prstGeom prst="roundRect">
                          <a:avLst/>
                        </a:prstGeom>
                      </wps:spPr>
                      <wps:style>
                        <a:lnRef idx="1">
                          <a:schemeClr val="accent6"/>
                        </a:lnRef>
                        <a:fillRef idx="2">
                          <a:schemeClr val="accent6"/>
                        </a:fillRef>
                        <a:effectRef idx="1">
                          <a:schemeClr val="accent6"/>
                        </a:effectRef>
                        <a:fontRef idx="minor">
                          <a:schemeClr val="dk1"/>
                        </a:fontRef>
                      </wps:style>
                      <wps:txbx>
                        <w:txbxContent>
                          <w:p w14:paraId="4A350CED" w14:textId="77777777" w:rsidR="00A77BFA" w:rsidRPr="00752B41" w:rsidRDefault="00A77BFA" w:rsidP="00A77BFA">
                            <w:pPr>
                              <w:jc w:val="center"/>
                              <w:rPr>
                                <w:rFonts w:eastAsiaTheme="minorEastAsia"/>
                              </w:rPr>
                            </w:pPr>
                            <w:r w:rsidRPr="00752B41">
                              <w:rPr>
                                <w:rFonts w:eastAsiaTheme="minorEastAsia" w:hint="eastAsia"/>
                              </w:rPr>
                              <w:t>P</w:t>
                            </w:r>
                            <w:r w:rsidRPr="00752B41">
                              <w:rPr>
                                <w:rFonts w:eastAsiaTheme="minorEastAsia"/>
                              </w:rPr>
                              <w:t>S2 port</w:t>
                            </w:r>
                          </w:p>
                          <w:p w14:paraId="11C8EF6C" w14:textId="5D8B75DA" w:rsidR="00911CEA" w:rsidRPr="00F4077D" w:rsidRDefault="00911CEA" w:rsidP="00911CEA">
                            <w:pPr>
                              <w:jc w:val="center"/>
                              <w:rPr>
                                <w:rFonts w:ascii="宋体" w:eastAsia="宋体" w:hAnsi="宋体" w:cs="宋体"/>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8AFE8FD" id="矩形: 圆角 265" o:spid="_x0000_s1037" style="position:absolute;margin-left:345pt;margin-top:3.6pt;width:111pt;height:36pt;z-index:25164902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" fillcolor="#dea267 [2169]" strokecolor="#c17529 [3209]" strokeweight=".5pt">
                <v:fill color2="#d88f47 [2617]" rotate="t" colors="0 #e5b79f;.5 #dcac92;1 #dba07d" focus="100%" type="gradient">
                  <o:fill v:ext="view" type="gradientUnscaled"/>
                </v:fill>
                <v:stroke joinstyle="miter"/>
                <v:textbox>
                  <w:txbxContent>
                    <w:p w14:paraId="4A350CED" w14:textId="77777777" w:rsidR="00A77BFA" w:rsidRPr="00752B41" w:rsidRDefault="00A77BFA" w:rsidP="00A77BFA">
                      <w:pPr>
                        <w:jc w:val="center"/>
                        <w:rPr>
                          <w:rFonts w:eastAsiaTheme="minorEastAsia"/>
                        </w:rPr>
                      </w:pPr>
                      <w:r w:rsidRPr="00752B41">
                        <w:rPr>
                          <w:rFonts w:eastAsiaTheme="minorEastAsia" w:hint="eastAsia"/>
                        </w:rPr>
                        <w:t>P</w:t>
                      </w:r>
                      <w:r w:rsidRPr="00752B41">
                        <w:rPr>
                          <w:rFonts w:eastAsiaTheme="minorEastAsia"/>
                        </w:rPr>
                        <w:t>S2 port</w:t>
                      </w:r>
                    </w:p>
                    <w:p w14:paraId="11C8EF6C" w14:textId="5D8B75DA" w:rsidR="00911CEA" w:rsidRPr="00F4077D" w:rsidRDefault="00911CEA" w:rsidP="00911CEA">
                      <w:pPr>
                        <w:jc w:val="center"/>
                        <w:rPr>
                          <w:rFonts w:ascii="宋体" w:eastAsia="宋体" w:hAnsi="宋体" w:cs="宋体"/>
                        </w:rPr>
                      </w:pPr>
                    </w:p>
                  </w:txbxContent>
                </v:textbox>
              </v:roundrect>
            </w:pict>
          </mc:Fallback>
        </mc:AlternateContent>
      </w:r>
    </w:p>
    <w:p w14:paraId="297783E1" w14:textId="77777777" w:rsidR="00911CEA" w:rsidRDefault="00911CEA" w:rsidP="00911CEA">
      <w:pPr>
        <w:rPr>
          <w:rFonts w:eastAsiaTheme="minorEastAsia"/>
        </w:rPr>
      </w:pPr>
    </w:p>
    <w:p w14:paraId="690B0D00" w14:textId="77777777" w:rsidR="00911CEA" w:rsidRDefault="00911CEA" w:rsidP="00911CEA">
      <w:pPr>
        <w:rPr>
          <w:rFonts w:eastAsiaTheme="minorEastAsia"/>
        </w:rPr>
      </w:pPr>
      <w:r>
        <w:rPr>
          <w:rFonts w:eastAsiaTheme="minorEastAsia"/>
          <w:noProof/>
        </w:rPr>
        <mc:AlternateContent>
          <mc:Choice Requires="wps">
            <w:drawing>
              <wp:anchor distT="0" distB="0" distL="114300" distR="114300" simplePos="0" relativeHeight="251683840" behindDoc="0" locked="0" layoutInCell="1" allowOverlap="1" wp14:anchorId="433899B7" wp14:editId="6D6DCF1B">
                <wp:simplePos x="0" y="0"/>
                <wp:positionH relativeFrom="page">
                  <wp:posOffset>4499706</wp:posOffset>
                </wp:positionH>
                <wp:positionV relativeFrom="paragraph">
                  <wp:posOffset>245374</wp:posOffset>
                </wp:positionV>
                <wp:extent cx="237175" cy="324805"/>
                <wp:effectExtent l="0" t="24765" r="24130" b="43180"/>
                <wp:wrapNone/>
                <wp:docPr id="19" name="箭头: 下 19"/>
                <wp:cNvGraphicFramePr/>
                <a:graphic xmlns:a="http://schemas.openxmlformats.org/drawingml/2006/main">
                  <a:graphicData uri="http://schemas.microsoft.com/office/word/2010/wordprocessingShape">
                    <wps:wsp>
                      <wps:cNvSpPr/>
                      <wps:spPr>
                        <a:xfrm rot="16200000" flipH="1">
                          <a:off x="0" y="0"/>
                          <a:ext cx="237175" cy="324805"/>
                        </a:xfrm>
                        <a:prstGeom prst="downArrow">
                          <a:avLst/>
                        </a:prstGeom>
                      </wps:spPr>
                      <wps:style>
                        <a:lnRef idx="1">
                          <a:schemeClr val="accent6"/>
                        </a:lnRef>
                        <a:fillRef idx="3">
                          <a:schemeClr val="accent6"/>
                        </a:fillRef>
                        <a:effectRef idx="2">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713079" id="箭头: 下 19" o:spid="_x0000_s1026" type="#_x0000_t67" style="position:absolute;left:0;text-align:left;margin-left:354.3pt;margin-top:19.3pt;width:18.7pt;height:25.6pt;rotation:90;flip:x;z-index:2516838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" adj="13714" fillcolor="#ce7d2c [3033]" strokecolor="#c17529 [3209]" strokeweight=".5pt">
                <v:fill color2="#be7328 [3177]" rotate="t" colors="0 #cb8550;.5 #c97521;1 #b86716" focus="100%" type="gradient">
                  <o:fill v:ext="view" type="gradientUnscaled"/>
                </v:fill>
                <w10:wrap anchorx="page"/>
              </v:shape>
            </w:pict>
          </mc:Fallback>
        </mc:AlternateContent>
      </w:r>
    </w:p>
    <w:p w14:paraId="67FEB707" w14:textId="77777777" w:rsidR="00911CEA" w:rsidRDefault="00911CEA" w:rsidP="00911CEA">
      <w:pPr>
        <w:rPr>
          <w:rFonts w:eastAsiaTheme="minorEastAsia"/>
        </w:rPr>
      </w:pPr>
      <w:r>
        <w:rPr>
          <w:rFonts w:eastAsiaTheme="minorEastAsia" w:hint="eastAsia"/>
          <w:noProof/>
        </w:rPr>
        <mc:AlternateContent>
          <mc:Choice Requires="wps">
            <w:drawing>
              <wp:anchor distT="0" distB="0" distL="114300" distR="114300" simplePos="0" relativeHeight="251681792" behindDoc="0" locked="0" layoutInCell="1" allowOverlap="1" wp14:anchorId="28AF1F8B" wp14:editId="1497806C">
                <wp:simplePos x="0" y="0"/>
                <wp:positionH relativeFrom="column">
                  <wp:posOffset>4408098</wp:posOffset>
                </wp:positionH>
                <wp:positionV relativeFrom="paragraph">
                  <wp:posOffset>41335</wp:posOffset>
                </wp:positionV>
                <wp:extent cx="1940944" cy="457200"/>
                <wp:effectExtent l="0" t="0" r="21590" b="19050"/>
                <wp:wrapNone/>
                <wp:docPr id="21" name="矩形: 圆角 21"/>
                <wp:cNvGraphicFramePr/>
                <a:graphic xmlns:a="http://schemas.openxmlformats.org/drawingml/2006/main">
                  <a:graphicData uri="http://schemas.microsoft.com/office/word/2010/wordprocessingShape">
                    <wps:wsp>
                      <wps:cNvSpPr/>
                      <wps:spPr>
                        <a:xfrm>
                          <a:off x="0" y="0"/>
                          <a:ext cx="1940944" cy="457200"/>
                        </a:xfrm>
                        <a:prstGeom prst="roundRect">
                          <a:avLst/>
                        </a:prstGeom>
                      </wps:spPr>
                      <wps:style>
                        <a:lnRef idx="1">
                          <a:schemeClr val="accent6"/>
                        </a:lnRef>
                        <a:fillRef idx="2">
                          <a:schemeClr val="accent6"/>
                        </a:fillRef>
                        <a:effectRef idx="1">
                          <a:schemeClr val="accent6"/>
                        </a:effectRef>
                        <a:fontRef idx="minor">
                          <a:schemeClr val="dk1"/>
                        </a:fontRef>
                      </wps:style>
                      <wps:txbx>
                        <w:txbxContent>
                          <w:p w14:paraId="44381FAF" w14:textId="77777777" w:rsidR="00A77BFA" w:rsidRPr="00752B41" w:rsidRDefault="00A77BFA" w:rsidP="00A77BFA">
                            <w:pPr>
                              <w:jc w:val="center"/>
                              <w:rPr>
                                <w:rFonts w:eastAsiaTheme="minorEastAsia"/>
                              </w:rPr>
                            </w:pPr>
                            <w:r w:rsidRPr="00752B41">
                              <w:rPr>
                                <w:rFonts w:eastAsiaTheme="minorEastAsia"/>
                              </w:rPr>
                              <w:t>Stepper motor port*2</w:t>
                            </w:r>
                          </w:p>
                          <w:p w14:paraId="6495B9E7" w14:textId="13266D34" w:rsidR="00911CEA" w:rsidRPr="00F4077D" w:rsidRDefault="00911CEA" w:rsidP="00911CEA">
                            <w:pPr>
                              <w:jc w:val="center"/>
                              <w:rPr>
                                <w:rFonts w:ascii="宋体" w:eastAsia="宋体" w:hAnsi="宋体" w:cs="宋体"/>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28AF1F8B" id="矩形: 圆角 21" o:spid="_x0000_s1038" style="position:absolute;margin-left:347.1pt;margin-top:3.25pt;width:152.85pt;height:36pt;z-index:251681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" fillcolor="#dea267 [2169]" strokecolor="#c17529 [3209]" strokeweight=".5pt">
                <v:fill color2="#d88f47 [2617]" rotate="t" colors="0 #e5b79f;.5 #dcac92;1 #dba07d" focus="100%" type="gradient">
                  <o:fill v:ext="view" type="gradientUnscaled"/>
                </v:fill>
                <v:stroke joinstyle="miter"/>
                <v:textbox>
                  <w:txbxContent>
                    <w:p w14:paraId="44381FAF" w14:textId="77777777" w:rsidR="00A77BFA" w:rsidRPr="00752B41" w:rsidRDefault="00A77BFA" w:rsidP="00A77BFA">
                      <w:pPr>
                        <w:jc w:val="center"/>
                        <w:rPr>
                          <w:rFonts w:eastAsiaTheme="minorEastAsia"/>
                        </w:rPr>
                      </w:pPr>
                      <w:r w:rsidRPr="00752B41">
                        <w:rPr>
                          <w:rFonts w:eastAsiaTheme="minorEastAsia"/>
                        </w:rPr>
                        <w:t>Stepper motor port*2</w:t>
                      </w:r>
                    </w:p>
                    <w:p w14:paraId="6495B9E7" w14:textId="13266D34" w:rsidR="00911CEA" w:rsidRPr="00F4077D" w:rsidRDefault="00911CEA" w:rsidP="00911CEA">
                      <w:pPr>
                        <w:jc w:val="center"/>
                        <w:rPr>
                          <w:rFonts w:ascii="宋体" w:eastAsia="宋体" w:hAnsi="宋体" w:cs="宋体"/>
                        </w:rPr>
                      </w:pPr>
                    </w:p>
                  </w:txbxContent>
                </v:textbox>
              </v:roundrect>
            </w:pict>
          </mc:Fallback>
        </mc:AlternateContent>
      </w:r>
      <w:r>
        <w:rPr>
          <w:rFonts w:eastAsiaTheme="minorEastAsia"/>
          <w:noProof/>
        </w:rPr>
        <mc:AlternateContent>
          <mc:Choice Requires="wps">
            <w:drawing>
              <wp:anchor distT="0" distB="0" distL="114300" distR="114300" simplePos="0" relativeHeight="251679744" behindDoc="0" locked="0" layoutInCell="1" allowOverlap="1" wp14:anchorId="4FAC6305" wp14:editId="235FA364">
                <wp:simplePos x="0" y="0"/>
                <wp:positionH relativeFrom="page">
                  <wp:posOffset>2354484</wp:posOffset>
                </wp:positionH>
                <wp:positionV relativeFrom="paragraph">
                  <wp:posOffset>23687</wp:posOffset>
                </wp:positionV>
                <wp:extent cx="237175" cy="324805"/>
                <wp:effectExtent l="13335" t="24765" r="0" b="43180"/>
                <wp:wrapNone/>
                <wp:docPr id="24" name="箭头: 下 24"/>
                <wp:cNvGraphicFramePr/>
                <a:graphic xmlns:a="http://schemas.openxmlformats.org/drawingml/2006/main">
                  <a:graphicData uri="http://schemas.microsoft.com/office/word/2010/wordprocessingShape">
                    <wps:wsp>
                      <wps:cNvSpPr/>
                      <wps:spPr>
                        <a:xfrm rot="5400000" flipH="1">
                          <a:off x="0" y="0"/>
                          <a:ext cx="237175" cy="324805"/>
                        </a:xfrm>
                        <a:prstGeom prst="downArrow">
                          <a:avLst/>
                        </a:prstGeom>
                      </wps:spPr>
                      <wps:style>
                        <a:lnRef idx="1">
                          <a:schemeClr val="accent6"/>
                        </a:lnRef>
                        <a:fillRef idx="3">
                          <a:schemeClr val="accent6"/>
                        </a:fillRef>
                        <a:effectRef idx="2">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AB1908" id="箭头: 下 24" o:spid="_x0000_s1026" type="#_x0000_t67" style="position:absolute;left:0;text-align:left;margin-left:185.4pt;margin-top:1.85pt;width:18.7pt;height:25.6pt;rotation:-90;flip:x;z-index:2516797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" adj="13714" fillcolor="#ce7d2c [3033]" strokecolor="#c17529 [3209]" strokeweight=".5pt">
                <v:fill color2="#be7328 [3177]" rotate="t" colors="0 #cb8550;.5 #c97521;1 #b86716" focus="100%" type="gradient">
                  <o:fill v:ext="view" type="gradientUnscaled"/>
                </v:fill>
                <w10:wrap anchorx="page"/>
              </v:shape>
            </w:pict>
          </mc:Fallback>
        </mc:AlternateContent>
      </w:r>
      <w:r>
        <w:rPr>
          <w:rFonts w:eastAsiaTheme="minorEastAsia" w:hint="eastAsia"/>
          <w:noProof/>
        </w:rPr>
        <mc:AlternateContent>
          <mc:Choice Requires="wps">
            <w:drawing>
              <wp:anchor distT="0" distB="0" distL="114300" distR="114300" simplePos="0" relativeHeight="251677696" behindDoc="0" locked="0" layoutInCell="1" allowOverlap="1" wp14:anchorId="270BEE60" wp14:editId="0FC49173">
                <wp:simplePos x="0" y="0"/>
                <wp:positionH relativeFrom="column">
                  <wp:posOffset>376063</wp:posOffset>
                </wp:positionH>
                <wp:positionV relativeFrom="paragraph">
                  <wp:posOffset>135830</wp:posOffset>
                </wp:positionV>
                <wp:extent cx="1409700" cy="457200"/>
                <wp:effectExtent l="0" t="0" r="19050" b="19050"/>
                <wp:wrapNone/>
                <wp:docPr id="27" name="矩形: 圆角 27"/>
                <wp:cNvGraphicFramePr/>
                <a:graphic xmlns:a="http://schemas.openxmlformats.org/drawingml/2006/main">
                  <a:graphicData uri="http://schemas.microsoft.com/office/word/2010/wordprocessingShape">
                    <wps:wsp>
                      <wps:cNvSpPr/>
                      <wps:spPr>
                        <a:xfrm>
                          <a:off x="0" y="0"/>
                          <a:ext cx="1409700" cy="457200"/>
                        </a:xfrm>
                        <a:prstGeom prst="roundRect">
                          <a:avLst/>
                        </a:prstGeom>
                      </wps:spPr>
                      <wps:style>
                        <a:lnRef idx="1">
                          <a:schemeClr val="accent4"/>
                        </a:lnRef>
                        <a:fillRef idx="2">
                          <a:schemeClr val="accent4"/>
                        </a:fillRef>
                        <a:effectRef idx="1">
                          <a:schemeClr val="accent4"/>
                        </a:effectRef>
                        <a:fontRef idx="minor">
                          <a:schemeClr val="dk1"/>
                        </a:fontRef>
                      </wps:style>
                      <wps:txbx>
                        <w:txbxContent>
                          <w:p w14:paraId="5F09D18C" w14:textId="2F50D902" w:rsidR="00911CEA" w:rsidRPr="00F4077D" w:rsidRDefault="00ED1105" w:rsidP="00911CEA">
                            <w:pPr>
                              <w:jc w:val="center"/>
                              <w:rPr>
                                <w:rFonts w:eastAsiaTheme="minorEastAsia"/>
                              </w:rPr>
                            </w:pPr>
                            <w:r w:rsidRPr="00ED1105">
                              <w:rPr>
                                <w:rFonts w:eastAsiaTheme="minorEastAsia"/>
                              </w:rPr>
                              <w:t xml:space="preserve">Decoder motor </w:t>
                            </w:r>
                            <w:r w:rsidR="009552E3">
                              <w:rPr>
                                <w:rFonts w:eastAsiaTheme="minorEastAsia"/>
                              </w:rPr>
                              <w:t>*2</w:t>
                            </w:r>
                            <w:r w:rsidRPr="00ED1105">
                              <w:rPr>
                                <w:rFonts w:eastAsiaTheme="minorEastAsia"/>
                              </w:rPr>
                              <w:t>port</w:t>
                            </w:r>
                            <w:r w:rsidRPr="00ED1105">
                              <w:rPr>
                                <w:rFonts w:eastAsiaTheme="minorEastAsia" w:hint="eastAsia"/>
                              </w:rPr>
                              <w:t xml:space="preserve"> </w:t>
                            </w:r>
                            <w:r w:rsidR="00911CEA">
                              <w:rPr>
                                <w:rFonts w:eastAsiaTheme="minorEastAsia" w:hint="eastAsia"/>
                              </w:rPr>
                              <w:t>*</w:t>
                            </w:r>
                            <w:r w:rsidR="00911CEA">
                              <w:rPr>
                                <w:rFonts w:eastAsiaTheme="minorEastAsia"/>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70BEE60" id="矩形: 圆角 27" o:spid="_x0000_s1039" style="position:absolute;margin-left:29.6pt;margin-top:10.7pt;width:111pt;height:36pt;z-index:25167769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" fillcolor="#d7ba9d [2167]" strokecolor="#c3986d [3207]" strokeweight=".5pt">
                <v:fill color2="#ceab88 [2615]" rotate="t" colors="0 #e0cab7;.5 #d9c0aa;1 #d6b79c" focus="100%" type="gradient">
                  <o:fill v:ext="view" type="gradientUnscaled"/>
                </v:fill>
                <v:stroke joinstyle="miter"/>
                <v:textbox>
                  <w:txbxContent>
                    <w:p w14:paraId="5F09D18C" w14:textId="2F50D902" w:rsidR="00911CEA" w:rsidRPr="00F4077D" w:rsidRDefault="00ED1105" w:rsidP="00911CEA">
                      <w:pPr>
                        <w:jc w:val="center"/>
                        <w:rPr>
                          <w:rFonts w:eastAsiaTheme="minorEastAsia"/>
                        </w:rPr>
                      </w:pPr>
                      <w:r w:rsidRPr="00ED1105">
                        <w:rPr>
                          <w:rFonts w:eastAsiaTheme="minorEastAsia"/>
                        </w:rPr>
                        <w:t xml:space="preserve">Decoder motor </w:t>
                      </w:r>
                      <w:r w:rsidR="009552E3">
                        <w:rPr>
                          <w:rFonts w:eastAsiaTheme="minorEastAsia"/>
                        </w:rPr>
                        <w:t>*2</w:t>
                      </w:r>
                      <w:r w:rsidRPr="00ED1105">
                        <w:rPr>
                          <w:rFonts w:eastAsiaTheme="minorEastAsia"/>
                        </w:rPr>
                        <w:t>port</w:t>
                      </w:r>
                      <w:r w:rsidRPr="00ED1105">
                        <w:rPr>
                          <w:rFonts w:eastAsiaTheme="minorEastAsia" w:hint="eastAsia"/>
                        </w:rPr>
                        <w:t xml:space="preserve"> </w:t>
                      </w:r>
                      <w:r w:rsidR="00911CEA">
                        <w:rPr>
                          <w:rFonts w:eastAsiaTheme="minorEastAsia" w:hint="eastAsia"/>
                        </w:rPr>
                        <w:t>*</w:t>
                      </w:r>
                      <w:r w:rsidR="00911CEA">
                        <w:rPr>
                          <w:rFonts w:eastAsiaTheme="minorEastAsia"/>
                        </w:rPr>
                        <w:t>2</w:t>
                      </w:r>
                    </w:p>
                  </w:txbxContent>
                </v:textbox>
              </v:roundrect>
            </w:pict>
          </mc:Fallback>
        </mc:AlternateContent>
      </w:r>
    </w:p>
    <w:p w14:paraId="6F1CB76E" w14:textId="77777777" w:rsidR="007F6096" w:rsidRDefault="007F6096" w:rsidP="007F6096">
      <w:pPr>
        <w:rPr>
          <w:rFonts w:eastAsiaTheme="minorEastAsia"/>
        </w:rPr>
      </w:pPr>
    </w:p>
    <w:p w14:paraId="095A68A3" w14:textId="734A6F93" w:rsidR="007E1886" w:rsidRDefault="007E1886" w:rsidP="006F7083">
      <w:pPr>
        <w:jc w:val="center"/>
        <w:rPr>
          <w:rFonts w:eastAsiaTheme="minorEastAsia"/>
        </w:rPr>
      </w:pPr>
    </w:p>
    <w:p w14:paraId="661F846C" w14:textId="041A17B9" w:rsidR="007E1886" w:rsidRDefault="007E1886" w:rsidP="007E1886">
      <w:pPr>
        <w:jc w:val="center"/>
        <w:rPr>
          <w:rFonts w:eastAsiaTheme="minorEastAsia"/>
        </w:rPr>
      </w:pPr>
    </w:p>
    <w:p w14:paraId="4AAF08E2" w14:textId="226E8B2E" w:rsidR="004C0E79" w:rsidRPr="006F7083" w:rsidRDefault="004C0E79" w:rsidP="004C0E79">
      <w:pPr>
        <w:spacing w:line="0" w:lineRule="atLeast"/>
        <w:rPr>
          <w:rFonts w:eastAsiaTheme="minorEastAsia"/>
          <w:color w:val="0070C0"/>
          <w:sz w:val="10"/>
          <w:szCs w:val="10"/>
        </w:rPr>
      </w:pPr>
    </w:p>
    <w:p w14:paraId="37F4918E" w14:textId="2B441329" w:rsidR="004C0E79" w:rsidRDefault="00960BA7" w:rsidP="006F7083">
      <w:pPr>
        <w:pStyle w:val="2"/>
      </w:pPr>
      <w:bookmarkStart w:id="10" w:name="_Toc531860474"/>
      <w:r>
        <w:rPr>
          <w:rFonts w:hint="eastAsia"/>
        </w:rPr>
        <w:t>1.</w:t>
      </w:r>
      <w:r w:rsidR="006F7083">
        <w:rPr>
          <w:rFonts w:hint="eastAsia"/>
        </w:rPr>
        <w:t>4</w:t>
      </w:r>
      <w:r w:rsidR="006F7083">
        <w:t xml:space="preserve"> </w:t>
      </w:r>
      <w:bookmarkEnd w:id="10"/>
      <w:r w:rsidR="009552E3" w:rsidRPr="009552E3">
        <w:t>Introduction of Graphical Programming Software</w:t>
      </w:r>
    </w:p>
    <w:p w14:paraId="2198AE03" w14:textId="5D90D5E7" w:rsidR="00D61A5D" w:rsidRDefault="00D61A5D" w:rsidP="00D61A5D">
      <w:pPr>
        <w:pStyle w:val="af6"/>
        <w:ind w:left="780" w:firstLineChars="0" w:firstLine="0"/>
        <w:jc w:val="center"/>
      </w:pPr>
    </w:p>
    <w:p w14:paraId="795875D0" w14:textId="562FBA77" w:rsidR="00D61A5D" w:rsidRDefault="00D61A5D" w:rsidP="00D61A5D">
      <w:pPr>
        <w:pStyle w:val="af6"/>
        <w:ind w:leftChars="325" w:left="780" w:firstLineChars="700" w:firstLine="1470"/>
        <w:jc w:val="left"/>
      </w:pPr>
      <w:r>
        <w:rPr>
          <w:rFonts w:hint="eastAsia"/>
        </w:rPr>
        <w:t xml:space="preserve">                                </w:t>
      </w:r>
    </w:p>
    <w:p w14:paraId="52EECA3B" w14:textId="77777777" w:rsidR="003700FB" w:rsidRDefault="003700FB" w:rsidP="003700FB">
      <w:pPr>
        <w:pStyle w:val="3"/>
      </w:pPr>
      <w:bookmarkStart w:id="11" w:name="_Toc8998766"/>
      <w:bookmarkStart w:id="12" w:name="_Toc17202912"/>
      <w:r>
        <w:rPr>
          <w:rFonts w:hint="eastAsia"/>
        </w:rPr>
        <w:t>1.4</w:t>
      </w:r>
      <w:r>
        <w:t xml:space="preserve">.1 </w:t>
      </w:r>
      <w:r w:rsidRPr="00946FA1">
        <w:t>Software installation</w:t>
      </w:r>
      <w:bookmarkEnd w:id="11"/>
      <w:bookmarkEnd w:id="12"/>
    </w:p>
    <w:p w14:paraId="2DD11286" w14:textId="47E81AD7" w:rsidR="003700FB" w:rsidRDefault="003700FB" w:rsidP="003700FB">
      <w:pPr>
        <w:rPr>
          <w:rFonts w:eastAsiaTheme="minorEastAsia"/>
        </w:rPr>
      </w:pPr>
      <w:r>
        <w:rPr>
          <w:rFonts w:eastAsiaTheme="minorEastAsia" w:hint="eastAsia"/>
        </w:rPr>
        <w:t xml:space="preserve"> </w:t>
      </w:r>
      <w:r>
        <w:rPr>
          <w:rFonts w:eastAsiaTheme="minorEastAsia"/>
        </w:rPr>
        <w:t xml:space="preserve">  </w:t>
      </w:r>
      <w:r w:rsidRPr="00C27C27">
        <w:rPr>
          <w:rFonts w:eastAsiaTheme="minorEastAsia"/>
        </w:rPr>
        <w:t xml:space="preserve">The installation package of </w:t>
      </w:r>
      <w:proofErr w:type="spellStart"/>
      <w:r w:rsidRPr="00C27C27">
        <w:rPr>
          <w:rFonts w:eastAsiaTheme="minorEastAsia"/>
        </w:rPr>
        <w:t>MagicBlock</w:t>
      </w:r>
      <w:proofErr w:type="spellEnd"/>
      <w:r w:rsidRPr="00C27C27">
        <w:rPr>
          <w:rFonts w:eastAsiaTheme="minorEastAsia"/>
        </w:rPr>
        <w:t xml:space="preserve">, a graphical programming software based on scratch 2.0, has been placed in the </w:t>
      </w:r>
      <w:proofErr w:type="spellStart"/>
      <w:r w:rsidR="00D32D24">
        <w:rPr>
          <w:rFonts w:eastAsiaTheme="minorEastAsia"/>
        </w:rPr>
        <w:t>MotorDriverBoard</w:t>
      </w:r>
      <w:proofErr w:type="spellEnd"/>
      <w:r w:rsidRPr="00C27C27">
        <w:rPr>
          <w:rFonts w:eastAsiaTheme="minorEastAsia"/>
        </w:rPr>
        <w:t xml:space="preserve"> product data. It can be installed directly.</w:t>
      </w:r>
    </w:p>
    <w:p w14:paraId="48C07765" w14:textId="77777777" w:rsidR="003700FB" w:rsidRDefault="003700FB" w:rsidP="003700FB">
      <w:pPr>
        <w:jc w:val="center"/>
        <w:rPr>
          <w:rFonts w:eastAsiaTheme="minorEastAsia"/>
        </w:rPr>
      </w:pPr>
      <w:r>
        <w:rPr>
          <w:noProof/>
        </w:rPr>
        <w:lastRenderedPageBreak/>
        <w:drawing>
          <wp:inline distT="0" distB="0" distL="0" distR="0" wp14:anchorId="239BAA29" wp14:editId="25DBBBCA">
            <wp:extent cx="4214192" cy="4038633"/>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216831" cy="4041162"/>
                    </a:xfrm>
                    <a:prstGeom prst="rect">
                      <a:avLst/>
                    </a:prstGeom>
                  </pic:spPr>
                </pic:pic>
              </a:graphicData>
            </a:graphic>
          </wp:inline>
        </w:drawing>
      </w:r>
    </w:p>
    <w:p w14:paraId="1AB139EE" w14:textId="77777777" w:rsidR="003700FB" w:rsidRDefault="003700FB" w:rsidP="003700FB">
      <w:pPr>
        <w:jc w:val="center"/>
        <w:rPr>
          <w:rFonts w:eastAsiaTheme="minorEastAsia"/>
        </w:rPr>
      </w:pPr>
      <w:r w:rsidRPr="00D303BC">
        <w:rPr>
          <w:rFonts w:eastAsiaTheme="minorEastAsia"/>
        </w:rPr>
        <w:t>Figure</w:t>
      </w:r>
      <w:r>
        <w:rPr>
          <w:rFonts w:eastAsiaTheme="minorEastAsia" w:hint="eastAsia"/>
        </w:rPr>
        <w:t xml:space="preserve"> 1</w:t>
      </w:r>
      <w:r>
        <w:rPr>
          <w:rFonts w:eastAsiaTheme="minorEastAsia"/>
        </w:rPr>
        <w:t>-4-1-1</w:t>
      </w:r>
    </w:p>
    <w:p w14:paraId="1C0829F1" w14:textId="77777777" w:rsidR="003700FB" w:rsidRDefault="003700FB" w:rsidP="003700FB">
      <w:pPr>
        <w:jc w:val="center"/>
        <w:rPr>
          <w:rFonts w:eastAsiaTheme="minorEastAsia"/>
        </w:rPr>
      </w:pPr>
      <w:r>
        <w:rPr>
          <w:noProof/>
        </w:rPr>
        <w:drawing>
          <wp:inline distT="0" distB="0" distL="0" distR="0" wp14:anchorId="79C00680" wp14:editId="56C65FB3">
            <wp:extent cx="3848100" cy="2968316"/>
            <wp:effectExtent l="0" t="0" r="0" b="381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849946" cy="2969740"/>
                    </a:xfrm>
                    <a:prstGeom prst="rect">
                      <a:avLst/>
                    </a:prstGeom>
                  </pic:spPr>
                </pic:pic>
              </a:graphicData>
            </a:graphic>
          </wp:inline>
        </w:drawing>
      </w:r>
    </w:p>
    <w:p w14:paraId="003DCB29" w14:textId="77777777" w:rsidR="003700FB" w:rsidRDefault="003700FB" w:rsidP="003700FB">
      <w:pPr>
        <w:jc w:val="center"/>
        <w:rPr>
          <w:rFonts w:eastAsiaTheme="minorEastAsia"/>
        </w:rPr>
      </w:pPr>
      <w:r w:rsidRPr="00D303BC">
        <w:rPr>
          <w:rFonts w:eastAsiaTheme="minorEastAsia"/>
        </w:rPr>
        <w:t>Figure</w:t>
      </w:r>
      <w:r>
        <w:rPr>
          <w:rFonts w:eastAsiaTheme="minorEastAsia" w:hint="eastAsia"/>
        </w:rPr>
        <w:t xml:space="preserve"> 1</w:t>
      </w:r>
      <w:r>
        <w:rPr>
          <w:rFonts w:eastAsiaTheme="minorEastAsia"/>
        </w:rPr>
        <w:t>-4-1-2</w:t>
      </w:r>
    </w:p>
    <w:p w14:paraId="5DA797BE" w14:textId="77777777" w:rsidR="003700FB" w:rsidRDefault="003700FB" w:rsidP="003700FB">
      <w:pPr>
        <w:jc w:val="center"/>
        <w:rPr>
          <w:rFonts w:eastAsiaTheme="minorEastAsia"/>
        </w:rPr>
      </w:pPr>
      <w:r>
        <w:rPr>
          <w:noProof/>
        </w:rPr>
        <w:lastRenderedPageBreak/>
        <w:drawing>
          <wp:inline distT="0" distB="0" distL="0" distR="0" wp14:anchorId="135231F8" wp14:editId="5353A5B3">
            <wp:extent cx="4791075" cy="3695700"/>
            <wp:effectExtent l="0" t="0" r="9525"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791075" cy="3695700"/>
                    </a:xfrm>
                    <a:prstGeom prst="rect">
                      <a:avLst/>
                    </a:prstGeom>
                  </pic:spPr>
                </pic:pic>
              </a:graphicData>
            </a:graphic>
          </wp:inline>
        </w:drawing>
      </w:r>
    </w:p>
    <w:p w14:paraId="0175488B" w14:textId="77777777" w:rsidR="003700FB" w:rsidRPr="003142D8" w:rsidRDefault="003700FB" w:rsidP="003700FB">
      <w:pPr>
        <w:jc w:val="center"/>
        <w:rPr>
          <w:rFonts w:eastAsiaTheme="minorEastAsia"/>
        </w:rPr>
      </w:pPr>
      <w:r w:rsidRPr="00D303BC">
        <w:rPr>
          <w:rFonts w:eastAsiaTheme="minorEastAsia"/>
        </w:rPr>
        <w:t>Figure</w:t>
      </w:r>
      <w:r>
        <w:rPr>
          <w:rFonts w:eastAsiaTheme="minorEastAsia" w:hint="eastAsia"/>
        </w:rPr>
        <w:t xml:space="preserve"> 1</w:t>
      </w:r>
      <w:r>
        <w:rPr>
          <w:rFonts w:eastAsiaTheme="minorEastAsia"/>
        </w:rPr>
        <w:t>-4-1-3</w:t>
      </w:r>
    </w:p>
    <w:p w14:paraId="0B6CA94F" w14:textId="77777777" w:rsidR="003700FB" w:rsidRPr="003142D8" w:rsidRDefault="003700FB" w:rsidP="003700FB">
      <w:pPr>
        <w:rPr>
          <w:rFonts w:eastAsiaTheme="minorEastAsia"/>
        </w:rPr>
      </w:pPr>
    </w:p>
    <w:p w14:paraId="62A7E0A3" w14:textId="77777777" w:rsidR="003700FB" w:rsidRDefault="003700FB" w:rsidP="003700FB">
      <w:pPr>
        <w:pStyle w:val="af6"/>
        <w:ind w:left="780" w:firstLineChars="0" w:firstLine="0"/>
      </w:pPr>
      <w:r>
        <w:rPr>
          <w:rFonts w:hint="eastAsia"/>
        </w:rPr>
        <w:t xml:space="preserve"> </w:t>
      </w:r>
      <w:r>
        <w:t xml:space="preserve">  </w:t>
      </w:r>
    </w:p>
    <w:p w14:paraId="5D61C79C" w14:textId="77777777" w:rsidR="003700FB" w:rsidRDefault="003700FB" w:rsidP="003700FB">
      <w:pPr>
        <w:pStyle w:val="af6"/>
        <w:ind w:left="780" w:firstLineChars="0" w:firstLine="0"/>
        <w:jc w:val="left"/>
      </w:pPr>
    </w:p>
    <w:p w14:paraId="0B338D88" w14:textId="77777777" w:rsidR="003700FB" w:rsidRDefault="003700FB" w:rsidP="003700FB">
      <w:pPr>
        <w:pStyle w:val="3"/>
      </w:pPr>
      <w:bookmarkStart w:id="13" w:name="_Toc8998767"/>
      <w:bookmarkStart w:id="14" w:name="_Toc17202913"/>
      <w:r>
        <w:rPr>
          <w:rFonts w:hint="eastAsia"/>
        </w:rPr>
        <w:t>1.</w:t>
      </w:r>
      <w:r>
        <w:t>4.2</w:t>
      </w:r>
      <w:r w:rsidRPr="00D12688">
        <w:t xml:space="preserve"> Introduction to Compiler Environment</w:t>
      </w:r>
      <w:bookmarkEnd w:id="13"/>
      <w:bookmarkEnd w:id="14"/>
    </w:p>
    <w:p w14:paraId="53C9566C" w14:textId="646D2B17" w:rsidR="003700FB" w:rsidRDefault="003700FB" w:rsidP="003700FB">
      <w:pPr>
        <w:ind w:firstLineChars="150" w:firstLine="360"/>
        <w:rPr>
          <w:rFonts w:eastAsiaTheme="minorEastAsia"/>
        </w:rPr>
      </w:pPr>
      <w:r w:rsidRPr="00871DAE">
        <w:rPr>
          <w:rFonts w:eastAsiaTheme="minorEastAsia"/>
        </w:rPr>
        <w:t xml:space="preserve">We know that in order for a robot to move, besides the hardware cooperation, the more important thing is to write a program for it. We already know the hardware part of the robot, and then we will know its software part. </w:t>
      </w:r>
      <w:proofErr w:type="spellStart"/>
      <w:r w:rsidR="00D32D24">
        <w:rPr>
          <w:rFonts w:eastAsiaTheme="minorEastAsia"/>
        </w:rPr>
        <w:t>MotorDriverBoard</w:t>
      </w:r>
      <w:r w:rsidRPr="00871DAE">
        <w:rPr>
          <w:rFonts w:eastAsiaTheme="minorEastAsia"/>
        </w:rPr>
        <w:t>'s</w:t>
      </w:r>
      <w:proofErr w:type="spellEnd"/>
      <w:r w:rsidRPr="00871DAE">
        <w:rPr>
          <w:rFonts w:eastAsiaTheme="minorEastAsia"/>
        </w:rPr>
        <w:t xml:space="preserve"> software is programmed on </w:t>
      </w:r>
      <w:proofErr w:type="spellStart"/>
      <w:r w:rsidRPr="00871DAE">
        <w:rPr>
          <w:rFonts w:eastAsiaTheme="minorEastAsia"/>
        </w:rPr>
        <w:t>MagicBlock</w:t>
      </w:r>
      <w:proofErr w:type="spellEnd"/>
      <w:r w:rsidRPr="00871DAE">
        <w:rPr>
          <w:rFonts w:eastAsiaTheme="minorEastAsia"/>
        </w:rPr>
        <w:t xml:space="preserve">, a graphical programming software. With this software, we can control the robot by writing all kinds of commands we want it to execute. </w:t>
      </w:r>
      <w:proofErr w:type="spellStart"/>
      <w:r w:rsidRPr="00871DAE">
        <w:rPr>
          <w:rFonts w:eastAsiaTheme="minorEastAsia"/>
        </w:rPr>
        <w:t>MagicBlock's</w:t>
      </w:r>
      <w:proofErr w:type="spellEnd"/>
      <w:r w:rsidRPr="00871DAE">
        <w:rPr>
          <w:rFonts w:eastAsiaTheme="minorEastAsia"/>
        </w:rPr>
        <w:t xml:space="preserve"> software interface is shown in Figure 1-4-2-1.</w:t>
      </w:r>
    </w:p>
    <w:p w14:paraId="6E055A07" w14:textId="77777777" w:rsidR="003700FB" w:rsidRDefault="003700FB" w:rsidP="003700FB">
      <w:pPr>
        <w:jc w:val="center"/>
        <w:rPr>
          <w:rFonts w:eastAsiaTheme="minorEastAsia"/>
        </w:rPr>
      </w:pPr>
    </w:p>
    <w:p w14:paraId="5E5BB4DA" w14:textId="77777777" w:rsidR="003700FB" w:rsidRDefault="003700FB" w:rsidP="003700FB">
      <w:pPr>
        <w:jc w:val="center"/>
        <w:rPr>
          <w:rFonts w:eastAsiaTheme="minorEastAsia"/>
        </w:rPr>
      </w:pPr>
      <w:r w:rsidRPr="00F02E6C">
        <w:rPr>
          <w:rFonts w:eastAsiaTheme="minorEastAsia"/>
          <w:noProof/>
        </w:rPr>
        <w:lastRenderedPageBreak/>
        <w:drawing>
          <wp:inline distT="0" distB="0" distL="0" distR="0" wp14:anchorId="4B089D1E" wp14:editId="2480609E">
            <wp:extent cx="6645910" cy="3368040"/>
            <wp:effectExtent l="0" t="0" r="2540" b="3810"/>
            <wp:docPr id="71" name="图片 71" descr="C:\Users\Administrator\Desktop\无标题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Desktop\无标题6.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645910" cy="3368040"/>
                    </a:xfrm>
                    <a:prstGeom prst="rect">
                      <a:avLst/>
                    </a:prstGeom>
                    <a:noFill/>
                    <a:ln>
                      <a:noFill/>
                    </a:ln>
                  </pic:spPr>
                </pic:pic>
              </a:graphicData>
            </a:graphic>
          </wp:inline>
        </w:drawing>
      </w:r>
    </w:p>
    <w:p w14:paraId="7F360833" w14:textId="77777777" w:rsidR="003700FB" w:rsidRDefault="003700FB" w:rsidP="003700FB">
      <w:pPr>
        <w:jc w:val="center"/>
        <w:rPr>
          <w:rFonts w:eastAsiaTheme="minorEastAsia"/>
        </w:rPr>
      </w:pPr>
      <w:r w:rsidRPr="00D303BC">
        <w:rPr>
          <w:rFonts w:eastAsiaTheme="minorEastAsia"/>
        </w:rPr>
        <w:t>Figure</w:t>
      </w:r>
      <w:r>
        <w:rPr>
          <w:rFonts w:eastAsiaTheme="minorEastAsia" w:hint="eastAsia"/>
        </w:rPr>
        <w:t xml:space="preserve"> 1</w:t>
      </w:r>
      <w:r>
        <w:rPr>
          <w:rFonts w:eastAsiaTheme="minorEastAsia"/>
        </w:rPr>
        <w:t>-4-2-1</w:t>
      </w:r>
    </w:p>
    <w:p w14:paraId="56E59A24" w14:textId="77777777" w:rsidR="003700FB" w:rsidRDefault="003700FB" w:rsidP="003700FB">
      <w:pPr>
        <w:pStyle w:val="af6"/>
        <w:numPr>
          <w:ilvl w:val="0"/>
          <w:numId w:val="26"/>
        </w:numPr>
        <w:ind w:firstLineChars="0"/>
      </w:pPr>
      <w:r w:rsidRPr="001625B5">
        <w:rPr>
          <w:b/>
        </w:rPr>
        <w:t>Toolbar</w:t>
      </w:r>
      <w:r w:rsidRPr="00E966B4">
        <w:rPr>
          <w:rFonts w:hint="eastAsia"/>
          <w:b/>
        </w:rPr>
        <w:t>：</w:t>
      </w:r>
      <w:r w:rsidRPr="001625B5">
        <w:t xml:space="preserve"> For project files, software interface mode, serial connection and upload program, control board selection, software using language, software update operation area.</w:t>
      </w:r>
    </w:p>
    <w:p w14:paraId="41573C9B" w14:textId="77777777" w:rsidR="003700FB" w:rsidRDefault="003700FB" w:rsidP="003700FB">
      <w:pPr>
        <w:pStyle w:val="af6"/>
        <w:numPr>
          <w:ilvl w:val="0"/>
          <w:numId w:val="26"/>
        </w:numPr>
        <w:ind w:firstLineChars="0"/>
      </w:pPr>
      <w:r w:rsidRPr="00A946ED">
        <w:rPr>
          <w:b/>
        </w:rPr>
        <w:t>Stage area</w:t>
      </w:r>
      <w:r w:rsidRPr="00E966B4">
        <w:rPr>
          <w:rFonts w:hint="eastAsia"/>
          <w:b/>
        </w:rPr>
        <w:t>：</w:t>
      </w:r>
      <w:r w:rsidRPr="00A946ED">
        <w:t xml:space="preserve"> The role and role in the work, the interaction area between the role and the user, is the place to show the running effect of the program.</w:t>
      </w:r>
    </w:p>
    <w:p w14:paraId="4ABCE4DE" w14:textId="77777777" w:rsidR="003700FB" w:rsidRDefault="003700FB" w:rsidP="003700FB">
      <w:pPr>
        <w:pStyle w:val="af6"/>
        <w:numPr>
          <w:ilvl w:val="0"/>
          <w:numId w:val="26"/>
        </w:numPr>
        <w:ind w:firstLineChars="0"/>
      </w:pPr>
      <w:r w:rsidRPr="00824792">
        <w:rPr>
          <w:b/>
        </w:rPr>
        <w:t>Roles list area</w:t>
      </w:r>
      <w:r w:rsidRPr="00E966B4">
        <w:rPr>
          <w:rFonts w:hint="eastAsia"/>
          <w:b/>
        </w:rPr>
        <w:t>：</w:t>
      </w:r>
      <w:r w:rsidRPr="00824792">
        <w:t xml:space="preserve"> All the role prototypes display areas, where you can see the name of the role, rotation direction, location, and so on.</w:t>
      </w:r>
    </w:p>
    <w:p w14:paraId="4BA4FB54" w14:textId="77777777" w:rsidR="003700FB" w:rsidRDefault="003700FB" w:rsidP="003700FB">
      <w:pPr>
        <w:pStyle w:val="af6"/>
        <w:numPr>
          <w:ilvl w:val="0"/>
          <w:numId w:val="26"/>
        </w:numPr>
        <w:ind w:firstLineChars="0"/>
      </w:pPr>
      <w:r w:rsidRPr="00D42410">
        <w:rPr>
          <w:b/>
        </w:rPr>
        <w:t>Label area</w:t>
      </w:r>
      <w:r w:rsidRPr="00E966B4">
        <w:rPr>
          <w:rFonts w:hint="eastAsia"/>
          <w:b/>
        </w:rPr>
        <w:t>：</w:t>
      </w:r>
      <w:r w:rsidRPr="00552157">
        <w:t xml:space="preserve"> Contains script tab, styling tab, voice tab, which can operate on script, styling and voice of characters.</w:t>
      </w:r>
    </w:p>
    <w:p w14:paraId="134AA7D3" w14:textId="77777777" w:rsidR="003700FB" w:rsidRDefault="003700FB" w:rsidP="003700FB">
      <w:pPr>
        <w:pStyle w:val="af6"/>
        <w:numPr>
          <w:ilvl w:val="0"/>
          <w:numId w:val="26"/>
        </w:numPr>
        <w:ind w:firstLineChars="0"/>
      </w:pPr>
      <w:r>
        <w:rPr>
          <w:b/>
        </w:rPr>
        <w:t>B</w:t>
      </w:r>
      <w:r w:rsidRPr="00F854CE">
        <w:rPr>
          <w:b/>
        </w:rPr>
        <w:t>lock area</w:t>
      </w:r>
      <w:r w:rsidRPr="00E966B4">
        <w:rPr>
          <w:rFonts w:hint="eastAsia"/>
          <w:b/>
        </w:rPr>
        <w:t>：</w:t>
      </w:r>
      <w:r w:rsidRPr="00AD7818">
        <w:t xml:space="preserve"> The same type of building blocks </w:t>
      </w:r>
      <w:proofErr w:type="gramStart"/>
      <w:r w:rsidRPr="00AD7818">
        <w:t>are</w:t>
      </w:r>
      <w:proofErr w:type="gramEnd"/>
      <w:r w:rsidRPr="00AD7818">
        <w:t xml:space="preserve"> divided into the same module and given the same color. Each building block represents a control instruction.</w:t>
      </w:r>
    </w:p>
    <w:p w14:paraId="3215091E" w14:textId="77777777" w:rsidR="003700FB" w:rsidRDefault="003700FB" w:rsidP="003700FB">
      <w:pPr>
        <w:pStyle w:val="af6"/>
        <w:numPr>
          <w:ilvl w:val="0"/>
          <w:numId w:val="26"/>
        </w:numPr>
        <w:ind w:firstLineChars="0"/>
      </w:pPr>
      <w:r w:rsidRPr="00526EF8">
        <w:rPr>
          <w:b/>
        </w:rPr>
        <w:t>Script area</w:t>
      </w:r>
      <w:r w:rsidRPr="00E966B4">
        <w:rPr>
          <w:rFonts w:hint="eastAsia"/>
          <w:b/>
        </w:rPr>
        <w:t>：</w:t>
      </w:r>
      <w:r w:rsidRPr="00526EF8">
        <w:t xml:space="preserve"> Programming area, the building blocks stacked in the script area can be programmed.</w:t>
      </w:r>
    </w:p>
    <w:p w14:paraId="6C0B97F7" w14:textId="77777777" w:rsidR="003700FB" w:rsidRDefault="003700FB" w:rsidP="003700FB">
      <w:pPr>
        <w:pStyle w:val="2"/>
      </w:pPr>
      <w:bookmarkStart w:id="15" w:name="_Toc8998768"/>
      <w:bookmarkStart w:id="16" w:name="_Toc17202914"/>
      <w:r>
        <w:rPr>
          <w:rFonts w:hint="eastAsia"/>
        </w:rPr>
        <w:t xml:space="preserve">1.5 </w:t>
      </w:r>
      <w:r w:rsidRPr="005903AA">
        <w:t>Introduction to Label Area</w:t>
      </w:r>
      <w:bookmarkEnd w:id="15"/>
      <w:bookmarkEnd w:id="16"/>
    </w:p>
    <w:p w14:paraId="13D1D74B" w14:textId="63B203D7" w:rsidR="003700FB" w:rsidRDefault="003700FB" w:rsidP="003700FB">
      <w:pPr>
        <w:ind w:firstLineChars="150" w:firstLine="360"/>
        <w:rPr>
          <w:rFonts w:eastAsiaTheme="minorEastAsia"/>
        </w:rPr>
      </w:pPr>
      <w:proofErr w:type="spellStart"/>
      <w:r w:rsidRPr="005903AA">
        <w:rPr>
          <w:rFonts w:eastAsiaTheme="minorEastAsia"/>
        </w:rPr>
        <w:t>MagicBlock's</w:t>
      </w:r>
      <w:proofErr w:type="spellEnd"/>
      <w:r w:rsidRPr="005903AA">
        <w:rPr>
          <w:rFonts w:eastAsiaTheme="minorEastAsia"/>
        </w:rPr>
        <w:t xml:space="preserve"> label area is mainly divided into scripts (as shown in Figure 1-5-1), shapes (as shown in Figure 1-5-2) and sounds (as shown in Figure 1-5-3). The scripts are mainly control blocks to perform actions; under the model label, you can draw some graphics to add to the program; under the sound label, you can record some sounds by yourself or put them into the program. The main purpose of </w:t>
      </w:r>
      <w:proofErr w:type="spellStart"/>
      <w:r w:rsidR="00D32D24">
        <w:rPr>
          <w:rFonts w:eastAsiaTheme="minorEastAsia"/>
        </w:rPr>
        <w:t>MotorDriverBoard</w:t>
      </w:r>
      <w:proofErr w:type="spellEnd"/>
      <w:r w:rsidRPr="005903AA">
        <w:rPr>
          <w:rFonts w:eastAsiaTheme="minorEastAsia"/>
        </w:rPr>
        <w:t xml:space="preserve"> is to control blocks under script labels.</w:t>
      </w:r>
    </w:p>
    <w:p w14:paraId="743D15C2" w14:textId="77777777" w:rsidR="003700FB" w:rsidRDefault="003700FB" w:rsidP="003700FB">
      <w:pPr>
        <w:jc w:val="center"/>
        <w:rPr>
          <w:rFonts w:eastAsiaTheme="minorEastAsia"/>
        </w:rPr>
      </w:pPr>
      <w:r>
        <w:rPr>
          <w:noProof/>
        </w:rPr>
        <w:lastRenderedPageBreak/>
        <w:drawing>
          <wp:inline distT="0" distB="0" distL="0" distR="0" wp14:anchorId="6C074345" wp14:editId="6DAC9EE8">
            <wp:extent cx="4572000" cy="4044462"/>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574277" cy="4046476"/>
                    </a:xfrm>
                    <a:prstGeom prst="rect">
                      <a:avLst/>
                    </a:prstGeom>
                  </pic:spPr>
                </pic:pic>
              </a:graphicData>
            </a:graphic>
          </wp:inline>
        </w:drawing>
      </w:r>
    </w:p>
    <w:p w14:paraId="6678B88C" w14:textId="77777777" w:rsidR="003700FB" w:rsidRDefault="003700FB" w:rsidP="003700FB">
      <w:pPr>
        <w:ind w:firstLineChars="400" w:firstLine="960"/>
        <w:jc w:val="center"/>
        <w:rPr>
          <w:rFonts w:eastAsiaTheme="minorEastAsia"/>
        </w:rPr>
      </w:pPr>
      <w:r w:rsidRPr="00D303BC">
        <w:rPr>
          <w:rFonts w:eastAsiaTheme="minorEastAsia"/>
        </w:rPr>
        <w:t>Figure</w:t>
      </w:r>
      <w:r>
        <w:rPr>
          <w:rFonts w:eastAsiaTheme="minorEastAsia" w:hint="eastAsia"/>
        </w:rPr>
        <w:t xml:space="preserve"> 1-</w:t>
      </w:r>
      <w:r>
        <w:rPr>
          <w:rFonts w:eastAsiaTheme="minorEastAsia"/>
        </w:rPr>
        <w:t>5-1</w:t>
      </w:r>
    </w:p>
    <w:p w14:paraId="404CC37A" w14:textId="77777777" w:rsidR="003700FB" w:rsidRDefault="003700FB" w:rsidP="003700FB">
      <w:pPr>
        <w:jc w:val="center"/>
        <w:rPr>
          <w:rFonts w:eastAsiaTheme="minorEastAsia"/>
        </w:rPr>
      </w:pPr>
      <w:r>
        <w:rPr>
          <w:noProof/>
        </w:rPr>
        <w:drawing>
          <wp:inline distT="0" distB="0" distL="0" distR="0" wp14:anchorId="12591967" wp14:editId="7F304647">
            <wp:extent cx="4817110" cy="4387685"/>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819608" cy="4389960"/>
                    </a:xfrm>
                    <a:prstGeom prst="rect">
                      <a:avLst/>
                    </a:prstGeom>
                  </pic:spPr>
                </pic:pic>
              </a:graphicData>
            </a:graphic>
          </wp:inline>
        </w:drawing>
      </w:r>
    </w:p>
    <w:p w14:paraId="5BF3F962" w14:textId="77777777" w:rsidR="003700FB" w:rsidRDefault="003700FB" w:rsidP="003700FB">
      <w:pPr>
        <w:jc w:val="center"/>
        <w:rPr>
          <w:rFonts w:eastAsiaTheme="minorEastAsia"/>
        </w:rPr>
      </w:pPr>
      <w:r w:rsidRPr="00D303BC">
        <w:rPr>
          <w:rFonts w:eastAsiaTheme="minorEastAsia"/>
        </w:rPr>
        <w:lastRenderedPageBreak/>
        <w:t>Figure</w:t>
      </w:r>
      <w:r>
        <w:rPr>
          <w:rFonts w:eastAsiaTheme="minorEastAsia" w:hint="eastAsia"/>
        </w:rPr>
        <w:t xml:space="preserve"> 1-</w:t>
      </w:r>
      <w:r>
        <w:rPr>
          <w:rFonts w:eastAsiaTheme="minorEastAsia"/>
        </w:rPr>
        <w:t>5-2</w:t>
      </w:r>
    </w:p>
    <w:p w14:paraId="39B30B2E" w14:textId="77777777" w:rsidR="003700FB" w:rsidRDefault="003700FB" w:rsidP="003700FB">
      <w:pPr>
        <w:jc w:val="center"/>
        <w:rPr>
          <w:rFonts w:eastAsiaTheme="minorEastAsia"/>
        </w:rPr>
      </w:pPr>
      <w:r>
        <w:rPr>
          <w:noProof/>
        </w:rPr>
        <w:drawing>
          <wp:inline distT="0" distB="0" distL="0" distR="0" wp14:anchorId="7A050508" wp14:editId="2D9EEBD5">
            <wp:extent cx="6645910" cy="3684270"/>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645910" cy="3684270"/>
                    </a:xfrm>
                    <a:prstGeom prst="rect">
                      <a:avLst/>
                    </a:prstGeom>
                  </pic:spPr>
                </pic:pic>
              </a:graphicData>
            </a:graphic>
          </wp:inline>
        </w:drawing>
      </w:r>
    </w:p>
    <w:p w14:paraId="24C0B0BD" w14:textId="77777777" w:rsidR="003700FB" w:rsidRDefault="003700FB" w:rsidP="003700FB">
      <w:pPr>
        <w:jc w:val="center"/>
        <w:rPr>
          <w:rFonts w:eastAsiaTheme="minorEastAsia"/>
        </w:rPr>
      </w:pPr>
      <w:r w:rsidRPr="00D303BC">
        <w:rPr>
          <w:rFonts w:eastAsiaTheme="minorEastAsia"/>
        </w:rPr>
        <w:t>Figure</w:t>
      </w:r>
      <w:r>
        <w:rPr>
          <w:rFonts w:eastAsiaTheme="minorEastAsia" w:hint="eastAsia"/>
        </w:rPr>
        <w:t xml:space="preserve"> 1-</w:t>
      </w:r>
      <w:r>
        <w:rPr>
          <w:rFonts w:eastAsiaTheme="minorEastAsia"/>
        </w:rPr>
        <w:t>5-3</w:t>
      </w:r>
    </w:p>
    <w:p w14:paraId="0F491203" w14:textId="51F8C7CC" w:rsidR="003700FB" w:rsidRDefault="003700FB" w:rsidP="003700FB">
      <w:pPr>
        <w:pStyle w:val="2"/>
      </w:pPr>
      <w:bookmarkStart w:id="17" w:name="_Toc8998769"/>
      <w:bookmarkStart w:id="18" w:name="_Toc17202915"/>
      <w:r>
        <w:rPr>
          <w:rFonts w:hint="eastAsia"/>
        </w:rPr>
        <w:t xml:space="preserve">1.6 </w:t>
      </w:r>
      <w:proofErr w:type="spellStart"/>
      <w:r w:rsidR="00D32D24">
        <w:rPr>
          <w:rFonts w:hint="eastAsia"/>
        </w:rPr>
        <w:t>MotorDriverBoard</w:t>
      </w:r>
      <w:proofErr w:type="spellEnd"/>
      <w:r w:rsidRPr="00840C21">
        <w:t xml:space="preserve"> Introduction of building blocks</w:t>
      </w:r>
      <w:bookmarkEnd w:id="17"/>
      <w:bookmarkEnd w:id="18"/>
    </w:p>
    <w:p w14:paraId="0144BE48" w14:textId="77777777" w:rsidR="003700FB" w:rsidRDefault="003700FB" w:rsidP="003700FB">
      <w:pPr>
        <w:ind w:firstLineChars="150" w:firstLine="360"/>
        <w:rPr>
          <w:rFonts w:eastAsiaTheme="minorEastAsia"/>
        </w:rPr>
      </w:pPr>
      <w:proofErr w:type="spellStart"/>
      <w:r w:rsidRPr="00840C21">
        <w:rPr>
          <w:rFonts w:eastAsiaTheme="minorEastAsia"/>
        </w:rPr>
        <w:t>MagicBlock's</w:t>
      </w:r>
      <w:proofErr w:type="spellEnd"/>
      <w:r w:rsidRPr="00840C21">
        <w:rPr>
          <w:rFonts w:eastAsiaTheme="minorEastAsia"/>
        </w:rPr>
        <w:t xml:space="preserve"> script label has 10 types of building blocks, including action, appearance, sound, brush, event, detection, which are some effects and data. </w:t>
      </w:r>
      <w:proofErr w:type="spellStart"/>
      <w:r w:rsidRPr="00840C21">
        <w:rPr>
          <w:rFonts w:eastAsiaTheme="minorEastAsia"/>
        </w:rPr>
        <w:t>Starterbox</w:t>
      </w:r>
      <w:proofErr w:type="spellEnd"/>
      <w:r w:rsidRPr="00840C21">
        <w:rPr>
          <w:rFonts w:eastAsiaTheme="minorEastAsia"/>
        </w:rPr>
        <w:t xml:space="preserve"> will not be used. If you are interested, you can try it out by yourself. Here we do not go into any more details. We mainly understand the three types of building blocks: control, digital and logical operations, and robotic module.</w:t>
      </w:r>
    </w:p>
    <w:p w14:paraId="454484AE" w14:textId="77777777" w:rsidR="003700FB" w:rsidRPr="000D594A" w:rsidRDefault="003700FB" w:rsidP="003700FB">
      <w:pPr>
        <w:pStyle w:val="af6"/>
        <w:numPr>
          <w:ilvl w:val="0"/>
          <w:numId w:val="41"/>
        </w:numPr>
        <w:ind w:firstLineChars="0"/>
      </w:pPr>
      <w:r w:rsidRPr="00840C21">
        <w:t xml:space="preserve"> The control blocks are all the building blocks that control the execution process of the program (Fig. 1-6-1), the main program.</w:t>
      </w:r>
    </w:p>
    <w:p w14:paraId="70A2EDB6" w14:textId="77777777" w:rsidR="003700FB" w:rsidRDefault="003700FB" w:rsidP="003700FB">
      <w:pPr>
        <w:jc w:val="center"/>
        <w:rPr>
          <w:rFonts w:eastAsiaTheme="minorEastAsia"/>
        </w:rPr>
      </w:pPr>
      <w:r>
        <w:rPr>
          <w:noProof/>
        </w:rPr>
        <w:lastRenderedPageBreak/>
        <w:drawing>
          <wp:inline distT="0" distB="0" distL="0" distR="0" wp14:anchorId="44CA21D2" wp14:editId="19804E28">
            <wp:extent cx="3543300" cy="4848225"/>
            <wp:effectExtent l="0" t="0" r="0" b="952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543300" cy="4848225"/>
                    </a:xfrm>
                    <a:prstGeom prst="rect">
                      <a:avLst/>
                    </a:prstGeom>
                  </pic:spPr>
                </pic:pic>
              </a:graphicData>
            </a:graphic>
          </wp:inline>
        </w:drawing>
      </w:r>
    </w:p>
    <w:p w14:paraId="35865701" w14:textId="77777777" w:rsidR="003700FB" w:rsidRDefault="003700FB" w:rsidP="003700FB">
      <w:pPr>
        <w:jc w:val="center"/>
        <w:rPr>
          <w:rFonts w:eastAsiaTheme="minorEastAsia"/>
        </w:rPr>
      </w:pPr>
      <w:r w:rsidRPr="00D303BC">
        <w:rPr>
          <w:rFonts w:eastAsiaTheme="minorEastAsia"/>
        </w:rPr>
        <w:t>Figure</w:t>
      </w:r>
      <w:r>
        <w:rPr>
          <w:rFonts w:eastAsiaTheme="minorEastAsia" w:hint="eastAsia"/>
        </w:rPr>
        <w:t xml:space="preserve"> 1-</w:t>
      </w:r>
      <w:r>
        <w:rPr>
          <w:rFonts w:eastAsiaTheme="minorEastAsia"/>
        </w:rPr>
        <w:t>6-1</w:t>
      </w:r>
    </w:p>
    <w:p w14:paraId="7DC48CD0" w14:textId="77777777" w:rsidR="003700FB" w:rsidRPr="00F43201" w:rsidRDefault="003700FB" w:rsidP="003700FB">
      <w:r>
        <w:t>F</w:t>
      </w:r>
      <w:r w:rsidRPr="00840C21">
        <w:t>or example</w:t>
      </w:r>
      <w:r>
        <w:rPr>
          <w:rFonts w:ascii="宋体" w:eastAsia="宋体" w:hAnsi="宋体" w:cs="宋体" w:hint="eastAsia"/>
        </w:rPr>
        <w:t>，</w:t>
      </w:r>
      <w:r>
        <w:rPr>
          <w:noProof/>
        </w:rPr>
        <w:drawing>
          <wp:inline distT="0" distB="0" distL="0" distR="0" wp14:anchorId="6A431857" wp14:editId="2B09AA35">
            <wp:extent cx="895350" cy="590550"/>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895350" cy="590550"/>
                    </a:xfrm>
                    <a:prstGeom prst="rect">
                      <a:avLst/>
                    </a:prstGeom>
                  </pic:spPr>
                </pic:pic>
              </a:graphicData>
            </a:graphic>
          </wp:inline>
        </w:drawing>
      </w:r>
      <w:r w:rsidRPr="00840C21">
        <w:rPr>
          <w:rFonts w:ascii="宋体" w:eastAsia="宋体" w:hAnsi="宋体" w:cs="宋体"/>
        </w:rPr>
        <w:t>This building block means to repeat the procedure in the building block all the time.</w:t>
      </w:r>
      <w:r w:rsidRPr="00840C21">
        <w:t xml:space="preserve"> </w:t>
      </w:r>
      <w:r w:rsidRPr="00840C21">
        <w:rPr>
          <w:rFonts w:ascii="宋体" w:eastAsia="宋体" w:hAnsi="宋体" w:cs="宋体"/>
        </w:rPr>
        <w:t xml:space="preserve">Another example </w:t>
      </w:r>
      <w:r>
        <w:rPr>
          <w:noProof/>
        </w:rPr>
        <w:drawing>
          <wp:inline distT="0" distB="0" distL="0" distR="0" wp14:anchorId="2CD37C9C" wp14:editId="48603FD8">
            <wp:extent cx="1695450" cy="72390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695450" cy="723900"/>
                    </a:xfrm>
                    <a:prstGeom prst="rect">
                      <a:avLst/>
                    </a:prstGeom>
                  </pic:spPr>
                </pic:pic>
              </a:graphicData>
            </a:graphic>
          </wp:inline>
        </w:drawing>
      </w:r>
      <w:r w:rsidRPr="00840C21">
        <w:rPr>
          <w:rFonts w:ascii="宋体" w:eastAsia="宋体" w:hAnsi="宋体" w:cs="宋体"/>
        </w:rPr>
        <w:t xml:space="preserve"> That is, the robot has been printing the number 0 in the serial port.</w:t>
      </w:r>
    </w:p>
    <w:p w14:paraId="785B0464" w14:textId="77777777" w:rsidR="003700FB" w:rsidRDefault="003700FB" w:rsidP="003700FB">
      <w:pPr>
        <w:pStyle w:val="af6"/>
        <w:numPr>
          <w:ilvl w:val="0"/>
          <w:numId w:val="41"/>
        </w:numPr>
        <w:ind w:firstLineChars="0"/>
      </w:pPr>
      <w:r>
        <w:t xml:space="preserve">  </w:t>
      </w:r>
      <w:r w:rsidRPr="00F22100">
        <w:t>The main function of building blocks of numeric and logical operation types is to do mathematical operation as a condition of judgment, and to compare the size and logical judgment with, or with, or without, as shown in Figure 1-6-2.</w:t>
      </w:r>
    </w:p>
    <w:p w14:paraId="56C461D8" w14:textId="77777777" w:rsidR="003700FB" w:rsidRDefault="003700FB" w:rsidP="003700FB">
      <w:pPr>
        <w:pStyle w:val="af6"/>
        <w:ind w:left="780" w:firstLineChars="0" w:firstLine="0"/>
        <w:jc w:val="center"/>
      </w:pPr>
      <w:r>
        <w:rPr>
          <w:noProof/>
        </w:rPr>
        <w:lastRenderedPageBreak/>
        <w:drawing>
          <wp:inline distT="0" distB="0" distL="0" distR="0" wp14:anchorId="2F7E0CC6" wp14:editId="11BCD077">
            <wp:extent cx="3457575" cy="6219825"/>
            <wp:effectExtent l="0" t="0" r="9525" b="952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457575" cy="6219825"/>
                    </a:xfrm>
                    <a:prstGeom prst="rect">
                      <a:avLst/>
                    </a:prstGeom>
                  </pic:spPr>
                </pic:pic>
              </a:graphicData>
            </a:graphic>
          </wp:inline>
        </w:drawing>
      </w:r>
    </w:p>
    <w:p w14:paraId="46EA7C80" w14:textId="77777777" w:rsidR="003700FB" w:rsidRDefault="003700FB" w:rsidP="003700FB">
      <w:pPr>
        <w:pStyle w:val="af6"/>
        <w:ind w:left="780" w:firstLineChars="0" w:firstLine="0"/>
        <w:jc w:val="center"/>
      </w:pPr>
      <w:r w:rsidRPr="00D303BC">
        <w:t>Figure</w:t>
      </w:r>
      <w:r>
        <w:rPr>
          <w:rFonts w:hint="eastAsia"/>
        </w:rPr>
        <w:t xml:space="preserve"> 1-</w:t>
      </w:r>
      <w:r>
        <w:t>6-2</w:t>
      </w:r>
    </w:p>
    <w:p w14:paraId="2CB71CF5" w14:textId="77777777" w:rsidR="003700FB" w:rsidRPr="0076556B" w:rsidRDefault="003700FB" w:rsidP="003700FB">
      <w:pPr>
        <w:pStyle w:val="af6"/>
        <w:ind w:left="780" w:firstLineChars="0" w:firstLine="0"/>
        <w:jc w:val="left"/>
      </w:pPr>
      <w:r>
        <w:t>F</w:t>
      </w:r>
      <w:r w:rsidRPr="00840C21">
        <w:t>or example</w:t>
      </w:r>
      <w:r>
        <w:rPr>
          <w:rFonts w:hint="eastAsia"/>
        </w:rPr>
        <w:t>，</w:t>
      </w:r>
      <w:r>
        <w:rPr>
          <w:noProof/>
        </w:rPr>
        <w:drawing>
          <wp:inline distT="0" distB="0" distL="0" distR="0" wp14:anchorId="1396121E" wp14:editId="7F41B4CE">
            <wp:extent cx="695325" cy="276225"/>
            <wp:effectExtent l="0" t="0" r="9525" b="952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95325" cy="276225"/>
                    </a:xfrm>
                    <a:prstGeom prst="rect">
                      <a:avLst/>
                    </a:prstGeom>
                  </pic:spPr>
                </pic:pic>
              </a:graphicData>
            </a:graphic>
          </wp:inline>
        </w:drawing>
      </w:r>
      <w:r w:rsidRPr="00E86247">
        <w:t>are the operations of judging size, when they are used together with control building blocks, digital and logical operations and robotic module building blocks.</w:t>
      </w:r>
      <w:r>
        <w:rPr>
          <w:rFonts w:hint="eastAsia"/>
        </w:rPr>
        <w:t>，</w:t>
      </w:r>
      <w:r w:rsidRPr="00156203">
        <w:t xml:space="preserve">You can write such a program. </w:t>
      </w:r>
      <w:r>
        <w:rPr>
          <w:noProof/>
        </w:rPr>
        <w:drawing>
          <wp:inline distT="0" distB="0" distL="0" distR="0" wp14:anchorId="16C22D9D" wp14:editId="325C8D5E">
            <wp:extent cx="1724025" cy="819150"/>
            <wp:effectExtent l="0" t="0" r="9525"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724025" cy="819150"/>
                    </a:xfrm>
                    <a:prstGeom prst="rect">
                      <a:avLst/>
                    </a:prstGeom>
                  </pic:spPr>
                </pic:pic>
              </a:graphicData>
            </a:graphic>
          </wp:inline>
        </w:drawing>
      </w:r>
      <w:r>
        <w:rPr>
          <w:rFonts w:hint="eastAsia"/>
        </w:rPr>
        <w:t>，</w:t>
      </w:r>
      <w:r w:rsidRPr="00156203">
        <w:t xml:space="preserve">It means to judge </w:t>
      </w:r>
      <w:r>
        <w:rPr>
          <w:noProof/>
        </w:rPr>
        <w:drawing>
          <wp:inline distT="0" distB="0" distL="0" distR="0" wp14:anchorId="23A824DE" wp14:editId="049B2AB3">
            <wp:extent cx="762000" cy="285750"/>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762000" cy="285750"/>
                    </a:xfrm>
                    <a:prstGeom prst="rect">
                      <a:avLst/>
                    </a:prstGeom>
                  </pic:spPr>
                </pic:pic>
              </a:graphicData>
            </a:graphic>
          </wp:inline>
        </w:drawing>
      </w:r>
      <w:r w:rsidRPr="00156203">
        <w:t xml:space="preserve"> Is this condition valid?</w:t>
      </w:r>
      <w:r>
        <w:rPr>
          <w:rFonts w:hint="eastAsia"/>
        </w:rPr>
        <w:t xml:space="preserve"> </w:t>
      </w:r>
      <w:r w:rsidRPr="00156203">
        <w:t xml:space="preserve">If the condition holds, </w:t>
      </w:r>
      <w:r w:rsidRPr="00156203">
        <w:lastRenderedPageBreak/>
        <w:t>then the serial port printing number 2 is executed. Expanding,</w:t>
      </w:r>
      <w:r>
        <w:rPr>
          <w:noProof/>
        </w:rPr>
        <w:drawing>
          <wp:inline distT="0" distB="0" distL="0" distR="0" wp14:anchorId="4FC1C488" wp14:editId="579D7563">
            <wp:extent cx="1714500" cy="1190625"/>
            <wp:effectExtent l="0" t="0" r="0" b="952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714500" cy="1190625"/>
                    </a:xfrm>
                    <a:prstGeom prst="rect">
                      <a:avLst/>
                    </a:prstGeom>
                  </pic:spPr>
                </pic:pic>
              </a:graphicData>
            </a:graphic>
          </wp:inline>
        </w:drawing>
      </w:r>
      <w:r>
        <w:t>this program means</w:t>
      </w:r>
      <w:r>
        <w:rPr>
          <w:noProof/>
        </w:rPr>
        <w:t xml:space="preserve"> </w:t>
      </w:r>
      <w:r>
        <w:rPr>
          <w:noProof/>
        </w:rPr>
        <w:drawing>
          <wp:inline distT="0" distB="0" distL="0" distR="0" wp14:anchorId="4EAD4AF4" wp14:editId="6921535F">
            <wp:extent cx="762000" cy="285750"/>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762000" cy="285750"/>
                    </a:xfrm>
                    <a:prstGeom prst="rect">
                      <a:avLst/>
                    </a:prstGeom>
                  </pic:spPr>
                </pic:pic>
              </a:graphicData>
            </a:graphic>
          </wp:inline>
        </w:drawing>
      </w:r>
      <w:r w:rsidRPr="00470F5B">
        <w:t xml:space="preserve"> </w:t>
      </w:r>
      <w:r w:rsidRPr="00156203">
        <w:t>Is this condition valid?</w:t>
      </w:r>
      <w:r>
        <w:t xml:space="preserve"> </w:t>
      </w:r>
      <w:r w:rsidRPr="00470F5B">
        <w:t>If the condition is valid, the serial port print number 1 is executed, and if the condition is not valid, the serial port print number 2 is executed.</w:t>
      </w:r>
    </w:p>
    <w:p w14:paraId="51ACACC4" w14:textId="4DAD3C84" w:rsidR="00D61A5D" w:rsidRPr="00D32D24" w:rsidRDefault="003700FB" w:rsidP="00D61A5D">
      <w:pPr>
        <w:pStyle w:val="af6"/>
        <w:numPr>
          <w:ilvl w:val="0"/>
          <w:numId w:val="41"/>
        </w:numPr>
        <w:ind w:firstLineChars="0"/>
        <w:jc w:val="left"/>
      </w:pPr>
      <w:r>
        <w:rPr>
          <w:rFonts w:hint="eastAsia"/>
        </w:rPr>
        <w:t xml:space="preserve"> </w:t>
      </w:r>
      <w:r>
        <w:t xml:space="preserve">  </w:t>
      </w:r>
      <w:r w:rsidRPr="00576EDF">
        <w:t>The main function of the robot module is to control the robot to perform corresponding actions, such as forward, backward, steering and so on, as shown in Fig. 1-6-3 and Fig. 1-6-4.</w:t>
      </w:r>
      <w:r>
        <w:rPr>
          <w:rFonts w:hint="eastAsia"/>
        </w:rPr>
        <w:t xml:space="preserve">                            </w:t>
      </w:r>
    </w:p>
    <w:p w14:paraId="452A2BEE" w14:textId="77777777" w:rsidR="00D61A5D" w:rsidRPr="00D32D24" w:rsidRDefault="00D61A5D" w:rsidP="00D61A5D">
      <w:pPr>
        <w:rPr>
          <w:rFonts w:eastAsiaTheme="minorEastAsia"/>
        </w:rPr>
      </w:pPr>
    </w:p>
    <w:p w14:paraId="64CD3EA7" w14:textId="68F762A8" w:rsidR="007677FA" w:rsidRDefault="004D00DC" w:rsidP="003F2E3B">
      <w:pPr>
        <w:pStyle w:val="10"/>
        <w:rPr>
          <w:shd w:val="clear" w:color="auto" w:fill="FFFFFF"/>
        </w:rPr>
      </w:pPr>
      <w:r w:rsidRPr="004D00DC">
        <w:rPr>
          <w:shd w:val="clear" w:color="auto" w:fill="FFFFFF"/>
        </w:rPr>
        <w:t>Chapter 2 Initial Knowledge Programming</w:t>
      </w:r>
    </w:p>
    <w:p w14:paraId="2B599543" w14:textId="7656EC1B" w:rsidR="00551314" w:rsidRDefault="00551314" w:rsidP="00551314">
      <w:pPr>
        <w:pStyle w:val="2"/>
        <w:rPr>
          <w:shd w:val="clear" w:color="auto" w:fill="FFFFFF"/>
        </w:rPr>
      </w:pPr>
      <w:bookmarkStart w:id="19" w:name="_Toc531860480"/>
      <w:r>
        <w:rPr>
          <w:shd w:val="clear" w:color="auto" w:fill="FFFFFF"/>
        </w:rPr>
        <w:t xml:space="preserve">2.1 </w:t>
      </w:r>
      <w:r w:rsidR="000F1DC3">
        <w:rPr>
          <w:rFonts w:hint="eastAsia"/>
          <w:shd w:val="clear" w:color="auto" w:fill="FFFFFF"/>
        </w:rPr>
        <w:t>Hello word</w:t>
      </w:r>
      <w:bookmarkEnd w:id="19"/>
      <w:r w:rsidR="000F1DC3">
        <w:rPr>
          <w:rFonts w:hint="eastAsia"/>
          <w:shd w:val="clear" w:color="auto" w:fill="FFFFFF"/>
        </w:rPr>
        <w:t xml:space="preserve"> </w:t>
      </w:r>
    </w:p>
    <w:p w14:paraId="45CE5C68" w14:textId="3579E9DC" w:rsidR="009B4B87" w:rsidRDefault="009C4209" w:rsidP="003F3C95">
      <w:pPr>
        <w:ind w:firstLineChars="100" w:firstLine="240"/>
        <w:rPr>
          <w:rFonts w:eastAsiaTheme="minorEastAsia"/>
        </w:rPr>
      </w:pPr>
      <w:r w:rsidRPr="009C4209">
        <w:rPr>
          <w:rFonts w:eastAsiaTheme="minorEastAsia"/>
        </w:rPr>
        <w:t xml:space="preserve">If we want the robot controlled by </w:t>
      </w:r>
      <w:proofErr w:type="spellStart"/>
      <w:r w:rsidRPr="009C4209">
        <w:rPr>
          <w:rFonts w:eastAsiaTheme="minorEastAsia"/>
        </w:rPr>
        <w:t>MotorDriver</w:t>
      </w:r>
      <w:proofErr w:type="spellEnd"/>
      <w:r w:rsidRPr="009C4209">
        <w:rPr>
          <w:rFonts w:eastAsiaTheme="minorEastAsia"/>
        </w:rPr>
        <w:t xml:space="preserve"> Board to move, we need to store instructions (programs) in </w:t>
      </w:r>
      <w:proofErr w:type="spellStart"/>
      <w:r w:rsidRPr="009C4209">
        <w:rPr>
          <w:rFonts w:eastAsiaTheme="minorEastAsia"/>
        </w:rPr>
        <w:t>MotorDriver</w:t>
      </w:r>
      <w:proofErr w:type="spellEnd"/>
      <w:r w:rsidRPr="009C4209">
        <w:rPr>
          <w:rFonts w:eastAsiaTheme="minorEastAsia"/>
        </w:rPr>
        <w:t xml:space="preserve"> Board's brain (control board) beforehand. How to compile instructions for </w:t>
      </w:r>
      <w:proofErr w:type="spellStart"/>
      <w:r w:rsidRPr="009C4209">
        <w:rPr>
          <w:rFonts w:eastAsiaTheme="minorEastAsia"/>
        </w:rPr>
        <w:t>MotorDriver</w:t>
      </w:r>
      <w:proofErr w:type="spellEnd"/>
      <w:r w:rsidRPr="009C4209">
        <w:rPr>
          <w:rFonts w:eastAsiaTheme="minorEastAsia"/>
        </w:rPr>
        <w:t xml:space="preserve"> Board? Now let's take you through the experience of writing a Motor Driver Board </w:t>
      </w:r>
      <w:proofErr w:type="gramStart"/>
      <w:r w:rsidRPr="009C4209">
        <w:rPr>
          <w:rFonts w:eastAsiaTheme="minorEastAsia"/>
        </w:rPr>
        <w:t>print</w:t>
      </w:r>
      <w:proofErr w:type="gramEnd"/>
      <w:r w:rsidRPr="009C4209">
        <w:rPr>
          <w:rFonts w:eastAsiaTheme="minorEastAsia"/>
        </w:rPr>
        <w:t xml:space="preserve"> Hello word program.</w:t>
      </w:r>
    </w:p>
    <w:p w14:paraId="7C019C1E" w14:textId="2C02ADFA" w:rsidR="009B4B87" w:rsidRDefault="009B4B87" w:rsidP="009B4B87">
      <w:pPr>
        <w:pStyle w:val="3"/>
        <w:rPr>
          <w:rFonts w:eastAsiaTheme="minorEastAsia"/>
        </w:rPr>
      </w:pPr>
      <w:bookmarkStart w:id="20" w:name="_Toc531860481"/>
      <w:r>
        <w:rPr>
          <w:rFonts w:eastAsiaTheme="minorEastAsia" w:hint="eastAsia"/>
        </w:rPr>
        <w:t>2</w:t>
      </w:r>
      <w:r>
        <w:rPr>
          <w:rFonts w:eastAsiaTheme="minorEastAsia"/>
        </w:rPr>
        <w:t>.1.1</w:t>
      </w:r>
      <w:bookmarkEnd w:id="20"/>
      <w:r w:rsidR="009D3594" w:rsidRPr="009D3594">
        <w:t xml:space="preserve"> </w:t>
      </w:r>
      <w:r w:rsidR="009D3594" w:rsidRPr="009D3594">
        <w:rPr>
          <w:rFonts w:eastAsiaTheme="minorEastAsia"/>
        </w:rPr>
        <w:t xml:space="preserve">Add </w:t>
      </w:r>
      <w:proofErr w:type="spellStart"/>
      <w:r w:rsidR="009D3594" w:rsidRPr="009D3594">
        <w:rPr>
          <w:rFonts w:eastAsiaTheme="minorEastAsia"/>
        </w:rPr>
        <w:t>MotorDriverBoard</w:t>
      </w:r>
      <w:proofErr w:type="spellEnd"/>
      <w:r w:rsidR="009D3594" w:rsidRPr="009D3594">
        <w:rPr>
          <w:rFonts w:eastAsiaTheme="minorEastAsia"/>
        </w:rPr>
        <w:t xml:space="preserve"> Library</w:t>
      </w:r>
    </w:p>
    <w:p w14:paraId="0E10924F" w14:textId="5C37E273" w:rsidR="00CB3960" w:rsidRDefault="00CB3960" w:rsidP="00CB3960">
      <w:pPr>
        <w:rPr>
          <w:rFonts w:eastAsiaTheme="minorEastAsia"/>
        </w:rPr>
      </w:pPr>
      <w:r w:rsidRPr="00846157">
        <w:rPr>
          <w:rFonts w:eastAsiaTheme="minorEastAsia"/>
        </w:rPr>
        <w:t xml:space="preserve">Before programming, we need to add the </w:t>
      </w:r>
      <w:proofErr w:type="spellStart"/>
      <w:r w:rsidR="003A4A8A" w:rsidRPr="009D3594">
        <w:rPr>
          <w:rFonts w:eastAsiaTheme="minorEastAsia"/>
        </w:rPr>
        <w:t>MotorDriverBoard</w:t>
      </w:r>
      <w:proofErr w:type="spellEnd"/>
      <w:r w:rsidRPr="00846157">
        <w:rPr>
          <w:rFonts w:eastAsiaTheme="minorEastAsia"/>
        </w:rPr>
        <w:t xml:space="preserve"> library. The steps are as follows:</w:t>
      </w:r>
    </w:p>
    <w:p w14:paraId="2A6661ED" w14:textId="617805F6" w:rsidR="00292898" w:rsidRPr="006C080A" w:rsidRDefault="00292898" w:rsidP="00292898">
      <w:pPr>
        <w:rPr>
          <w:rFonts w:ascii="宋体" w:eastAsia="宋体" w:hAnsi="宋体" w:cs="宋体"/>
        </w:rPr>
      </w:pPr>
    </w:p>
    <w:p w14:paraId="7544A16B" w14:textId="21F2FEAC" w:rsidR="00DC0144" w:rsidRPr="006C080A" w:rsidRDefault="001C7DE8" w:rsidP="00DC0144">
      <w:pPr>
        <w:pStyle w:val="af6"/>
        <w:numPr>
          <w:ilvl w:val="0"/>
          <w:numId w:val="29"/>
        </w:numPr>
        <w:ind w:firstLineChars="0"/>
        <w:rPr>
          <w:rFonts w:ascii="宋体" w:eastAsia="宋体" w:hAnsi="宋体" w:cs="宋体"/>
          <w:kern w:val="0"/>
          <w:sz w:val="24"/>
        </w:rPr>
      </w:pPr>
      <w:r w:rsidRPr="001C7DE8">
        <w:rPr>
          <w:rFonts w:ascii="宋体" w:eastAsia="宋体" w:hAnsi="宋体" w:cs="宋体"/>
          <w:kern w:val="0"/>
          <w:sz w:val="24"/>
        </w:rPr>
        <w:t xml:space="preserve">Download the </w:t>
      </w:r>
      <w:proofErr w:type="spellStart"/>
      <w:r w:rsidRPr="001C7DE8">
        <w:rPr>
          <w:rFonts w:ascii="宋体" w:eastAsia="宋体" w:hAnsi="宋体" w:cs="宋体"/>
          <w:kern w:val="0"/>
          <w:sz w:val="24"/>
        </w:rPr>
        <w:t>MotorDriverBoard</w:t>
      </w:r>
      <w:proofErr w:type="spellEnd"/>
      <w:r w:rsidRPr="001C7DE8">
        <w:rPr>
          <w:rFonts w:ascii="宋体" w:eastAsia="宋体" w:hAnsi="宋体" w:cs="宋体"/>
          <w:kern w:val="0"/>
          <w:sz w:val="24"/>
        </w:rPr>
        <w:t xml:space="preserve"> library and save it on your computer. File name: MotorDriverBoard.zip</w:t>
      </w:r>
    </w:p>
    <w:p w14:paraId="1B64F463" w14:textId="7E39461A" w:rsidR="00DC0144" w:rsidRPr="006C080A" w:rsidRDefault="00ED2451" w:rsidP="00DC0144">
      <w:pPr>
        <w:pStyle w:val="af6"/>
        <w:numPr>
          <w:ilvl w:val="0"/>
          <w:numId w:val="29"/>
        </w:numPr>
        <w:ind w:firstLineChars="0"/>
        <w:rPr>
          <w:rFonts w:ascii="宋体" w:eastAsia="宋体" w:hAnsi="宋体" w:cs="宋体"/>
          <w:kern w:val="0"/>
          <w:sz w:val="24"/>
        </w:rPr>
      </w:pPr>
      <w:r w:rsidRPr="00ED2451">
        <w:rPr>
          <w:rFonts w:ascii="宋体" w:eastAsia="宋体" w:hAnsi="宋体" w:cs="宋体"/>
          <w:kern w:val="0"/>
          <w:sz w:val="24"/>
        </w:rPr>
        <w:t xml:space="preserve">Open </w:t>
      </w:r>
      <w:proofErr w:type="spellStart"/>
      <w:r w:rsidR="00C330A6">
        <w:rPr>
          <w:rFonts w:ascii="宋体" w:eastAsia="宋体" w:hAnsi="宋体" w:cs="宋体"/>
          <w:kern w:val="0"/>
          <w:sz w:val="24"/>
        </w:rPr>
        <w:t>MagicBlock</w:t>
      </w:r>
      <w:proofErr w:type="spellEnd"/>
      <w:r w:rsidRPr="00ED2451">
        <w:rPr>
          <w:rFonts w:ascii="宋体" w:eastAsia="宋体" w:hAnsi="宋体" w:cs="宋体"/>
          <w:kern w:val="0"/>
          <w:sz w:val="24"/>
        </w:rPr>
        <w:t xml:space="preserve"> software and click "Extension Manager", as shown in Figure 2-1;</w:t>
      </w:r>
    </w:p>
    <w:p w14:paraId="14BE9479" w14:textId="2C1E88C1" w:rsidR="00DC0144" w:rsidRPr="006C080A" w:rsidRDefault="00213E35" w:rsidP="00DC0144">
      <w:pPr>
        <w:pStyle w:val="af6"/>
        <w:numPr>
          <w:ilvl w:val="0"/>
          <w:numId w:val="29"/>
        </w:numPr>
        <w:ind w:firstLineChars="0"/>
        <w:rPr>
          <w:rFonts w:ascii="宋体" w:eastAsia="宋体" w:hAnsi="宋体" w:cs="宋体"/>
          <w:kern w:val="0"/>
          <w:sz w:val="24"/>
        </w:rPr>
      </w:pPr>
      <w:r w:rsidRPr="00213E35">
        <w:rPr>
          <w:rFonts w:ascii="宋体" w:eastAsia="宋体" w:hAnsi="宋体" w:cs="宋体"/>
          <w:kern w:val="0"/>
          <w:sz w:val="24"/>
        </w:rPr>
        <w:t>Add extensions in the lower right corner of the extension manager center, as shown in Figure 2-2;</w:t>
      </w:r>
    </w:p>
    <w:p w14:paraId="4390D771" w14:textId="63DFE941" w:rsidR="00DC0144" w:rsidRDefault="00402A57" w:rsidP="00DC0144">
      <w:pPr>
        <w:pStyle w:val="af6"/>
        <w:ind w:left="420" w:firstLineChars="0" w:firstLine="0"/>
        <w:jc w:val="center"/>
      </w:pPr>
      <w:r>
        <w:rPr>
          <w:noProof/>
        </w:rPr>
        <w:lastRenderedPageBreak/>
        <w:drawing>
          <wp:inline distT="0" distB="0" distL="0" distR="0" wp14:anchorId="200459E7" wp14:editId="61F9ACFC">
            <wp:extent cx="4953000" cy="27432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953000" cy="2743200"/>
                    </a:xfrm>
                    <a:prstGeom prst="rect">
                      <a:avLst/>
                    </a:prstGeom>
                  </pic:spPr>
                </pic:pic>
              </a:graphicData>
            </a:graphic>
          </wp:inline>
        </w:drawing>
      </w:r>
    </w:p>
    <w:p w14:paraId="000C3A31" w14:textId="54290156" w:rsidR="00DC0144" w:rsidRDefault="00BF73EF" w:rsidP="00DC0144">
      <w:pPr>
        <w:pStyle w:val="af6"/>
        <w:ind w:left="420" w:firstLineChars="0" w:firstLine="0"/>
        <w:jc w:val="center"/>
      </w:pPr>
      <w:r w:rsidRPr="00D303BC">
        <w:t>Figure</w:t>
      </w:r>
      <w:r>
        <w:rPr>
          <w:rFonts w:hint="eastAsia"/>
        </w:rPr>
        <w:t xml:space="preserve"> </w:t>
      </w:r>
      <w:r w:rsidR="00DC0144">
        <w:t>2-1</w:t>
      </w:r>
    </w:p>
    <w:p w14:paraId="2C0F887D" w14:textId="55520193" w:rsidR="00080FAA" w:rsidRDefault="00862C1A" w:rsidP="00DC0144">
      <w:pPr>
        <w:pStyle w:val="af6"/>
        <w:ind w:left="420" w:firstLineChars="0" w:firstLine="0"/>
        <w:jc w:val="center"/>
      </w:pPr>
      <w:r>
        <w:rPr>
          <w:noProof/>
        </w:rPr>
        <w:drawing>
          <wp:inline distT="0" distB="0" distL="0" distR="0" wp14:anchorId="46133985" wp14:editId="6A928A57">
            <wp:extent cx="5372100" cy="5029199"/>
            <wp:effectExtent l="0" t="0" r="0" b="63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376181" cy="5033019"/>
                    </a:xfrm>
                    <a:prstGeom prst="rect">
                      <a:avLst/>
                    </a:prstGeom>
                  </pic:spPr>
                </pic:pic>
              </a:graphicData>
            </a:graphic>
          </wp:inline>
        </w:drawing>
      </w:r>
    </w:p>
    <w:p w14:paraId="2E253EEB" w14:textId="5D07B914" w:rsidR="00080FAA" w:rsidRDefault="00BF73EF" w:rsidP="00DC0144">
      <w:pPr>
        <w:pStyle w:val="af6"/>
        <w:ind w:left="420" w:firstLineChars="0" w:firstLine="0"/>
        <w:jc w:val="center"/>
      </w:pPr>
      <w:r w:rsidRPr="00D303BC">
        <w:t>Figure</w:t>
      </w:r>
      <w:r>
        <w:rPr>
          <w:rFonts w:hint="eastAsia"/>
        </w:rPr>
        <w:t xml:space="preserve"> </w:t>
      </w:r>
      <w:r w:rsidR="00080FAA">
        <w:rPr>
          <w:rFonts w:hint="eastAsia"/>
        </w:rPr>
        <w:t>2</w:t>
      </w:r>
      <w:r w:rsidR="00080FAA">
        <w:t>-2</w:t>
      </w:r>
    </w:p>
    <w:p w14:paraId="209B47C5" w14:textId="5D901CF8" w:rsidR="00C44604" w:rsidRPr="006C080A" w:rsidRDefault="00BF73EF" w:rsidP="00DD6373">
      <w:pPr>
        <w:pStyle w:val="af6"/>
        <w:numPr>
          <w:ilvl w:val="0"/>
          <w:numId w:val="29"/>
        </w:numPr>
        <w:ind w:firstLineChars="0"/>
        <w:rPr>
          <w:rFonts w:ascii="宋体" w:eastAsia="宋体" w:hAnsi="宋体" w:cs="宋体"/>
          <w:kern w:val="0"/>
          <w:sz w:val="24"/>
        </w:rPr>
      </w:pPr>
      <w:r w:rsidRPr="00BF73EF">
        <w:rPr>
          <w:rFonts w:ascii="宋体" w:eastAsia="宋体" w:hAnsi="宋体" w:cs="宋体"/>
          <w:kern w:val="0"/>
          <w:sz w:val="24"/>
        </w:rPr>
        <w:t>Select "Zip. file" for the file type, then select "</w:t>
      </w:r>
      <w:proofErr w:type="spellStart"/>
      <w:r w:rsidRPr="00BF73EF">
        <w:rPr>
          <w:rFonts w:ascii="宋体" w:eastAsia="宋体" w:hAnsi="宋体" w:cs="宋体"/>
          <w:kern w:val="0"/>
          <w:sz w:val="24"/>
        </w:rPr>
        <w:t>MotorDriverBoard</w:t>
      </w:r>
      <w:proofErr w:type="spellEnd"/>
      <w:r w:rsidRPr="00BF73EF">
        <w:rPr>
          <w:rFonts w:ascii="宋体" w:eastAsia="宋体" w:hAnsi="宋体" w:cs="宋体"/>
          <w:kern w:val="0"/>
          <w:sz w:val="24"/>
        </w:rPr>
        <w:t xml:space="preserve">. zip" and click </w:t>
      </w:r>
      <w:r w:rsidRPr="00BF73EF">
        <w:rPr>
          <w:rFonts w:ascii="宋体" w:eastAsia="宋体" w:hAnsi="宋体" w:cs="宋体"/>
          <w:kern w:val="0"/>
          <w:sz w:val="24"/>
        </w:rPr>
        <w:lastRenderedPageBreak/>
        <w:t>"Open", as shown in Figure 2-3.</w:t>
      </w:r>
    </w:p>
    <w:p w14:paraId="421C897F" w14:textId="4EC8323E" w:rsidR="00F233AD" w:rsidRDefault="002A2AA5" w:rsidP="00DD6373">
      <w:pPr>
        <w:jc w:val="center"/>
        <w:rPr>
          <w:rFonts w:eastAsiaTheme="minorEastAsia"/>
        </w:rPr>
      </w:pPr>
      <w:r w:rsidRPr="002A2AA5">
        <w:rPr>
          <w:rFonts w:eastAsiaTheme="minorEastAsia"/>
          <w:noProof/>
        </w:rPr>
        <w:drawing>
          <wp:inline distT="0" distB="0" distL="0" distR="0" wp14:anchorId="69D61CEE" wp14:editId="37ACF687">
            <wp:extent cx="4441836" cy="2018052"/>
            <wp:effectExtent l="0" t="0" r="0" b="1270"/>
            <wp:docPr id="31" name="图片 31" descr="C:\Users\ADMINI~1\AppData\Local\Temp\15453612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1\AppData\Local\Temp\1545361201(1).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461397" cy="2026939"/>
                    </a:xfrm>
                    <a:prstGeom prst="rect">
                      <a:avLst/>
                    </a:prstGeom>
                    <a:noFill/>
                    <a:ln>
                      <a:noFill/>
                    </a:ln>
                  </pic:spPr>
                </pic:pic>
              </a:graphicData>
            </a:graphic>
          </wp:inline>
        </w:drawing>
      </w:r>
    </w:p>
    <w:p w14:paraId="57603499" w14:textId="6F53AF35" w:rsidR="00DD6373" w:rsidRDefault="008A1DFB" w:rsidP="00DD6373">
      <w:pPr>
        <w:jc w:val="center"/>
        <w:rPr>
          <w:rFonts w:eastAsiaTheme="minorEastAsia"/>
        </w:rPr>
      </w:pPr>
      <w:r w:rsidRPr="00BF73EF">
        <w:rPr>
          <w:rFonts w:ascii="宋体" w:eastAsia="宋体" w:hAnsi="宋体" w:cs="宋体"/>
        </w:rPr>
        <w:t xml:space="preserve">Figure </w:t>
      </w:r>
      <w:r w:rsidR="00DD6373">
        <w:rPr>
          <w:rFonts w:eastAsiaTheme="minorEastAsia" w:hint="eastAsia"/>
        </w:rPr>
        <w:t>2</w:t>
      </w:r>
      <w:r w:rsidR="00DD6373">
        <w:rPr>
          <w:rFonts w:eastAsiaTheme="minorEastAsia"/>
        </w:rPr>
        <w:t>-3</w:t>
      </w:r>
    </w:p>
    <w:p w14:paraId="6E5611ED" w14:textId="64409CEA" w:rsidR="00DD6373" w:rsidRPr="006C080A" w:rsidRDefault="008A1DFB" w:rsidP="00DD6373">
      <w:pPr>
        <w:pStyle w:val="af6"/>
        <w:numPr>
          <w:ilvl w:val="0"/>
          <w:numId w:val="29"/>
        </w:numPr>
        <w:ind w:firstLineChars="0"/>
        <w:rPr>
          <w:rFonts w:ascii="宋体" w:eastAsia="宋体" w:hAnsi="宋体" w:cs="宋体"/>
          <w:kern w:val="0"/>
          <w:sz w:val="24"/>
        </w:rPr>
      </w:pPr>
      <w:r w:rsidRPr="008A1DFB">
        <w:rPr>
          <w:rFonts w:ascii="宋体" w:eastAsia="宋体" w:hAnsi="宋体" w:cs="宋体"/>
          <w:kern w:val="0"/>
          <w:sz w:val="24"/>
        </w:rPr>
        <w:t xml:space="preserve">In "Extension Manager", click "Installed", and you will see that the </w:t>
      </w:r>
      <w:proofErr w:type="spellStart"/>
      <w:r w:rsidRPr="008A1DFB">
        <w:rPr>
          <w:rFonts w:ascii="宋体" w:eastAsia="宋体" w:hAnsi="宋体" w:cs="宋体"/>
          <w:kern w:val="0"/>
          <w:sz w:val="24"/>
        </w:rPr>
        <w:t>MotorDriverBoard</w:t>
      </w:r>
      <w:proofErr w:type="spellEnd"/>
      <w:r w:rsidRPr="008A1DFB">
        <w:rPr>
          <w:rFonts w:ascii="宋体" w:eastAsia="宋体" w:hAnsi="宋体" w:cs="宋体"/>
          <w:kern w:val="0"/>
          <w:sz w:val="24"/>
        </w:rPr>
        <w:t xml:space="preserve"> library has been successfully added, as shown in Figure 2-4;</w:t>
      </w:r>
    </w:p>
    <w:p w14:paraId="64DE9690" w14:textId="557264C6" w:rsidR="00DD6373" w:rsidRDefault="00E33F91" w:rsidP="00DD6373">
      <w:pPr>
        <w:pStyle w:val="af6"/>
        <w:ind w:left="420" w:firstLineChars="0" w:firstLine="0"/>
        <w:jc w:val="center"/>
      </w:pPr>
      <w:r>
        <w:rPr>
          <w:noProof/>
        </w:rPr>
        <w:drawing>
          <wp:inline distT="0" distB="0" distL="0" distR="0" wp14:anchorId="2090E563" wp14:editId="71BCB831">
            <wp:extent cx="4914900" cy="4581525"/>
            <wp:effectExtent l="0" t="0" r="0"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914900" cy="4581525"/>
                    </a:xfrm>
                    <a:prstGeom prst="rect">
                      <a:avLst/>
                    </a:prstGeom>
                  </pic:spPr>
                </pic:pic>
              </a:graphicData>
            </a:graphic>
          </wp:inline>
        </w:drawing>
      </w:r>
    </w:p>
    <w:p w14:paraId="6E4D51D3" w14:textId="11061EFB" w:rsidR="00DD6373" w:rsidRDefault="001F23CD" w:rsidP="00DD6373">
      <w:pPr>
        <w:pStyle w:val="af6"/>
        <w:ind w:left="420" w:firstLineChars="0" w:firstLine="0"/>
        <w:jc w:val="center"/>
      </w:pPr>
      <w:r w:rsidRPr="007152F3">
        <w:rPr>
          <w:rFonts w:ascii="宋体" w:eastAsia="宋体" w:hAnsi="宋体" w:cs="宋体"/>
          <w:kern w:val="0"/>
          <w:sz w:val="24"/>
        </w:rPr>
        <w:t xml:space="preserve">Figure </w:t>
      </w:r>
      <w:r w:rsidR="00DD6373">
        <w:rPr>
          <w:rFonts w:hint="eastAsia"/>
        </w:rPr>
        <w:t>2</w:t>
      </w:r>
      <w:r w:rsidR="00DD6373">
        <w:t>-4</w:t>
      </w:r>
    </w:p>
    <w:p w14:paraId="15C9FFE8" w14:textId="7A5E3426" w:rsidR="00DD6373" w:rsidRPr="006C080A" w:rsidRDefault="007152F3" w:rsidP="00DD6373">
      <w:pPr>
        <w:pStyle w:val="af6"/>
        <w:numPr>
          <w:ilvl w:val="0"/>
          <w:numId w:val="29"/>
        </w:numPr>
        <w:ind w:firstLineChars="0"/>
        <w:rPr>
          <w:rFonts w:ascii="宋体" w:eastAsia="宋体" w:hAnsi="宋体" w:cs="宋体"/>
          <w:kern w:val="0"/>
          <w:sz w:val="24"/>
        </w:rPr>
      </w:pPr>
      <w:r w:rsidRPr="007152F3">
        <w:rPr>
          <w:rFonts w:ascii="宋体" w:eastAsia="宋体" w:hAnsi="宋体" w:cs="宋体"/>
          <w:kern w:val="0"/>
          <w:sz w:val="24"/>
        </w:rPr>
        <w:t>Click "Extension", select "Motor Driver Board", and then click "Script - &gt; Robot Module" to display the Motor Driver Board graphics programming block in the building block area, as shown in Figure 2-5.</w:t>
      </w:r>
    </w:p>
    <w:p w14:paraId="2720DCF6" w14:textId="37D9C089" w:rsidR="00DD6373" w:rsidRDefault="00201ED6" w:rsidP="00292898">
      <w:pPr>
        <w:jc w:val="center"/>
        <w:rPr>
          <w:rFonts w:eastAsiaTheme="minorEastAsia"/>
        </w:rPr>
      </w:pPr>
      <w:r>
        <w:rPr>
          <w:noProof/>
        </w:rPr>
        <w:lastRenderedPageBreak/>
        <w:drawing>
          <wp:inline distT="0" distB="0" distL="0" distR="0" wp14:anchorId="37BC08BC" wp14:editId="43A7DA48">
            <wp:extent cx="3438525" cy="8877300"/>
            <wp:effectExtent l="0" t="0" r="952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438525" cy="8877300"/>
                    </a:xfrm>
                    <a:prstGeom prst="rect">
                      <a:avLst/>
                    </a:prstGeom>
                  </pic:spPr>
                </pic:pic>
              </a:graphicData>
            </a:graphic>
          </wp:inline>
        </w:drawing>
      </w:r>
    </w:p>
    <w:p w14:paraId="5C09DB71" w14:textId="7C979758" w:rsidR="00292898" w:rsidRDefault="0020570C" w:rsidP="00292898">
      <w:pPr>
        <w:jc w:val="center"/>
        <w:rPr>
          <w:rFonts w:eastAsiaTheme="minorEastAsia"/>
        </w:rPr>
      </w:pPr>
      <w:r w:rsidRPr="007152F3">
        <w:rPr>
          <w:rFonts w:ascii="宋体" w:eastAsia="宋体" w:hAnsi="宋体" w:cs="宋体"/>
        </w:rPr>
        <w:lastRenderedPageBreak/>
        <w:t xml:space="preserve">Figure </w:t>
      </w:r>
      <w:r>
        <w:rPr>
          <w:rFonts w:ascii="宋体" w:eastAsia="宋体" w:hAnsi="宋体" w:cs="宋体"/>
        </w:rPr>
        <w:t>s</w:t>
      </w:r>
      <w:r w:rsidR="00292898">
        <w:rPr>
          <w:rFonts w:eastAsiaTheme="minorEastAsia" w:hint="eastAsia"/>
        </w:rPr>
        <w:t>2</w:t>
      </w:r>
      <w:r w:rsidR="00292898">
        <w:rPr>
          <w:rFonts w:eastAsiaTheme="minorEastAsia"/>
        </w:rPr>
        <w:t>-5</w:t>
      </w:r>
    </w:p>
    <w:p w14:paraId="665DFD0E" w14:textId="17DB86E3" w:rsidR="00DD6373" w:rsidRDefault="009B4B87" w:rsidP="009B4B87">
      <w:pPr>
        <w:pStyle w:val="3"/>
      </w:pPr>
      <w:bookmarkStart w:id="21" w:name="_Toc531860482"/>
      <w:r>
        <w:t xml:space="preserve">2.1.2 </w:t>
      </w:r>
      <w:bookmarkEnd w:id="21"/>
      <w:r w:rsidR="00601084" w:rsidRPr="00601084">
        <w:t>First Experience of Programming</w:t>
      </w:r>
    </w:p>
    <w:p w14:paraId="5D534F8D" w14:textId="02471F81" w:rsidR="009B4B87" w:rsidRDefault="00155810" w:rsidP="00F5670F">
      <w:pPr>
        <w:ind w:firstLineChars="150" w:firstLine="360"/>
        <w:rPr>
          <w:rFonts w:eastAsiaTheme="minorEastAsia"/>
        </w:rPr>
      </w:pPr>
      <w:r w:rsidRPr="00155810">
        <w:rPr>
          <w:rFonts w:eastAsiaTheme="minorEastAsia"/>
        </w:rPr>
        <w:t xml:space="preserve">After adding the </w:t>
      </w:r>
      <w:proofErr w:type="spellStart"/>
      <w:r w:rsidRPr="00155810">
        <w:rPr>
          <w:rFonts w:eastAsiaTheme="minorEastAsia"/>
        </w:rPr>
        <w:t>MotorDriverBoard</w:t>
      </w:r>
      <w:proofErr w:type="spellEnd"/>
      <w:r w:rsidRPr="00155810">
        <w:rPr>
          <w:rFonts w:eastAsiaTheme="minorEastAsia"/>
        </w:rPr>
        <w:t xml:space="preserve"> library, let's experience </w:t>
      </w:r>
      <w:proofErr w:type="spellStart"/>
      <w:r w:rsidRPr="00155810">
        <w:rPr>
          <w:rFonts w:eastAsiaTheme="minorEastAsia"/>
        </w:rPr>
        <w:t>MotorDriverBoard</w:t>
      </w:r>
      <w:proofErr w:type="spellEnd"/>
      <w:r w:rsidRPr="00155810">
        <w:rPr>
          <w:rFonts w:eastAsiaTheme="minorEastAsia"/>
        </w:rPr>
        <w:t xml:space="preserve"> programming. Let's first write a program that lets </w:t>
      </w:r>
      <w:proofErr w:type="spellStart"/>
      <w:r w:rsidRPr="00155810">
        <w:rPr>
          <w:rFonts w:eastAsiaTheme="minorEastAsia"/>
        </w:rPr>
        <w:t>MotorDriverBoard</w:t>
      </w:r>
      <w:proofErr w:type="spellEnd"/>
      <w:r w:rsidRPr="00155810">
        <w:rPr>
          <w:rFonts w:eastAsiaTheme="minorEastAsia"/>
        </w:rPr>
        <w:t xml:space="preserve"> print Hello world.</w:t>
      </w:r>
    </w:p>
    <w:p w14:paraId="2B33767B" w14:textId="71E10AC2" w:rsidR="008C2703" w:rsidRPr="00A063B5" w:rsidRDefault="004106FE" w:rsidP="008C2703">
      <w:pPr>
        <w:pStyle w:val="af6"/>
        <w:numPr>
          <w:ilvl w:val="0"/>
          <w:numId w:val="32"/>
        </w:numPr>
        <w:ind w:firstLineChars="0"/>
        <w:rPr>
          <w:rFonts w:ascii="宋体" w:eastAsia="宋体" w:hAnsi="宋体" w:cs="宋体"/>
          <w:kern w:val="0"/>
          <w:sz w:val="24"/>
        </w:rPr>
      </w:pPr>
      <w:r w:rsidRPr="004106FE">
        <w:rPr>
          <w:rFonts w:ascii="宋体" w:eastAsia="宋体" w:hAnsi="宋体" w:cs="宋体"/>
          <w:kern w:val="0"/>
          <w:sz w:val="24"/>
        </w:rPr>
        <w:t xml:space="preserve">First, drag the </w:t>
      </w:r>
      <w:proofErr w:type="spellStart"/>
      <w:r w:rsidRPr="004106FE">
        <w:rPr>
          <w:rFonts w:ascii="宋体" w:eastAsia="宋体" w:hAnsi="宋体" w:cs="宋体"/>
          <w:kern w:val="0"/>
          <w:sz w:val="24"/>
        </w:rPr>
        <w:t>EM_MotorDriverBoard</w:t>
      </w:r>
      <w:proofErr w:type="spellEnd"/>
      <w:r w:rsidRPr="004106FE">
        <w:rPr>
          <w:rFonts w:ascii="宋体" w:eastAsia="宋体" w:hAnsi="宋体" w:cs="宋体"/>
          <w:kern w:val="0"/>
          <w:sz w:val="24"/>
        </w:rPr>
        <w:t xml:space="preserve"> main program in the building block area to the script area with the mouse, and then drag the "Setting Serial Port Baud Rate 9600" to the bottom of the building block of the "</w:t>
      </w:r>
      <w:proofErr w:type="spellStart"/>
      <w:r w:rsidRPr="004106FE">
        <w:rPr>
          <w:rFonts w:ascii="宋体" w:eastAsia="宋体" w:hAnsi="宋体" w:cs="宋体"/>
          <w:kern w:val="0"/>
          <w:sz w:val="24"/>
        </w:rPr>
        <w:t>EM_MotorDriverBoard</w:t>
      </w:r>
      <w:proofErr w:type="spellEnd"/>
      <w:r w:rsidRPr="004106FE">
        <w:rPr>
          <w:rFonts w:ascii="宋体" w:eastAsia="宋体" w:hAnsi="宋体" w:cs="宋体"/>
          <w:kern w:val="0"/>
          <w:sz w:val="24"/>
        </w:rPr>
        <w:t xml:space="preserve"> main program", as shown in Figure 2-6.</w:t>
      </w:r>
    </w:p>
    <w:p w14:paraId="0F767317" w14:textId="6099EDAC" w:rsidR="00DD3F21" w:rsidRDefault="00330A89" w:rsidP="008C2703">
      <w:pPr>
        <w:jc w:val="center"/>
        <w:rPr>
          <w:rFonts w:eastAsiaTheme="minorEastAsia"/>
        </w:rPr>
      </w:pPr>
      <w:r>
        <w:rPr>
          <w:noProof/>
        </w:rPr>
        <w:drawing>
          <wp:inline distT="0" distB="0" distL="0" distR="0" wp14:anchorId="0C3FCD42" wp14:editId="06B2146D">
            <wp:extent cx="2667000" cy="942975"/>
            <wp:effectExtent l="0" t="0" r="0" b="952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667000" cy="942975"/>
                    </a:xfrm>
                    <a:prstGeom prst="rect">
                      <a:avLst/>
                    </a:prstGeom>
                  </pic:spPr>
                </pic:pic>
              </a:graphicData>
            </a:graphic>
          </wp:inline>
        </w:drawing>
      </w:r>
    </w:p>
    <w:p w14:paraId="2ABB313D" w14:textId="7634E77E" w:rsidR="008C2703" w:rsidRDefault="004A302D" w:rsidP="008C2703">
      <w:pPr>
        <w:jc w:val="center"/>
        <w:rPr>
          <w:rFonts w:eastAsiaTheme="minorEastAsia"/>
        </w:rPr>
      </w:pPr>
      <w:r w:rsidRPr="007152F3">
        <w:rPr>
          <w:rFonts w:ascii="宋体" w:eastAsia="宋体" w:hAnsi="宋体" w:cs="宋体"/>
        </w:rPr>
        <w:t xml:space="preserve">Figure </w:t>
      </w:r>
      <w:r w:rsidR="008C2703">
        <w:rPr>
          <w:rFonts w:eastAsiaTheme="minorEastAsia" w:hint="eastAsia"/>
        </w:rPr>
        <w:t>2</w:t>
      </w:r>
      <w:r w:rsidR="008C2703">
        <w:rPr>
          <w:rFonts w:eastAsiaTheme="minorEastAsia"/>
        </w:rPr>
        <w:t>-6</w:t>
      </w:r>
    </w:p>
    <w:p w14:paraId="636D4087" w14:textId="0B5867E1" w:rsidR="008C2703" w:rsidRPr="00A063B5" w:rsidRDefault="001E69F1" w:rsidP="008C2703">
      <w:pPr>
        <w:pStyle w:val="af6"/>
        <w:numPr>
          <w:ilvl w:val="0"/>
          <w:numId w:val="32"/>
        </w:numPr>
        <w:ind w:firstLineChars="0"/>
        <w:rPr>
          <w:rFonts w:ascii="宋体" w:eastAsia="宋体" w:hAnsi="宋体" w:cs="宋体"/>
          <w:kern w:val="0"/>
          <w:sz w:val="24"/>
        </w:rPr>
      </w:pPr>
      <w:r w:rsidRPr="001E69F1">
        <w:rPr>
          <w:rFonts w:ascii="宋体" w:eastAsia="宋体" w:hAnsi="宋体" w:cs="宋体"/>
          <w:kern w:val="0"/>
          <w:sz w:val="24"/>
        </w:rPr>
        <w:t xml:space="preserve">Click on the "Control" tab in the label area and drag the "Repeated Execution" block under the </w:t>
      </w:r>
      <w:proofErr w:type="spellStart"/>
      <w:r w:rsidRPr="001E69F1">
        <w:rPr>
          <w:rFonts w:ascii="宋体" w:eastAsia="宋体" w:hAnsi="宋体" w:cs="宋体"/>
          <w:kern w:val="0"/>
          <w:sz w:val="24"/>
        </w:rPr>
        <w:t>MotorDriverBoard</w:t>
      </w:r>
      <w:proofErr w:type="spellEnd"/>
      <w:r w:rsidRPr="001E69F1">
        <w:rPr>
          <w:rFonts w:ascii="宋体" w:eastAsia="宋体" w:hAnsi="宋体" w:cs="宋体"/>
          <w:kern w:val="0"/>
          <w:sz w:val="24"/>
        </w:rPr>
        <w:t xml:space="preserve"> main program in the script area, as shown in Figure 2-7.</w:t>
      </w:r>
    </w:p>
    <w:p w14:paraId="2731EFF1" w14:textId="3653FF1A" w:rsidR="00F5670F" w:rsidRDefault="002B4910" w:rsidP="008C2703">
      <w:pPr>
        <w:jc w:val="center"/>
        <w:rPr>
          <w:rFonts w:eastAsiaTheme="minorEastAsia"/>
        </w:rPr>
      </w:pPr>
      <w:r>
        <w:rPr>
          <w:noProof/>
        </w:rPr>
        <w:drawing>
          <wp:inline distT="0" distB="0" distL="0" distR="0" wp14:anchorId="4F6E5C97" wp14:editId="57E2E605">
            <wp:extent cx="2476500" cy="1323975"/>
            <wp:effectExtent l="0" t="0" r="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476500" cy="1323975"/>
                    </a:xfrm>
                    <a:prstGeom prst="rect">
                      <a:avLst/>
                    </a:prstGeom>
                  </pic:spPr>
                </pic:pic>
              </a:graphicData>
            </a:graphic>
          </wp:inline>
        </w:drawing>
      </w:r>
    </w:p>
    <w:p w14:paraId="54670791" w14:textId="2E903DC7" w:rsidR="0074342D" w:rsidRDefault="00D74288" w:rsidP="008C2703">
      <w:pPr>
        <w:jc w:val="center"/>
        <w:rPr>
          <w:rFonts w:eastAsiaTheme="minorEastAsia"/>
        </w:rPr>
      </w:pPr>
      <w:r w:rsidRPr="007152F3">
        <w:rPr>
          <w:rFonts w:ascii="宋体" w:eastAsia="宋体" w:hAnsi="宋体" w:cs="宋体"/>
        </w:rPr>
        <w:t xml:space="preserve">Figure </w:t>
      </w:r>
      <w:r w:rsidR="0074342D">
        <w:rPr>
          <w:rFonts w:eastAsiaTheme="minorEastAsia" w:hint="eastAsia"/>
        </w:rPr>
        <w:t>2</w:t>
      </w:r>
      <w:r w:rsidR="0074342D">
        <w:rPr>
          <w:rFonts w:eastAsiaTheme="minorEastAsia"/>
        </w:rPr>
        <w:t>-7</w:t>
      </w:r>
    </w:p>
    <w:p w14:paraId="0B2A4BE7" w14:textId="3BCF8676" w:rsidR="00F5670F" w:rsidRPr="00A063B5" w:rsidRDefault="00337C86" w:rsidP="009B4B87">
      <w:pPr>
        <w:pStyle w:val="af6"/>
        <w:numPr>
          <w:ilvl w:val="0"/>
          <w:numId w:val="32"/>
        </w:numPr>
        <w:ind w:firstLineChars="0"/>
        <w:rPr>
          <w:rFonts w:ascii="宋体" w:eastAsia="宋体" w:hAnsi="宋体" w:cs="宋体"/>
          <w:kern w:val="0"/>
          <w:sz w:val="24"/>
        </w:rPr>
      </w:pPr>
      <w:r w:rsidRPr="00337C86">
        <w:rPr>
          <w:rFonts w:ascii="宋体" w:eastAsia="宋体" w:hAnsi="宋体" w:cs="宋体"/>
          <w:kern w:val="0"/>
          <w:sz w:val="24"/>
        </w:rPr>
        <w:t xml:space="preserve">Drag the "serial port print string" building block into the repeated execution building block in the Motor </w:t>
      </w:r>
      <w:proofErr w:type="spellStart"/>
      <w:r w:rsidRPr="00337C86">
        <w:rPr>
          <w:rFonts w:ascii="宋体" w:eastAsia="宋体" w:hAnsi="宋体" w:cs="宋体"/>
          <w:kern w:val="0"/>
          <w:sz w:val="24"/>
        </w:rPr>
        <w:t>DriverBoard</w:t>
      </w:r>
      <w:proofErr w:type="spellEnd"/>
      <w:r w:rsidRPr="00337C86">
        <w:rPr>
          <w:rFonts w:ascii="宋体" w:eastAsia="宋体" w:hAnsi="宋体" w:cs="宋体"/>
          <w:kern w:val="0"/>
          <w:sz w:val="24"/>
        </w:rPr>
        <w:t xml:space="preserve"> building block and enter "Hello world" as shown in Figure 2-8.</w:t>
      </w:r>
    </w:p>
    <w:p w14:paraId="4B06EA51" w14:textId="001C9736" w:rsidR="00773562" w:rsidRPr="0074342D" w:rsidRDefault="00104D8A" w:rsidP="00773562">
      <w:pPr>
        <w:pStyle w:val="af6"/>
        <w:ind w:left="420" w:firstLineChars="0" w:firstLine="0"/>
        <w:jc w:val="center"/>
      </w:pPr>
      <w:r>
        <w:rPr>
          <w:noProof/>
        </w:rPr>
        <w:drawing>
          <wp:inline distT="0" distB="0" distL="0" distR="0" wp14:anchorId="63E19C80" wp14:editId="613DC8F2">
            <wp:extent cx="2505075" cy="1352550"/>
            <wp:effectExtent l="0" t="0" r="952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505075" cy="1352550"/>
                    </a:xfrm>
                    <a:prstGeom prst="rect">
                      <a:avLst/>
                    </a:prstGeom>
                  </pic:spPr>
                </pic:pic>
              </a:graphicData>
            </a:graphic>
          </wp:inline>
        </w:drawing>
      </w:r>
    </w:p>
    <w:p w14:paraId="680753CD" w14:textId="00FF44C0" w:rsidR="00F5670F" w:rsidRDefault="00830C10" w:rsidP="0074342D">
      <w:pPr>
        <w:jc w:val="center"/>
        <w:rPr>
          <w:rFonts w:eastAsiaTheme="minorEastAsia"/>
        </w:rPr>
      </w:pPr>
      <w:r w:rsidRPr="007152F3">
        <w:rPr>
          <w:rFonts w:ascii="宋体" w:eastAsia="宋体" w:hAnsi="宋体" w:cs="宋体"/>
        </w:rPr>
        <w:t xml:space="preserve">Figure </w:t>
      </w:r>
      <w:r w:rsidR="0074342D">
        <w:rPr>
          <w:rFonts w:eastAsiaTheme="minorEastAsia" w:hint="eastAsia"/>
        </w:rPr>
        <w:t>2</w:t>
      </w:r>
      <w:r w:rsidR="0074342D">
        <w:rPr>
          <w:rFonts w:eastAsiaTheme="minorEastAsia"/>
        </w:rPr>
        <w:t>-8</w:t>
      </w:r>
    </w:p>
    <w:p w14:paraId="26B444A3" w14:textId="2A592EDC" w:rsidR="00F5670F" w:rsidRPr="00A063B5" w:rsidRDefault="00290103" w:rsidP="009B4B87">
      <w:pPr>
        <w:rPr>
          <w:rFonts w:ascii="宋体" w:eastAsia="宋体" w:hAnsi="宋体" w:cs="宋体"/>
        </w:rPr>
      </w:pPr>
      <w:r w:rsidRPr="00290103">
        <w:rPr>
          <w:rFonts w:ascii="宋体" w:eastAsia="宋体" w:hAnsi="宋体" w:cs="宋体"/>
        </w:rPr>
        <w:t xml:space="preserve">This is the </w:t>
      </w:r>
      <w:proofErr w:type="spellStart"/>
      <w:r w:rsidRPr="00290103">
        <w:rPr>
          <w:rFonts w:ascii="宋体" w:eastAsia="宋体" w:hAnsi="宋体" w:cs="宋体"/>
        </w:rPr>
        <w:t>MotorDriverBoard</w:t>
      </w:r>
      <w:proofErr w:type="spellEnd"/>
      <w:r w:rsidRPr="00290103">
        <w:rPr>
          <w:rFonts w:ascii="宋体" w:eastAsia="宋体" w:hAnsi="宋体" w:cs="宋体"/>
        </w:rPr>
        <w:t xml:space="preserve"> program for printing Hello World. After the program is written, we need to transfer the program to the brain of the Motor Driver Board Robot (control motherboard) so that the robot can do the desired action according to the program we write. How to transfer the program to the brain of the Motor Driver Board </w:t>
      </w:r>
      <w:r w:rsidRPr="00290103">
        <w:rPr>
          <w:rFonts w:ascii="宋体" w:eastAsia="宋体" w:hAnsi="宋体" w:cs="宋体"/>
        </w:rPr>
        <w:lastRenderedPageBreak/>
        <w:t xml:space="preserve">Robot (control motherboard)? Only when </w:t>
      </w:r>
      <w:proofErr w:type="spellStart"/>
      <w:r w:rsidR="00C330A6">
        <w:rPr>
          <w:rFonts w:ascii="宋体" w:eastAsia="宋体" w:hAnsi="宋体" w:cs="宋体"/>
        </w:rPr>
        <w:t>MagicBlock</w:t>
      </w:r>
      <w:proofErr w:type="spellEnd"/>
      <w:r w:rsidRPr="00290103">
        <w:rPr>
          <w:rFonts w:ascii="宋体" w:eastAsia="宋体" w:hAnsi="宋体" w:cs="宋体"/>
        </w:rPr>
        <w:t xml:space="preserve"> is connected with the robot motherboard, can we transfer the written program from the computer to the brain of the </w:t>
      </w:r>
      <w:proofErr w:type="spellStart"/>
      <w:r w:rsidRPr="00290103">
        <w:rPr>
          <w:rFonts w:ascii="宋体" w:eastAsia="宋体" w:hAnsi="宋体" w:cs="宋体"/>
        </w:rPr>
        <w:t>MotorDriver</w:t>
      </w:r>
      <w:proofErr w:type="spellEnd"/>
      <w:r w:rsidRPr="00290103">
        <w:rPr>
          <w:rFonts w:ascii="宋体" w:eastAsia="宋体" w:hAnsi="宋体" w:cs="宋体"/>
        </w:rPr>
        <w:t xml:space="preserve"> Board robot (control motherboard). Here is the connection method between </w:t>
      </w:r>
      <w:proofErr w:type="spellStart"/>
      <w:r w:rsidR="00C330A6">
        <w:rPr>
          <w:rFonts w:ascii="宋体" w:eastAsia="宋体" w:hAnsi="宋体" w:cs="宋体"/>
        </w:rPr>
        <w:t>MagicBlock</w:t>
      </w:r>
      <w:proofErr w:type="spellEnd"/>
      <w:r w:rsidRPr="00290103">
        <w:rPr>
          <w:rFonts w:ascii="宋体" w:eastAsia="宋体" w:hAnsi="宋体" w:cs="宋体"/>
        </w:rPr>
        <w:t xml:space="preserve"> and the robot motherboard.</w:t>
      </w:r>
    </w:p>
    <w:p w14:paraId="1956B983" w14:textId="2F54A696" w:rsidR="00310557" w:rsidRPr="00607932" w:rsidRDefault="006A21CF" w:rsidP="00607932">
      <w:pPr>
        <w:pStyle w:val="2"/>
      </w:pPr>
      <w:bookmarkStart w:id="22" w:name="_Toc531860483"/>
      <w:r>
        <w:t>2</w:t>
      </w:r>
      <w:r w:rsidR="00310557">
        <w:t>.</w:t>
      </w:r>
      <w:r w:rsidR="00551314">
        <w:t>2</w:t>
      </w:r>
      <w:r>
        <w:t xml:space="preserve"> </w:t>
      </w:r>
      <w:bookmarkEnd w:id="22"/>
      <w:r w:rsidR="004424EC" w:rsidRPr="004424EC">
        <w:t xml:space="preserve">Connection steps for </w:t>
      </w:r>
      <w:proofErr w:type="spellStart"/>
      <w:r w:rsidR="00C330A6">
        <w:t>MagicBlock</w:t>
      </w:r>
      <w:proofErr w:type="spellEnd"/>
      <w:r w:rsidR="004424EC" w:rsidRPr="004424EC">
        <w:t xml:space="preserve"> and </w:t>
      </w:r>
      <w:proofErr w:type="spellStart"/>
      <w:r w:rsidR="004424EC" w:rsidRPr="004424EC">
        <w:t>MotorDriverBoard</w:t>
      </w:r>
      <w:proofErr w:type="spellEnd"/>
    </w:p>
    <w:p w14:paraId="2BD50ABA" w14:textId="197E51E9" w:rsidR="00310557" w:rsidRPr="00A063B5" w:rsidRDefault="00C330A6" w:rsidP="00310557">
      <w:pPr>
        <w:pStyle w:val="af6"/>
        <w:numPr>
          <w:ilvl w:val="0"/>
          <w:numId w:val="28"/>
        </w:numPr>
        <w:ind w:firstLineChars="0"/>
        <w:rPr>
          <w:rFonts w:ascii="宋体" w:eastAsia="宋体" w:hAnsi="宋体" w:cs="宋体"/>
          <w:kern w:val="0"/>
          <w:sz w:val="24"/>
        </w:rPr>
      </w:pPr>
      <w:r w:rsidRPr="00C330A6">
        <w:rPr>
          <w:rFonts w:ascii="宋体" w:eastAsia="宋体" w:hAnsi="宋体" w:cs="宋体"/>
          <w:kern w:val="0"/>
          <w:sz w:val="24"/>
        </w:rPr>
        <w:t>Using a USB data line, one end is inserted into the computer, and the other end is inserted into the robot master board, which connects the robot master board with the computer.</w:t>
      </w:r>
    </w:p>
    <w:p w14:paraId="5E93B96B" w14:textId="039834FF" w:rsidR="00121ADD" w:rsidRPr="00A063B5" w:rsidRDefault="00052357" w:rsidP="00310557">
      <w:pPr>
        <w:pStyle w:val="af6"/>
        <w:numPr>
          <w:ilvl w:val="0"/>
          <w:numId w:val="28"/>
        </w:numPr>
        <w:ind w:firstLineChars="0"/>
        <w:rPr>
          <w:rFonts w:ascii="宋体" w:eastAsia="宋体" w:hAnsi="宋体" w:cs="宋体"/>
          <w:kern w:val="0"/>
          <w:sz w:val="24"/>
        </w:rPr>
      </w:pPr>
      <w:r w:rsidRPr="00052357">
        <w:rPr>
          <w:rFonts w:ascii="宋体" w:eastAsia="宋体" w:hAnsi="宋体" w:cs="宋体"/>
          <w:kern w:val="0"/>
          <w:sz w:val="24"/>
        </w:rPr>
        <w:t>Install the Motor Driver Board driver, click "Connect to Install Motor Driver Board driver" as shown in Figure 2-9, and click "Install" as shown in Figure 2-10.</w:t>
      </w:r>
    </w:p>
    <w:p w14:paraId="18A749A0" w14:textId="73F567E0" w:rsidR="00121ADD" w:rsidRDefault="00121ADD" w:rsidP="00121ADD">
      <w:pPr>
        <w:pStyle w:val="af6"/>
        <w:ind w:left="360" w:firstLineChars="0" w:firstLine="0"/>
        <w:rPr>
          <w:noProof/>
        </w:rPr>
      </w:pPr>
      <w:r>
        <w:rPr>
          <w:noProof/>
        </w:rPr>
        <w:t xml:space="preserve"> </w:t>
      </w:r>
      <w:r w:rsidR="003401AE" w:rsidRPr="003401AE">
        <w:rPr>
          <w:noProof/>
        </w:rPr>
        <w:t xml:space="preserve"> </w:t>
      </w:r>
      <w:r w:rsidR="006B2159">
        <w:rPr>
          <w:noProof/>
        </w:rPr>
        <w:drawing>
          <wp:inline distT="0" distB="0" distL="0" distR="0" wp14:anchorId="289EF264" wp14:editId="74C59D19">
            <wp:extent cx="2606624" cy="2210463"/>
            <wp:effectExtent l="0" t="0" r="381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613097" cy="2215953"/>
                    </a:xfrm>
                    <a:prstGeom prst="rect">
                      <a:avLst/>
                    </a:prstGeom>
                  </pic:spPr>
                </pic:pic>
              </a:graphicData>
            </a:graphic>
          </wp:inline>
        </w:drawing>
      </w:r>
      <w:r>
        <w:rPr>
          <w:noProof/>
        </w:rPr>
        <w:t xml:space="preserve"> </w:t>
      </w:r>
      <w:r>
        <w:rPr>
          <w:noProof/>
        </w:rPr>
        <w:drawing>
          <wp:inline distT="0" distB="0" distL="0" distR="0" wp14:anchorId="23BD3246" wp14:editId="69EC38FF">
            <wp:extent cx="3074903" cy="2377440"/>
            <wp:effectExtent l="0" t="0" r="0" b="381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093782" cy="2392037"/>
                    </a:xfrm>
                    <a:prstGeom prst="rect">
                      <a:avLst/>
                    </a:prstGeom>
                  </pic:spPr>
                </pic:pic>
              </a:graphicData>
            </a:graphic>
          </wp:inline>
        </w:drawing>
      </w:r>
    </w:p>
    <w:p w14:paraId="0CD838EC" w14:textId="77FB89C0" w:rsidR="003401AE" w:rsidRDefault="00653FF0" w:rsidP="00A22F42">
      <w:pPr>
        <w:ind w:firstLineChars="825" w:firstLine="1980"/>
      </w:pPr>
      <w:r w:rsidRPr="00A22F42">
        <w:rPr>
          <w:rFonts w:ascii="宋体" w:eastAsia="宋体" w:hAnsi="宋体" w:cs="宋体"/>
        </w:rPr>
        <w:t xml:space="preserve">Figure </w:t>
      </w:r>
      <w:r w:rsidR="003401AE">
        <w:rPr>
          <w:rFonts w:hint="eastAsia"/>
        </w:rPr>
        <w:t>2</w:t>
      </w:r>
      <w:r w:rsidR="003401AE">
        <w:t>-</w:t>
      </w:r>
      <w:r w:rsidR="00DF730B">
        <w:t>9</w:t>
      </w:r>
      <w:r w:rsidR="00121ADD">
        <w:t xml:space="preserve">                                </w:t>
      </w:r>
      <w:r w:rsidR="0098733F" w:rsidRPr="00A22F42">
        <w:rPr>
          <w:rFonts w:ascii="宋体" w:eastAsia="宋体" w:hAnsi="宋体" w:cs="宋体"/>
        </w:rPr>
        <w:t xml:space="preserve">Figure </w:t>
      </w:r>
      <w:r w:rsidR="00121ADD">
        <w:rPr>
          <w:rFonts w:hint="eastAsia"/>
        </w:rPr>
        <w:t>2</w:t>
      </w:r>
      <w:r w:rsidR="00121ADD">
        <w:t>-</w:t>
      </w:r>
      <w:r w:rsidR="00DF730B">
        <w:t>10</w:t>
      </w:r>
    </w:p>
    <w:p w14:paraId="20B75749" w14:textId="207D3107" w:rsidR="00121ADD" w:rsidRPr="00A063B5" w:rsidRDefault="00B406E9" w:rsidP="00121ADD">
      <w:pPr>
        <w:pStyle w:val="af6"/>
        <w:numPr>
          <w:ilvl w:val="0"/>
          <w:numId w:val="28"/>
        </w:numPr>
        <w:ind w:firstLineChars="0"/>
        <w:rPr>
          <w:rFonts w:ascii="宋体" w:eastAsia="宋体" w:hAnsi="宋体" w:cs="宋体"/>
          <w:kern w:val="0"/>
          <w:sz w:val="24"/>
        </w:rPr>
      </w:pPr>
      <w:r w:rsidRPr="00B406E9">
        <w:rPr>
          <w:rFonts w:ascii="宋体" w:eastAsia="宋体" w:hAnsi="宋体" w:cs="宋体"/>
          <w:kern w:val="0"/>
          <w:sz w:val="24"/>
        </w:rPr>
        <w:t>Click on "Connect to COM</w:t>
      </w:r>
      <w:r w:rsidR="005D3366">
        <w:rPr>
          <w:rFonts w:ascii="宋体" w:eastAsia="宋体" w:hAnsi="宋体" w:cs="宋体"/>
          <w:kern w:val="0"/>
          <w:sz w:val="24"/>
        </w:rPr>
        <w:t>7</w:t>
      </w:r>
      <w:r w:rsidRPr="00B406E9">
        <w:rPr>
          <w:rFonts w:ascii="宋体" w:eastAsia="宋体" w:hAnsi="宋体" w:cs="宋体"/>
          <w:kern w:val="0"/>
          <w:sz w:val="24"/>
        </w:rPr>
        <w:t xml:space="preserve"> (different computers have different number of COM port)", as shown in Figure 2-11. After the correct connection, the software will have the "serial port has been connected" prompt at the top, at which time </w:t>
      </w:r>
      <w:proofErr w:type="spellStart"/>
      <w:r w:rsidRPr="00B406E9">
        <w:rPr>
          <w:rFonts w:ascii="宋体" w:eastAsia="宋体" w:hAnsi="宋体" w:cs="宋体"/>
          <w:kern w:val="0"/>
          <w:sz w:val="24"/>
        </w:rPr>
        <w:t>MagicBlock</w:t>
      </w:r>
      <w:proofErr w:type="spellEnd"/>
      <w:r w:rsidRPr="00B406E9">
        <w:rPr>
          <w:rFonts w:ascii="宋体" w:eastAsia="宋体" w:hAnsi="宋体" w:cs="宋体"/>
          <w:kern w:val="0"/>
          <w:sz w:val="24"/>
        </w:rPr>
        <w:t xml:space="preserve"> and </w:t>
      </w:r>
      <w:proofErr w:type="spellStart"/>
      <w:r w:rsidRPr="00B406E9">
        <w:rPr>
          <w:rFonts w:ascii="宋体" w:eastAsia="宋体" w:hAnsi="宋体" w:cs="宋体"/>
          <w:kern w:val="0"/>
          <w:sz w:val="24"/>
        </w:rPr>
        <w:t>MotorDriver</w:t>
      </w:r>
      <w:proofErr w:type="spellEnd"/>
      <w:r w:rsidRPr="00B406E9">
        <w:rPr>
          <w:rFonts w:ascii="宋体" w:eastAsia="宋体" w:hAnsi="宋体" w:cs="宋体"/>
          <w:kern w:val="0"/>
          <w:sz w:val="24"/>
        </w:rPr>
        <w:t xml:space="preserve"> Board successfully connected, as shown in Figure 2-12.</w:t>
      </w:r>
    </w:p>
    <w:p w14:paraId="6F656A99" w14:textId="45933B22" w:rsidR="00121ADD" w:rsidRPr="00051B66" w:rsidRDefault="005D3366" w:rsidP="00051B66">
      <w:pPr>
        <w:rPr>
          <w:rFonts w:eastAsiaTheme="minorEastAsia"/>
          <w:noProof/>
        </w:rPr>
      </w:pPr>
      <w:r>
        <w:rPr>
          <w:noProof/>
        </w:rPr>
        <w:drawing>
          <wp:inline distT="0" distB="0" distL="0" distR="0" wp14:anchorId="501CE6E8" wp14:editId="7FD33DA6">
            <wp:extent cx="2899935" cy="219075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910159" cy="2198474"/>
                    </a:xfrm>
                    <a:prstGeom prst="rect">
                      <a:avLst/>
                    </a:prstGeom>
                  </pic:spPr>
                </pic:pic>
              </a:graphicData>
            </a:graphic>
          </wp:inline>
        </w:drawing>
      </w:r>
      <w:r w:rsidR="00051B66">
        <w:rPr>
          <w:rFonts w:eastAsiaTheme="minorEastAsia" w:hint="eastAsia"/>
          <w:noProof/>
        </w:rPr>
        <w:t xml:space="preserve"> </w:t>
      </w:r>
      <w:r>
        <w:rPr>
          <w:noProof/>
        </w:rPr>
        <w:drawing>
          <wp:inline distT="0" distB="0" distL="0" distR="0" wp14:anchorId="3C505547" wp14:editId="70E45B08">
            <wp:extent cx="2991160" cy="222885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008157" cy="2241515"/>
                    </a:xfrm>
                    <a:prstGeom prst="rect">
                      <a:avLst/>
                    </a:prstGeom>
                  </pic:spPr>
                </pic:pic>
              </a:graphicData>
            </a:graphic>
          </wp:inline>
        </w:drawing>
      </w:r>
    </w:p>
    <w:p w14:paraId="0041CA4F" w14:textId="1B2DD11F" w:rsidR="00121ADD" w:rsidRPr="00051B66" w:rsidRDefault="00A22F42" w:rsidP="00051B66">
      <w:pPr>
        <w:ind w:firstLineChars="950" w:firstLine="2280"/>
        <w:rPr>
          <w:rFonts w:ascii="宋体" w:eastAsia="宋体" w:hAnsi="宋体" w:cs="宋体"/>
          <w:noProof/>
          <w:kern w:val="2"/>
          <w:sz w:val="21"/>
        </w:rPr>
      </w:pPr>
      <w:r w:rsidRPr="007152F3">
        <w:rPr>
          <w:rFonts w:ascii="宋体" w:eastAsia="宋体" w:hAnsi="宋体" w:cs="宋体"/>
        </w:rPr>
        <w:t xml:space="preserve">Figure </w:t>
      </w:r>
      <w:r w:rsidR="00121ADD">
        <w:rPr>
          <w:rFonts w:hint="eastAsia"/>
          <w:noProof/>
        </w:rPr>
        <w:t>2</w:t>
      </w:r>
      <w:r w:rsidR="00121ADD">
        <w:rPr>
          <w:noProof/>
        </w:rPr>
        <w:t>-</w:t>
      </w:r>
      <w:r w:rsidR="00DF730B">
        <w:rPr>
          <w:noProof/>
        </w:rPr>
        <w:t>11</w:t>
      </w:r>
      <w:r w:rsidR="00051B66">
        <w:rPr>
          <w:noProof/>
        </w:rPr>
        <w:t xml:space="preserve">                             </w:t>
      </w:r>
      <w:r w:rsidRPr="007152F3">
        <w:rPr>
          <w:rFonts w:ascii="宋体" w:eastAsia="宋体" w:hAnsi="宋体" w:cs="宋体"/>
        </w:rPr>
        <w:t xml:space="preserve">Figure </w:t>
      </w:r>
      <w:r w:rsidR="00051B66">
        <w:rPr>
          <w:rFonts w:ascii="宋体" w:eastAsia="宋体" w:hAnsi="宋体" w:cs="宋体" w:hint="eastAsia"/>
          <w:noProof/>
        </w:rPr>
        <w:t>2</w:t>
      </w:r>
      <w:r w:rsidR="00051B66">
        <w:rPr>
          <w:rFonts w:ascii="宋体" w:eastAsia="宋体" w:hAnsi="宋体" w:cs="宋体"/>
          <w:noProof/>
        </w:rPr>
        <w:t>-</w:t>
      </w:r>
      <w:r w:rsidR="00DF730B">
        <w:rPr>
          <w:rFonts w:ascii="宋体" w:eastAsia="宋体" w:hAnsi="宋体" w:cs="宋体"/>
          <w:noProof/>
        </w:rPr>
        <w:t>12</w:t>
      </w:r>
    </w:p>
    <w:p w14:paraId="59495C71" w14:textId="1D8FA92B" w:rsidR="000D28A2" w:rsidRPr="00676E45" w:rsidRDefault="000D28A2" w:rsidP="000D28A2">
      <w:pPr>
        <w:ind w:firstLineChars="150" w:firstLine="360"/>
        <w:rPr>
          <w:rFonts w:eastAsiaTheme="minorEastAsia"/>
        </w:rPr>
      </w:pPr>
    </w:p>
    <w:p w14:paraId="506F0D38" w14:textId="22752873" w:rsidR="006A21CF" w:rsidRPr="00676E45" w:rsidRDefault="00676E45" w:rsidP="004C0E79">
      <w:pPr>
        <w:pStyle w:val="2"/>
        <w:rPr>
          <w:shd w:val="clear" w:color="auto" w:fill="FFFFFF"/>
        </w:rPr>
      </w:pPr>
      <w:bookmarkStart w:id="23" w:name="_Toc531860484"/>
      <w:r>
        <w:rPr>
          <w:shd w:val="clear" w:color="auto" w:fill="FFFFFF"/>
        </w:rPr>
        <w:lastRenderedPageBreak/>
        <w:t>2.3</w:t>
      </w:r>
      <w:bookmarkEnd w:id="23"/>
      <w:r w:rsidR="00C03CA8" w:rsidRPr="00C03CA8">
        <w:rPr>
          <w:shd w:val="clear" w:color="auto" w:fill="FFFFFF"/>
        </w:rPr>
        <w:t xml:space="preserve"> Upload Program to </w:t>
      </w:r>
      <w:proofErr w:type="spellStart"/>
      <w:r w:rsidR="00C03CA8" w:rsidRPr="00C03CA8">
        <w:rPr>
          <w:shd w:val="clear" w:color="auto" w:fill="FFFFFF"/>
        </w:rPr>
        <w:t>MotorDriverBoard</w:t>
      </w:r>
      <w:proofErr w:type="spellEnd"/>
    </w:p>
    <w:p w14:paraId="6A7A5A37" w14:textId="0D1500B6" w:rsidR="00F85C45" w:rsidRPr="00A063B5" w:rsidRDefault="00C60E3E" w:rsidP="00A063B5">
      <w:pPr>
        <w:ind w:firstLineChars="100" w:firstLine="240"/>
        <w:rPr>
          <w:rFonts w:ascii="宋体" w:eastAsia="宋体" w:hAnsi="宋体" w:cs="宋体"/>
        </w:rPr>
      </w:pPr>
      <w:r w:rsidRPr="00C60E3E">
        <w:rPr>
          <w:rFonts w:ascii="宋体" w:eastAsia="宋体" w:hAnsi="宋体" w:cs="宋体"/>
        </w:rPr>
        <w:t>When the program is finished and Magic Block and Motor Driver Board are connected correctly, we can transmit the program to the brain of Motor Driver Board. The specific steps are as follows:</w:t>
      </w:r>
    </w:p>
    <w:p w14:paraId="2862986D" w14:textId="1D0E149D" w:rsidR="00F85C45" w:rsidRPr="00A063B5" w:rsidRDefault="00520856" w:rsidP="00F85C45">
      <w:pPr>
        <w:pStyle w:val="af6"/>
        <w:numPr>
          <w:ilvl w:val="0"/>
          <w:numId w:val="35"/>
        </w:numPr>
        <w:ind w:firstLineChars="0"/>
        <w:rPr>
          <w:rFonts w:ascii="宋体" w:eastAsia="宋体" w:hAnsi="宋体" w:cs="宋体"/>
          <w:kern w:val="0"/>
          <w:sz w:val="24"/>
        </w:rPr>
      </w:pPr>
      <w:r w:rsidRPr="00520856">
        <w:rPr>
          <w:rFonts w:ascii="宋体" w:eastAsia="宋体" w:hAnsi="宋体" w:cs="宋体"/>
          <w:kern w:val="0"/>
          <w:sz w:val="24"/>
        </w:rPr>
        <w:t>Select the type of control board for program transmission, select "Arduino Uno" as shown in Figure 2-13, and select "Edit Arduino Mode" as shown in Figure 2-15.</w:t>
      </w:r>
    </w:p>
    <w:p w14:paraId="42091BB2" w14:textId="41EB248E" w:rsidR="00F85C45" w:rsidRDefault="00DE13EC" w:rsidP="001302DA">
      <w:pPr>
        <w:rPr>
          <w:rFonts w:eastAsiaTheme="minorEastAsia"/>
          <w:color w:val="000000" w:themeColor="text1"/>
          <w:szCs w:val="21"/>
        </w:rPr>
      </w:pPr>
      <w:r>
        <w:rPr>
          <w:noProof/>
        </w:rPr>
        <w:drawing>
          <wp:inline distT="0" distB="0" distL="0" distR="0" wp14:anchorId="6B96D6FC" wp14:editId="3E9FDAE9">
            <wp:extent cx="3174700" cy="2736545"/>
            <wp:effectExtent l="0" t="0" r="6985" b="698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185888" cy="2746189"/>
                    </a:xfrm>
                    <a:prstGeom prst="rect">
                      <a:avLst/>
                    </a:prstGeom>
                  </pic:spPr>
                </pic:pic>
              </a:graphicData>
            </a:graphic>
          </wp:inline>
        </w:drawing>
      </w:r>
      <w:r w:rsidR="001302DA">
        <w:rPr>
          <w:noProof/>
        </w:rPr>
        <w:t xml:space="preserve"> </w:t>
      </w:r>
      <w:r w:rsidR="00B43D84">
        <w:rPr>
          <w:noProof/>
        </w:rPr>
        <w:drawing>
          <wp:inline distT="0" distB="0" distL="0" distR="0" wp14:anchorId="74E63280" wp14:editId="3696022E">
            <wp:extent cx="2922228" cy="272947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933963" cy="2740431"/>
                    </a:xfrm>
                    <a:prstGeom prst="rect">
                      <a:avLst/>
                    </a:prstGeom>
                  </pic:spPr>
                </pic:pic>
              </a:graphicData>
            </a:graphic>
          </wp:inline>
        </w:drawing>
      </w:r>
    </w:p>
    <w:p w14:paraId="7500C661" w14:textId="1CC3779A" w:rsidR="00F85C45" w:rsidRPr="00A063B5" w:rsidRDefault="00D4792E" w:rsidP="004337C4">
      <w:pPr>
        <w:ind w:firstLineChars="1150" w:firstLine="2760"/>
        <w:rPr>
          <w:rFonts w:ascii="宋体" w:eastAsia="宋体" w:hAnsi="宋体" w:cs="宋体"/>
        </w:rPr>
      </w:pPr>
      <w:r w:rsidRPr="007152F3">
        <w:rPr>
          <w:rFonts w:ascii="宋体" w:eastAsia="宋体" w:hAnsi="宋体" w:cs="宋体"/>
        </w:rPr>
        <w:t xml:space="preserve">Figure </w:t>
      </w:r>
      <w:r w:rsidR="00F85C45" w:rsidRPr="00A063B5">
        <w:rPr>
          <w:rFonts w:ascii="宋体" w:eastAsia="宋体" w:hAnsi="宋体" w:cs="宋体" w:hint="eastAsia"/>
        </w:rPr>
        <w:t>2</w:t>
      </w:r>
      <w:r w:rsidR="00F85C45" w:rsidRPr="00A063B5">
        <w:rPr>
          <w:rFonts w:ascii="宋体" w:eastAsia="宋体" w:hAnsi="宋体" w:cs="宋体"/>
        </w:rPr>
        <w:t>-13</w:t>
      </w:r>
      <w:r w:rsidR="004337C4" w:rsidRPr="00A063B5">
        <w:rPr>
          <w:rFonts w:ascii="宋体" w:eastAsia="宋体" w:hAnsi="宋体" w:cs="宋体"/>
        </w:rPr>
        <w:t xml:space="preserve">                              </w:t>
      </w:r>
      <w:r w:rsidRPr="007152F3">
        <w:rPr>
          <w:rFonts w:ascii="宋体" w:eastAsia="宋体" w:hAnsi="宋体" w:cs="宋体"/>
        </w:rPr>
        <w:t xml:space="preserve">Figure </w:t>
      </w:r>
      <w:r w:rsidR="004337C4" w:rsidRPr="00A063B5">
        <w:rPr>
          <w:rFonts w:ascii="宋体" w:eastAsia="宋体" w:hAnsi="宋体" w:cs="宋体" w:hint="eastAsia"/>
        </w:rPr>
        <w:t>2</w:t>
      </w:r>
      <w:r w:rsidR="004337C4" w:rsidRPr="00A063B5">
        <w:rPr>
          <w:rFonts w:ascii="宋体" w:eastAsia="宋体" w:hAnsi="宋体" w:cs="宋体"/>
        </w:rPr>
        <w:t>-14</w:t>
      </w:r>
    </w:p>
    <w:p w14:paraId="37019C43" w14:textId="29C077D0" w:rsidR="00F85C45" w:rsidRPr="00A063B5" w:rsidRDefault="009552E5" w:rsidP="004521F1">
      <w:pPr>
        <w:pStyle w:val="af6"/>
        <w:numPr>
          <w:ilvl w:val="0"/>
          <w:numId w:val="35"/>
        </w:numPr>
        <w:ind w:firstLineChars="0"/>
        <w:rPr>
          <w:rFonts w:ascii="宋体" w:eastAsia="宋体" w:hAnsi="宋体" w:cs="宋体"/>
          <w:kern w:val="0"/>
          <w:sz w:val="24"/>
        </w:rPr>
      </w:pPr>
      <w:r w:rsidRPr="009552E5">
        <w:rPr>
          <w:rFonts w:ascii="宋体" w:eastAsia="宋体" w:hAnsi="宋体" w:cs="宋体"/>
          <w:kern w:val="0"/>
          <w:sz w:val="24"/>
        </w:rPr>
        <w:t xml:space="preserve">Click the mouse on any building block in the script area. On the right side of the building block area, the corresponding building block code will appear. Click "Upload to </w:t>
      </w:r>
      <w:proofErr w:type="spellStart"/>
      <w:r w:rsidRPr="009552E5">
        <w:rPr>
          <w:rFonts w:ascii="宋体" w:eastAsia="宋体" w:hAnsi="宋体" w:cs="宋体"/>
          <w:kern w:val="0"/>
          <w:sz w:val="24"/>
        </w:rPr>
        <w:t>MotorDriverBoard</w:t>
      </w:r>
      <w:proofErr w:type="spellEnd"/>
      <w:r w:rsidRPr="009552E5">
        <w:rPr>
          <w:rFonts w:ascii="宋体" w:eastAsia="宋体" w:hAnsi="宋体" w:cs="宋体"/>
          <w:kern w:val="0"/>
          <w:sz w:val="24"/>
        </w:rPr>
        <w:t xml:space="preserve">", start to generate the off-line building block code and upload it to the </w:t>
      </w:r>
      <w:proofErr w:type="spellStart"/>
      <w:r w:rsidRPr="009552E5">
        <w:rPr>
          <w:rFonts w:ascii="宋体" w:eastAsia="宋体" w:hAnsi="宋体" w:cs="宋体"/>
          <w:kern w:val="0"/>
          <w:sz w:val="24"/>
        </w:rPr>
        <w:t>MotorDriverBoard</w:t>
      </w:r>
      <w:proofErr w:type="spellEnd"/>
      <w:r w:rsidRPr="009552E5">
        <w:rPr>
          <w:rFonts w:ascii="宋体" w:eastAsia="宋体" w:hAnsi="宋体" w:cs="宋体"/>
          <w:kern w:val="0"/>
          <w:sz w:val="24"/>
        </w:rPr>
        <w:t xml:space="preserve"> Robot. On the screen, the prompt window "Upload in", as shown in Figure 2-16, will appear after the upload is completed. "Upload completed", as shown in Figure 2-17;</w:t>
      </w:r>
    </w:p>
    <w:p w14:paraId="178EEE2E" w14:textId="0D08E208" w:rsidR="00F85C45" w:rsidRPr="00A063B5" w:rsidRDefault="001D56AC" w:rsidP="0097236F">
      <w:pPr>
        <w:pStyle w:val="af6"/>
        <w:ind w:left="360" w:firstLineChars="0" w:firstLine="0"/>
        <w:jc w:val="center"/>
        <w:rPr>
          <w:rFonts w:ascii="宋体" w:eastAsia="宋体" w:hAnsi="宋体" w:cs="宋体"/>
          <w:kern w:val="0"/>
          <w:sz w:val="24"/>
        </w:rPr>
      </w:pPr>
      <w:r>
        <w:rPr>
          <w:noProof/>
        </w:rPr>
        <w:drawing>
          <wp:inline distT="0" distB="0" distL="0" distR="0" wp14:anchorId="28D40D32" wp14:editId="6A9D0C3A">
            <wp:extent cx="6645910" cy="1384935"/>
            <wp:effectExtent l="0" t="0" r="2540" b="571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645910" cy="1384935"/>
                    </a:xfrm>
                    <a:prstGeom prst="rect">
                      <a:avLst/>
                    </a:prstGeom>
                  </pic:spPr>
                </pic:pic>
              </a:graphicData>
            </a:graphic>
          </wp:inline>
        </w:drawing>
      </w:r>
    </w:p>
    <w:p w14:paraId="23923724" w14:textId="745E5660" w:rsidR="00F85C45" w:rsidRPr="00F85C45" w:rsidRDefault="00D4792E" w:rsidP="00F85C45">
      <w:pPr>
        <w:pStyle w:val="af6"/>
        <w:ind w:left="360" w:firstLineChars="0" w:firstLine="0"/>
        <w:jc w:val="center"/>
        <w:rPr>
          <w:color w:val="000000" w:themeColor="text1"/>
          <w:szCs w:val="21"/>
        </w:rPr>
      </w:pPr>
      <w:r w:rsidRPr="007152F3">
        <w:rPr>
          <w:rFonts w:ascii="宋体" w:eastAsia="宋体" w:hAnsi="宋体" w:cs="宋体"/>
          <w:kern w:val="0"/>
          <w:sz w:val="24"/>
        </w:rPr>
        <w:t xml:space="preserve">Figure </w:t>
      </w:r>
      <w:r w:rsidR="00F85C45">
        <w:rPr>
          <w:rFonts w:hint="eastAsia"/>
          <w:color w:val="000000" w:themeColor="text1"/>
          <w:szCs w:val="21"/>
        </w:rPr>
        <w:t>2</w:t>
      </w:r>
      <w:r w:rsidR="00F85C45">
        <w:rPr>
          <w:color w:val="000000" w:themeColor="text1"/>
          <w:szCs w:val="21"/>
        </w:rPr>
        <w:t>-1</w:t>
      </w:r>
      <w:r w:rsidR="004337C4">
        <w:rPr>
          <w:color w:val="000000" w:themeColor="text1"/>
          <w:szCs w:val="21"/>
        </w:rPr>
        <w:t>5</w:t>
      </w:r>
    </w:p>
    <w:p w14:paraId="4BD4B158" w14:textId="77FC0C80" w:rsidR="004C0E79" w:rsidRDefault="004521F1" w:rsidP="004521F1">
      <w:pPr>
        <w:jc w:val="center"/>
        <w:rPr>
          <w:color w:val="000000" w:themeColor="text1"/>
          <w:sz w:val="18"/>
          <w:szCs w:val="18"/>
        </w:rPr>
      </w:pPr>
      <w:r>
        <w:rPr>
          <w:noProof/>
          <w:color w:val="000000" w:themeColor="text1"/>
          <w:sz w:val="18"/>
          <w:szCs w:val="18"/>
        </w:rPr>
        <w:t xml:space="preserve">  </w:t>
      </w:r>
      <w:r w:rsidRPr="004521F1">
        <w:rPr>
          <w:noProof/>
          <w:color w:val="000000" w:themeColor="text1"/>
          <w:sz w:val="18"/>
          <w:szCs w:val="18"/>
        </w:rPr>
        <w:drawing>
          <wp:inline distT="0" distB="0" distL="0" distR="0" wp14:anchorId="6A8F8542" wp14:editId="22129343">
            <wp:extent cx="866775" cy="1104900"/>
            <wp:effectExtent l="0" t="0" r="9525" b="0"/>
            <wp:docPr id="51" name="图片 51" descr="C:\Users\ADMINI~1\AppData\Local\Temp\WeChat Files\43fd3ab029344890a4f580cb3ad97b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1\AppData\Local\Temp\WeChat Files\43fd3ab029344890a4f580cb3ad97ba.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866775" cy="1104900"/>
                    </a:xfrm>
                    <a:prstGeom prst="rect">
                      <a:avLst/>
                    </a:prstGeom>
                    <a:noFill/>
                    <a:ln>
                      <a:noFill/>
                    </a:ln>
                  </pic:spPr>
                </pic:pic>
              </a:graphicData>
            </a:graphic>
          </wp:inline>
        </w:drawing>
      </w:r>
      <w:r>
        <w:rPr>
          <w:noProof/>
          <w:color w:val="000000" w:themeColor="text1"/>
          <w:sz w:val="18"/>
          <w:szCs w:val="18"/>
        </w:rPr>
        <w:t xml:space="preserve">     </w:t>
      </w:r>
      <w:r w:rsidR="00607CCB">
        <w:rPr>
          <w:noProof/>
          <w:color w:val="000000" w:themeColor="text1"/>
          <w:sz w:val="18"/>
          <w:szCs w:val="18"/>
        </w:rPr>
        <w:t xml:space="preserve">            </w:t>
      </w:r>
      <w:r>
        <w:rPr>
          <w:noProof/>
          <w:color w:val="000000" w:themeColor="text1"/>
          <w:sz w:val="18"/>
          <w:szCs w:val="18"/>
        </w:rPr>
        <w:t xml:space="preserve">      </w:t>
      </w:r>
      <w:r w:rsidRPr="004521F1">
        <w:rPr>
          <w:noProof/>
          <w:color w:val="000000" w:themeColor="text1"/>
          <w:sz w:val="18"/>
          <w:szCs w:val="18"/>
        </w:rPr>
        <w:drawing>
          <wp:inline distT="0" distB="0" distL="0" distR="0" wp14:anchorId="65485F7B" wp14:editId="7A0E04E1">
            <wp:extent cx="857250" cy="1133475"/>
            <wp:effectExtent l="0" t="0" r="0" b="9525"/>
            <wp:docPr id="52" name="图片 52" descr="C:\Users\ADMINI~1\AppData\Local\Temp\WeChat Files\ac26ad520724219ca5f00c42b07df5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I~1\AppData\Local\Temp\WeChat Files\ac26ad520724219ca5f00c42b07df5c.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857250" cy="1133475"/>
                    </a:xfrm>
                    <a:prstGeom prst="rect">
                      <a:avLst/>
                    </a:prstGeom>
                    <a:noFill/>
                    <a:ln>
                      <a:noFill/>
                    </a:ln>
                  </pic:spPr>
                </pic:pic>
              </a:graphicData>
            </a:graphic>
          </wp:inline>
        </w:drawing>
      </w:r>
    </w:p>
    <w:p w14:paraId="39A456BC" w14:textId="48A416AC" w:rsidR="004C0E79" w:rsidRDefault="00D4792E" w:rsidP="00607CCB">
      <w:pPr>
        <w:ind w:firstLineChars="1450" w:firstLine="3480"/>
        <w:rPr>
          <w:rFonts w:ascii="宋体" w:eastAsia="宋体" w:hAnsi="宋体" w:cs="宋体"/>
          <w:color w:val="000000" w:themeColor="text1"/>
          <w:sz w:val="21"/>
          <w:szCs w:val="21"/>
        </w:rPr>
      </w:pPr>
      <w:r w:rsidRPr="007152F3">
        <w:rPr>
          <w:rFonts w:ascii="宋体" w:eastAsia="宋体" w:hAnsi="宋体" w:cs="宋体"/>
        </w:rPr>
        <w:lastRenderedPageBreak/>
        <w:t xml:space="preserve">Figure </w:t>
      </w:r>
      <w:r w:rsidR="004521F1" w:rsidRPr="004521F1">
        <w:rPr>
          <w:rFonts w:ascii="宋体" w:eastAsia="宋体" w:hAnsi="宋体" w:cs="宋体" w:hint="eastAsia"/>
          <w:color w:val="000000" w:themeColor="text1"/>
          <w:sz w:val="21"/>
          <w:szCs w:val="21"/>
        </w:rPr>
        <w:t>2</w:t>
      </w:r>
      <w:r w:rsidR="004521F1" w:rsidRPr="004521F1">
        <w:rPr>
          <w:rFonts w:ascii="宋体" w:eastAsia="宋体" w:hAnsi="宋体" w:cs="宋体"/>
          <w:color w:val="000000" w:themeColor="text1"/>
          <w:sz w:val="21"/>
          <w:szCs w:val="21"/>
        </w:rPr>
        <w:t>-1</w:t>
      </w:r>
      <w:r w:rsidR="004337C4">
        <w:rPr>
          <w:rFonts w:ascii="宋体" w:eastAsia="宋体" w:hAnsi="宋体" w:cs="宋体"/>
          <w:color w:val="000000" w:themeColor="text1"/>
          <w:sz w:val="21"/>
          <w:szCs w:val="21"/>
        </w:rPr>
        <w:t>6</w:t>
      </w:r>
      <w:r w:rsidR="004521F1">
        <w:rPr>
          <w:rFonts w:ascii="宋体" w:eastAsia="宋体" w:hAnsi="宋体" w:cs="宋体"/>
          <w:color w:val="000000" w:themeColor="text1"/>
          <w:sz w:val="21"/>
          <w:szCs w:val="21"/>
        </w:rPr>
        <w:t xml:space="preserve">  </w:t>
      </w:r>
      <w:r w:rsidR="00607CCB">
        <w:rPr>
          <w:rFonts w:ascii="宋体" w:eastAsia="宋体" w:hAnsi="宋体" w:cs="宋体"/>
          <w:color w:val="000000" w:themeColor="text1"/>
          <w:sz w:val="21"/>
          <w:szCs w:val="21"/>
        </w:rPr>
        <w:t xml:space="preserve">   </w:t>
      </w:r>
      <w:r w:rsidR="004521F1">
        <w:rPr>
          <w:rFonts w:ascii="宋体" w:eastAsia="宋体" w:hAnsi="宋体" w:cs="宋体"/>
          <w:color w:val="000000" w:themeColor="text1"/>
          <w:sz w:val="21"/>
          <w:szCs w:val="21"/>
        </w:rPr>
        <w:t xml:space="preserve"> </w:t>
      </w:r>
      <w:r w:rsidR="00607CCB">
        <w:rPr>
          <w:rFonts w:ascii="宋体" w:eastAsia="宋体" w:hAnsi="宋体" w:cs="宋体"/>
          <w:color w:val="000000" w:themeColor="text1"/>
          <w:sz w:val="21"/>
          <w:szCs w:val="21"/>
        </w:rPr>
        <w:t xml:space="preserve">    </w:t>
      </w:r>
      <w:r w:rsidR="004521F1">
        <w:rPr>
          <w:rFonts w:ascii="宋体" w:eastAsia="宋体" w:hAnsi="宋体" w:cs="宋体"/>
          <w:color w:val="000000" w:themeColor="text1"/>
          <w:sz w:val="21"/>
          <w:szCs w:val="21"/>
        </w:rPr>
        <w:t xml:space="preserve">   </w:t>
      </w:r>
      <w:r w:rsidRPr="007152F3">
        <w:rPr>
          <w:rFonts w:ascii="宋体" w:eastAsia="宋体" w:hAnsi="宋体" w:cs="宋体"/>
        </w:rPr>
        <w:t xml:space="preserve">Figure </w:t>
      </w:r>
      <w:r w:rsidR="004521F1">
        <w:rPr>
          <w:rFonts w:ascii="宋体" w:eastAsia="宋体" w:hAnsi="宋体" w:cs="宋体" w:hint="eastAsia"/>
          <w:color w:val="000000" w:themeColor="text1"/>
          <w:sz w:val="21"/>
          <w:szCs w:val="21"/>
        </w:rPr>
        <w:t>2</w:t>
      </w:r>
      <w:r w:rsidR="004521F1">
        <w:rPr>
          <w:rFonts w:ascii="宋体" w:eastAsia="宋体" w:hAnsi="宋体" w:cs="宋体"/>
          <w:color w:val="000000" w:themeColor="text1"/>
          <w:sz w:val="21"/>
          <w:szCs w:val="21"/>
        </w:rPr>
        <w:t>-1</w:t>
      </w:r>
      <w:r w:rsidR="004337C4">
        <w:rPr>
          <w:rFonts w:ascii="宋体" w:eastAsia="宋体" w:hAnsi="宋体" w:cs="宋体"/>
          <w:color w:val="000000" w:themeColor="text1"/>
          <w:sz w:val="21"/>
          <w:szCs w:val="21"/>
        </w:rPr>
        <w:t>7</w:t>
      </w:r>
    </w:p>
    <w:p w14:paraId="0652F46E" w14:textId="4200128A" w:rsidR="004521F1" w:rsidRDefault="004521F1" w:rsidP="004521F1">
      <w:pPr>
        <w:rPr>
          <w:rFonts w:eastAsiaTheme="minorEastAsia"/>
          <w:color w:val="000000" w:themeColor="text1"/>
          <w:sz w:val="21"/>
          <w:szCs w:val="21"/>
        </w:rPr>
      </w:pPr>
      <w:r>
        <w:rPr>
          <w:rFonts w:ascii="宋体" w:eastAsia="宋体" w:hAnsi="宋体" w:cs="宋体" w:hint="eastAsia"/>
          <w:color w:val="000000" w:themeColor="text1"/>
          <w:sz w:val="21"/>
          <w:szCs w:val="21"/>
        </w:rPr>
        <w:t xml:space="preserve"> </w:t>
      </w:r>
      <w:r w:rsidRPr="00A063B5">
        <w:rPr>
          <w:rFonts w:ascii="宋体" w:eastAsia="宋体" w:hAnsi="宋体" w:cs="宋体"/>
        </w:rPr>
        <w:t xml:space="preserve"> </w:t>
      </w:r>
      <w:r w:rsidR="00863A51" w:rsidRPr="00863A51">
        <w:rPr>
          <w:rFonts w:ascii="宋体" w:eastAsia="宋体" w:hAnsi="宋体" w:cs="宋体"/>
        </w:rPr>
        <w:t xml:space="preserve">After completing the above steps, the Motor Driver Board robot's brain (master board) already has the program we wrote, so how can we see the Hello Word printed by Motor Driver Board? At this point, we will use a serial monitor to see, click the "Edit with </w:t>
      </w:r>
      <w:proofErr w:type="spellStart"/>
      <w:r w:rsidR="00863A51" w:rsidRPr="00863A51">
        <w:rPr>
          <w:rFonts w:ascii="宋体" w:eastAsia="宋体" w:hAnsi="宋体" w:cs="宋体"/>
        </w:rPr>
        <w:t>MotorDriver</w:t>
      </w:r>
      <w:proofErr w:type="spellEnd"/>
      <w:r w:rsidR="00863A51" w:rsidRPr="00863A51">
        <w:rPr>
          <w:rFonts w:ascii="宋体" w:eastAsia="宋体" w:hAnsi="宋体" w:cs="宋体"/>
        </w:rPr>
        <w:t xml:space="preserve"> Board IDE" in the upper right corner, as shown in Figure 2-18.</w:t>
      </w:r>
    </w:p>
    <w:p w14:paraId="7D0A4847" w14:textId="77777777" w:rsidR="007C43BB" w:rsidRPr="007C43BB" w:rsidRDefault="007C43BB" w:rsidP="004521F1">
      <w:pPr>
        <w:rPr>
          <w:rFonts w:eastAsiaTheme="minorEastAsia"/>
          <w:color w:val="000000" w:themeColor="text1"/>
          <w:sz w:val="21"/>
          <w:szCs w:val="21"/>
        </w:rPr>
      </w:pPr>
    </w:p>
    <w:p w14:paraId="7C9692A6" w14:textId="55D7354E" w:rsidR="007C43BB" w:rsidRDefault="00B6555D" w:rsidP="007C43BB">
      <w:pPr>
        <w:jc w:val="center"/>
        <w:rPr>
          <w:rFonts w:eastAsiaTheme="minorEastAsia"/>
          <w:color w:val="000000" w:themeColor="text1"/>
          <w:sz w:val="21"/>
          <w:szCs w:val="21"/>
        </w:rPr>
      </w:pPr>
      <w:r>
        <w:rPr>
          <w:noProof/>
        </w:rPr>
        <w:drawing>
          <wp:inline distT="0" distB="0" distL="0" distR="0" wp14:anchorId="3C24DF08" wp14:editId="49F3F8FA">
            <wp:extent cx="6645910" cy="3029585"/>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645910" cy="3029585"/>
                    </a:xfrm>
                    <a:prstGeom prst="rect">
                      <a:avLst/>
                    </a:prstGeom>
                  </pic:spPr>
                </pic:pic>
              </a:graphicData>
            </a:graphic>
          </wp:inline>
        </w:drawing>
      </w:r>
    </w:p>
    <w:p w14:paraId="2C434387" w14:textId="4FCE81CF" w:rsidR="007C43BB" w:rsidRDefault="002242F5" w:rsidP="007C43BB">
      <w:pPr>
        <w:jc w:val="center"/>
        <w:rPr>
          <w:rFonts w:eastAsiaTheme="minorEastAsia"/>
          <w:color w:val="000000" w:themeColor="text1"/>
          <w:sz w:val="21"/>
          <w:szCs w:val="21"/>
        </w:rPr>
      </w:pPr>
      <w:r w:rsidRPr="007152F3">
        <w:rPr>
          <w:rFonts w:ascii="宋体" w:eastAsia="宋体" w:hAnsi="宋体" w:cs="宋体"/>
        </w:rPr>
        <w:t xml:space="preserve">Figure </w:t>
      </w:r>
      <w:r w:rsidR="007C43BB">
        <w:rPr>
          <w:rFonts w:eastAsiaTheme="minorEastAsia" w:hint="eastAsia"/>
          <w:color w:val="000000" w:themeColor="text1"/>
          <w:sz w:val="21"/>
          <w:szCs w:val="21"/>
        </w:rPr>
        <w:t>2-18</w:t>
      </w:r>
    </w:p>
    <w:p w14:paraId="2ED88E69" w14:textId="0323C113" w:rsidR="00301E0E" w:rsidRPr="00A063B5" w:rsidRDefault="00473A5F" w:rsidP="00A063B5">
      <w:pPr>
        <w:ind w:firstLineChars="100" w:firstLine="240"/>
        <w:rPr>
          <w:rFonts w:ascii="宋体" w:eastAsia="宋体" w:hAnsi="宋体" w:cs="宋体"/>
        </w:rPr>
      </w:pPr>
      <w:r w:rsidRPr="00473A5F">
        <w:rPr>
          <w:rFonts w:ascii="宋体" w:eastAsia="宋体" w:hAnsi="宋体" w:cs="宋体"/>
        </w:rPr>
        <w:t xml:space="preserve">After opening the </w:t>
      </w:r>
      <w:proofErr w:type="spellStart"/>
      <w:r w:rsidRPr="00473A5F">
        <w:rPr>
          <w:rFonts w:ascii="宋体" w:eastAsia="宋体" w:hAnsi="宋体" w:cs="宋体"/>
        </w:rPr>
        <w:t>Auduino</w:t>
      </w:r>
      <w:proofErr w:type="spellEnd"/>
      <w:r w:rsidRPr="00473A5F">
        <w:rPr>
          <w:rFonts w:ascii="宋体" w:eastAsia="宋体" w:hAnsi="宋体" w:cs="宋体"/>
        </w:rPr>
        <w:t xml:space="preserve"> software, click on the serial monitor in the upper right corner, as shown in Figure 2-19.</w:t>
      </w:r>
    </w:p>
    <w:p w14:paraId="0A387BD2" w14:textId="1615FB9E" w:rsidR="00301E0E" w:rsidRDefault="0089463B" w:rsidP="00301E0E">
      <w:pPr>
        <w:jc w:val="center"/>
        <w:rPr>
          <w:rFonts w:eastAsiaTheme="minorEastAsia"/>
          <w:color w:val="000000" w:themeColor="text1"/>
          <w:sz w:val="21"/>
          <w:szCs w:val="21"/>
        </w:rPr>
      </w:pPr>
      <w:r>
        <w:rPr>
          <w:noProof/>
        </w:rPr>
        <w:drawing>
          <wp:inline distT="0" distB="0" distL="0" distR="0" wp14:anchorId="646286CE" wp14:editId="32DA85B2">
            <wp:extent cx="4714875" cy="1762125"/>
            <wp:effectExtent l="0" t="0" r="9525" b="952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714875" cy="1762125"/>
                    </a:xfrm>
                    <a:prstGeom prst="rect">
                      <a:avLst/>
                    </a:prstGeom>
                  </pic:spPr>
                </pic:pic>
              </a:graphicData>
            </a:graphic>
          </wp:inline>
        </w:drawing>
      </w:r>
    </w:p>
    <w:p w14:paraId="4960B42F" w14:textId="5DE835BB" w:rsidR="007C43BB" w:rsidRDefault="002242F5" w:rsidP="007C43BB">
      <w:pPr>
        <w:jc w:val="center"/>
        <w:rPr>
          <w:rFonts w:eastAsiaTheme="minorEastAsia"/>
          <w:color w:val="000000" w:themeColor="text1"/>
          <w:sz w:val="21"/>
          <w:szCs w:val="21"/>
        </w:rPr>
      </w:pPr>
      <w:r w:rsidRPr="007152F3">
        <w:rPr>
          <w:rFonts w:ascii="宋体" w:eastAsia="宋体" w:hAnsi="宋体" w:cs="宋体"/>
        </w:rPr>
        <w:t xml:space="preserve">Figure </w:t>
      </w:r>
      <w:r w:rsidR="007C43BB">
        <w:rPr>
          <w:rFonts w:eastAsiaTheme="minorEastAsia" w:hint="eastAsia"/>
          <w:color w:val="000000" w:themeColor="text1"/>
          <w:sz w:val="21"/>
          <w:szCs w:val="21"/>
        </w:rPr>
        <w:t>2-19</w:t>
      </w:r>
    </w:p>
    <w:p w14:paraId="05411414" w14:textId="17402990" w:rsidR="00301E0E" w:rsidRPr="00A063B5" w:rsidRDefault="00036D74" w:rsidP="00301E0E">
      <w:pPr>
        <w:rPr>
          <w:rFonts w:ascii="宋体" w:eastAsia="宋体" w:hAnsi="宋体" w:cs="宋体"/>
        </w:rPr>
      </w:pPr>
      <w:r w:rsidRPr="00036D74">
        <w:rPr>
          <w:rFonts w:ascii="宋体" w:eastAsia="宋体" w:hAnsi="宋体" w:cs="宋体"/>
        </w:rPr>
        <w:t>Turn on the serial monitor and we will see Hello Word printing continuously on the serial monitor, as shown in Figure 2-10.</w:t>
      </w:r>
    </w:p>
    <w:p w14:paraId="59109DEE" w14:textId="16369A48" w:rsidR="007C43BB" w:rsidRDefault="00733E57" w:rsidP="007C43BB">
      <w:pPr>
        <w:jc w:val="center"/>
        <w:rPr>
          <w:rFonts w:eastAsiaTheme="minorEastAsia"/>
          <w:color w:val="000000" w:themeColor="text1"/>
          <w:sz w:val="21"/>
          <w:szCs w:val="21"/>
        </w:rPr>
      </w:pPr>
      <w:r>
        <w:rPr>
          <w:noProof/>
        </w:rPr>
        <w:lastRenderedPageBreak/>
        <w:drawing>
          <wp:inline distT="0" distB="0" distL="0" distR="0" wp14:anchorId="47C98570" wp14:editId="58F8BBC1">
            <wp:extent cx="6645910" cy="4875530"/>
            <wp:effectExtent l="0" t="0" r="2540" b="127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645910" cy="4875530"/>
                    </a:xfrm>
                    <a:prstGeom prst="rect">
                      <a:avLst/>
                    </a:prstGeom>
                  </pic:spPr>
                </pic:pic>
              </a:graphicData>
            </a:graphic>
          </wp:inline>
        </w:drawing>
      </w:r>
    </w:p>
    <w:p w14:paraId="026DF67A" w14:textId="403C95D8" w:rsidR="007C43BB" w:rsidRDefault="002242F5" w:rsidP="007C43BB">
      <w:pPr>
        <w:jc w:val="center"/>
        <w:rPr>
          <w:rFonts w:eastAsiaTheme="minorEastAsia"/>
          <w:color w:val="000000" w:themeColor="text1"/>
          <w:sz w:val="21"/>
          <w:szCs w:val="21"/>
        </w:rPr>
      </w:pPr>
      <w:r w:rsidRPr="007152F3">
        <w:rPr>
          <w:rFonts w:ascii="宋体" w:eastAsia="宋体" w:hAnsi="宋体" w:cs="宋体"/>
        </w:rPr>
        <w:t xml:space="preserve">Figure </w:t>
      </w:r>
      <w:r w:rsidR="007C43BB">
        <w:rPr>
          <w:rFonts w:eastAsiaTheme="minorEastAsia" w:hint="eastAsia"/>
          <w:color w:val="000000" w:themeColor="text1"/>
          <w:sz w:val="21"/>
          <w:szCs w:val="21"/>
        </w:rPr>
        <w:t>2-20</w:t>
      </w:r>
    </w:p>
    <w:p w14:paraId="4418C46D" w14:textId="2EF5FDA7" w:rsidR="00EA5E95" w:rsidRDefault="00E368F1" w:rsidP="00EA5E95">
      <w:pPr>
        <w:pStyle w:val="10"/>
      </w:pPr>
      <w:r w:rsidRPr="00E368F1">
        <w:t>Chapter Three Robots Move</w:t>
      </w:r>
    </w:p>
    <w:p w14:paraId="41AC95C2" w14:textId="14AFDF21" w:rsidR="00407A40" w:rsidRDefault="00407A40" w:rsidP="00EE6903">
      <w:pPr>
        <w:pStyle w:val="2"/>
      </w:pPr>
      <w:bookmarkStart w:id="24" w:name="_Toc531860486"/>
      <w:r>
        <w:rPr>
          <w:rFonts w:hint="eastAsia"/>
        </w:rPr>
        <w:t>3.1</w:t>
      </w:r>
      <w:bookmarkEnd w:id="24"/>
      <w:r w:rsidR="00DC6D69" w:rsidRPr="00DC6D69">
        <w:t xml:space="preserve"> DC motor</w:t>
      </w:r>
    </w:p>
    <w:p w14:paraId="4B24101D" w14:textId="134B2769" w:rsidR="00304883" w:rsidRDefault="008305BD" w:rsidP="00407A40">
      <w:pPr>
        <w:pStyle w:val="3"/>
      </w:pPr>
      <w:bookmarkStart w:id="25" w:name="_Toc531860487"/>
      <w:r>
        <w:rPr>
          <w:rFonts w:hint="eastAsia"/>
        </w:rPr>
        <w:t>3</w:t>
      </w:r>
      <w:r w:rsidR="00407A40">
        <w:t>.</w:t>
      </w:r>
      <w:r w:rsidR="00407A40">
        <w:rPr>
          <w:rFonts w:hint="eastAsia"/>
        </w:rPr>
        <w:t>1.1</w:t>
      </w:r>
      <w:bookmarkEnd w:id="25"/>
      <w:r w:rsidR="008F74B1" w:rsidRPr="008F74B1">
        <w:t xml:space="preserve"> Principle of DC Motor</w:t>
      </w:r>
    </w:p>
    <w:p w14:paraId="6C8E14C5" w14:textId="62F79022" w:rsidR="003D308E" w:rsidRPr="003D308E" w:rsidRDefault="003D308E" w:rsidP="003D308E">
      <w:pPr>
        <w:ind w:firstLineChars="200" w:firstLine="480"/>
        <w:rPr>
          <w:rFonts w:eastAsiaTheme="minorEastAsia"/>
        </w:rPr>
      </w:pPr>
      <w:r w:rsidRPr="003D308E">
        <w:rPr>
          <w:rFonts w:eastAsiaTheme="minorEastAsia"/>
        </w:rPr>
        <w:t>The reason why cars are active is that they have engines to power them. Robots also have DC motor modules that allow them to move, so what is a motor? In our science textbook, there is an introduction of electromagnetic induction. The motor is rotated by electromagnetic induction. It has an iron core winding copper wire inside and a rotor outside. When the iron core is electrified, there is electromagnetic induction to make the rotor move. This is the motor.</w:t>
      </w:r>
    </w:p>
    <w:p w14:paraId="21BFB4A4" w14:textId="77777777" w:rsidR="003D308E" w:rsidRPr="003D308E" w:rsidRDefault="003D308E" w:rsidP="003D308E">
      <w:pPr>
        <w:ind w:firstLineChars="200" w:firstLine="480"/>
        <w:rPr>
          <w:rFonts w:eastAsiaTheme="minorEastAsia"/>
        </w:rPr>
      </w:pPr>
    </w:p>
    <w:p w14:paraId="401AD693" w14:textId="5281C0C8" w:rsidR="000A30A2" w:rsidRPr="003C7D63" w:rsidRDefault="003D308E" w:rsidP="003D308E">
      <w:pPr>
        <w:ind w:firstLineChars="200" w:firstLine="480"/>
      </w:pPr>
      <w:r w:rsidRPr="003D308E">
        <w:rPr>
          <w:rFonts w:eastAsiaTheme="minorEastAsia"/>
        </w:rPr>
        <w:t>Motor Driver Board has two DC motor interfaces. We can use DC motor to control the building blocks to make the DC motor rotate, thus driving the Motor Driver Board robot to move.</w:t>
      </w:r>
    </w:p>
    <w:p w14:paraId="3BF443C9" w14:textId="0DF468A8" w:rsidR="000A30A2" w:rsidRDefault="00E6197E" w:rsidP="00E6197E">
      <w:pPr>
        <w:pStyle w:val="3"/>
      </w:pPr>
      <w:bookmarkStart w:id="26" w:name="_Toc531860488"/>
      <w:r>
        <w:rPr>
          <w:rFonts w:hint="eastAsia"/>
        </w:rPr>
        <w:lastRenderedPageBreak/>
        <w:t>3</w:t>
      </w:r>
      <w:r>
        <w:t>.1.</w:t>
      </w:r>
      <w:r w:rsidR="00407A40">
        <w:rPr>
          <w:rFonts w:hint="eastAsia"/>
        </w:rPr>
        <w:t>2</w:t>
      </w:r>
      <w:r w:rsidR="00294E49">
        <w:rPr>
          <w:rFonts w:hint="eastAsia"/>
        </w:rPr>
        <w:t xml:space="preserve"> </w:t>
      </w:r>
      <w:bookmarkEnd w:id="26"/>
      <w:r w:rsidR="00E77566" w:rsidRPr="00E77566">
        <w:t>DC motor test</w:t>
      </w:r>
    </w:p>
    <w:p w14:paraId="7C356FA9" w14:textId="0FA3198A" w:rsidR="00294E49" w:rsidRDefault="00125AD2" w:rsidP="00294E49">
      <w:pPr>
        <w:ind w:firstLineChars="200" w:firstLine="480"/>
        <w:rPr>
          <w:rFonts w:eastAsiaTheme="minorEastAsia"/>
        </w:rPr>
      </w:pPr>
      <w:r w:rsidRPr="00125AD2">
        <w:rPr>
          <w:rFonts w:eastAsiaTheme="minorEastAsia"/>
        </w:rPr>
        <w:t>In the robot module, we can find two control blocks of the DC motor module, one is to set the motor pin blocks, as shown in Figure 3-1.</w:t>
      </w:r>
    </w:p>
    <w:p w14:paraId="2909ABC5" w14:textId="09336AAD" w:rsidR="00294E49" w:rsidRPr="00294E49" w:rsidRDefault="003E6726" w:rsidP="00294E49">
      <w:pPr>
        <w:jc w:val="center"/>
        <w:rPr>
          <w:rFonts w:eastAsiaTheme="minorEastAsia"/>
          <w:b/>
        </w:rPr>
      </w:pPr>
      <w:r>
        <w:rPr>
          <w:noProof/>
        </w:rPr>
        <w:drawing>
          <wp:inline distT="0" distB="0" distL="0" distR="0" wp14:anchorId="1490142A" wp14:editId="76625444">
            <wp:extent cx="4133850" cy="1857375"/>
            <wp:effectExtent l="0" t="0" r="0" b="952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133850" cy="1857375"/>
                    </a:xfrm>
                    <a:prstGeom prst="rect">
                      <a:avLst/>
                    </a:prstGeom>
                  </pic:spPr>
                </pic:pic>
              </a:graphicData>
            </a:graphic>
          </wp:inline>
        </w:drawing>
      </w:r>
    </w:p>
    <w:p w14:paraId="395B8C6D" w14:textId="02C75BA3" w:rsidR="00E6197E" w:rsidRDefault="002242F5" w:rsidP="0019149D">
      <w:pPr>
        <w:jc w:val="center"/>
        <w:rPr>
          <w:rFonts w:eastAsiaTheme="minorEastAsia"/>
        </w:rPr>
      </w:pPr>
      <w:r w:rsidRPr="007152F3">
        <w:rPr>
          <w:rFonts w:ascii="宋体" w:eastAsia="宋体" w:hAnsi="宋体" w:cs="宋体"/>
        </w:rPr>
        <w:t xml:space="preserve">Figure </w:t>
      </w:r>
      <w:r w:rsidR="00294E49">
        <w:rPr>
          <w:rFonts w:eastAsiaTheme="minorEastAsia" w:hint="eastAsia"/>
        </w:rPr>
        <w:t>3</w:t>
      </w:r>
      <w:r w:rsidR="00294E49">
        <w:rPr>
          <w:rFonts w:eastAsiaTheme="minorEastAsia"/>
        </w:rPr>
        <w:t>-</w:t>
      </w:r>
      <w:r w:rsidR="0019149D">
        <w:rPr>
          <w:rFonts w:eastAsiaTheme="minorEastAsia"/>
        </w:rPr>
        <w:t>1</w:t>
      </w:r>
    </w:p>
    <w:p w14:paraId="783A171B" w14:textId="428F98EE" w:rsidR="00824979" w:rsidRDefault="00824979" w:rsidP="009466BD">
      <w:pPr>
        <w:ind w:firstLineChars="100" w:firstLine="240"/>
        <w:jc w:val="center"/>
        <w:rPr>
          <w:rFonts w:eastAsiaTheme="minorEastAsia"/>
        </w:rPr>
      </w:pPr>
    </w:p>
    <w:p w14:paraId="2E599D88" w14:textId="240EAF1F" w:rsidR="00123084" w:rsidRDefault="00123084" w:rsidP="00123084">
      <w:pPr>
        <w:pStyle w:val="2"/>
      </w:pPr>
      <w:bookmarkStart w:id="27" w:name="_Toc531860491"/>
      <w:r>
        <w:rPr>
          <w:rFonts w:hint="eastAsia"/>
        </w:rPr>
        <w:t>3.</w:t>
      </w:r>
      <w:r w:rsidR="00526AF8">
        <w:t>2</w:t>
      </w:r>
      <w:r w:rsidR="0019149D" w:rsidRPr="0019149D">
        <w:t xml:space="preserve"> Coding motor</w:t>
      </w:r>
    </w:p>
    <w:p w14:paraId="4508D6A1" w14:textId="191DB104" w:rsidR="00A40AD2" w:rsidRPr="00A40AD2" w:rsidRDefault="00076A3B" w:rsidP="00A40AD2">
      <w:pPr>
        <w:rPr>
          <w:rFonts w:eastAsiaTheme="minorEastAsia"/>
        </w:rPr>
      </w:pPr>
      <w:r w:rsidRPr="00076A3B">
        <w:rPr>
          <w:rFonts w:eastAsiaTheme="minorEastAsia"/>
        </w:rPr>
        <w:t>Encoder is a rotating sensor that converts angular displacement or angular velocity into a series of electrical digital pulses. We can measure the final displacement or velocity information through the encoder. Write the following program to test whether the forward and reverse rotation of the encoded motor is normal.</w:t>
      </w:r>
    </w:p>
    <w:p w14:paraId="0B5A9D85" w14:textId="337C92A4" w:rsidR="00123084" w:rsidRDefault="006622D1" w:rsidP="006622D1">
      <w:pPr>
        <w:jc w:val="center"/>
        <w:rPr>
          <w:rFonts w:eastAsiaTheme="minorEastAsia"/>
        </w:rPr>
      </w:pPr>
      <w:r>
        <w:rPr>
          <w:noProof/>
        </w:rPr>
        <w:drawing>
          <wp:inline distT="0" distB="0" distL="0" distR="0" wp14:anchorId="55A645BE" wp14:editId="66CE8079">
            <wp:extent cx="4448175" cy="1857375"/>
            <wp:effectExtent l="0" t="0" r="9525" b="952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448175" cy="1857375"/>
                    </a:xfrm>
                    <a:prstGeom prst="rect">
                      <a:avLst/>
                    </a:prstGeom>
                  </pic:spPr>
                </pic:pic>
              </a:graphicData>
            </a:graphic>
          </wp:inline>
        </w:drawing>
      </w:r>
    </w:p>
    <w:p w14:paraId="6461DE9B" w14:textId="19A5C697" w:rsidR="008F4E92" w:rsidRDefault="008F4E92" w:rsidP="004F544C">
      <w:pPr>
        <w:rPr>
          <w:rFonts w:eastAsiaTheme="minorEastAsia"/>
        </w:rPr>
      </w:pPr>
    </w:p>
    <w:p w14:paraId="28A59001" w14:textId="77777777" w:rsidR="008F4E92" w:rsidRPr="008F4E92" w:rsidRDefault="008F4E92" w:rsidP="004F544C">
      <w:pPr>
        <w:rPr>
          <w:rFonts w:eastAsiaTheme="minorEastAsia"/>
        </w:rPr>
      </w:pPr>
    </w:p>
    <w:p w14:paraId="2FF7DC4F" w14:textId="37AC3DD5" w:rsidR="003846BB" w:rsidRDefault="003846BB" w:rsidP="003846BB">
      <w:pPr>
        <w:pStyle w:val="2"/>
      </w:pPr>
      <w:r>
        <w:rPr>
          <w:rFonts w:hint="eastAsia"/>
        </w:rPr>
        <w:t>3.</w:t>
      </w:r>
      <w:r w:rsidR="00ED32C0">
        <w:t>3</w:t>
      </w:r>
      <w:r w:rsidR="006622D1" w:rsidRPr="006622D1">
        <w:t xml:space="preserve"> Stepper motor</w:t>
      </w:r>
    </w:p>
    <w:p w14:paraId="0DEFBF31" w14:textId="514B4507" w:rsidR="00F27AAB" w:rsidRPr="00DD6977" w:rsidRDefault="00BD3FEF" w:rsidP="00F27AAB">
      <w:pPr>
        <w:ind w:firstLineChars="150" w:firstLine="360"/>
        <w:rPr>
          <w:rFonts w:asciiTheme="minorEastAsia" w:eastAsiaTheme="minorEastAsia" w:hAnsiTheme="minorEastAsia"/>
          <w:color w:val="444444"/>
          <w:sz w:val="21"/>
          <w:szCs w:val="21"/>
        </w:rPr>
      </w:pPr>
      <w:r w:rsidRPr="00BD3FEF">
        <w:rPr>
          <w:rFonts w:asciiTheme="minorEastAsia" w:eastAsiaTheme="minorEastAsia" w:hAnsiTheme="minorEastAsia"/>
        </w:rPr>
        <w:t>Stepping motor is an open-loop control motor that converts electric pulse signal into angular displacement or linear displacement. It is the main executive component in modern digital program control system and is widely used. In the case of non-overload, the speed and stop position of the motor only depend on the frequency and number of pulses of the pulse signal.</w:t>
      </w:r>
    </w:p>
    <w:p w14:paraId="507404FA" w14:textId="1DFED05E" w:rsidR="00F27AAB" w:rsidRDefault="00F27AAB" w:rsidP="00F27AAB">
      <w:pPr>
        <w:jc w:val="center"/>
        <w:rPr>
          <w:rFonts w:eastAsiaTheme="minorEastAsia"/>
        </w:rPr>
      </w:pPr>
      <w:r w:rsidRPr="008B77BA">
        <w:rPr>
          <w:rFonts w:eastAsia="微软雅黑" w:hint="eastAsia"/>
          <w:noProof/>
          <w:sz w:val="2"/>
          <w:szCs w:val="2"/>
        </w:rPr>
        <w:lastRenderedPageBreak/>
        <w:drawing>
          <wp:inline distT="0" distB="0" distL="0" distR="0" wp14:anchorId="7C5E4F58" wp14:editId="7845B6B4">
            <wp:extent cx="2098139" cy="1485895"/>
            <wp:effectExtent l="19050" t="19050" r="16510" b="19685"/>
            <wp:docPr id="59" name="图片 59" descr="http://upload-images.jianshu.io/upload_images/2160049-d9645d222e7da9de.png?imageMogr2/auto-orient/strip%7CimageView2/2/w/1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mg_g0UR5" descr="http://upload-images.jianshu.io/upload_images/2160049-d9645d222e7da9de.png?imageMogr2/auto-orient/strip%7CimageView2/2/w/124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102329" cy="1488862"/>
                    </a:xfrm>
                    <a:prstGeom prst="rect">
                      <a:avLst/>
                    </a:prstGeom>
                    <a:noFill/>
                    <a:ln w="19050">
                      <a:solidFill>
                        <a:schemeClr val="accent1"/>
                      </a:solidFill>
                    </a:ln>
                  </pic:spPr>
                </pic:pic>
              </a:graphicData>
            </a:graphic>
          </wp:inline>
        </w:drawing>
      </w:r>
    </w:p>
    <w:p w14:paraId="538C5B6C" w14:textId="56B2BD9D" w:rsidR="00F27AAB" w:rsidRDefault="006B5B02" w:rsidP="00F27AAB">
      <w:pPr>
        <w:ind w:firstLineChars="200" w:firstLine="480"/>
        <w:rPr>
          <w:rFonts w:asciiTheme="minorEastAsia" w:eastAsiaTheme="minorEastAsia" w:hAnsiTheme="minorEastAsia"/>
        </w:rPr>
      </w:pPr>
      <w:r w:rsidRPr="006B5B02">
        <w:rPr>
          <w:rFonts w:asciiTheme="minorEastAsia" w:eastAsiaTheme="minorEastAsia" w:hAnsiTheme="minorEastAsia"/>
        </w:rPr>
        <w:t xml:space="preserve">There are many pairs of magnetic poles in the stepper motor. If the electrified state remains unchanged, the stepper motor will remain in a fixed state. Only by constantly changing the electrified state of each pair of magnetic poles can the stepper motor rotate continuously. Therefore, stepper motors </w:t>
      </w:r>
      <w:proofErr w:type="spellStart"/>
      <w:r w:rsidRPr="006B5B02">
        <w:rPr>
          <w:rFonts w:asciiTheme="minorEastAsia" w:eastAsiaTheme="minorEastAsia" w:hAnsiTheme="minorEastAsia"/>
        </w:rPr>
        <w:t>can not</w:t>
      </w:r>
      <w:proofErr w:type="spellEnd"/>
      <w:r w:rsidRPr="006B5B02">
        <w:rPr>
          <w:rFonts w:asciiTheme="minorEastAsia" w:eastAsiaTheme="minorEastAsia" w:hAnsiTheme="minorEastAsia"/>
        </w:rPr>
        <w:t xml:space="preserve"> work directly on DC or AC power supply, so special driving power supply (stepper motor driver) must be used. The controller (pulse signal generator) can control the angular displacement by controlling the number of pulses, so as to achieve the purpose of accurate positioning. At the same time, the speed and acceleration of motor rotation can be controlled by controlling the pulse frequency, so as to achieve the purpose of speed regulation.</w:t>
      </w:r>
    </w:p>
    <w:p w14:paraId="788B2238" w14:textId="3CA69B0B" w:rsidR="00F27AAB" w:rsidRDefault="00324621" w:rsidP="00F27AAB">
      <w:pPr>
        <w:ind w:firstLineChars="200" w:firstLine="480"/>
        <w:jc w:val="center"/>
        <w:rPr>
          <w:rFonts w:eastAsiaTheme="minorEastAsia"/>
        </w:rPr>
      </w:pPr>
      <w:r>
        <w:rPr>
          <w:noProof/>
        </w:rPr>
        <w:drawing>
          <wp:inline distT="0" distB="0" distL="0" distR="0" wp14:anchorId="5E96C5EB" wp14:editId="704DE31A">
            <wp:extent cx="4063042" cy="2621606"/>
            <wp:effectExtent l="0" t="0" r="0" b="762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070045" cy="2626125"/>
                    </a:xfrm>
                    <a:prstGeom prst="rect">
                      <a:avLst/>
                    </a:prstGeom>
                  </pic:spPr>
                </pic:pic>
              </a:graphicData>
            </a:graphic>
          </wp:inline>
        </w:drawing>
      </w:r>
    </w:p>
    <w:p w14:paraId="6563E995" w14:textId="211696B5" w:rsidR="00666760" w:rsidRPr="00666760" w:rsidRDefault="00BC79D9" w:rsidP="00F27AAB">
      <w:pPr>
        <w:jc w:val="center"/>
        <w:rPr>
          <w:rFonts w:eastAsiaTheme="minorEastAsia"/>
        </w:rPr>
      </w:pPr>
      <w:r>
        <w:rPr>
          <w:noProof/>
        </w:rPr>
        <w:drawing>
          <wp:inline distT="0" distB="0" distL="0" distR="0" wp14:anchorId="7AA0726B" wp14:editId="78527CD0">
            <wp:extent cx="4914900" cy="203835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914900" cy="2038350"/>
                    </a:xfrm>
                    <a:prstGeom prst="rect">
                      <a:avLst/>
                    </a:prstGeom>
                  </pic:spPr>
                </pic:pic>
              </a:graphicData>
            </a:graphic>
          </wp:inline>
        </w:drawing>
      </w:r>
    </w:p>
    <w:p w14:paraId="26B60559" w14:textId="77777777" w:rsidR="003846BB" w:rsidRPr="004F544C" w:rsidRDefault="003846BB" w:rsidP="004F544C"/>
    <w:p w14:paraId="04C0FC2A" w14:textId="48F0319B" w:rsidR="00EA5E95" w:rsidRDefault="00EE6903" w:rsidP="00EE6903">
      <w:pPr>
        <w:pStyle w:val="2"/>
      </w:pPr>
      <w:r>
        <w:rPr>
          <w:rFonts w:hint="eastAsia"/>
        </w:rPr>
        <w:lastRenderedPageBreak/>
        <w:t>3</w:t>
      </w:r>
      <w:r>
        <w:t>.</w:t>
      </w:r>
      <w:r w:rsidR="00ED32C0">
        <w:t>4</w:t>
      </w:r>
      <w:r>
        <w:t xml:space="preserve"> </w:t>
      </w:r>
      <w:bookmarkEnd w:id="27"/>
      <w:r w:rsidR="00C853B9" w:rsidRPr="00C853B9">
        <w:t>Ultrasound module</w:t>
      </w:r>
    </w:p>
    <w:p w14:paraId="1A468066" w14:textId="228EAADA" w:rsidR="00EE6903" w:rsidRDefault="00355406" w:rsidP="00355406">
      <w:pPr>
        <w:pStyle w:val="3"/>
      </w:pPr>
      <w:bookmarkStart w:id="28" w:name="_Toc531860492"/>
      <w:r>
        <w:rPr>
          <w:rFonts w:hint="eastAsia"/>
        </w:rPr>
        <w:t>3</w:t>
      </w:r>
      <w:r>
        <w:t>.</w:t>
      </w:r>
      <w:r w:rsidR="00ED32C0">
        <w:t>4</w:t>
      </w:r>
      <w:r>
        <w:t xml:space="preserve">1 </w:t>
      </w:r>
      <w:bookmarkEnd w:id="28"/>
      <w:r w:rsidR="00AE3B0B" w:rsidRPr="00AE3B0B">
        <w:t>Principle of Ultrasound</w:t>
      </w:r>
    </w:p>
    <w:p w14:paraId="48B6A8C7" w14:textId="792E6277" w:rsidR="00EE6903" w:rsidRDefault="00F61F0F" w:rsidP="00B05FE4">
      <w:pPr>
        <w:ind w:firstLineChars="250" w:firstLine="600"/>
        <w:rPr>
          <w:rFonts w:eastAsia="宋体"/>
        </w:rPr>
      </w:pPr>
      <w:r w:rsidRPr="00F61F0F">
        <w:rPr>
          <w:rFonts w:eastAsia="宋体"/>
        </w:rPr>
        <w:t xml:space="preserve">Ultrasound sensor is a device that detects distance by transmitting ultrasound. Ultrasound is an inaudible sound wave, which has the characteristics of returning when it touches an object. Ultrasound sensors have two "eyes", one of which emits ultrasound, and the other "eyes" receive the ultrasound emitted from obstacles. When one eye emits ultrasound, it begins to time, and when the other eye receives the returned ultrasound, it stops the time. Mathematically, we have learned to go through the road. Range = speed * time, then the distance measured by ultrasound = the speed * of ultrasound (timing time 2); </w:t>
      </w:r>
      <w:proofErr w:type="gramStart"/>
      <w:r w:rsidRPr="00F61F0F">
        <w:rPr>
          <w:rFonts w:eastAsia="宋体"/>
        </w:rPr>
        <w:t>thus</w:t>
      </w:r>
      <w:proofErr w:type="gramEnd"/>
      <w:r w:rsidRPr="00F61F0F">
        <w:rPr>
          <w:rFonts w:eastAsia="宋体"/>
        </w:rPr>
        <w:t xml:space="preserve"> distance can be calculated.</w:t>
      </w:r>
    </w:p>
    <w:p w14:paraId="6CA6089D" w14:textId="33065083" w:rsidR="00B719F7" w:rsidRDefault="00EA627E" w:rsidP="002F5485">
      <w:pPr>
        <w:ind w:firstLineChars="250" w:firstLine="600"/>
        <w:jc w:val="center"/>
        <w:rPr>
          <w:rFonts w:eastAsia="宋体"/>
        </w:rPr>
      </w:pPr>
      <w:r w:rsidRPr="00705F24">
        <w:rPr>
          <w:rFonts w:eastAsia="宋体" w:cs="Times New Roman"/>
          <w:noProof/>
          <w:szCs w:val="21"/>
        </w:rPr>
        <w:drawing>
          <wp:inline distT="0" distB="0" distL="0" distR="0" wp14:anchorId="6AABD80E" wp14:editId="3DB0874C">
            <wp:extent cx="3353878" cy="1931712"/>
            <wp:effectExtent l="19050" t="19050" r="18415" b="11430"/>
            <wp:docPr id="41" name="图片 27" descr="mn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7" descr="mnn.png"/>
                    <pic:cNvPicPr>
                      <a:picLocks noChangeAspect="1"/>
                    </pic:cNvPicPr>
                  </pic:nvPicPr>
                  <pic:blipFill>
                    <a:blip r:embed="rId51" cstate="print"/>
                    <a:stretch>
                      <a:fillRect/>
                    </a:stretch>
                  </pic:blipFill>
                  <pic:spPr>
                    <a:xfrm>
                      <a:off x="0" y="0"/>
                      <a:ext cx="3363612" cy="1937318"/>
                    </a:xfrm>
                    <a:prstGeom prst="rect">
                      <a:avLst/>
                    </a:prstGeom>
                    <a:ln>
                      <a:solidFill>
                        <a:srgbClr val="00B0F0"/>
                      </a:solidFill>
                    </a:ln>
                  </pic:spPr>
                </pic:pic>
              </a:graphicData>
            </a:graphic>
          </wp:inline>
        </w:drawing>
      </w:r>
    </w:p>
    <w:p w14:paraId="144B8A4F" w14:textId="3513347D" w:rsidR="00822C02" w:rsidRPr="002F5485" w:rsidRDefault="002242F5" w:rsidP="002F5485">
      <w:pPr>
        <w:ind w:firstLineChars="250" w:firstLine="600"/>
        <w:jc w:val="center"/>
        <w:rPr>
          <w:rFonts w:eastAsia="宋体"/>
        </w:rPr>
      </w:pPr>
      <w:r w:rsidRPr="007152F3">
        <w:rPr>
          <w:rFonts w:ascii="宋体" w:eastAsia="宋体" w:hAnsi="宋体" w:cs="宋体"/>
        </w:rPr>
        <w:t xml:space="preserve">Figure </w:t>
      </w:r>
      <w:r w:rsidR="00822C02">
        <w:rPr>
          <w:rFonts w:eastAsia="宋体" w:hint="eastAsia"/>
        </w:rPr>
        <w:t>3</w:t>
      </w:r>
      <w:r w:rsidR="00822C02">
        <w:rPr>
          <w:rFonts w:eastAsia="宋体"/>
        </w:rPr>
        <w:t>-3</w:t>
      </w:r>
    </w:p>
    <w:p w14:paraId="75BB0880" w14:textId="30C6DB43" w:rsidR="00463703" w:rsidRPr="009466BD" w:rsidRDefault="00070A8C" w:rsidP="00070A8C">
      <w:pPr>
        <w:pStyle w:val="3"/>
      </w:pPr>
      <w:bookmarkStart w:id="29" w:name="_Toc531860493"/>
      <w:r>
        <w:rPr>
          <w:rFonts w:hint="eastAsia"/>
        </w:rPr>
        <w:t>3.</w:t>
      </w:r>
      <w:r w:rsidR="00ED32C0">
        <w:t>4</w:t>
      </w:r>
      <w:r>
        <w:rPr>
          <w:rFonts w:hint="eastAsia"/>
        </w:rPr>
        <w:t xml:space="preserve">.2 </w:t>
      </w:r>
      <w:bookmarkEnd w:id="29"/>
      <w:r w:rsidR="009B0EB1" w:rsidRPr="009B0EB1">
        <w:t>Usage of Ultrasound Module</w:t>
      </w:r>
    </w:p>
    <w:p w14:paraId="1FB614FD" w14:textId="1A5E8E3C" w:rsidR="00463703" w:rsidRDefault="00C9349C" w:rsidP="001E2DEB">
      <w:pPr>
        <w:ind w:firstLineChars="100" w:firstLine="240"/>
        <w:rPr>
          <w:rFonts w:eastAsiaTheme="majorEastAsia"/>
        </w:rPr>
      </w:pPr>
      <w:r w:rsidRPr="00C9349C">
        <w:rPr>
          <w:rFonts w:eastAsiaTheme="majorEastAsia"/>
        </w:rPr>
        <w:t xml:space="preserve">We find the control building blocks of the ultrasonic module in the control module of the robot. As shown in Figure 3-4, the distance between the robot and the obstacle ahead can be detected by using the building blocks. Note: In order to use the ultrasonic module, we first need to choose the mode to control the building blocks and set the mode to the ultrasonic obstacle avoidance mode. When the obstacles completely block the ultrasonic module or face the ultrasonic module far away, the ultrasonic wave emitted by the ultrasonic module </w:t>
      </w:r>
      <w:proofErr w:type="spellStart"/>
      <w:r w:rsidRPr="00C9349C">
        <w:rPr>
          <w:rFonts w:eastAsiaTheme="majorEastAsia"/>
        </w:rPr>
        <w:t>can not</w:t>
      </w:r>
      <w:proofErr w:type="spellEnd"/>
      <w:r w:rsidRPr="00C9349C">
        <w:rPr>
          <w:rFonts w:eastAsiaTheme="majorEastAsia"/>
        </w:rPr>
        <w:t xml:space="preserve"> be received, so the robot and obstacle </w:t>
      </w:r>
      <w:proofErr w:type="spellStart"/>
      <w:r w:rsidRPr="00C9349C">
        <w:rPr>
          <w:rFonts w:eastAsiaTheme="majorEastAsia"/>
        </w:rPr>
        <w:t>can not</w:t>
      </w:r>
      <w:proofErr w:type="spellEnd"/>
      <w:r w:rsidRPr="00C9349C">
        <w:rPr>
          <w:rFonts w:eastAsiaTheme="majorEastAsia"/>
        </w:rPr>
        <w:t xml:space="preserve"> be detected. The detection distance of the ultrasonic module installed on the robot is 5CM ~ 400CM.</w:t>
      </w:r>
    </w:p>
    <w:p w14:paraId="5DEAAF2A" w14:textId="603A6A43" w:rsidR="00BF5167" w:rsidRDefault="00831339" w:rsidP="004E5E0C">
      <w:pPr>
        <w:jc w:val="center"/>
        <w:rPr>
          <w:rFonts w:eastAsiaTheme="majorEastAsia"/>
        </w:rPr>
      </w:pPr>
      <w:r>
        <w:rPr>
          <w:noProof/>
        </w:rPr>
        <w:drawing>
          <wp:inline distT="0" distB="0" distL="0" distR="0" wp14:anchorId="3C0B735E" wp14:editId="1B4988D6">
            <wp:extent cx="2178155" cy="1160325"/>
            <wp:effectExtent l="0" t="0" r="0" b="190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197910" cy="1170849"/>
                    </a:xfrm>
                    <a:prstGeom prst="rect">
                      <a:avLst/>
                    </a:prstGeom>
                  </pic:spPr>
                </pic:pic>
              </a:graphicData>
            </a:graphic>
          </wp:inline>
        </w:drawing>
      </w:r>
      <w:r w:rsidR="00D94053">
        <w:rPr>
          <w:rFonts w:eastAsiaTheme="majorEastAsia" w:hint="eastAsia"/>
        </w:rPr>
        <w:t xml:space="preserve"> </w:t>
      </w:r>
    </w:p>
    <w:p w14:paraId="5AB93694" w14:textId="47C43BDA" w:rsidR="004E5E0C" w:rsidRDefault="002242F5" w:rsidP="004E5E0C">
      <w:pPr>
        <w:jc w:val="center"/>
        <w:rPr>
          <w:rFonts w:eastAsiaTheme="majorEastAsia"/>
        </w:rPr>
      </w:pPr>
      <w:r w:rsidRPr="007152F3">
        <w:rPr>
          <w:rFonts w:ascii="宋体" w:eastAsia="宋体" w:hAnsi="宋体" w:cs="宋体"/>
        </w:rPr>
        <w:t xml:space="preserve">Figure </w:t>
      </w:r>
      <w:r w:rsidR="004E5E0C">
        <w:rPr>
          <w:rFonts w:eastAsiaTheme="majorEastAsia" w:hint="eastAsia"/>
        </w:rPr>
        <w:t>3-</w:t>
      </w:r>
      <w:r w:rsidR="00822C02">
        <w:rPr>
          <w:rFonts w:eastAsiaTheme="majorEastAsia"/>
        </w:rPr>
        <w:t>4</w:t>
      </w:r>
    </w:p>
    <w:p w14:paraId="4472B4DC" w14:textId="40FAC4E3" w:rsidR="002F5485" w:rsidRDefault="002F5485" w:rsidP="002F5485">
      <w:pPr>
        <w:pStyle w:val="3"/>
      </w:pPr>
      <w:bookmarkStart w:id="30" w:name="_Toc531860494"/>
      <w:r>
        <w:rPr>
          <w:rFonts w:hint="eastAsia"/>
        </w:rPr>
        <w:lastRenderedPageBreak/>
        <w:t>3.</w:t>
      </w:r>
      <w:r w:rsidR="00ED32C0">
        <w:t>4</w:t>
      </w:r>
      <w:r>
        <w:rPr>
          <w:rFonts w:hint="eastAsia"/>
        </w:rPr>
        <w:t xml:space="preserve">.3 </w:t>
      </w:r>
      <w:bookmarkEnd w:id="30"/>
      <w:r w:rsidR="007C5E77" w:rsidRPr="007C5E77">
        <w:t>Testing of the Ultrasound Obstacle Avoidance Module</w:t>
      </w:r>
    </w:p>
    <w:p w14:paraId="7F914125" w14:textId="4BE35C26" w:rsidR="002F5485" w:rsidRDefault="009F2B43" w:rsidP="002F5485">
      <w:pPr>
        <w:ind w:firstLineChars="200" w:firstLine="480"/>
        <w:rPr>
          <w:rFonts w:eastAsiaTheme="minorEastAsia"/>
        </w:rPr>
      </w:pPr>
      <w:r w:rsidRPr="009F2B43">
        <w:rPr>
          <w:rFonts w:eastAsiaTheme="minorEastAsia"/>
        </w:rPr>
        <w:t>We can first write a program to test the ultrasonic obstacle avoidance module, using serial port printing, when we hand close to the ultrasonic obstacle avoidance module and far away from the ultrasonic obstacle avoidance module, we observe the distance measured by the serial port printing, we can more intuitively see the process of measuring the distance of the ultrasonic obstacle avoidance module. Let's write a test program first.</w:t>
      </w:r>
    </w:p>
    <w:p w14:paraId="027D37DC" w14:textId="4E03091C" w:rsidR="002F5485" w:rsidRDefault="00990D70" w:rsidP="002F5485">
      <w:pPr>
        <w:ind w:firstLineChars="200" w:firstLine="480"/>
        <w:jc w:val="center"/>
        <w:rPr>
          <w:rFonts w:eastAsiaTheme="minorEastAsia"/>
        </w:rPr>
      </w:pPr>
      <w:r>
        <w:rPr>
          <w:noProof/>
        </w:rPr>
        <w:drawing>
          <wp:inline distT="0" distB="0" distL="0" distR="0" wp14:anchorId="6581459F" wp14:editId="2B58C56C">
            <wp:extent cx="3057525" cy="1876425"/>
            <wp:effectExtent l="0" t="0" r="9525" b="952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057525" cy="1876425"/>
                    </a:xfrm>
                    <a:prstGeom prst="rect">
                      <a:avLst/>
                    </a:prstGeom>
                  </pic:spPr>
                </pic:pic>
              </a:graphicData>
            </a:graphic>
          </wp:inline>
        </w:drawing>
      </w:r>
    </w:p>
    <w:p w14:paraId="04B5906F" w14:textId="7A75493F" w:rsidR="002F5485" w:rsidRDefault="002242F5" w:rsidP="004E5E0C">
      <w:pPr>
        <w:jc w:val="center"/>
        <w:rPr>
          <w:rFonts w:eastAsiaTheme="majorEastAsia"/>
        </w:rPr>
      </w:pPr>
      <w:r w:rsidRPr="007152F3">
        <w:rPr>
          <w:rFonts w:ascii="宋体" w:eastAsia="宋体" w:hAnsi="宋体" w:cs="宋体"/>
        </w:rPr>
        <w:t xml:space="preserve">Figure </w:t>
      </w:r>
      <w:r w:rsidR="002F5485">
        <w:rPr>
          <w:rFonts w:eastAsiaTheme="majorEastAsia" w:hint="eastAsia"/>
        </w:rPr>
        <w:t>3-</w:t>
      </w:r>
      <w:r w:rsidR="00ED32C0">
        <w:rPr>
          <w:rFonts w:eastAsiaTheme="majorEastAsia"/>
        </w:rPr>
        <w:t>5</w:t>
      </w:r>
    </w:p>
    <w:p w14:paraId="671B84C3" w14:textId="55D0C0AD" w:rsidR="002F5485" w:rsidRDefault="00F36EE3" w:rsidP="002F5485">
      <w:pPr>
        <w:ind w:firstLineChars="150" w:firstLine="360"/>
        <w:rPr>
          <w:rFonts w:eastAsiaTheme="majorEastAsia"/>
        </w:rPr>
      </w:pPr>
      <w:r w:rsidRPr="00F36EE3">
        <w:rPr>
          <w:rFonts w:eastAsiaTheme="majorEastAsia"/>
        </w:rPr>
        <w:t>We write the program as shown in Figure 3-5, then upload the program successfully, open the serial port, and then close or away from the ultrasonic module, the serial port will print the corresponding distance.</w:t>
      </w:r>
    </w:p>
    <w:p w14:paraId="0EB828B9" w14:textId="0DBB661E" w:rsidR="00F33938" w:rsidRDefault="00F33938" w:rsidP="00F33938">
      <w:pPr>
        <w:pStyle w:val="3"/>
      </w:pPr>
      <w:bookmarkStart w:id="31" w:name="_Toc531860498"/>
      <w:r>
        <w:rPr>
          <w:rFonts w:hint="eastAsia"/>
        </w:rPr>
        <w:t>3.</w:t>
      </w:r>
      <w:r w:rsidR="00ED32C0">
        <w:t>4</w:t>
      </w:r>
      <w:r>
        <w:rPr>
          <w:rFonts w:hint="eastAsia"/>
        </w:rPr>
        <w:t>.</w:t>
      </w:r>
      <w:r w:rsidR="00526AF8">
        <w:t>4</w:t>
      </w:r>
      <w:r>
        <w:rPr>
          <w:rFonts w:hint="eastAsia"/>
        </w:rPr>
        <w:t xml:space="preserve"> </w:t>
      </w:r>
      <w:bookmarkEnd w:id="31"/>
      <w:r w:rsidR="00BA0B6A" w:rsidRPr="00BA0B6A">
        <w:t>Operating Principle of Steering Engine</w:t>
      </w:r>
    </w:p>
    <w:p w14:paraId="54DC1059" w14:textId="54969569" w:rsidR="00F33938" w:rsidRPr="00705F24" w:rsidRDefault="00381421" w:rsidP="00F33938">
      <w:pPr>
        <w:spacing w:line="360" w:lineRule="auto"/>
        <w:ind w:firstLineChars="200" w:firstLine="480"/>
        <w:rPr>
          <w:rFonts w:eastAsia="宋体" w:cs="Times New Roman"/>
          <w:bCs/>
          <w:szCs w:val="21"/>
        </w:rPr>
      </w:pPr>
      <w:r w:rsidRPr="00381421">
        <w:rPr>
          <w:rFonts w:eastAsia="宋体" w:cs="Times New Roman"/>
          <w:bCs/>
          <w:szCs w:val="21"/>
        </w:rPr>
        <w:t>The steering gear is mainly composed of the following parts: steering wheel, deceleration gear set, position feedback potentiometer, DC motor, control circuit and so on, as shown in Figure 3-6. The Bumblebee and Optimus Prime joints we see in the movies need to be controlled by the steering gear. Especially when the robot is walking, it makes the mechanical sound of clicking and clicking. That is the steering gear rotates on the robot. Figure 3-6 is the most commonly used SG90 steering gear physical diagram at this stage.</w:t>
      </w:r>
    </w:p>
    <w:p w14:paraId="196C05A5" w14:textId="0DE5ECA6" w:rsidR="00F33938" w:rsidRPr="00705F24" w:rsidRDefault="00657E35" w:rsidP="00F33938">
      <w:pPr>
        <w:spacing w:line="360" w:lineRule="auto"/>
        <w:jc w:val="center"/>
        <w:rPr>
          <w:rFonts w:eastAsia="宋体" w:cs="Times New Roman"/>
          <w:bCs/>
        </w:rPr>
      </w:pPr>
      <w:r>
        <w:rPr>
          <w:noProof/>
        </w:rPr>
        <w:drawing>
          <wp:inline distT="0" distB="0" distL="0" distR="0" wp14:anchorId="48B46117" wp14:editId="4AFD7F74">
            <wp:extent cx="3809365" cy="1916430"/>
            <wp:effectExtent l="0" t="0" r="635" b="7620"/>
            <wp:docPr id="35" name="图片 47"/>
            <wp:cNvGraphicFramePr/>
            <a:graphic xmlns:a="http://schemas.openxmlformats.org/drawingml/2006/main">
              <a:graphicData uri="http://schemas.openxmlformats.org/drawingml/2006/picture">
                <pic:pic xmlns:pic="http://schemas.openxmlformats.org/drawingml/2006/picture">
                  <pic:nvPicPr>
                    <pic:cNvPr id="35" name="图片 47"/>
                    <pic:cNvPicPr/>
                  </pic:nvPicPr>
                  <pic:blipFill>
                    <a:blip r:embed="rId54">
                      <a:extLst>
                        <a:ext uri="{28A0092B-C50C-407E-A947-70E740481C1C}">
                          <a14:useLocalDpi xmlns:a14="http://schemas.microsoft.com/office/drawing/2010/main" val="0"/>
                        </a:ext>
                      </a:extLst>
                    </a:blip>
                    <a:stretch>
                      <a:fillRect/>
                    </a:stretch>
                  </pic:blipFill>
                  <pic:spPr bwMode="auto">
                    <a:xfrm>
                      <a:off x="0" y="0"/>
                      <a:ext cx="3809365" cy="1916430"/>
                    </a:xfrm>
                    <a:prstGeom prst="rect">
                      <a:avLst/>
                    </a:prstGeom>
                    <a:noFill/>
                    <a:ln w="9525">
                      <a:noFill/>
                      <a:miter lim="800000"/>
                      <a:headEnd/>
                      <a:tailEnd/>
                    </a:ln>
                  </pic:spPr>
                </pic:pic>
              </a:graphicData>
            </a:graphic>
          </wp:inline>
        </w:drawing>
      </w:r>
    </w:p>
    <w:p w14:paraId="60214037" w14:textId="7C79D0C5" w:rsidR="00F33938" w:rsidRPr="00705F24" w:rsidRDefault="002242F5" w:rsidP="002B1D7D">
      <w:pPr>
        <w:ind w:firstLineChars="1850" w:firstLine="4440"/>
        <w:rPr>
          <w:rFonts w:eastAsia="宋体" w:cs="Times New Roman"/>
          <w:szCs w:val="21"/>
        </w:rPr>
      </w:pPr>
      <w:r w:rsidRPr="007152F3">
        <w:rPr>
          <w:rFonts w:ascii="宋体" w:eastAsia="宋体" w:hAnsi="宋体" w:cs="宋体"/>
        </w:rPr>
        <w:lastRenderedPageBreak/>
        <w:t xml:space="preserve">Figure </w:t>
      </w:r>
      <w:r w:rsidR="00F33938" w:rsidRPr="00705F24">
        <w:rPr>
          <w:rFonts w:eastAsia="宋体" w:cs="Times New Roman"/>
          <w:szCs w:val="21"/>
        </w:rPr>
        <w:t>3</w:t>
      </w:r>
      <w:r w:rsidR="00F33938">
        <w:rPr>
          <w:rFonts w:eastAsia="宋体" w:cs="Times New Roman" w:hint="eastAsia"/>
          <w:szCs w:val="21"/>
        </w:rPr>
        <w:t>-</w:t>
      </w:r>
      <w:r w:rsidR="00822C02">
        <w:rPr>
          <w:rFonts w:eastAsia="宋体" w:cs="Times New Roman"/>
          <w:szCs w:val="21"/>
        </w:rPr>
        <w:t>6</w:t>
      </w:r>
    </w:p>
    <w:p w14:paraId="76A95D70" w14:textId="0EBE65EB" w:rsidR="00F33938" w:rsidRPr="00705F24" w:rsidRDefault="00502E48" w:rsidP="00F33938">
      <w:pPr>
        <w:jc w:val="center"/>
        <w:rPr>
          <w:rFonts w:eastAsiaTheme="minorEastAsia" w:cs="Times New Roman"/>
        </w:rPr>
      </w:pPr>
      <w:r>
        <w:rPr>
          <w:noProof/>
        </w:rPr>
        <w:drawing>
          <wp:inline distT="0" distB="0" distL="0" distR="0" wp14:anchorId="3958A9EF" wp14:editId="197C0D31">
            <wp:extent cx="4301490" cy="2905125"/>
            <wp:effectExtent l="0" t="0" r="3810" b="9525"/>
            <wp:docPr id="39" name="图片 49"/>
            <wp:cNvGraphicFramePr/>
            <a:graphic xmlns:a="http://schemas.openxmlformats.org/drawingml/2006/main">
              <a:graphicData uri="http://schemas.openxmlformats.org/drawingml/2006/picture">
                <pic:pic xmlns:pic="http://schemas.openxmlformats.org/drawingml/2006/picture">
                  <pic:nvPicPr>
                    <pic:cNvPr id="39" name="图片 49"/>
                    <pic:cNvPicPr/>
                  </pic:nvPicPr>
                  <pic:blipFill>
                    <a:blip r:embed="rId55">
                      <a:extLst>
                        <a:ext uri="{28A0092B-C50C-407E-A947-70E740481C1C}">
                          <a14:useLocalDpi xmlns:a14="http://schemas.microsoft.com/office/drawing/2010/main" val="0"/>
                        </a:ext>
                      </a:extLst>
                    </a:blip>
                    <a:stretch>
                      <a:fillRect/>
                    </a:stretch>
                  </pic:blipFill>
                  <pic:spPr bwMode="auto">
                    <a:xfrm>
                      <a:off x="0" y="0"/>
                      <a:ext cx="4301490" cy="2905125"/>
                    </a:xfrm>
                    <a:prstGeom prst="rect">
                      <a:avLst/>
                    </a:prstGeom>
                    <a:noFill/>
                    <a:ln w="9525">
                      <a:noFill/>
                      <a:miter lim="800000"/>
                      <a:headEnd/>
                      <a:tailEnd/>
                    </a:ln>
                  </pic:spPr>
                </pic:pic>
              </a:graphicData>
            </a:graphic>
          </wp:inline>
        </w:drawing>
      </w:r>
    </w:p>
    <w:p w14:paraId="5A727B43" w14:textId="224472A7" w:rsidR="00F33938" w:rsidRPr="00705F24" w:rsidRDefault="002242F5" w:rsidP="002B1D7D">
      <w:pPr>
        <w:spacing w:line="360" w:lineRule="auto"/>
        <w:ind w:firstLineChars="1950" w:firstLine="4680"/>
        <w:rPr>
          <w:rFonts w:eastAsia="宋体" w:cs="Times New Roman"/>
          <w:bCs/>
        </w:rPr>
      </w:pPr>
      <w:r w:rsidRPr="007152F3">
        <w:rPr>
          <w:rFonts w:ascii="宋体" w:eastAsia="宋体" w:hAnsi="宋体" w:cs="宋体"/>
        </w:rPr>
        <w:t xml:space="preserve">Figure </w:t>
      </w:r>
      <w:r w:rsidR="003B32DC">
        <w:rPr>
          <w:rFonts w:eastAsia="宋体" w:cs="Times New Roman"/>
          <w:bCs/>
          <w:szCs w:val="21"/>
        </w:rPr>
        <w:t>3</w:t>
      </w:r>
      <w:r w:rsidR="00EA627E">
        <w:rPr>
          <w:rFonts w:eastAsia="宋体" w:cs="Times New Roman" w:hint="eastAsia"/>
          <w:bCs/>
          <w:szCs w:val="21"/>
        </w:rPr>
        <w:t>-</w:t>
      </w:r>
      <w:r w:rsidR="00822C02">
        <w:rPr>
          <w:rFonts w:eastAsia="宋体" w:cs="Times New Roman"/>
          <w:bCs/>
          <w:szCs w:val="21"/>
        </w:rPr>
        <w:t>7</w:t>
      </w:r>
    </w:p>
    <w:p w14:paraId="3A889747" w14:textId="51850E3E" w:rsidR="00F33938" w:rsidRDefault="002B1D7D" w:rsidP="00EA627E">
      <w:pPr>
        <w:ind w:firstLineChars="100" w:firstLine="240"/>
        <w:rPr>
          <w:rFonts w:eastAsia="宋体" w:cs="Times New Roman"/>
          <w:szCs w:val="21"/>
        </w:rPr>
      </w:pPr>
      <w:r w:rsidRPr="002B1D7D">
        <w:rPr>
          <w:rFonts w:eastAsia="宋体" w:cs="Times New Roman"/>
          <w:szCs w:val="21"/>
        </w:rPr>
        <w:t>When the control circuit board receives the control signal of the self-confidence signal line, it controls the motor to rotate, and the motor drives a series of gears, then reduces the speed and drives them to the output steering wheel. Its work flow is: control signal control circuit board motor rotation gear set deceleration steering wheel rotation position feedback potentiometer control circuit board feedback.</w:t>
      </w:r>
    </w:p>
    <w:p w14:paraId="4318071A" w14:textId="3D409EE5" w:rsidR="001F60A5" w:rsidRDefault="001F60A5" w:rsidP="001F60A5">
      <w:pPr>
        <w:pStyle w:val="3"/>
      </w:pPr>
      <w:bookmarkStart w:id="32" w:name="_Toc531860499"/>
      <w:r>
        <w:rPr>
          <w:rFonts w:hint="eastAsia"/>
        </w:rPr>
        <w:t>3.</w:t>
      </w:r>
      <w:r w:rsidR="00ED32C0">
        <w:t>4</w:t>
      </w:r>
      <w:r>
        <w:rPr>
          <w:rFonts w:hint="eastAsia"/>
        </w:rPr>
        <w:t>.</w:t>
      </w:r>
      <w:r w:rsidR="00526AF8">
        <w:t>5</w:t>
      </w:r>
      <w:bookmarkEnd w:id="32"/>
      <w:r w:rsidR="00327050">
        <w:t xml:space="preserve"> </w:t>
      </w:r>
      <w:proofErr w:type="spellStart"/>
      <w:r w:rsidR="00327050">
        <w:rPr>
          <w:rFonts w:hint="eastAsia"/>
        </w:rPr>
        <w:t>S</w:t>
      </w:r>
      <w:r w:rsidR="00327050">
        <w:t>ervor</w:t>
      </w:r>
      <w:proofErr w:type="spellEnd"/>
      <w:r w:rsidR="00327050">
        <w:t xml:space="preserve"> Test</w:t>
      </w:r>
    </w:p>
    <w:p w14:paraId="7771CE5C" w14:textId="26A1AF04" w:rsidR="00A92837" w:rsidRDefault="00327050" w:rsidP="00F87E35">
      <w:pPr>
        <w:ind w:firstLineChars="100" w:firstLine="240"/>
        <w:jc w:val="center"/>
        <w:rPr>
          <w:rFonts w:eastAsia="宋体" w:cs="Times New Roman"/>
          <w:szCs w:val="21"/>
        </w:rPr>
      </w:pPr>
      <w:r>
        <w:rPr>
          <w:noProof/>
        </w:rPr>
        <w:drawing>
          <wp:inline distT="0" distB="0" distL="0" distR="0" wp14:anchorId="23C3FB6E" wp14:editId="30916FAC">
            <wp:extent cx="2867025" cy="1914525"/>
            <wp:effectExtent l="0" t="0" r="9525" b="952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867025" cy="1914525"/>
                    </a:xfrm>
                    <a:prstGeom prst="rect">
                      <a:avLst/>
                    </a:prstGeom>
                  </pic:spPr>
                </pic:pic>
              </a:graphicData>
            </a:graphic>
          </wp:inline>
        </w:drawing>
      </w:r>
    </w:p>
    <w:p w14:paraId="20B610F2" w14:textId="11193C4C" w:rsidR="00F87E35" w:rsidRDefault="002242F5" w:rsidP="00F87E35">
      <w:pPr>
        <w:ind w:firstLineChars="100" w:firstLine="240"/>
        <w:jc w:val="center"/>
        <w:rPr>
          <w:rFonts w:eastAsia="宋体" w:cs="Times New Roman"/>
          <w:szCs w:val="21"/>
        </w:rPr>
      </w:pPr>
      <w:r w:rsidRPr="007152F3">
        <w:rPr>
          <w:rFonts w:ascii="宋体" w:eastAsia="宋体" w:hAnsi="宋体" w:cs="宋体"/>
        </w:rPr>
        <w:t xml:space="preserve">Figure </w:t>
      </w:r>
      <w:r w:rsidR="00F87E35">
        <w:rPr>
          <w:rFonts w:eastAsia="宋体" w:cs="Times New Roman" w:hint="eastAsia"/>
          <w:szCs w:val="21"/>
        </w:rPr>
        <w:t>3-</w:t>
      </w:r>
      <w:r w:rsidR="00822C02">
        <w:rPr>
          <w:rFonts w:eastAsia="宋体" w:cs="Times New Roman"/>
          <w:szCs w:val="21"/>
        </w:rPr>
        <w:t>8</w:t>
      </w:r>
    </w:p>
    <w:p w14:paraId="3280CDF9" w14:textId="6F7ADAA4" w:rsidR="00F87E35" w:rsidRDefault="005C3C8E" w:rsidP="00F87E35">
      <w:pPr>
        <w:ind w:firstLineChars="100" w:firstLine="240"/>
        <w:rPr>
          <w:rFonts w:eastAsia="宋体" w:cs="Times New Roman"/>
          <w:szCs w:val="21"/>
        </w:rPr>
      </w:pPr>
      <w:r w:rsidRPr="005C3C8E">
        <w:rPr>
          <w:rFonts w:eastAsia="宋体" w:cs="Times New Roman"/>
          <w:szCs w:val="21"/>
        </w:rPr>
        <w:t xml:space="preserve">Above is the test procedure of the steering gear. Connect the interface 1 of the steering gear, upload the program to the Motor Driver Board, connect the power supply, and you can see that the steering gear repeats left and right turns every two seconds. (180 degrees is </w:t>
      </w:r>
      <w:proofErr w:type="gramStart"/>
      <w:r w:rsidRPr="005C3C8E">
        <w:rPr>
          <w:rFonts w:eastAsia="宋体" w:cs="Times New Roman"/>
          <w:szCs w:val="21"/>
        </w:rPr>
        <w:t>right,</w:t>
      </w:r>
      <w:proofErr w:type="gramEnd"/>
      <w:r w:rsidRPr="005C3C8E">
        <w:rPr>
          <w:rFonts w:eastAsia="宋体" w:cs="Times New Roman"/>
          <w:szCs w:val="21"/>
        </w:rPr>
        <w:t xml:space="preserve"> 0 degrees is left.)</w:t>
      </w:r>
    </w:p>
    <w:p w14:paraId="3BE34BF8" w14:textId="19E62B42" w:rsidR="008D5020" w:rsidRDefault="008D5020" w:rsidP="00F87E35">
      <w:pPr>
        <w:ind w:firstLineChars="100" w:firstLine="240"/>
        <w:rPr>
          <w:rFonts w:eastAsia="宋体" w:cs="Times New Roman"/>
          <w:szCs w:val="21"/>
        </w:rPr>
      </w:pPr>
    </w:p>
    <w:p w14:paraId="4B36ACCB" w14:textId="63B18345" w:rsidR="00A92837" w:rsidRDefault="00A92837" w:rsidP="00A92837">
      <w:pPr>
        <w:pStyle w:val="2"/>
      </w:pPr>
      <w:r>
        <w:rPr>
          <w:rFonts w:hint="eastAsia"/>
        </w:rPr>
        <w:lastRenderedPageBreak/>
        <w:t>3</w:t>
      </w:r>
      <w:r>
        <w:t>.</w:t>
      </w:r>
      <w:r w:rsidR="00526AF8">
        <w:t>4</w:t>
      </w:r>
      <w:r>
        <w:t xml:space="preserve"> </w:t>
      </w:r>
      <w:r>
        <w:rPr>
          <w:rFonts w:hint="eastAsia"/>
        </w:rPr>
        <w:t>R</w:t>
      </w:r>
      <w:r>
        <w:t>GB</w:t>
      </w:r>
      <w:r w:rsidR="00D43831" w:rsidRPr="00D43831">
        <w:t xml:space="preserve"> module</w:t>
      </w:r>
    </w:p>
    <w:p w14:paraId="48174034" w14:textId="0F72C5CC" w:rsidR="006C3E73" w:rsidRDefault="00D43831" w:rsidP="006C3E73">
      <w:pPr>
        <w:rPr>
          <w:rFonts w:eastAsiaTheme="minorEastAsia"/>
        </w:rPr>
      </w:pPr>
      <w:r w:rsidRPr="00D43831">
        <w:rPr>
          <w:rFonts w:eastAsiaTheme="minorEastAsia"/>
        </w:rPr>
        <w:t>Motor Driver Board is equipped with two RGB lights. These two modules are called RGB module. R is the abbreviation of English Red, G is the abbreviation of English Green, B is the abbreviation of English Blue, red, green and blue is what we call the three primary colors of color and light. RGB module can make it emit different colors of light through building block control. We can find the control building blocks of RGB module in the robot module, as shown in Figure 3-9.</w:t>
      </w:r>
    </w:p>
    <w:p w14:paraId="6834EBF8" w14:textId="166D953C" w:rsidR="006C3E73" w:rsidRDefault="00CB4EC5" w:rsidP="006C3E73">
      <w:pPr>
        <w:jc w:val="center"/>
        <w:rPr>
          <w:rFonts w:eastAsiaTheme="minorEastAsia"/>
        </w:rPr>
      </w:pPr>
      <w:r>
        <w:rPr>
          <w:noProof/>
        </w:rPr>
        <w:drawing>
          <wp:inline distT="0" distB="0" distL="0" distR="0" wp14:anchorId="0502D3A0" wp14:editId="587D56C6">
            <wp:extent cx="2276475" cy="409575"/>
            <wp:effectExtent l="0" t="0" r="9525" b="952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276475" cy="409575"/>
                    </a:xfrm>
                    <a:prstGeom prst="rect">
                      <a:avLst/>
                    </a:prstGeom>
                  </pic:spPr>
                </pic:pic>
              </a:graphicData>
            </a:graphic>
          </wp:inline>
        </w:drawing>
      </w:r>
    </w:p>
    <w:p w14:paraId="5748DC69" w14:textId="5434F516" w:rsidR="006C3E73" w:rsidRPr="006C3E73" w:rsidRDefault="007330A8" w:rsidP="006C3E73">
      <w:pPr>
        <w:jc w:val="center"/>
        <w:rPr>
          <w:rFonts w:eastAsiaTheme="minorEastAsia"/>
        </w:rPr>
      </w:pPr>
      <w:r w:rsidRPr="00D43831">
        <w:rPr>
          <w:rFonts w:eastAsiaTheme="minorEastAsia"/>
        </w:rPr>
        <w:t xml:space="preserve">Figure </w:t>
      </w:r>
      <w:r w:rsidR="006C3E73">
        <w:rPr>
          <w:rFonts w:eastAsiaTheme="minorEastAsia" w:hint="eastAsia"/>
        </w:rPr>
        <w:t>3</w:t>
      </w:r>
      <w:r w:rsidR="006C3E73">
        <w:rPr>
          <w:rFonts w:eastAsiaTheme="minorEastAsia"/>
        </w:rPr>
        <w:t>-</w:t>
      </w:r>
      <w:r w:rsidR="00822C02">
        <w:rPr>
          <w:rFonts w:eastAsiaTheme="minorEastAsia"/>
        </w:rPr>
        <w:t>9</w:t>
      </w:r>
    </w:p>
    <w:p w14:paraId="4012A127" w14:textId="7A943102" w:rsidR="00CE760E" w:rsidRDefault="007330A8" w:rsidP="002B71F4">
      <w:pPr>
        <w:ind w:firstLineChars="150" w:firstLine="360"/>
        <w:rPr>
          <w:rFonts w:eastAsiaTheme="minorEastAsia" w:cs="Times New Roman"/>
        </w:rPr>
      </w:pPr>
      <w:r w:rsidRPr="007330A8">
        <w:rPr>
          <w:rFonts w:eastAsiaTheme="minorEastAsia" w:cs="Times New Roman"/>
        </w:rPr>
        <w:t>They can use the RGB module to write a program of continuously changing and flickering lights as shown in Figure 3-16.</w:t>
      </w:r>
    </w:p>
    <w:p w14:paraId="09F3A3D7" w14:textId="572761B5" w:rsidR="002B71F4" w:rsidRDefault="006F5B3A" w:rsidP="002B71F4">
      <w:pPr>
        <w:ind w:firstLineChars="150" w:firstLine="360"/>
        <w:jc w:val="center"/>
        <w:rPr>
          <w:rFonts w:eastAsiaTheme="minorEastAsia" w:cs="Times New Roman"/>
        </w:rPr>
      </w:pPr>
      <w:r>
        <w:rPr>
          <w:noProof/>
        </w:rPr>
        <w:drawing>
          <wp:inline distT="0" distB="0" distL="0" distR="0" wp14:anchorId="1CDC4B80" wp14:editId="4A4932CF">
            <wp:extent cx="4029075" cy="2847975"/>
            <wp:effectExtent l="0" t="0" r="9525" b="952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029075" cy="2847975"/>
                    </a:xfrm>
                    <a:prstGeom prst="rect">
                      <a:avLst/>
                    </a:prstGeom>
                  </pic:spPr>
                </pic:pic>
              </a:graphicData>
            </a:graphic>
          </wp:inline>
        </w:drawing>
      </w:r>
    </w:p>
    <w:p w14:paraId="682E2D72" w14:textId="102AD753" w:rsidR="002B71F4" w:rsidRPr="00117741" w:rsidRDefault="002242F5" w:rsidP="002B71F4">
      <w:pPr>
        <w:ind w:firstLineChars="150" w:firstLine="360"/>
        <w:jc w:val="center"/>
        <w:rPr>
          <w:rFonts w:eastAsiaTheme="minorEastAsia" w:cs="Times New Roman"/>
        </w:rPr>
      </w:pPr>
      <w:r w:rsidRPr="007152F3">
        <w:rPr>
          <w:rFonts w:ascii="宋体" w:eastAsia="宋体" w:hAnsi="宋体" w:cs="宋体"/>
        </w:rPr>
        <w:t xml:space="preserve">Figure </w:t>
      </w:r>
      <w:r w:rsidR="002B71F4">
        <w:rPr>
          <w:rFonts w:eastAsiaTheme="minorEastAsia" w:cs="Times New Roman"/>
        </w:rPr>
        <w:t>3-</w:t>
      </w:r>
      <w:r w:rsidR="00822C02">
        <w:rPr>
          <w:rFonts w:eastAsiaTheme="minorEastAsia" w:cs="Times New Roman"/>
        </w:rPr>
        <w:t>10</w:t>
      </w:r>
    </w:p>
    <w:p w14:paraId="337C8D56" w14:textId="42AB4962" w:rsidR="006C3E73" w:rsidRDefault="006C3E73" w:rsidP="006C3E73">
      <w:pPr>
        <w:pStyle w:val="2"/>
      </w:pPr>
      <w:r>
        <w:rPr>
          <w:rFonts w:hint="eastAsia"/>
        </w:rPr>
        <w:t>3</w:t>
      </w:r>
      <w:r>
        <w:t>.</w:t>
      </w:r>
      <w:r w:rsidR="00526AF8">
        <w:t>5</w:t>
      </w:r>
      <w:r>
        <w:t xml:space="preserve"> </w:t>
      </w:r>
      <w:r w:rsidR="00FC6F20" w:rsidRPr="00FC6F20">
        <w:t>Buzzer module</w:t>
      </w:r>
    </w:p>
    <w:p w14:paraId="2251D434" w14:textId="05E2094E" w:rsidR="002B71F4" w:rsidRDefault="002B71F4" w:rsidP="002B71F4">
      <w:pPr>
        <w:pStyle w:val="3"/>
      </w:pPr>
      <w:r>
        <w:rPr>
          <w:rFonts w:hint="eastAsia"/>
        </w:rPr>
        <w:t>3.</w:t>
      </w:r>
      <w:r w:rsidR="00526AF8">
        <w:t>5</w:t>
      </w:r>
      <w:r>
        <w:t>.1</w:t>
      </w:r>
      <w:r w:rsidR="00772A73" w:rsidRPr="00772A73">
        <w:t xml:space="preserve"> Introduction of life</w:t>
      </w:r>
    </w:p>
    <w:p w14:paraId="09389280" w14:textId="4EF48417" w:rsidR="002B71F4" w:rsidRDefault="00651A75" w:rsidP="002B71F4">
      <w:pPr>
        <w:rPr>
          <w:rFonts w:eastAsiaTheme="minorEastAsia"/>
        </w:rPr>
      </w:pPr>
      <w:r w:rsidRPr="00651A75">
        <w:rPr>
          <w:rFonts w:eastAsiaTheme="minorEastAsia"/>
        </w:rPr>
        <w:t>By associating the common way of playing musical instruments, we can understand that sound is the sound wave produced by the vibration of the right object and the surrounding air. Different frequencies of vibration make different sounds.</w:t>
      </w:r>
    </w:p>
    <w:p w14:paraId="38B9C299" w14:textId="5B41BCAB" w:rsidR="00822C02" w:rsidRPr="00E462F3" w:rsidRDefault="002B71F4" w:rsidP="00E462F3">
      <w:pPr>
        <w:pStyle w:val="3"/>
      </w:pPr>
      <w:r>
        <w:rPr>
          <w:rFonts w:hint="eastAsia"/>
        </w:rPr>
        <w:t>3.</w:t>
      </w:r>
      <w:r w:rsidR="00526AF8">
        <w:t>5</w:t>
      </w:r>
      <w:r>
        <w:t>.2</w:t>
      </w:r>
      <w:r w:rsidR="004B4063" w:rsidRPr="004B4063">
        <w:t xml:space="preserve"> Cognitive Module and Its Use</w:t>
      </w:r>
    </w:p>
    <w:p w14:paraId="4C75D612" w14:textId="0944F28B" w:rsidR="002B71F4" w:rsidRPr="002B71F4" w:rsidRDefault="00FD4D82" w:rsidP="002B71F4">
      <w:pPr>
        <w:rPr>
          <w:rFonts w:eastAsiaTheme="minorEastAsia"/>
        </w:rPr>
      </w:pPr>
      <w:r w:rsidRPr="00FD4D82">
        <w:rPr>
          <w:rFonts w:eastAsiaTheme="minorEastAsia"/>
        </w:rPr>
        <w:t>We can find the buzzer module control building blocks in the robot module, as shown in Figure 3-12.</w:t>
      </w:r>
    </w:p>
    <w:p w14:paraId="599F77FD" w14:textId="46D69023" w:rsidR="002B71F4" w:rsidRDefault="00F332C0" w:rsidP="002B71F4">
      <w:pPr>
        <w:jc w:val="center"/>
        <w:rPr>
          <w:rFonts w:eastAsiaTheme="minorEastAsia"/>
        </w:rPr>
      </w:pPr>
      <w:r>
        <w:rPr>
          <w:noProof/>
        </w:rPr>
        <w:lastRenderedPageBreak/>
        <w:drawing>
          <wp:inline distT="0" distB="0" distL="0" distR="0" wp14:anchorId="306460C3" wp14:editId="15E0EEB6">
            <wp:extent cx="1905000" cy="53340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905000" cy="533400"/>
                    </a:xfrm>
                    <a:prstGeom prst="rect">
                      <a:avLst/>
                    </a:prstGeom>
                  </pic:spPr>
                </pic:pic>
              </a:graphicData>
            </a:graphic>
          </wp:inline>
        </w:drawing>
      </w:r>
    </w:p>
    <w:p w14:paraId="7B2C882C" w14:textId="6C205988" w:rsidR="002B71F4" w:rsidRDefault="005B7BC3" w:rsidP="002B71F4">
      <w:pPr>
        <w:jc w:val="center"/>
        <w:rPr>
          <w:rFonts w:eastAsiaTheme="minorEastAsia"/>
        </w:rPr>
      </w:pPr>
      <w:r w:rsidRPr="001475DB">
        <w:rPr>
          <w:rFonts w:eastAsiaTheme="minorEastAsia"/>
        </w:rPr>
        <w:t xml:space="preserve">Figure </w:t>
      </w:r>
      <w:r w:rsidR="002B71F4">
        <w:rPr>
          <w:rFonts w:eastAsiaTheme="minorEastAsia" w:hint="eastAsia"/>
        </w:rPr>
        <w:t>3</w:t>
      </w:r>
      <w:r w:rsidR="002B71F4">
        <w:rPr>
          <w:rFonts w:eastAsiaTheme="minorEastAsia"/>
        </w:rPr>
        <w:t>-1</w:t>
      </w:r>
      <w:r w:rsidR="00822C02">
        <w:rPr>
          <w:rFonts w:eastAsiaTheme="minorEastAsia"/>
        </w:rPr>
        <w:t>2</w:t>
      </w:r>
    </w:p>
    <w:p w14:paraId="1CEE3CE4" w14:textId="6210E5B9" w:rsidR="002B71F4" w:rsidRDefault="001475DB" w:rsidP="002B71F4">
      <w:pPr>
        <w:rPr>
          <w:rFonts w:eastAsiaTheme="minorEastAsia"/>
        </w:rPr>
      </w:pPr>
      <w:r w:rsidRPr="001475DB">
        <w:rPr>
          <w:rFonts w:eastAsiaTheme="minorEastAsia"/>
        </w:rPr>
        <w:t>We can use the buzzer module to write a simple voice program as shown in Figure 3-13. Of course, we can also choose all kinds of desired sounds in the drop-down box.</w:t>
      </w:r>
    </w:p>
    <w:p w14:paraId="3DAED954" w14:textId="3389B818" w:rsidR="00397EA8" w:rsidRDefault="009C3A1D" w:rsidP="00397EA8">
      <w:pPr>
        <w:jc w:val="center"/>
        <w:rPr>
          <w:rFonts w:eastAsiaTheme="minorEastAsia"/>
        </w:rPr>
      </w:pPr>
      <w:r>
        <w:rPr>
          <w:noProof/>
        </w:rPr>
        <w:drawing>
          <wp:inline distT="0" distB="0" distL="0" distR="0" wp14:anchorId="4568525A" wp14:editId="4E2C142C">
            <wp:extent cx="2686050" cy="203835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686050" cy="2038350"/>
                    </a:xfrm>
                    <a:prstGeom prst="rect">
                      <a:avLst/>
                    </a:prstGeom>
                  </pic:spPr>
                </pic:pic>
              </a:graphicData>
            </a:graphic>
          </wp:inline>
        </w:drawing>
      </w:r>
    </w:p>
    <w:p w14:paraId="1C60EDB6" w14:textId="3017B2B7" w:rsidR="00397EA8" w:rsidRPr="002B71F4" w:rsidRDefault="005B7BC3" w:rsidP="00397EA8">
      <w:pPr>
        <w:jc w:val="center"/>
        <w:rPr>
          <w:rFonts w:eastAsiaTheme="minorEastAsia"/>
        </w:rPr>
      </w:pPr>
      <w:r w:rsidRPr="001475DB">
        <w:rPr>
          <w:rFonts w:eastAsiaTheme="minorEastAsia"/>
        </w:rPr>
        <w:t xml:space="preserve">Figure </w:t>
      </w:r>
      <w:r w:rsidR="00397EA8">
        <w:rPr>
          <w:rFonts w:eastAsiaTheme="minorEastAsia" w:hint="eastAsia"/>
        </w:rPr>
        <w:t>3</w:t>
      </w:r>
      <w:r w:rsidR="00397EA8">
        <w:rPr>
          <w:rFonts w:eastAsiaTheme="minorEastAsia"/>
        </w:rPr>
        <w:t>-1</w:t>
      </w:r>
      <w:r w:rsidR="00822C02">
        <w:rPr>
          <w:rFonts w:eastAsiaTheme="minorEastAsia"/>
        </w:rPr>
        <w:t>3</w:t>
      </w:r>
    </w:p>
    <w:p w14:paraId="3F4B9BF8" w14:textId="77777777" w:rsidR="002B71F4" w:rsidRPr="002B71F4" w:rsidRDefault="002B71F4" w:rsidP="002B71F4">
      <w:pPr>
        <w:rPr>
          <w:rFonts w:eastAsiaTheme="minorEastAsia"/>
        </w:rPr>
      </w:pPr>
    </w:p>
    <w:p w14:paraId="34704013" w14:textId="74E4FC0C" w:rsidR="00C6665C" w:rsidRDefault="00C6665C" w:rsidP="00CD107D">
      <w:pPr>
        <w:jc w:val="center"/>
        <w:rPr>
          <w:rFonts w:eastAsiaTheme="minorEastAsia"/>
        </w:rPr>
      </w:pPr>
    </w:p>
    <w:p w14:paraId="5156D5AB" w14:textId="579EC414" w:rsidR="00C6665C" w:rsidRDefault="002242F5" w:rsidP="00C6665C">
      <w:pPr>
        <w:pStyle w:val="10"/>
      </w:pPr>
      <w:r w:rsidRPr="002242F5">
        <w:t>Chapter IV Infrared Telecontrol Robot</w:t>
      </w:r>
    </w:p>
    <w:p w14:paraId="679F175E" w14:textId="6E161356" w:rsidR="00C6665C" w:rsidRDefault="00397EA8" w:rsidP="00520C19">
      <w:pPr>
        <w:pStyle w:val="2"/>
      </w:pPr>
      <w:bookmarkStart w:id="33" w:name="_Toc531860513"/>
      <w:r>
        <w:t>4</w:t>
      </w:r>
      <w:r w:rsidR="00520C19">
        <w:rPr>
          <w:rFonts w:hint="eastAsia"/>
        </w:rPr>
        <w:t xml:space="preserve">.1 </w:t>
      </w:r>
      <w:bookmarkEnd w:id="33"/>
      <w:r w:rsidR="005B7BC3" w:rsidRPr="005B7BC3">
        <w:t>Principle of infrared remote control</w:t>
      </w:r>
    </w:p>
    <w:p w14:paraId="286AF885" w14:textId="01D13516" w:rsidR="00520C19" w:rsidRDefault="000E6F25" w:rsidP="00520C19">
      <w:pPr>
        <w:ind w:firstLine="420"/>
        <w:rPr>
          <w:rFonts w:eastAsia="宋体" w:cs="Times New Roman"/>
        </w:rPr>
      </w:pPr>
      <w:r w:rsidRPr="000E6F25">
        <w:rPr>
          <w:rFonts w:eastAsia="宋体" w:cs="Times New Roman"/>
        </w:rPr>
        <w:t xml:space="preserve">The </w:t>
      </w:r>
      <w:proofErr w:type="gramStart"/>
      <w:r w:rsidRPr="000E6F25">
        <w:rPr>
          <w:rFonts w:eastAsia="宋体" w:cs="Times New Roman"/>
        </w:rPr>
        <w:t>remote control</w:t>
      </w:r>
      <w:proofErr w:type="gramEnd"/>
      <w:r w:rsidRPr="000E6F25">
        <w:rPr>
          <w:rFonts w:eastAsia="宋体" w:cs="Times New Roman"/>
        </w:rPr>
        <w:t xml:space="preserve"> system is generally composed of a remote controller (transmitter) and a receiver. When you press any key on the remote controller, the remote controller will issue an instruction. When the receiver receives the instruction from the remote controller, it will transmit the instruction to the robot's brain. The robot will think about what kind of action to do according to the </w:t>
      </w:r>
      <w:proofErr w:type="gramStart"/>
      <w:r w:rsidRPr="000E6F25">
        <w:rPr>
          <w:rFonts w:eastAsia="宋体" w:cs="Times New Roman"/>
        </w:rPr>
        <w:t>remote control</w:t>
      </w:r>
      <w:proofErr w:type="gramEnd"/>
      <w:r w:rsidRPr="000E6F25">
        <w:rPr>
          <w:rFonts w:eastAsia="宋体" w:cs="Times New Roman"/>
        </w:rPr>
        <w:t xml:space="preserve"> instruction. After controlling their limbs (four wheels) to do the corresponding action, the remote controller and receiver are shown in Figure 4-1.</w:t>
      </w:r>
    </w:p>
    <w:p w14:paraId="72F47EDB" w14:textId="006A8E67" w:rsidR="00520C19" w:rsidRDefault="00324621" w:rsidP="00520C19">
      <w:pPr>
        <w:jc w:val="center"/>
        <w:rPr>
          <w:rFonts w:eastAsiaTheme="minorEastAsia"/>
        </w:rPr>
      </w:pPr>
      <w:r>
        <w:rPr>
          <w:rFonts w:ascii="宋体" w:eastAsia="宋体" w:hAnsi="宋体" w:hint="eastAsia"/>
          <w:noProof/>
        </w:rPr>
        <w:drawing>
          <wp:inline distT="0" distB="0" distL="0" distR="0" wp14:anchorId="60141EE3" wp14:editId="7EF1E0C6">
            <wp:extent cx="3595417" cy="1930042"/>
            <wp:effectExtent l="19050" t="19050" r="24130" b="13335"/>
            <wp:docPr id="264" name="图片 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125.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612953" cy="1939455"/>
                    </a:xfrm>
                    <a:prstGeom prst="rect">
                      <a:avLst/>
                    </a:prstGeom>
                    <a:ln w="19050">
                      <a:solidFill>
                        <a:srgbClr val="FFC000"/>
                      </a:solidFill>
                    </a:ln>
                  </pic:spPr>
                </pic:pic>
              </a:graphicData>
            </a:graphic>
          </wp:inline>
        </w:drawing>
      </w:r>
      <w:r>
        <w:rPr>
          <w:noProof/>
        </w:rPr>
        <w:drawing>
          <wp:inline distT="0" distB="0" distL="0" distR="0" wp14:anchorId="12E5A4F7" wp14:editId="770FFAB4">
            <wp:extent cx="2284203" cy="1711692"/>
            <wp:effectExtent l="19050" t="19050" r="20955" b="22225"/>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311824" cy="1732390"/>
                    </a:xfrm>
                    <a:prstGeom prst="rect">
                      <a:avLst/>
                    </a:prstGeom>
                    <a:ln w="19050">
                      <a:solidFill>
                        <a:srgbClr val="FFC000"/>
                      </a:solidFill>
                    </a:ln>
                  </pic:spPr>
                </pic:pic>
              </a:graphicData>
            </a:graphic>
          </wp:inline>
        </w:drawing>
      </w:r>
    </w:p>
    <w:p w14:paraId="17ECF597" w14:textId="49C022D1" w:rsidR="00520C19" w:rsidRDefault="005F474C" w:rsidP="00520C19">
      <w:pPr>
        <w:jc w:val="center"/>
        <w:rPr>
          <w:rFonts w:eastAsiaTheme="minorEastAsia"/>
        </w:rPr>
      </w:pPr>
      <w:r w:rsidRPr="001475DB">
        <w:rPr>
          <w:rFonts w:eastAsiaTheme="minorEastAsia"/>
        </w:rPr>
        <w:t xml:space="preserve">Figure </w:t>
      </w:r>
      <w:r w:rsidR="00822C02">
        <w:rPr>
          <w:rFonts w:eastAsiaTheme="minorEastAsia"/>
        </w:rPr>
        <w:t>4</w:t>
      </w:r>
      <w:r w:rsidR="00520C19">
        <w:rPr>
          <w:rFonts w:eastAsiaTheme="minorEastAsia" w:hint="eastAsia"/>
        </w:rPr>
        <w:t>-1</w:t>
      </w:r>
    </w:p>
    <w:p w14:paraId="66BA41D2" w14:textId="0A73D6FC" w:rsidR="00520C19" w:rsidRDefault="00397EA8" w:rsidP="00A12FC2">
      <w:pPr>
        <w:pStyle w:val="2"/>
      </w:pPr>
      <w:bookmarkStart w:id="34" w:name="_Toc531860514"/>
      <w:r>
        <w:lastRenderedPageBreak/>
        <w:t>4</w:t>
      </w:r>
      <w:r w:rsidR="00A12FC2">
        <w:rPr>
          <w:rFonts w:hint="eastAsia"/>
        </w:rPr>
        <w:t>.2</w:t>
      </w:r>
      <w:bookmarkEnd w:id="34"/>
      <w:r w:rsidR="00B922B3" w:rsidRPr="00B922B3">
        <w:t xml:space="preserve"> The Use of Remote Controller</w:t>
      </w:r>
    </w:p>
    <w:p w14:paraId="0805E841" w14:textId="231DC3E6" w:rsidR="00A12FC2" w:rsidRDefault="00A12FC2" w:rsidP="00A12FC2">
      <w:pPr>
        <w:rPr>
          <w:rFonts w:eastAsiaTheme="minorEastAsia"/>
        </w:rPr>
      </w:pPr>
      <w:r>
        <w:rPr>
          <w:rFonts w:eastAsiaTheme="minorEastAsia" w:hint="eastAsia"/>
        </w:rPr>
        <w:t xml:space="preserve">     </w:t>
      </w:r>
      <w:r w:rsidR="00C8676A" w:rsidRPr="00C8676A">
        <w:rPr>
          <w:rFonts w:eastAsiaTheme="minorEastAsia"/>
        </w:rPr>
        <w:t>To control the robot through the remote control, we first set the operation mode to infrared remote control mode, and set the infrared remote control receiving pin according to the actual connection port, then define the effect of each key press of the remote control, so that when we press the key of the remote control, the robot will do the settings in our program.</w:t>
      </w:r>
    </w:p>
    <w:p w14:paraId="7D44CEFD" w14:textId="0CDD1F64" w:rsidR="00A12FC2" w:rsidRDefault="00C91FE1" w:rsidP="00A12FC2">
      <w:pPr>
        <w:jc w:val="center"/>
        <w:rPr>
          <w:rFonts w:eastAsiaTheme="minorEastAsia"/>
        </w:rPr>
      </w:pPr>
      <w:r>
        <w:rPr>
          <w:noProof/>
        </w:rPr>
        <w:drawing>
          <wp:inline distT="0" distB="0" distL="0" distR="0" wp14:anchorId="1A09ECE3" wp14:editId="09D184BA">
            <wp:extent cx="3152775" cy="1000125"/>
            <wp:effectExtent l="0" t="0" r="9525" b="952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152775" cy="1000125"/>
                    </a:xfrm>
                    <a:prstGeom prst="rect">
                      <a:avLst/>
                    </a:prstGeom>
                  </pic:spPr>
                </pic:pic>
              </a:graphicData>
            </a:graphic>
          </wp:inline>
        </w:drawing>
      </w:r>
    </w:p>
    <w:p w14:paraId="69CC1CC5" w14:textId="25F4543E" w:rsidR="00A12FC2" w:rsidRDefault="005F474C" w:rsidP="00A12FC2">
      <w:pPr>
        <w:jc w:val="center"/>
        <w:rPr>
          <w:rFonts w:eastAsiaTheme="minorEastAsia"/>
        </w:rPr>
      </w:pPr>
      <w:r w:rsidRPr="001475DB">
        <w:rPr>
          <w:rFonts w:eastAsiaTheme="minorEastAsia"/>
        </w:rPr>
        <w:t xml:space="preserve">Figure </w:t>
      </w:r>
      <w:r w:rsidR="00822C02">
        <w:rPr>
          <w:rFonts w:eastAsiaTheme="minorEastAsia"/>
        </w:rPr>
        <w:t>4</w:t>
      </w:r>
      <w:r w:rsidR="00A12FC2">
        <w:rPr>
          <w:rFonts w:eastAsiaTheme="minorEastAsia" w:hint="eastAsia"/>
        </w:rPr>
        <w:t>-2</w:t>
      </w:r>
    </w:p>
    <w:p w14:paraId="1633A9ED" w14:textId="27285EE5" w:rsidR="00304BA4" w:rsidRDefault="00D46914" w:rsidP="00304BA4">
      <w:pPr>
        <w:pStyle w:val="2"/>
      </w:pPr>
      <w:bookmarkStart w:id="35" w:name="_Toc531860515"/>
      <w:r>
        <w:t>4</w:t>
      </w:r>
      <w:r w:rsidR="00D71795">
        <w:rPr>
          <w:rFonts w:hint="eastAsia"/>
        </w:rPr>
        <w:t>.3</w:t>
      </w:r>
      <w:r w:rsidR="00304BA4">
        <w:rPr>
          <w:rFonts w:hint="eastAsia"/>
        </w:rPr>
        <w:t xml:space="preserve"> </w:t>
      </w:r>
      <w:bookmarkEnd w:id="35"/>
      <w:r w:rsidR="00572979" w:rsidRPr="00572979">
        <w:t xml:space="preserve">Infrared </w:t>
      </w:r>
      <w:proofErr w:type="gramStart"/>
      <w:r w:rsidR="00572979" w:rsidRPr="00572979">
        <w:t>remote control</w:t>
      </w:r>
      <w:proofErr w:type="gramEnd"/>
      <w:r w:rsidR="00572979" w:rsidRPr="00572979">
        <w:t xml:space="preserve"> test</w:t>
      </w:r>
    </w:p>
    <w:p w14:paraId="79FDBC74" w14:textId="00AB4749" w:rsidR="00304BA4" w:rsidRDefault="00304BA4" w:rsidP="00304BA4">
      <w:pPr>
        <w:rPr>
          <w:rFonts w:eastAsiaTheme="minorEastAsia"/>
        </w:rPr>
      </w:pPr>
      <w:r>
        <w:rPr>
          <w:rFonts w:eastAsiaTheme="minorEastAsia" w:hint="eastAsia"/>
        </w:rPr>
        <w:t xml:space="preserve">   </w:t>
      </w:r>
      <w:r w:rsidR="009C07C1" w:rsidRPr="009C07C1">
        <w:rPr>
          <w:rFonts w:eastAsiaTheme="minorEastAsia"/>
        </w:rPr>
        <w:t xml:space="preserve">We can write a program to test the infrared remote control, using the RGB light color, when the </w:t>
      </w:r>
      <w:proofErr w:type="gramStart"/>
      <w:r w:rsidR="009C07C1" w:rsidRPr="009C07C1">
        <w:rPr>
          <w:rFonts w:eastAsiaTheme="minorEastAsia"/>
        </w:rPr>
        <w:t>remote control</w:t>
      </w:r>
      <w:proofErr w:type="gramEnd"/>
      <w:r w:rsidR="009C07C1" w:rsidRPr="009C07C1">
        <w:rPr>
          <w:rFonts w:eastAsiaTheme="minorEastAsia"/>
        </w:rPr>
        <w:t xml:space="preserve"> button is pressed, we can observe the color of the RGB light, we can see which button of the infrared remote control is pressed. Now let's write a test program first.</w:t>
      </w:r>
    </w:p>
    <w:p w14:paraId="3AA194DA" w14:textId="7B3AFD72" w:rsidR="00EE403F" w:rsidRDefault="001010BA" w:rsidP="00EE403F">
      <w:pPr>
        <w:jc w:val="center"/>
        <w:rPr>
          <w:rFonts w:eastAsiaTheme="minorEastAsia"/>
        </w:rPr>
      </w:pPr>
      <w:r>
        <w:rPr>
          <w:noProof/>
        </w:rPr>
        <w:drawing>
          <wp:inline distT="0" distB="0" distL="0" distR="0" wp14:anchorId="211A006B" wp14:editId="408D2E89">
            <wp:extent cx="3450840" cy="457200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472396" cy="4600559"/>
                    </a:xfrm>
                    <a:prstGeom prst="rect">
                      <a:avLst/>
                    </a:prstGeom>
                  </pic:spPr>
                </pic:pic>
              </a:graphicData>
            </a:graphic>
          </wp:inline>
        </w:drawing>
      </w:r>
    </w:p>
    <w:p w14:paraId="65708C4A" w14:textId="1B5C9A5D" w:rsidR="00EE403F" w:rsidRDefault="001B75B1" w:rsidP="00EE403F">
      <w:pPr>
        <w:jc w:val="center"/>
        <w:rPr>
          <w:rFonts w:eastAsiaTheme="minorEastAsia"/>
        </w:rPr>
      </w:pPr>
      <w:r w:rsidRPr="001475DB">
        <w:rPr>
          <w:rFonts w:eastAsiaTheme="minorEastAsia"/>
        </w:rPr>
        <w:t xml:space="preserve">Figure </w:t>
      </w:r>
      <w:r w:rsidR="00822C02">
        <w:rPr>
          <w:rFonts w:eastAsiaTheme="minorEastAsia"/>
        </w:rPr>
        <w:t>4</w:t>
      </w:r>
      <w:r w:rsidR="00EE403F">
        <w:rPr>
          <w:rFonts w:eastAsiaTheme="minorEastAsia" w:hint="eastAsia"/>
        </w:rPr>
        <w:t>-3</w:t>
      </w:r>
    </w:p>
    <w:p w14:paraId="0C4F136C" w14:textId="1AD601B4" w:rsidR="00D71795" w:rsidRPr="00822C02" w:rsidRDefault="00714E32" w:rsidP="00822C02">
      <w:pPr>
        <w:ind w:firstLineChars="150" w:firstLine="360"/>
        <w:rPr>
          <w:rFonts w:eastAsiaTheme="majorEastAsia"/>
        </w:rPr>
      </w:pPr>
      <w:r w:rsidRPr="00714E32">
        <w:rPr>
          <w:rFonts w:eastAsiaTheme="majorEastAsia"/>
        </w:rPr>
        <w:lastRenderedPageBreak/>
        <w:t>We have written the program as shown in Figure 4-3, and then after the program is uploaded successfully, open the serial port, then hold the remote control and press the key to the robot, and the corresponding RGB light color will be displayed.</w:t>
      </w:r>
    </w:p>
    <w:p w14:paraId="5794032C" w14:textId="1AC02E5C" w:rsidR="00203641" w:rsidRDefault="006D352E" w:rsidP="00122D4F">
      <w:pPr>
        <w:pStyle w:val="10"/>
      </w:pPr>
      <w:r w:rsidRPr="006D352E">
        <w:t>Chapter 5 PS2 Module</w:t>
      </w:r>
    </w:p>
    <w:p w14:paraId="23383A62" w14:textId="7C3C6AD5" w:rsidR="00122D4F" w:rsidRDefault="005053FD" w:rsidP="00122D4F">
      <w:pPr>
        <w:pStyle w:val="2"/>
      </w:pPr>
      <w:bookmarkStart w:id="36" w:name="_Toc531860523"/>
      <w:r>
        <w:t>5</w:t>
      </w:r>
      <w:r w:rsidR="00122D4F">
        <w:rPr>
          <w:rFonts w:hint="eastAsia"/>
        </w:rPr>
        <w:t xml:space="preserve">.1 </w:t>
      </w:r>
      <w:bookmarkEnd w:id="36"/>
      <w:r w:rsidR="002F1AB6" w:rsidRPr="002F1AB6">
        <w:t>Principle of PS2 remote control handle</w:t>
      </w:r>
    </w:p>
    <w:p w14:paraId="7CC1943E" w14:textId="36778678" w:rsidR="000F5C9D" w:rsidRPr="000F5C9D" w:rsidRDefault="000F5C9D" w:rsidP="000F5C9D">
      <w:pPr>
        <w:ind w:firstLine="480"/>
        <w:rPr>
          <w:rFonts w:eastAsiaTheme="minorEastAsia"/>
        </w:rPr>
      </w:pPr>
      <w:r w:rsidRPr="000F5C9D">
        <w:rPr>
          <w:rFonts w:eastAsiaTheme="minorEastAsia"/>
        </w:rPr>
        <w:t xml:space="preserve">The PS2 handle consists of a handle (Fig. 5-1) and a receiver (Fig. 5-2). The handle needs two sections of No. 7 1.5V power supply. Put the handle switch on </w:t>
      </w:r>
      <w:proofErr w:type="spellStart"/>
      <w:r w:rsidRPr="000F5C9D">
        <w:rPr>
          <w:rFonts w:eastAsiaTheme="minorEastAsia"/>
        </w:rPr>
        <w:t>ON</w:t>
      </w:r>
      <w:proofErr w:type="spellEnd"/>
      <w:r w:rsidRPr="000F5C9D">
        <w:rPr>
          <w:rFonts w:eastAsiaTheme="minorEastAsia"/>
        </w:rPr>
        <w:t>. Without searching for the receiver, the light on the handle will flash continuously. For a certain period of time, the receiver has not been searched, and the handle will enter standby mode. The light on the handle will be extinguished. At this time, press the "START" button to wake up the handle.</w:t>
      </w:r>
    </w:p>
    <w:p w14:paraId="2960F986" w14:textId="77777777" w:rsidR="000F5C9D" w:rsidRPr="000F5C9D" w:rsidRDefault="000F5C9D" w:rsidP="000F5C9D">
      <w:pPr>
        <w:ind w:firstLine="480"/>
        <w:rPr>
          <w:rFonts w:eastAsiaTheme="minorEastAsia"/>
        </w:rPr>
      </w:pPr>
    </w:p>
    <w:p w14:paraId="08514BD8" w14:textId="77777777" w:rsidR="000F5C9D" w:rsidRPr="000F5C9D" w:rsidRDefault="000F5C9D" w:rsidP="000F5C9D">
      <w:pPr>
        <w:ind w:firstLine="480"/>
        <w:rPr>
          <w:rFonts w:eastAsiaTheme="minorEastAsia"/>
        </w:rPr>
      </w:pPr>
      <w:r w:rsidRPr="000F5C9D">
        <w:rPr>
          <w:rFonts w:eastAsiaTheme="minorEastAsia"/>
        </w:rPr>
        <w:t xml:space="preserve">The working power supply of the receiver is 3 ~ 5V, so it </w:t>
      </w:r>
      <w:proofErr w:type="spellStart"/>
      <w:r w:rsidRPr="000F5C9D">
        <w:rPr>
          <w:rFonts w:eastAsiaTheme="minorEastAsia"/>
        </w:rPr>
        <w:t>can not</w:t>
      </w:r>
      <w:proofErr w:type="spellEnd"/>
      <w:r w:rsidRPr="000F5C9D">
        <w:rPr>
          <w:rFonts w:eastAsiaTheme="minorEastAsia"/>
        </w:rPr>
        <w:t xml:space="preserve"> be connected back or overvoltage, otherwise the receiver will burn out.</w:t>
      </w:r>
    </w:p>
    <w:p w14:paraId="31D75FDB" w14:textId="77777777" w:rsidR="000F5C9D" w:rsidRPr="000F5C9D" w:rsidRDefault="000F5C9D" w:rsidP="000F5C9D">
      <w:pPr>
        <w:ind w:firstLine="480"/>
        <w:rPr>
          <w:rFonts w:eastAsiaTheme="minorEastAsia"/>
        </w:rPr>
      </w:pPr>
    </w:p>
    <w:p w14:paraId="66DC35ED" w14:textId="2E852BDA" w:rsidR="00122D4F" w:rsidRDefault="000F5C9D" w:rsidP="000F5C9D">
      <w:pPr>
        <w:ind w:firstLine="480"/>
        <w:rPr>
          <w:rFonts w:eastAsiaTheme="minorEastAsia"/>
        </w:rPr>
      </w:pPr>
      <w:r w:rsidRPr="000F5C9D">
        <w:rPr>
          <w:rFonts w:eastAsiaTheme="minorEastAsia"/>
        </w:rPr>
        <w:t>After normal power-on, the handle and the receiver are automatically paired and connected. In the unsuccessful state, the green light of the receiver flashes, and the light on the handle also flickers. After matching success, the green light on the receiver is always on, the light on the handle is always on, and the button "MODE" (the batch of the handle is different, the above logo may be "</w:t>
      </w:r>
      <w:proofErr w:type="spellStart"/>
      <w:r w:rsidRPr="000F5C9D">
        <w:rPr>
          <w:rFonts w:eastAsiaTheme="minorEastAsia"/>
        </w:rPr>
        <w:t>AnalyOG</w:t>
      </w:r>
      <w:proofErr w:type="spellEnd"/>
      <w:r w:rsidRPr="000F5C9D">
        <w:rPr>
          <w:rFonts w:eastAsiaTheme="minorEastAsia"/>
        </w:rPr>
        <w:t>", but not. Will affect the use of), you can choose "red light mode" and "green light mode".</w:t>
      </w:r>
    </w:p>
    <w:p w14:paraId="78240ADA" w14:textId="112F5294" w:rsidR="00122D4F" w:rsidRDefault="00122D4F" w:rsidP="00122D4F">
      <w:pPr>
        <w:ind w:firstLine="480"/>
        <w:jc w:val="center"/>
        <w:rPr>
          <w:rFonts w:eastAsiaTheme="minorEastAsia"/>
        </w:rPr>
      </w:pPr>
      <w:r>
        <w:rPr>
          <w:rFonts w:eastAsiaTheme="minorEastAsia"/>
          <w:noProof/>
        </w:rPr>
        <w:drawing>
          <wp:inline distT="0" distB="0" distL="0" distR="0" wp14:anchorId="59321BDF" wp14:editId="43BC1038">
            <wp:extent cx="2329132" cy="1596798"/>
            <wp:effectExtent l="0" t="0" r="0" b="381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342324" cy="1605842"/>
                    </a:xfrm>
                    <a:prstGeom prst="rect">
                      <a:avLst/>
                    </a:prstGeom>
                    <a:noFill/>
                  </pic:spPr>
                </pic:pic>
              </a:graphicData>
            </a:graphic>
          </wp:inline>
        </w:drawing>
      </w:r>
    </w:p>
    <w:p w14:paraId="420CA1D9" w14:textId="13324C4B" w:rsidR="00122D4F" w:rsidRDefault="0043235C" w:rsidP="00122D4F">
      <w:pPr>
        <w:ind w:firstLine="480"/>
        <w:jc w:val="center"/>
        <w:rPr>
          <w:rFonts w:eastAsiaTheme="minorEastAsia"/>
        </w:rPr>
      </w:pPr>
      <w:r w:rsidRPr="001475DB">
        <w:rPr>
          <w:rFonts w:eastAsiaTheme="minorEastAsia"/>
        </w:rPr>
        <w:t xml:space="preserve">Figure </w:t>
      </w:r>
      <w:r w:rsidR="00822C02">
        <w:rPr>
          <w:rFonts w:eastAsiaTheme="minorEastAsia"/>
        </w:rPr>
        <w:t>5</w:t>
      </w:r>
      <w:r w:rsidR="00045B29">
        <w:rPr>
          <w:rFonts w:eastAsiaTheme="minorEastAsia"/>
        </w:rPr>
        <w:t>-</w:t>
      </w:r>
      <w:r w:rsidR="00122D4F">
        <w:rPr>
          <w:rFonts w:eastAsiaTheme="minorEastAsia" w:hint="eastAsia"/>
        </w:rPr>
        <w:t>1</w:t>
      </w:r>
    </w:p>
    <w:p w14:paraId="55863F93" w14:textId="69676321" w:rsidR="00122D4F" w:rsidRDefault="00122D4F" w:rsidP="00122D4F">
      <w:pPr>
        <w:ind w:firstLine="480"/>
        <w:jc w:val="center"/>
        <w:rPr>
          <w:rFonts w:eastAsiaTheme="minorEastAsia"/>
        </w:rPr>
      </w:pPr>
      <w:r>
        <w:rPr>
          <w:rFonts w:eastAsiaTheme="minorEastAsia"/>
          <w:noProof/>
        </w:rPr>
        <w:drawing>
          <wp:inline distT="0" distB="0" distL="0" distR="0" wp14:anchorId="2A2F95C9" wp14:editId="64C19428">
            <wp:extent cx="2363638" cy="1642907"/>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381459" cy="1655294"/>
                    </a:xfrm>
                    <a:prstGeom prst="rect">
                      <a:avLst/>
                    </a:prstGeom>
                    <a:noFill/>
                  </pic:spPr>
                </pic:pic>
              </a:graphicData>
            </a:graphic>
          </wp:inline>
        </w:drawing>
      </w:r>
      <w:r>
        <w:rPr>
          <w:rFonts w:eastAsiaTheme="minorEastAsia"/>
          <w:noProof/>
        </w:rPr>
        <w:drawing>
          <wp:inline distT="0" distB="0" distL="0" distR="0" wp14:anchorId="266211F2" wp14:editId="61B9293E">
            <wp:extent cx="2087592" cy="1588783"/>
            <wp:effectExtent l="0" t="0" r="8255"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093268" cy="1593103"/>
                    </a:xfrm>
                    <a:prstGeom prst="rect">
                      <a:avLst/>
                    </a:prstGeom>
                    <a:noFill/>
                  </pic:spPr>
                </pic:pic>
              </a:graphicData>
            </a:graphic>
          </wp:inline>
        </w:drawing>
      </w:r>
    </w:p>
    <w:p w14:paraId="3E52D470" w14:textId="063BB3E6" w:rsidR="00122D4F" w:rsidRDefault="007F1E65" w:rsidP="00122D4F">
      <w:pPr>
        <w:ind w:firstLine="480"/>
        <w:jc w:val="center"/>
        <w:rPr>
          <w:rFonts w:eastAsiaTheme="minorEastAsia"/>
        </w:rPr>
      </w:pPr>
      <w:r w:rsidRPr="001475DB">
        <w:rPr>
          <w:rFonts w:eastAsiaTheme="minorEastAsia"/>
        </w:rPr>
        <w:t xml:space="preserve">Figure </w:t>
      </w:r>
      <w:r w:rsidR="00822C02">
        <w:rPr>
          <w:rFonts w:eastAsiaTheme="minorEastAsia"/>
        </w:rPr>
        <w:t>5</w:t>
      </w:r>
      <w:r w:rsidR="00045B29">
        <w:rPr>
          <w:rFonts w:eastAsiaTheme="minorEastAsia"/>
        </w:rPr>
        <w:t>-</w:t>
      </w:r>
      <w:r w:rsidR="00122D4F">
        <w:rPr>
          <w:rFonts w:eastAsiaTheme="minorEastAsia" w:hint="eastAsia"/>
        </w:rPr>
        <w:t>2</w:t>
      </w:r>
    </w:p>
    <w:p w14:paraId="4926D8A0" w14:textId="6DCCF177" w:rsidR="00874B41" w:rsidRDefault="00BA2CBE" w:rsidP="00BA2CBE">
      <w:pPr>
        <w:ind w:firstLine="480"/>
        <w:rPr>
          <w:rFonts w:eastAsiaTheme="minorEastAsia"/>
        </w:rPr>
      </w:pPr>
      <w:r w:rsidRPr="00BA2CBE">
        <w:rPr>
          <w:rFonts w:eastAsiaTheme="minorEastAsia"/>
        </w:rPr>
        <w:lastRenderedPageBreak/>
        <w:t>When the handle is connected to the receiver, we can use the handle to send button commands. When the receiver receives these button commands, the robot's brain (main control board) will let his limbs (four wheels, steering gear) do the corresponding actions according to the received commands.</w:t>
      </w:r>
    </w:p>
    <w:p w14:paraId="1B480A34" w14:textId="120638A8" w:rsidR="00D71795" w:rsidRDefault="005053FD" w:rsidP="00D71795">
      <w:pPr>
        <w:pStyle w:val="2"/>
      </w:pPr>
      <w:bookmarkStart w:id="37" w:name="_Toc531860524"/>
      <w:r>
        <w:t>5</w:t>
      </w:r>
      <w:r w:rsidR="00D71795">
        <w:rPr>
          <w:rFonts w:hint="eastAsia"/>
        </w:rPr>
        <w:t>.2 PS2</w:t>
      </w:r>
      <w:bookmarkEnd w:id="37"/>
      <w:r w:rsidR="00EA60AC" w:rsidRPr="00611DA3">
        <w:t xml:space="preserve"> </w:t>
      </w:r>
      <w:r w:rsidR="00611DA3" w:rsidRPr="00611DA3">
        <w:t>test</w:t>
      </w:r>
    </w:p>
    <w:p w14:paraId="35BC3905" w14:textId="1EA7B2DB" w:rsidR="00D71795" w:rsidRDefault="00D71795" w:rsidP="00D71795">
      <w:pPr>
        <w:rPr>
          <w:rFonts w:eastAsiaTheme="minorEastAsia"/>
        </w:rPr>
      </w:pPr>
      <w:r>
        <w:rPr>
          <w:rFonts w:eastAsiaTheme="minorEastAsia" w:hint="eastAsia"/>
        </w:rPr>
        <w:t xml:space="preserve">  </w:t>
      </w:r>
      <w:r w:rsidR="00760DD9" w:rsidRPr="00760DD9">
        <w:rPr>
          <w:rFonts w:eastAsiaTheme="minorEastAsia"/>
        </w:rPr>
        <w:t>We can write a program to test the PS2 remote control first. When the PS2 remote control button is pressed and the RGB light is on, we can see which button of the PS2 remote control is pressed. The following picture is a test program.</w:t>
      </w:r>
    </w:p>
    <w:p w14:paraId="0D7D1051" w14:textId="5BD2C698" w:rsidR="00401ABE" w:rsidRDefault="008007EA" w:rsidP="00324621">
      <w:pPr>
        <w:jc w:val="center"/>
        <w:rPr>
          <w:rFonts w:eastAsiaTheme="minorEastAsia"/>
        </w:rPr>
      </w:pPr>
      <w:r>
        <w:rPr>
          <w:noProof/>
        </w:rPr>
        <w:drawing>
          <wp:inline distT="0" distB="0" distL="0" distR="0" wp14:anchorId="4019AF0D" wp14:editId="58B22736">
            <wp:extent cx="4021267" cy="6055744"/>
            <wp:effectExtent l="0" t="0" r="0" b="254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030411" cy="6069514"/>
                    </a:xfrm>
                    <a:prstGeom prst="rect">
                      <a:avLst/>
                    </a:prstGeom>
                  </pic:spPr>
                </pic:pic>
              </a:graphicData>
            </a:graphic>
          </wp:inline>
        </w:drawing>
      </w:r>
    </w:p>
    <w:p w14:paraId="7F5D5562" w14:textId="3361574C" w:rsidR="00EE403F" w:rsidRDefault="00EE403F" w:rsidP="006179C2">
      <w:pPr>
        <w:jc w:val="center"/>
        <w:rPr>
          <w:rFonts w:eastAsiaTheme="minorEastAsia"/>
        </w:rPr>
      </w:pPr>
    </w:p>
    <w:p w14:paraId="5F809EB2" w14:textId="1BC70AC7" w:rsidR="00890B48" w:rsidRDefault="001F7DFF" w:rsidP="00890B48">
      <w:pPr>
        <w:pStyle w:val="10"/>
      </w:pPr>
      <w:r w:rsidRPr="001F7DFF">
        <w:lastRenderedPageBreak/>
        <w:t>Chapter 6 Nrf24L01 Module</w:t>
      </w:r>
    </w:p>
    <w:p w14:paraId="416F9FA3" w14:textId="1E072673" w:rsidR="006179C2" w:rsidRPr="00304BA4" w:rsidRDefault="006179C2" w:rsidP="006179C2">
      <w:pPr>
        <w:rPr>
          <w:rFonts w:eastAsiaTheme="minorEastAsia"/>
        </w:rPr>
      </w:pPr>
    </w:p>
    <w:p w14:paraId="675819B8" w14:textId="43BC9F9C" w:rsidR="00A3451E" w:rsidRDefault="00A3451E" w:rsidP="00A3451E">
      <w:pPr>
        <w:pStyle w:val="2"/>
      </w:pPr>
      <w:r>
        <w:t>6</w:t>
      </w:r>
      <w:r>
        <w:rPr>
          <w:rFonts w:hint="eastAsia"/>
        </w:rPr>
        <w:t>.1</w:t>
      </w:r>
      <w:r w:rsidRPr="00A3451E">
        <w:t xml:space="preserve"> </w:t>
      </w:r>
      <w:r w:rsidR="00EA39C1" w:rsidRPr="00EA39C1">
        <w:t>Introduction of Nrf24L01</w:t>
      </w:r>
    </w:p>
    <w:p w14:paraId="45BA4D85" w14:textId="0F5F722E" w:rsidR="006F4C39" w:rsidRDefault="003F4CA4" w:rsidP="006F4C39">
      <w:pPr>
        <w:pStyle w:val="3"/>
        <w:rPr>
          <w:rFonts w:eastAsiaTheme="minorEastAsia"/>
        </w:rPr>
      </w:pPr>
      <w:bookmarkStart w:id="38" w:name="_Hlk533185815"/>
      <w:r w:rsidRPr="003F4CA4">
        <w:rPr>
          <w:rFonts w:eastAsiaTheme="minorEastAsia"/>
        </w:rPr>
        <w:t>Nrf24L01 is a wireless transmission module, which is used for wireless data transmission. Introduction of NRF24L01 + module</w:t>
      </w:r>
    </w:p>
    <w:bookmarkEnd w:id="38"/>
    <w:p w14:paraId="173CB984" w14:textId="289B461A" w:rsidR="006F4C39" w:rsidRPr="00687A3D" w:rsidRDefault="006F4C39" w:rsidP="006F4C39">
      <w:pPr>
        <w:rPr>
          <w:rFonts w:eastAsiaTheme="minorEastAsia"/>
        </w:rPr>
      </w:pPr>
      <w:r>
        <w:rPr>
          <w:rFonts w:eastAsiaTheme="minorEastAsia"/>
        </w:rPr>
        <w:t xml:space="preserve">  </w:t>
      </w:r>
      <w:r w:rsidR="009F080F" w:rsidRPr="009F080F">
        <w:rPr>
          <w:rFonts w:eastAsia="宋体"/>
        </w:rPr>
        <w:t>The nRF24L01 + module (shown in Figure 13-1) is a 2.4G wireless communication module developed by Nordic based on nRF24L01 chip. Using FSK modulation, Nordic's Enhanced Short Burst protocol is integrated internally. It can realize point-to-point or 1-to-6 wireless communication. The highest speed of wireless communication can reach 2M (bps). NRF24L01 has four working modes: transceiver mode, configuration mode, idle mode and shutdown mode.</w:t>
      </w:r>
    </w:p>
    <w:p w14:paraId="0FA5BA66" w14:textId="70DE5BC2" w:rsidR="006F4C39" w:rsidRPr="00687A3D" w:rsidRDefault="009F77D8" w:rsidP="006F4C39">
      <w:pPr>
        <w:pStyle w:val="3"/>
      </w:pPr>
      <w:r w:rsidRPr="009F77D8">
        <w:t>Driving NRF24L01 + Module</w:t>
      </w:r>
    </w:p>
    <w:p w14:paraId="04D44CB4" w14:textId="77777777" w:rsidR="006F4C39" w:rsidRDefault="006F4C39" w:rsidP="006F4C39">
      <w:pPr>
        <w:jc w:val="center"/>
        <w:rPr>
          <w:rFonts w:eastAsiaTheme="minorEastAsia"/>
        </w:rPr>
      </w:pPr>
      <w:r>
        <w:rPr>
          <w:noProof/>
        </w:rPr>
        <w:drawing>
          <wp:inline distT="0" distB="0" distL="0" distR="0" wp14:anchorId="15487789" wp14:editId="63A29892">
            <wp:extent cx="3211151" cy="2062887"/>
            <wp:effectExtent l="0" t="0" r="889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23118" t="23862" r="23588" b="26024"/>
                    <a:stretch/>
                  </pic:blipFill>
                  <pic:spPr bwMode="auto">
                    <a:xfrm>
                      <a:off x="0" y="0"/>
                      <a:ext cx="3249094" cy="2087262"/>
                    </a:xfrm>
                    <a:prstGeom prst="rect">
                      <a:avLst/>
                    </a:prstGeom>
                    <a:ln>
                      <a:noFill/>
                    </a:ln>
                    <a:extLst>
                      <a:ext uri="{53640926-AAD7-44D8-BBD7-CCE9431645EC}">
                        <a14:shadowObscured xmlns:a14="http://schemas.microsoft.com/office/drawing/2010/main"/>
                      </a:ext>
                    </a:extLst>
                  </pic:spPr>
                </pic:pic>
              </a:graphicData>
            </a:graphic>
          </wp:inline>
        </w:drawing>
      </w:r>
    </w:p>
    <w:p w14:paraId="5F8F48B7" w14:textId="2103A3B6" w:rsidR="006F4C39" w:rsidRPr="008B65C2" w:rsidRDefault="004605A7" w:rsidP="006F4C39">
      <w:pPr>
        <w:pStyle w:val="a5"/>
        <w:jc w:val="center"/>
        <w:rPr>
          <w:rFonts w:eastAsiaTheme="minorEastAsia"/>
        </w:rPr>
      </w:pPr>
      <w:r w:rsidRPr="001475DB">
        <w:rPr>
          <w:rFonts w:eastAsiaTheme="minorEastAsia"/>
        </w:rPr>
        <w:t xml:space="preserve">Figure </w:t>
      </w:r>
      <w:r w:rsidR="006F4C39">
        <w:rPr>
          <w:rFonts w:eastAsiaTheme="minorEastAsia"/>
        </w:rPr>
        <w:t>6-1</w:t>
      </w:r>
      <w:r w:rsidR="005871EF" w:rsidRPr="008B65C2">
        <w:rPr>
          <w:rFonts w:eastAsiaTheme="minorEastAsia"/>
        </w:rPr>
        <w:t xml:space="preserve"> </w:t>
      </w:r>
    </w:p>
    <w:p w14:paraId="16E57E95" w14:textId="227360F0" w:rsidR="006F4C39" w:rsidRDefault="00324621" w:rsidP="006F4C39">
      <w:pPr>
        <w:ind w:firstLineChars="100" w:firstLine="240"/>
        <w:jc w:val="center"/>
        <w:rPr>
          <w:rFonts w:eastAsia="宋体"/>
        </w:rPr>
      </w:pPr>
      <w:r>
        <w:rPr>
          <w:noProof/>
        </w:rPr>
        <w:drawing>
          <wp:inline distT="0" distB="0" distL="0" distR="0" wp14:anchorId="3F5AAD6E" wp14:editId="0A3BBB28">
            <wp:extent cx="3674853" cy="2612004"/>
            <wp:effectExtent l="0" t="0" r="1905" b="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684206" cy="2618652"/>
                    </a:xfrm>
                    <a:prstGeom prst="rect">
                      <a:avLst/>
                    </a:prstGeom>
                  </pic:spPr>
                </pic:pic>
              </a:graphicData>
            </a:graphic>
          </wp:inline>
        </w:drawing>
      </w:r>
    </w:p>
    <w:p w14:paraId="7D35D565" w14:textId="23D05ADA" w:rsidR="006F4C39" w:rsidRDefault="004605A7" w:rsidP="006F4C39">
      <w:pPr>
        <w:ind w:firstLineChars="100" w:firstLine="240"/>
        <w:jc w:val="center"/>
        <w:rPr>
          <w:rFonts w:eastAsia="宋体"/>
        </w:rPr>
      </w:pPr>
      <w:r w:rsidRPr="001475DB">
        <w:rPr>
          <w:rFonts w:eastAsiaTheme="minorEastAsia"/>
        </w:rPr>
        <w:t xml:space="preserve">Figure </w:t>
      </w:r>
      <w:r w:rsidR="006F4C39">
        <w:rPr>
          <w:rFonts w:eastAsia="宋体"/>
        </w:rPr>
        <w:t>6-2</w:t>
      </w:r>
    </w:p>
    <w:p w14:paraId="4BBC149B" w14:textId="6643E4DB" w:rsidR="006F4C39" w:rsidRDefault="006F4C39" w:rsidP="006F4C39">
      <w:pPr>
        <w:pStyle w:val="3"/>
      </w:pPr>
      <w:r>
        <w:rPr>
          <w:rFonts w:hint="eastAsia"/>
        </w:rPr>
        <w:lastRenderedPageBreak/>
        <w:t>N</w:t>
      </w:r>
      <w:r>
        <w:t>RF24L01+</w:t>
      </w:r>
      <w:r w:rsidR="005871EF">
        <w:rPr>
          <w:rFonts w:hint="eastAsia"/>
        </w:rPr>
        <w:t xml:space="preserve"> </w:t>
      </w:r>
      <w:r w:rsidR="005871EF">
        <w:t>Test</w:t>
      </w:r>
    </w:p>
    <w:p w14:paraId="042164FC" w14:textId="24681048" w:rsidR="006F4C39" w:rsidRPr="006F4C39" w:rsidRDefault="005871EF" w:rsidP="006F4C39">
      <w:pPr>
        <w:rPr>
          <w:rFonts w:eastAsiaTheme="minorEastAsia"/>
        </w:rPr>
      </w:pPr>
      <w:r w:rsidRPr="005871EF">
        <w:rPr>
          <w:rFonts w:eastAsiaTheme="minorEastAsia"/>
        </w:rPr>
        <w:t xml:space="preserve">When writing Nrf24L01 + test with </w:t>
      </w:r>
      <w:proofErr w:type="spellStart"/>
      <w:r w:rsidRPr="005871EF">
        <w:rPr>
          <w:rFonts w:eastAsiaTheme="minorEastAsia"/>
        </w:rPr>
        <w:t>MagicBlock</w:t>
      </w:r>
      <w:proofErr w:type="spellEnd"/>
      <w:r w:rsidRPr="005871EF">
        <w:rPr>
          <w:rFonts w:eastAsiaTheme="minorEastAsia"/>
        </w:rPr>
        <w:t xml:space="preserve">, two </w:t>
      </w:r>
      <w:proofErr w:type="spellStart"/>
      <w:r w:rsidRPr="005871EF">
        <w:rPr>
          <w:rFonts w:eastAsiaTheme="minorEastAsia"/>
        </w:rPr>
        <w:t>MotorDriver</w:t>
      </w:r>
      <w:proofErr w:type="spellEnd"/>
      <w:r w:rsidRPr="005871EF">
        <w:rPr>
          <w:rFonts w:eastAsiaTheme="minorEastAsia"/>
        </w:rPr>
        <w:t xml:space="preserve"> Boards are needed and two Nrf24L01 + modules are inserted into corresponding excuses respectively. Then two programs are constructed with building blocks in </w:t>
      </w:r>
      <w:proofErr w:type="spellStart"/>
      <w:r w:rsidRPr="005871EF">
        <w:rPr>
          <w:rFonts w:eastAsiaTheme="minorEastAsia"/>
        </w:rPr>
        <w:t>MagicBlock</w:t>
      </w:r>
      <w:proofErr w:type="spellEnd"/>
      <w:r w:rsidRPr="005871EF">
        <w:rPr>
          <w:rFonts w:eastAsiaTheme="minorEastAsia"/>
        </w:rPr>
        <w:t>: a data sending program and a data receiving program, as shown in the following figure.</w:t>
      </w:r>
    </w:p>
    <w:p w14:paraId="35B53A90" w14:textId="0D789285" w:rsidR="00A3451E" w:rsidRPr="00A3451E" w:rsidRDefault="00A3451E" w:rsidP="00A3451E">
      <w:pPr>
        <w:rPr>
          <w:rFonts w:eastAsiaTheme="minorEastAsia"/>
        </w:rPr>
      </w:pPr>
    </w:p>
    <w:p w14:paraId="4DD1DC05" w14:textId="30D2D9D9" w:rsidR="001905BA" w:rsidRDefault="00E03E23" w:rsidP="001905BA">
      <w:pPr>
        <w:pStyle w:val="af6"/>
        <w:spacing w:line="360" w:lineRule="auto"/>
        <w:ind w:left="420" w:firstLineChars="0" w:firstLine="0"/>
        <w:jc w:val="center"/>
        <w:rPr>
          <w:rFonts w:ascii="Times New Roman" w:hAnsi="Times New Roman"/>
          <w:kern w:val="0"/>
          <w:sz w:val="24"/>
        </w:rPr>
      </w:pPr>
      <w:r>
        <w:rPr>
          <w:noProof/>
        </w:rPr>
        <w:drawing>
          <wp:inline distT="0" distB="0" distL="0" distR="0" wp14:anchorId="23FC2549" wp14:editId="1B2F37FD">
            <wp:extent cx="3209925" cy="1123950"/>
            <wp:effectExtent l="0" t="0" r="952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209925" cy="1123950"/>
                    </a:xfrm>
                    <a:prstGeom prst="rect">
                      <a:avLst/>
                    </a:prstGeom>
                  </pic:spPr>
                </pic:pic>
              </a:graphicData>
            </a:graphic>
          </wp:inline>
        </w:drawing>
      </w:r>
    </w:p>
    <w:p w14:paraId="27E05A7B" w14:textId="135C338A" w:rsidR="007A7D6C" w:rsidRDefault="00850BEB" w:rsidP="001905BA">
      <w:pPr>
        <w:pStyle w:val="af6"/>
        <w:spacing w:line="360" w:lineRule="auto"/>
        <w:ind w:left="420" w:firstLineChars="0" w:firstLine="0"/>
        <w:jc w:val="center"/>
        <w:rPr>
          <w:rFonts w:ascii="Times New Roman" w:hAnsi="Times New Roman"/>
          <w:kern w:val="0"/>
          <w:sz w:val="24"/>
        </w:rPr>
      </w:pPr>
      <w:r w:rsidRPr="00850BEB">
        <w:rPr>
          <w:rFonts w:ascii="Times New Roman" w:hAnsi="Times New Roman"/>
          <w:kern w:val="0"/>
          <w:sz w:val="24"/>
        </w:rPr>
        <w:t>send data</w:t>
      </w:r>
    </w:p>
    <w:p w14:paraId="38ADE886" w14:textId="0F722096" w:rsidR="00943C26" w:rsidRDefault="004563B9" w:rsidP="001905BA">
      <w:pPr>
        <w:pStyle w:val="af6"/>
        <w:spacing w:line="360" w:lineRule="auto"/>
        <w:ind w:left="420" w:firstLineChars="0" w:firstLine="0"/>
        <w:jc w:val="center"/>
        <w:rPr>
          <w:rFonts w:ascii="Times New Roman" w:hAnsi="Times New Roman"/>
          <w:kern w:val="0"/>
          <w:sz w:val="24"/>
        </w:rPr>
      </w:pPr>
      <w:r>
        <w:rPr>
          <w:noProof/>
        </w:rPr>
        <w:drawing>
          <wp:inline distT="0" distB="0" distL="0" distR="0" wp14:anchorId="2858D10B" wp14:editId="6738E859">
            <wp:extent cx="2346385" cy="1746753"/>
            <wp:effectExtent l="0" t="0" r="0" b="635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349188" cy="1748840"/>
                    </a:xfrm>
                    <a:prstGeom prst="rect">
                      <a:avLst/>
                    </a:prstGeom>
                  </pic:spPr>
                </pic:pic>
              </a:graphicData>
            </a:graphic>
          </wp:inline>
        </w:drawing>
      </w:r>
    </w:p>
    <w:p w14:paraId="361D459E" w14:textId="45B348ED" w:rsidR="007A7D6C" w:rsidRDefault="006F3F29" w:rsidP="001905BA">
      <w:pPr>
        <w:pStyle w:val="af6"/>
        <w:spacing w:line="360" w:lineRule="auto"/>
        <w:ind w:left="420" w:firstLineChars="0" w:firstLine="0"/>
        <w:jc w:val="center"/>
        <w:rPr>
          <w:rFonts w:ascii="Times New Roman" w:hAnsi="Times New Roman"/>
          <w:kern w:val="0"/>
          <w:sz w:val="24"/>
        </w:rPr>
      </w:pPr>
      <w:r w:rsidRPr="006F3F29">
        <w:rPr>
          <w:rFonts w:ascii="Times New Roman" w:hAnsi="Times New Roman"/>
          <w:kern w:val="0"/>
          <w:sz w:val="24"/>
        </w:rPr>
        <w:t>receive data</w:t>
      </w:r>
    </w:p>
    <w:p w14:paraId="588B43D0" w14:textId="48094A83" w:rsidR="000A54ED" w:rsidRDefault="00112D8A" w:rsidP="001905BA">
      <w:pPr>
        <w:pStyle w:val="af6"/>
        <w:spacing w:line="360" w:lineRule="auto"/>
        <w:ind w:left="420" w:firstLineChars="0" w:firstLine="0"/>
        <w:jc w:val="center"/>
        <w:rPr>
          <w:rFonts w:ascii="Times New Roman" w:hAnsi="Times New Roman"/>
          <w:kern w:val="0"/>
          <w:sz w:val="24"/>
        </w:rPr>
      </w:pPr>
      <w:r w:rsidRPr="00112D8A">
        <w:rPr>
          <w:rFonts w:ascii="Times New Roman" w:hAnsi="Times New Roman"/>
          <w:kern w:val="0"/>
          <w:sz w:val="24"/>
        </w:rPr>
        <w:t>By compiling with Arduino IDE and opening the serial port monitor, we can observe that the data is successfully sent from Nrf24L01 to another Nrf24L01.</w:t>
      </w:r>
    </w:p>
    <w:p w14:paraId="47162631" w14:textId="30879E29" w:rsidR="00C452F0" w:rsidRPr="00324621" w:rsidRDefault="005B5323" w:rsidP="00324621">
      <w:pPr>
        <w:pStyle w:val="af6"/>
        <w:spacing w:line="360" w:lineRule="auto"/>
        <w:ind w:left="420" w:firstLineChars="0" w:firstLine="0"/>
        <w:jc w:val="center"/>
        <w:rPr>
          <w:rFonts w:ascii="Times New Roman" w:hAnsi="Times New Roman" w:hint="eastAsia"/>
          <w:noProof/>
          <w:kern w:val="0"/>
          <w:sz w:val="24"/>
        </w:rPr>
      </w:pPr>
      <w:r w:rsidRPr="005B5323">
        <w:rPr>
          <w:rFonts w:ascii="Times New Roman" w:hAnsi="Times New Roman"/>
          <w:noProof/>
          <w:kern w:val="0"/>
          <w:sz w:val="24"/>
        </w:rPr>
        <w:drawing>
          <wp:inline distT="0" distB="0" distL="0" distR="0" wp14:anchorId="2B3319E0" wp14:editId="5DB52583">
            <wp:extent cx="4140679" cy="2383781"/>
            <wp:effectExtent l="0" t="0" r="0" b="0"/>
            <wp:docPr id="38" name="图片 38" descr="C:\Users\ADMINI~1\AppData\Local\Temp\154649476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1\AppData\Local\Temp\1546494766(1).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197239" cy="2416343"/>
                    </a:xfrm>
                    <a:prstGeom prst="rect">
                      <a:avLst/>
                    </a:prstGeom>
                    <a:noFill/>
                    <a:ln>
                      <a:noFill/>
                    </a:ln>
                  </pic:spPr>
                </pic:pic>
              </a:graphicData>
            </a:graphic>
          </wp:inline>
        </w:drawing>
      </w:r>
    </w:p>
    <w:p w14:paraId="7067C517" w14:textId="0D09192D" w:rsidR="00C452F0" w:rsidRPr="004A0C14" w:rsidRDefault="004A0C14" w:rsidP="004A0C14">
      <w:pPr>
        <w:pStyle w:val="af6"/>
        <w:spacing w:line="360" w:lineRule="auto"/>
        <w:ind w:left="420" w:firstLineChars="0" w:firstLine="0"/>
        <w:jc w:val="center"/>
        <w:rPr>
          <w:rFonts w:ascii="Times New Roman" w:hAnsi="Times New Roman"/>
          <w:kern w:val="0"/>
          <w:sz w:val="24"/>
        </w:rPr>
      </w:pPr>
      <w:r w:rsidRPr="00850BEB">
        <w:rPr>
          <w:rFonts w:ascii="Times New Roman" w:hAnsi="Times New Roman"/>
          <w:kern w:val="0"/>
          <w:sz w:val="24"/>
        </w:rPr>
        <w:t>send data</w:t>
      </w:r>
      <w:r w:rsidR="009011D8" w:rsidRPr="004A0C14">
        <w:rPr>
          <w:rFonts w:ascii="Times New Roman" w:hAnsi="Times New Roman" w:hint="eastAsia"/>
          <w:kern w:val="0"/>
          <w:sz w:val="24"/>
        </w:rPr>
        <w:t>“</w:t>
      </w:r>
      <w:r w:rsidR="009011D8" w:rsidRPr="004A0C14">
        <w:rPr>
          <w:rFonts w:ascii="Times New Roman" w:hAnsi="Times New Roman" w:hint="eastAsia"/>
          <w:kern w:val="0"/>
          <w:sz w:val="24"/>
        </w:rPr>
        <w:t>1</w:t>
      </w:r>
      <w:r w:rsidR="009011D8" w:rsidRPr="004A0C14">
        <w:rPr>
          <w:rFonts w:ascii="Times New Roman" w:hAnsi="Times New Roman"/>
          <w:kern w:val="0"/>
          <w:sz w:val="24"/>
        </w:rPr>
        <w:t>23</w:t>
      </w:r>
      <w:r w:rsidR="009011D8" w:rsidRPr="004A0C14">
        <w:rPr>
          <w:rFonts w:ascii="Times New Roman" w:hAnsi="Times New Roman" w:hint="eastAsia"/>
          <w:kern w:val="0"/>
          <w:sz w:val="24"/>
        </w:rPr>
        <w:t>”</w:t>
      </w:r>
    </w:p>
    <w:p w14:paraId="40FACBC3" w14:textId="77777777" w:rsidR="00C452F0" w:rsidRPr="00C452F0" w:rsidRDefault="00C452F0" w:rsidP="00C452F0">
      <w:pPr>
        <w:jc w:val="center"/>
        <w:rPr>
          <w:lang w:val="x-none" w:eastAsia="x-none" w:bidi="x-none"/>
        </w:rPr>
      </w:pPr>
    </w:p>
    <w:p w14:paraId="318555B0" w14:textId="2C3D7555" w:rsidR="005B5323" w:rsidRDefault="00077DE1" w:rsidP="00C452F0">
      <w:pPr>
        <w:pStyle w:val="af6"/>
        <w:spacing w:line="360" w:lineRule="auto"/>
        <w:ind w:left="420" w:firstLineChars="0" w:firstLine="0"/>
        <w:jc w:val="center"/>
        <w:rPr>
          <w:rFonts w:ascii="Times New Roman" w:hAnsi="Times New Roman"/>
          <w:noProof/>
          <w:kern w:val="0"/>
          <w:sz w:val="24"/>
        </w:rPr>
      </w:pPr>
      <w:r w:rsidRPr="00077DE1">
        <w:rPr>
          <w:rFonts w:ascii="Times New Roman" w:hAnsi="Times New Roman"/>
          <w:noProof/>
          <w:kern w:val="0"/>
          <w:sz w:val="24"/>
        </w:rPr>
        <w:drawing>
          <wp:inline distT="0" distB="0" distL="0" distR="0" wp14:anchorId="0D2DB30D" wp14:editId="7ECC77C5">
            <wp:extent cx="5427878" cy="3400708"/>
            <wp:effectExtent l="0" t="0" r="1905" b="0"/>
            <wp:docPr id="40" name="图片 40" descr="C:\Users\ADMINI~1\AppData\Local\Temp\154649479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I~1\AppData\Local\Temp\1546494799(1).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506070" cy="3449697"/>
                    </a:xfrm>
                    <a:prstGeom prst="rect">
                      <a:avLst/>
                    </a:prstGeom>
                    <a:noFill/>
                    <a:ln>
                      <a:noFill/>
                    </a:ln>
                  </pic:spPr>
                </pic:pic>
              </a:graphicData>
            </a:graphic>
          </wp:inline>
        </w:drawing>
      </w:r>
    </w:p>
    <w:p w14:paraId="4CCB07FC" w14:textId="096CE910" w:rsidR="00C452F0" w:rsidRPr="00324621" w:rsidRDefault="004A0C14" w:rsidP="00324621">
      <w:pPr>
        <w:pStyle w:val="af6"/>
        <w:spacing w:line="360" w:lineRule="auto"/>
        <w:ind w:left="420" w:firstLineChars="0" w:firstLine="0"/>
        <w:jc w:val="center"/>
        <w:rPr>
          <w:rFonts w:ascii="Times New Roman" w:hAnsi="Times New Roman" w:hint="eastAsia"/>
          <w:kern w:val="0"/>
          <w:sz w:val="24"/>
        </w:rPr>
      </w:pPr>
      <w:r w:rsidRPr="006F3F29">
        <w:rPr>
          <w:rFonts w:ascii="Times New Roman" w:hAnsi="Times New Roman"/>
          <w:kern w:val="0"/>
          <w:sz w:val="24"/>
        </w:rPr>
        <w:t>receive data</w:t>
      </w:r>
      <w:r w:rsidRPr="004A0C14">
        <w:rPr>
          <w:rFonts w:ascii="Times New Roman" w:hAnsi="Times New Roman" w:hint="eastAsia"/>
          <w:kern w:val="0"/>
          <w:sz w:val="24"/>
        </w:rPr>
        <w:t xml:space="preserve"> </w:t>
      </w:r>
      <w:r w:rsidR="009011D8" w:rsidRPr="004A0C14">
        <w:rPr>
          <w:rFonts w:ascii="Times New Roman" w:hAnsi="Times New Roman" w:hint="eastAsia"/>
          <w:kern w:val="0"/>
          <w:sz w:val="24"/>
        </w:rPr>
        <w:t>“</w:t>
      </w:r>
      <w:r w:rsidR="009011D8" w:rsidRPr="004A0C14">
        <w:rPr>
          <w:rFonts w:ascii="Times New Roman" w:hAnsi="Times New Roman" w:hint="eastAsia"/>
          <w:kern w:val="0"/>
          <w:sz w:val="24"/>
        </w:rPr>
        <w:t>1</w:t>
      </w:r>
      <w:r w:rsidR="009011D8" w:rsidRPr="004A0C14">
        <w:rPr>
          <w:rFonts w:ascii="Times New Roman" w:hAnsi="Times New Roman"/>
          <w:kern w:val="0"/>
          <w:sz w:val="24"/>
        </w:rPr>
        <w:t>23</w:t>
      </w:r>
      <w:r w:rsidR="009011D8" w:rsidRPr="004A0C14">
        <w:rPr>
          <w:rFonts w:ascii="Times New Roman" w:hAnsi="Times New Roman" w:hint="eastAsia"/>
          <w:kern w:val="0"/>
          <w:sz w:val="24"/>
        </w:rPr>
        <w:t>”</w:t>
      </w:r>
    </w:p>
    <w:sectPr w:rsidR="00C452F0" w:rsidRPr="00324621" w:rsidSect="006B34A3">
      <w:headerReference w:type="default" r:id="rId75"/>
      <w:footerReference w:type="default" r:id="rId76"/>
      <w:type w:val="continuous"/>
      <w:pgSz w:w="11906" w:h="16838"/>
      <w:pgMar w:top="720" w:right="720" w:bottom="720" w:left="720" w:header="567" w:footer="567" w:gutter="0"/>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D8509D0" w14:textId="77777777" w:rsidR="00414B1A" w:rsidRDefault="00414B1A">
      <w:pPr>
        <w:spacing w:line="240" w:lineRule="auto"/>
      </w:pPr>
      <w:r>
        <w:separator/>
      </w:r>
    </w:p>
  </w:endnote>
  <w:endnote w:type="continuationSeparator" w:id="0">
    <w:p w14:paraId="02DC55F6" w14:textId="77777777" w:rsidR="00414B1A" w:rsidRDefault="00414B1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10002FF" w:usb1="4000ACFF" w:usb2="00000009" w:usb3="00000000" w:csb0="0000019F" w:csb1="00000000"/>
  </w:font>
  <w:font w:name="ArialMT">
    <w:altName w:val="Arial"/>
    <w:panose1 w:val="00000000000000000000"/>
    <w:charset w:val="00"/>
    <w:family w:val="roman"/>
    <w:notTrueType/>
    <w:pitch w:val="default"/>
    <w:sig w:usb0="00000003" w:usb1="00000000" w:usb2="00000000" w:usb3="00000000" w:csb0="00000001" w:csb1="00000000"/>
  </w:font>
  <w:font w:name="微软雅黑">
    <w:panose1 w:val="020B0503020204020204"/>
    <w:charset w:val="86"/>
    <w:family w:val="swiss"/>
    <w:pitch w:val="variable"/>
    <w:sig w:usb0="80000287" w:usb1="280F3C52" w:usb2="00000016" w:usb3="00000000" w:csb0="0004001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37545509"/>
    </w:sdtPr>
    <w:sdtEndPr>
      <w:rPr>
        <w:sz w:val="21"/>
        <w:szCs w:val="21"/>
      </w:rPr>
    </w:sdtEndPr>
    <w:sdtContent>
      <w:p w14:paraId="0CDFE309" w14:textId="77777777" w:rsidR="00DD3F21" w:rsidRDefault="00DD3F21">
        <w:pPr>
          <w:pStyle w:val="a9"/>
          <w:jc w:val="right"/>
          <w:rPr>
            <w:sz w:val="21"/>
            <w:szCs w:val="21"/>
          </w:rPr>
        </w:pPr>
        <w:r>
          <w:rPr>
            <w:sz w:val="21"/>
            <w:szCs w:val="21"/>
          </w:rPr>
          <w:fldChar w:fldCharType="begin"/>
        </w:r>
        <w:r>
          <w:rPr>
            <w:sz w:val="21"/>
            <w:szCs w:val="21"/>
          </w:rPr>
          <w:instrText>PAGE   \* MERGEFORMAT</w:instrText>
        </w:r>
        <w:r>
          <w:rPr>
            <w:sz w:val="21"/>
            <w:szCs w:val="21"/>
          </w:rPr>
          <w:fldChar w:fldCharType="separate"/>
        </w:r>
        <w:r w:rsidRPr="00D44970">
          <w:rPr>
            <w:noProof/>
            <w:sz w:val="21"/>
            <w:szCs w:val="21"/>
            <w:lang w:val="zh-CN"/>
          </w:rPr>
          <w:t>50</w:t>
        </w:r>
        <w:r>
          <w:rPr>
            <w:sz w:val="21"/>
            <w:szCs w:val="21"/>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3ED733A" w14:textId="77777777" w:rsidR="00414B1A" w:rsidRDefault="00414B1A">
      <w:pPr>
        <w:spacing w:line="240" w:lineRule="auto"/>
      </w:pPr>
      <w:r>
        <w:separator/>
      </w:r>
    </w:p>
  </w:footnote>
  <w:footnote w:type="continuationSeparator" w:id="0">
    <w:p w14:paraId="39F6CE37" w14:textId="77777777" w:rsidR="00414B1A" w:rsidRDefault="00414B1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855975" w14:textId="070E1A24" w:rsidR="00DD3F21" w:rsidRDefault="00DD3F21" w:rsidP="00A46F60">
    <w:pPr>
      <w:spacing w:line="240" w:lineRule="auto"/>
      <w:rPr>
        <w:rFonts w:ascii="Calibri" w:eastAsia="宋体" w:hAnsi="Calibri" w:cs="Times New Roman"/>
        <w:b/>
        <w:sz w:val="30"/>
        <w:szCs w:val="30"/>
      </w:rPr>
    </w:pPr>
    <w:bookmarkStart w:id="39" w:name="OLE_LINK18"/>
    <w:bookmarkStart w:id="40" w:name="OLE_LINK19"/>
    <w:r>
      <w:rPr>
        <w:noProof/>
      </w:rPr>
      <w:drawing>
        <wp:anchor distT="0" distB="0" distL="114300" distR="114300" simplePos="0" relativeHeight="251656192" behindDoc="1" locked="0" layoutInCell="1" allowOverlap="1" wp14:anchorId="414DDEAD" wp14:editId="0C443E0C">
          <wp:simplePos x="0" y="0"/>
          <wp:positionH relativeFrom="column">
            <wp:posOffset>75538</wp:posOffset>
          </wp:positionH>
          <wp:positionV relativeFrom="paragraph">
            <wp:posOffset>-2236</wp:posOffset>
          </wp:positionV>
          <wp:extent cx="6376946" cy="740287"/>
          <wp:effectExtent l="0" t="0" r="5080" b="3175"/>
          <wp:wrapNone/>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extLst>
                      <a:ext uri="{28A0092B-C50C-407E-A947-70E740481C1C}">
                        <a14:useLocalDpi xmlns:a14="http://schemas.microsoft.com/office/drawing/2010/main" val="0"/>
                      </a:ext>
                    </a:extLst>
                  </a:blip>
                  <a:stretch>
                    <a:fillRect/>
                  </a:stretch>
                </pic:blipFill>
                <pic:spPr>
                  <a:xfrm>
                    <a:off x="0" y="0"/>
                    <a:ext cx="6384976" cy="741219"/>
                  </a:xfrm>
                  <a:prstGeom prst="rect">
                    <a:avLst/>
                  </a:prstGeom>
                </pic:spPr>
              </pic:pic>
            </a:graphicData>
          </a:graphic>
          <wp14:sizeRelH relativeFrom="margin">
            <wp14:pctWidth>0</wp14:pctWidth>
          </wp14:sizeRelH>
          <wp14:sizeRelV relativeFrom="margin">
            <wp14:pctHeight>0</wp14:pctHeight>
          </wp14:sizeRelV>
        </wp:anchor>
      </w:drawing>
    </w:r>
    <w:bookmarkEnd w:id="39"/>
    <w:bookmarkEnd w:id="40"/>
  </w:p>
  <w:p w14:paraId="1F70817F" w14:textId="6CC0D9E6" w:rsidR="00DD3F21" w:rsidRDefault="00DD3F21" w:rsidP="00A46F60">
    <w:pPr>
      <w:spacing w:line="240" w:lineRule="auto"/>
      <w:ind w:firstLine="360"/>
      <w:jc w:val="center"/>
      <w:rPr>
        <w:rFonts w:ascii="Calibri" w:eastAsia="宋体" w:hAnsi="Calibri" w:cs="Times New Roman"/>
        <w:b/>
        <w:sz w:val="30"/>
        <w:szCs w:val="30"/>
      </w:rPr>
    </w:pPr>
    <w:r>
      <w:rPr>
        <w:noProof/>
      </w:rPr>
      <mc:AlternateContent>
        <mc:Choice Requires="wps">
          <w:drawing>
            <wp:anchor distT="0" distB="0" distL="114300" distR="114300" simplePos="0" relativeHeight="251660288" behindDoc="0" locked="0" layoutInCell="1" allowOverlap="1" wp14:anchorId="119680CB" wp14:editId="3D743920">
              <wp:simplePos x="0" y="0"/>
              <wp:positionH relativeFrom="column">
                <wp:posOffset>1974850</wp:posOffset>
              </wp:positionH>
              <wp:positionV relativeFrom="paragraph">
                <wp:posOffset>186055</wp:posOffset>
              </wp:positionV>
              <wp:extent cx="1828800" cy="381635"/>
              <wp:effectExtent l="0" t="0" r="0" b="0"/>
              <wp:wrapNone/>
              <wp:docPr id="57" name="文本框 57"/>
              <wp:cNvGraphicFramePr/>
              <a:graphic xmlns:a="http://schemas.openxmlformats.org/drawingml/2006/main">
                <a:graphicData uri="http://schemas.microsoft.com/office/word/2010/wordprocessingShape">
                  <wps:wsp>
                    <wps:cNvSpPr txBox="1"/>
                    <wps:spPr>
                      <a:xfrm>
                        <a:off x="0" y="0"/>
                        <a:ext cx="1828800" cy="381635"/>
                      </a:xfrm>
                      <a:prstGeom prst="rect">
                        <a:avLst/>
                      </a:prstGeom>
                      <a:noFill/>
                      <a:ln>
                        <a:noFill/>
                      </a:ln>
                      <a:effectLst/>
                    </wps:spPr>
                    <wps:txbx>
                      <w:txbxContent>
                        <w:p w14:paraId="52593A3F" w14:textId="3DA96DCA" w:rsidR="00DD3F21" w:rsidRDefault="00DD3F21" w:rsidP="00A46F60">
                          <w:pPr>
                            <w:ind w:firstLine="360"/>
                            <w:jc w:val="center"/>
                            <w:rPr>
                              <w:rFonts w:ascii="Calibri" w:eastAsia="宋体" w:hAnsi="Calibri" w:cs="Times New Roman"/>
                              <w:b/>
                              <w:caps/>
                              <w:color w:val="C17529" w:themeColor="accent6"/>
                              <w:sz w:val="30"/>
                              <w:szCs w:val="30"/>
                              <w14:glow w14:rad="101600">
                                <w14:schemeClr w14:val="accent1">
                                  <w14:alpha w14:val="60000"/>
                                  <w14:satMod w14:val="175000"/>
                                </w14:schemeClr>
                              </w14:glow>
                              <w14:reflection w14:blurRad="12700" w14:stA="28000" w14:stPos="0" w14:endA="0" w14:endPos="45000" w14:dist="1003" w14:dir="5400000" w14:fadeDir="5400000" w14:sx="100000" w14:sy="-100000" w14:kx="0" w14:ky="0" w14:algn="bl"/>
                              <w14:textOutline w14:w="9004"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pPr>
                        </w:p>
                        <w:p w14:paraId="1CE3608B" w14:textId="77777777" w:rsidR="00DD3F21" w:rsidRPr="00A46F60" w:rsidRDefault="00DD3F21" w:rsidP="00A46F60">
                          <w:pPr>
                            <w:ind w:firstLine="360"/>
                            <w:jc w:val="center"/>
                            <w:rPr>
                              <w:rFonts w:ascii="Calibri" w:eastAsia="宋体" w:hAnsi="Calibri" w:cs="Times New Roman"/>
                              <w:b/>
                              <w:caps/>
                              <w:color w:val="C17529" w:themeColor="accent6"/>
                              <w:sz w:val="72"/>
                              <w:szCs w:val="72"/>
                              <w14:glow w14:rad="101600">
                                <w14:schemeClr w14:val="accent1">
                                  <w14:alpha w14:val="60000"/>
                                  <w14:satMod w14:val="175000"/>
                                </w14:schemeClr>
                              </w14:glow>
                              <w14:reflection w14:blurRad="12700" w14:stA="28000" w14:stPos="0" w14:endA="0" w14:endPos="45000" w14:dist="1003" w14:dir="5400000" w14:fadeDir="5400000" w14:sx="100000" w14:sy="-100000" w14:kx="0" w14:ky="0" w14:algn="bl"/>
                              <w14:textOutline w14:w="9004"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119680CB" id="_x0000_t202" coordsize="21600,21600" o:spt="202" path="m,l,21600r21600,l21600,xe">
              <v:stroke joinstyle="miter"/>
              <v:path gradientshapeok="t" o:connecttype="rect"/>
            </v:shapetype>
            <v:shape id="文本框 57" o:spid="_x0000_s1040" type="#_x0000_t202" style="position:absolute;left:0;text-align:left;margin-left:155.5pt;margin-top:14.65pt;width:2in;height:30.05pt;z-index:25166028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" filled="f" stroked="f">
              <v:textbox>
                <w:txbxContent>
                  <w:p w14:paraId="52593A3F" w14:textId="3DA96DCA" w:rsidR="00DD3F21" w:rsidRDefault="00DD3F21" w:rsidP="00A46F60">
                    <w:pPr>
                      <w:ind w:firstLine="360"/>
                      <w:jc w:val="center"/>
                      <w:rPr>
                        <w:rFonts w:ascii="Calibri" w:eastAsia="宋体" w:hAnsi="Calibri" w:cs="Times New Roman"/>
                        <w:b/>
                        <w:caps/>
                        <w:color w:val="C17529" w:themeColor="accent6"/>
                        <w:sz w:val="30"/>
                        <w:szCs w:val="30"/>
                        <w14:glow w14:rad="101600">
                          <w14:schemeClr w14:val="accent1">
                            <w14:alpha w14:val="60000"/>
                            <w14:satMod w14:val="175000"/>
                          </w14:schemeClr>
                        </w14:glow>
                        <w14:reflection w14:blurRad="12700" w14:stA="28000" w14:stPos="0" w14:endA="0" w14:endPos="45000" w14:dist="1003" w14:dir="5400000" w14:fadeDir="5400000" w14:sx="100000" w14:sy="-100000" w14:kx="0" w14:ky="0" w14:algn="bl"/>
                        <w14:textOutline w14:w="9004"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pPr>
                  </w:p>
                  <w:p w14:paraId="1CE3608B" w14:textId="77777777" w:rsidR="00DD3F21" w:rsidRPr="00A46F60" w:rsidRDefault="00DD3F21" w:rsidP="00A46F60">
                    <w:pPr>
                      <w:ind w:firstLine="360"/>
                      <w:jc w:val="center"/>
                      <w:rPr>
                        <w:rFonts w:ascii="Calibri" w:eastAsia="宋体" w:hAnsi="Calibri" w:cs="Times New Roman"/>
                        <w:b/>
                        <w:caps/>
                        <w:color w:val="C17529" w:themeColor="accent6"/>
                        <w:sz w:val="72"/>
                        <w:szCs w:val="72"/>
                        <w14:glow w14:rad="101600">
                          <w14:schemeClr w14:val="accent1">
                            <w14:alpha w14:val="60000"/>
                            <w14:satMod w14:val="175000"/>
                          </w14:schemeClr>
                        </w14:glow>
                        <w14:reflection w14:blurRad="12700" w14:stA="28000" w14:stPos="0" w14:endA="0" w14:endPos="45000" w14:dist="1003" w14:dir="5400000" w14:fadeDir="5400000" w14:sx="100000" w14:sy="-100000" w14:kx="0" w14:ky="0" w14:algn="bl"/>
                        <w14:textOutline w14:w="9004"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pPr>
                  </w:p>
                </w:txbxContent>
              </v:textbox>
            </v:shape>
          </w:pict>
        </mc:Fallback>
      </mc:AlternateContent>
    </w:r>
  </w:p>
  <w:p w14:paraId="3A249B89" w14:textId="10D08179" w:rsidR="00DD3F21" w:rsidRPr="00492E1C" w:rsidRDefault="00DD3F21" w:rsidP="00A46F60">
    <w:pPr>
      <w:spacing w:line="240" w:lineRule="auto"/>
      <w:ind w:firstLine="360"/>
      <w:jc w:val="center"/>
      <w:rPr>
        <w:rFonts w:ascii="Calibri" w:eastAsia="宋体" w:hAnsi="Calibri" w:cs="Times New Roman"/>
        <w:sz w:val="30"/>
        <w:szCs w:val="30"/>
      </w:rPr>
    </w:pPr>
  </w:p>
  <w:p w14:paraId="09D76617" w14:textId="14FC8199" w:rsidR="00DD3F21" w:rsidRDefault="00DD3F21" w:rsidP="00E519A6">
    <w:pPr>
      <w:pStyle w:val="ab"/>
      <w:ind w:left="6100" w:hangingChars="3050" w:hanging="6100"/>
      <w:jc w:val="right"/>
      <w:rPr>
        <w:rFonts w:eastAsiaTheme="minorEastAsia"/>
        <w:color w:val="00B0F0"/>
        <w:sz w:val="10"/>
        <w:szCs w:val="10"/>
      </w:rPr>
    </w:pPr>
    <w:r w:rsidRPr="00492E1C">
      <w:rPr>
        <w:rFonts w:ascii="Arial" w:eastAsia="宋体" w:hAnsi="Arial" w:cs="Arial" w:hint="eastAsia"/>
        <w:color w:val="313131"/>
        <w:sz w:val="20"/>
        <w:szCs w:val="20"/>
      </w:rPr>
      <w:t xml:space="preserve">                  </w:t>
    </w:r>
    <w:r w:rsidRPr="00492E1C">
      <w:rPr>
        <w:rFonts w:ascii="Calibri" w:eastAsia="宋体" w:hAnsi="Calibri" w:cs="Times New Roman" w:hint="eastAsia"/>
        <w:b/>
        <w:sz w:val="30"/>
        <w:szCs w:val="30"/>
      </w:rPr>
      <w:t xml:space="preserve">      </w:t>
    </w:r>
    <w:r w:rsidRPr="00492E1C">
      <w:rPr>
        <w:rFonts w:ascii="Arial" w:eastAsia="宋体" w:hAnsi="Arial" w:cs="Arial" w:hint="eastAsia"/>
        <w:color w:val="313131"/>
        <w:sz w:val="20"/>
        <w:szCs w:val="20"/>
      </w:rPr>
      <w:t xml:space="preserve">             </w:t>
    </w:r>
    <w:r>
      <w:rPr>
        <w:rFonts w:ascii="Arial" w:eastAsia="宋体" w:hAnsi="Arial" w:cs="Arial"/>
        <w:color w:val="313131"/>
        <w:sz w:val="20"/>
        <w:szCs w:val="20"/>
      </w:rPr>
      <w:t xml:space="preserve">   </w:t>
    </w:r>
  </w:p>
  <w:p w14:paraId="27743076" w14:textId="4F50E07C" w:rsidR="00DD3F21" w:rsidRDefault="00DD3F21">
    <w:pPr>
      <w:tabs>
        <w:tab w:val="left" w:pos="8306"/>
      </w:tabs>
      <w:ind w:left="4620"/>
      <w:rPr>
        <w:color w:val="00B0F0"/>
        <w:sz w:val="15"/>
        <w:szCs w:val="15"/>
      </w:rPr>
    </w:pPr>
    <w:r>
      <w:rPr>
        <w:color w:val="00B0F0"/>
        <w:sz w:val="15"/>
        <w:szCs w:val="15"/>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8"/>
    <w:multiLevelType w:val="singleLevel"/>
    <w:tmpl w:val="9C1ED804"/>
    <w:lvl w:ilvl="0">
      <w:start w:val="1"/>
      <w:numFmt w:val="decimal"/>
      <w:lvlText w:val="%1."/>
      <w:lvlJc w:val="left"/>
      <w:pPr>
        <w:tabs>
          <w:tab w:val="num" w:pos="360"/>
        </w:tabs>
        <w:ind w:left="360" w:hangingChars="200" w:hanging="360"/>
      </w:pPr>
    </w:lvl>
  </w:abstractNum>
  <w:abstractNum w:abstractNumId="1" w15:restartNumberingAfterBreak="0">
    <w:nsid w:val="0000000A"/>
    <w:multiLevelType w:val="multilevel"/>
    <w:tmpl w:val="000000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6BD2C6D"/>
    <w:multiLevelType w:val="multilevel"/>
    <w:tmpl w:val="06BD2C6D"/>
    <w:lvl w:ilvl="0">
      <w:start w:val="1"/>
      <w:numFmt w:val="bullet"/>
      <w:pStyle w:val="1"/>
      <w:lvlText w:val=""/>
      <w:lvlJc w:val="left"/>
      <w:pPr>
        <w:ind w:left="420" w:hanging="420"/>
      </w:pPr>
      <w:rPr>
        <w:rFonts w:ascii="Wingdings" w:hAnsi="Wingdings" w:hint="default"/>
        <w:color w:val="00B0F0"/>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 w15:restartNumberingAfterBreak="0">
    <w:nsid w:val="077136C4"/>
    <w:multiLevelType w:val="hybridMultilevel"/>
    <w:tmpl w:val="F8DCB792"/>
    <w:lvl w:ilvl="0" w:tplc="5D12163A">
      <w:start w:val="1"/>
      <w:numFmt w:val="decimal"/>
      <w:lvlText w:val="%1、"/>
      <w:lvlJc w:val="left"/>
      <w:pPr>
        <w:ind w:left="465" w:hanging="465"/>
      </w:pPr>
      <w:rPr>
        <w:rFonts w:hint="default"/>
        <w:sz w:val="28"/>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A5D540C"/>
    <w:multiLevelType w:val="hybridMultilevel"/>
    <w:tmpl w:val="BAFAAF1C"/>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32B03A7"/>
    <w:multiLevelType w:val="hybridMultilevel"/>
    <w:tmpl w:val="B7828B6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13486AA6"/>
    <w:multiLevelType w:val="hybridMultilevel"/>
    <w:tmpl w:val="D7E03F14"/>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1D1D2B9F"/>
    <w:multiLevelType w:val="hybridMultilevel"/>
    <w:tmpl w:val="4BFE9D8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1EDB5F7C"/>
    <w:multiLevelType w:val="multilevel"/>
    <w:tmpl w:val="1EDB5F7C"/>
    <w:lvl w:ilvl="0">
      <w:start w:val="1"/>
      <w:numFmt w:val="bullet"/>
      <w:pStyle w:val="a"/>
      <w:lvlText w:val=""/>
      <w:lvlJc w:val="left"/>
      <w:pPr>
        <w:ind w:left="420" w:hanging="420"/>
      </w:pPr>
      <w:rPr>
        <w:rFonts w:ascii="Wingdings" w:hAnsi="Wingdings" w:hint="default"/>
        <w:color w:val="7030A0"/>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9" w15:restartNumberingAfterBreak="0">
    <w:nsid w:val="29322FC4"/>
    <w:multiLevelType w:val="multilevel"/>
    <w:tmpl w:val="417EF6D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0" w15:restartNumberingAfterBreak="0">
    <w:nsid w:val="2BCD1F4B"/>
    <w:multiLevelType w:val="hybridMultilevel"/>
    <w:tmpl w:val="E4EE1C58"/>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2D637289"/>
    <w:multiLevelType w:val="multilevel"/>
    <w:tmpl w:val="AAA4F35C"/>
    <w:lvl w:ilvl="0">
      <w:start w:val="1"/>
      <w:numFmt w:val="lowerLetter"/>
      <w:lvlText w:val="%1."/>
      <w:lvlJc w:val="left"/>
      <w:pPr>
        <w:tabs>
          <w:tab w:val="num" w:pos="780"/>
        </w:tabs>
        <w:ind w:left="780" w:hanging="360"/>
      </w:pPr>
      <w:rPr>
        <w:rFonts w:ascii="宋体" w:eastAsia="宋体" w:hAnsi="宋体" w:hint="eastAsia"/>
      </w:rPr>
    </w:lvl>
    <w:lvl w:ilvl="1">
      <w:start w:val="1"/>
      <w:numFmt w:val="lowerLetter"/>
      <w:lvlText w:val="%2)"/>
      <w:lvlJc w:val="left"/>
      <w:pPr>
        <w:tabs>
          <w:tab w:val="num" w:pos="1050"/>
        </w:tabs>
        <w:ind w:left="1050" w:hanging="420"/>
      </w:pPr>
      <w:rPr>
        <w:rFonts w:ascii="Times New Roman" w:hAnsi="Times New Roman" w:cs="Times New Roman" w:hint="default"/>
      </w:rPr>
    </w:lvl>
    <w:lvl w:ilvl="2">
      <w:start w:val="1"/>
      <w:numFmt w:val="lowerRoman"/>
      <w:lvlText w:val="%3."/>
      <w:lvlJc w:val="right"/>
      <w:pPr>
        <w:tabs>
          <w:tab w:val="num" w:pos="1470"/>
        </w:tabs>
        <w:ind w:left="1470" w:hanging="420"/>
      </w:pPr>
      <w:rPr>
        <w:rFonts w:ascii="Times New Roman" w:hAnsi="Times New Roman" w:cs="Times New Roman" w:hint="default"/>
      </w:rPr>
    </w:lvl>
    <w:lvl w:ilvl="3">
      <w:start w:val="1"/>
      <w:numFmt w:val="decimal"/>
      <w:lvlText w:val="%4."/>
      <w:lvlJc w:val="left"/>
      <w:pPr>
        <w:tabs>
          <w:tab w:val="num" w:pos="1890"/>
        </w:tabs>
        <w:ind w:left="1890" w:hanging="420"/>
      </w:pPr>
      <w:rPr>
        <w:rFonts w:ascii="Times New Roman" w:hAnsi="Times New Roman" w:cs="Times New Roman" w:hint="default"/>
      </w:rPr>
    </w:lvl>
    <w:lvl w:ilvl="4">
      <w:start w:val="1"/>
      <w:numFmt w:val="lowerLetter"/>
      <w:lvlText w:val="%5)"/>
      <w:lvlJc w:val="left"/>
      <w:pPr>
        <w:tabs>
          <w:tab w:val="num" w:pos="2310"/>
        </w:tabs>
        <w:ind w:left="2310" w:hanging="420"/>
      </w:pPr>
      <w:rPr>
        <w:rFonts w:ascii="Times New Roman" w:hAnsi="Times New Roman" w:cs="Times New Roman" w:hint="default"/>
      </w:rPr>
    </w:lvl>
    <w:lvl w:ilvl="5">
      <w:start w:val="1"/>
      <w:numFmt w:val="lowerRoman"/>
      <w:lvlText w:val="%6."/>
      <w:lvlJc w:val="right"/>
      <w:pPr>
        <w:tabs>
          <w:tab w:val="num" w:pos="2730"/>
        </w:tabs>
        <w:ind w:left="2730" w:hanging="420"/>
      </w:pPr>
      <w:rPr>
        <w:rFonts w:ascii="Times New Roman" w:hAnsi="Times New Roman" w:cs="Times New Roman" w:hint="default"/>
      </w:rPr>
    </w:lvl>
    <w:lvl w:ilvl="6">
      <w:start w:val="1"/>
      <w:numFmt w:val="decimal"/>
      <w:lvlText w:val="%7."/>
      <w:lvlJc w:val="left"/>
      <w:pPr>
        <w:tabs>
          <w:tab w:val="num" w:pos="3150"/>
        </w:tabs>
        <w:ind w:left="3150" w:hanging="420"/>
      </w:pPr>
      <w:rPr>
        <w:rFonts w:ascii="Times New Roman" w:hAnsi="Times New Roman" w:cs="Times New Roman" w:hint="default"/>
      </w:rPr>
    </w:lvl>
    <w:lvl w:ilvl="7">
      <w:start w:val="1"/>
      <w:numFmt w:val="lowerLetter"/>
      <w:lvlText w:val="%8)"/>
      <w:lvlJc w:val="left"/>
      <w:pPr>
        <w:tabs>
          <w:tab w:val="num" w:pos="3570"/>
        </w:tabs>
        <w:ind w:left="3570" w:hanging="420"/>
      </w:pPr>
      <w:rPr>
        <w:rFonts w:ascii="Times New Roman" w:hAnsi="Times New Roman" w:cs="Times New Roman" w:hint="default"/>
      </w:rPr>
    </w:lvl>
    <w:lvl w:ilvl="8">
      <w:start w:val="1"/>
      <w:numFmt w:val="lowerRoman"/>
      <w:lvlText w:val="%9."/>
      <w:lvlJc w:val="right"/>
      <w:pPr>
        <w:tabs>
          <w:tab w:val="num" w:pos="3990"/>
        </w:tabs>
        <w:ind w:left="3990" w:hanging="420"/>
      </w:pPr>
      <w:rPr>
        <w:rFonts w:ascii="Times New Roman" w:hAnsi="Times New Roman" w:cs="Times New Roman" w:hint="default"/>
      </w:rPr>
    </w:lvl>
  </w:abstractNum>
  <w:abstractNum w:abstractNumId="12" w15:restartNumberingAfterBreak="0">
    <w:nsid w:val="2DE84711"/>
    <w:multiLevelType w:val="multilevel"/>
    <w:tmpl w:val="8F3217A8"/>
    <w:lvl w:ilvl="0">
      <w:start w:val="1"/>
      <w:numFmt w:val="decimal"/>
      <w:lvlText w:val="%1."/>
      <w:legacy w:legacy="1" w:legacySpace="144" w:legacyIndent="0"/>
      <w:lvlJc w:val="left"/>
      <w:rPr>
        <w:rFonts w:hint="default"/>
      </w:rPr>
    </w:lvl>
    <w:lvl w:ilvl="1">
      <w:start w:val="1"/>
      <w:numFmt w:val="decimal"/>
      <w:lvlText w:val="%1.%2"/>
      <w:legacy w:legacy="1" w:legacySpace="144" w:legacyIndent="0"/>
      <w:lvlJc w:val="left"/>
      <w:rPr>
        <w:rFonts w:hint="default"/>
      </w:rPr>
    </w:lvl>
    <w:lvl w:ilvl="2">
      <w:start w:val="1"/>
      <w:numFmt w:val="decimal"/>
      <w:lvlText w:val="%1.%2.%3"/>
      <w:legacy w:legacy="1" w:legacySpace="144" w:legacyIndent="0"/>
      <w:lvlJc w:val="left"/>
      <w:rPr>
        <w:rFonts w:hint="default"/>
      </w:rPr>
    </w:lvl>
    <w:lvl w:ilvl="3">
      <w:start w:val="1"/>
      <w:numFmt w:val="decimal"/>
      <w:lvlText w:val="%1.%2.%3.%4"/>
      <w:legacy w:legacy="1" w:legacySpace="144" w:legacyIndent="0"/>
      <w:lvlJc w:val="left"/>
      <w:rPr>
        <w:rFonts w:hint="default"/>
      </w:rPr>
    </w:lvl>
    <w:lvl w:ilvl="4">
      <w:start w:val="1"/>
      <w:numFmt w:val="decimal"/>
      <w:lvlText w:val="%1.%2.%3.%4.%5"/>
      <w:legacy w:legacy="1" w:legacySpace="144" w:legacyIndent="0"/>
      <w:lvlJc w:val="left"/>
      <w:rPr>
        <w:rFonts w:hint="default"/>
      </w:rPr>
    </w:lvl>
    <w:lvl w:ilvl="5">
      <w:start w:val="1"/>
      <w:numFmt w:val="decimal"/>
      <w:lvlText w:val="%1.%2.%3.%4.%5.%6"/>
      <w:legacy w:legacy="1" w:legacySpace="144" w:legacyIndent="0"/>
      <w:lvlJc w:val="left"/>
      <w:rPr>
        <w:rFonts w:hint="default"/>
      </w:rPr>
    </w:lvl>
    <w:lvl w:ilvl="6">
      <w:start w:val="1"/>
      <w:numFmt w:val="decimal"/>
      <w:lvlText w:val="%1.%2.%3.%4.%5.%6.%7"/>
      <w:legacy w:legacy="1" w:legacySpace="144" w:legacyIndent="0"/>
      <w:lvlJc w:val="left"/>
      <w:rPr>
        <w:rFonts w:hint="default"/>
      </w:rPr>
    </w:lvl>
    <w:lvl w:ilvl="7">
      <w:start w:val="1"/>
      <w:numFmt w:val="decimal"/>
      <w:lvlText w:val="%1.%2.%3.%4.%5.%6.%7.%8"/>
      <w:legacy w:legacy="1" w:legacySpace="144" w:legacyIndent="0"/>
      <w:lvlJc w:val="left"/>
      <w:rPr>
        <w:rFonts w:hint="default"/>
      </w:rPr>
    </w:lvl>
    <w:lvl w:ilvl="8">
      <w:start w:val="1"/>
      <w:numFmt w:val="decimal"/>
      <w:lvlText w:val="%1.%2.%3.%4.%5.%6.%7.%8.%9"/>
      <w:legacy w:legacy="1" w:legacySpace="144" w:legacyIndent="0"/>
      <w:lvlJc w:val="left"/>
      <w:rPr>
        <w:rFonts w:hint="default"/>
      </w:rPr>
    </w:lvl>
  </w:abstractNum>
  <w:abstractNum w:abstractNumId="13" w15:restartNumberingAfterBreak="0">
    <w:nsid w:val="308814C2"/>
    <w:multiLevelType w:val="hybridMultilevel"/>
    <w:tmpl w:val="93C0A35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31E423BE"/>
    <w:multiLevelType w:val="hybridMultilevel"/>
    <w:tmpl w:val="179E8C52"/>
    <w:lvl w:ilvl="0" w:tplc="99B2DE08">
      <w:start w:val="1"/>
      <w:numFmt w:val="decimal"/>
      <w:lvlText w:val="%1)"/>
      <w:lvlJc w:val="left"/>
      <w:pPr>
        <w:ind w:left="846" w:hanging="420"/>
      </w:pPr>
      <w:rPr>
        <w:b w:val="0"/>
      </w:rPr>
    </w:lvl>
    <w:lvl w:ilvl="1" w:tplc="04090019" w:tentative="1">
      <w:start w:val="1"/>
      <w:numFmt w:val="lowerLetter"/>
      <w:lvlText w:val="%2)"/>
      <w:lvlJc w:val="left"/>
      <w:pPr>
        <w:ind w:left="1266" w:hanging="420"/>
      </w:pPr>
    </w:lvl>
    <w:lvl w:ilvl="2" w:tplc="0409001B" w:tentative="1">
      <w:start w:val="1"/>
      <w:numFmt w:val="lowerRoman"/>
      <w:lvlText w:val="%3."/>
      <w:lvlJc w:val="right"/>
      <w:pPr>
        <w:ind w:left="1686" w:hanging="420"/>
      </w:pPr>
    </w:lvl>
    <w:lvl w:ilvl="3" w:tplc="0409000F" w:tentative="1">
      <w:start w:val="1"/>
      <w:numFmt w:val="decimal"/>
      <w:lvlText w:val="%4."/>
      <w:lvlJc w:val="left"/>
      <w:pPr>
        <w:ind w:left="2106" w:hanging="420"/>
      </w:pPr>
    </w:lvl>
    <w:lvl w:ilvl="4" w:tplc="04090019" w:tentative="1">
      <w:start w:val="1"/>
      <w:numFmt w:val="lowerLetter"/>
      <w:lvlText w:val="%5)"/>
      <w:lvlJc w:val="left"/>
      <w:pPr>
        <w:ind w:left="2526" w:hanging="420"/>
      </w:pPr>
    </w:lvl>
    <w:lvl w:ilvl="5" w:tplc="0409001B" w:tentative="1">
      <w:start w:val="1"/>
      <w:numFmt w:val="lowerRoman"/>
      <w:lvlText w:val="%6."/>
      <w:lvlJc w:val="right"/>
      <w:pPr>
        <w:ind w:left="2946" w:hanging="420"/>
      </w:pPr>
    </w:lvl>
    <w:lvl w:ilvl="6" w:tplc="0409000F" w:tentative="1">
      <w:start w:val="1"/>
      <w:numFmt w:val="decimal"/>
      <w:lvlText w:val="%7."/>
      <w:lvlJc w:val="left"/>
      <w:pPr>
        <w:ind w:left="3366" w:hanging="420"/>
      </w:pPr>
    </w:lvl>
    <w:lvl w:ilvl="7" w:tplc="04090019" w:tentative="1">
      <w:start w:val="1"/>
      <w:numFmt w:val="lowerLetter"/>
      <w:lvlText w:val="%8)"/>
      <w:lvlJc w:val="left"/>
      <w:pPr>
        <w:ind w:left="3786" w:hanging="420"/>
      </w:pPr>
    </w:lvl>
    <w:lvl w:ilvl="8" w:tplc="0409001B" w:tentative="1">
      <w:start w:val="1"/>
      <w:numFmt w:val="lowerRoman"/>
      <w:lvlText w:val="%9."/>
      <w:lvlJc w:val="right"/>
      <w:pPr>
        <w:ind w:left="4206" w:hanging="420"/>
      </w:pPr>
    </w:lvl>
  </w:abstractNum>
  <w:abstractNum w:abstractNumId="15" w15:restartNumberingAfterBreak="0">
    <w:nsid w:val="32FD5D83"/>
    <w:multiLevelType w:val="hybridMultilevel"/>
    <w:tmpl w:val="F3C44D70"/>
    <w:lvl w:ilvl="0" w:tplc="6EEEF81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347C253C"/>
    <w:multiLevelType w:val="hybridMultilevel"/>
    <w:tmpl w:val="4C863E7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380713A7"/>
    <w:multiLevelType w:val="hybridMultilevel"/>
    <w:tmpl w:val="0AAA813E"/>
    <w:lvl w:ilvl="0" w:tplc="65700B3A">
      <w:start w:val="1"/>
      <w:numFmt w:val="japaneseCounting"/>
      <w:lvlText w:val="第%1，"/>
      <w:lvlJc w:val="left"/>
      <w:pPr>
        <w:ind w:left="720" w:hanging="720"/>
      </w:pPr>
      <w:rPr>
        <w:rFonts w:ascii="宋体" w:eastAsia="宋体" w:hAnsi="宋体" w:cs="宋体"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38111DBE"/>
    <w:multiLevelType w:val="hybridMultilevel"/>
    <w:tmpl w:val="6F90520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38490589"/>
    <w:multiLevelType w:val="hybridMultilevel"/>
    <w:tmpl w:val="78E466A0"/>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0" w15:restartNumberingAfterBreak="0">
    <w:nsid w:val="402A3D9B"/>
    <w:multiLevelType w:val="hybridMultilevel"/>
    <w:tmpl w:val="599656C6"/>
    <w:lvl w:ilvl="0" w:tplc="A7F02DD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452A2053"/>
    <w:multiLevelType w:val="multilevel"/>
    <w:tmpl w:val="9E4EA6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6044651"/>
    <w:multiLevelType w:val="multilevel"/>
    <w:tmpl w:val="0409001D"/>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3" w15:restartNumberingAfterBreak="0">
    <w:nsid w:val="48A07229"/>
    <w:multiLevelType w:val="hybridMultilevel"/>
    <w:tmpl w:val="63D2CC04"/>
    <w:lvl w:ilvl="0" w:tplc="173EF2FC">
      <w:start w:val="3"/>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49B613FF"/>
    <w:multiLevelType w:val="hybridMultilevel"/>
    <w:tmpl w:val="8BDAB7C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15:restartNumberingAfterBreak="0">
    <w:nsid w:val="4B9D7922"/>
    <w:multiLevelType w:val="hybridMultilevel"/>
    <w:tmpl w:val="A40ABDD2"/>
    <w:lvl w:ilvl="0" w:tplc="04090001">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26" w15:restartNumberingAfterBreak="0">
    <w:nsid w:val="4E415BC3"/>
    <w:multiLevelType w:val="hybridMultilevel"/>
    <w:tmpl w:val="A998BAF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527517EE"/>
    <w:multiLevelType w:val="multilevel"/>
    <w:tmpl w:val="527517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4AD30E4"/>
    <w:multiLevelType w:val="hybridMultilevel"/>
    <w:tmpl w:val="A03C8C64"/>
    <w:lvl w:ilvl="0" w:tplc="0409000F">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9" w15:restartNumberingAfterBreak="0">
    <w:nsid w:val="56B82101"/>
    <w:multiLevelType w:val="hybridMultilevel"/>
    <w:tmpl w:val="914690CC"/>
    <w:lvl w:ilvl="0" w:tplc="38961F1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582547B5"/>
    <w:multiLevelType w:val="multilevel"/>
    <w:tmpl w:val="FFFFFFFF"/>
    <w:lvl w:ilvl="0">
      <w:start w:val="1"/>
      <w:numFmt w:val="decimal"/>
      <w:lvlText w:val="%1."/>
      <w:legacy w:legacy="1" w:legacySpace="144" w:legacyIndent="0"/>
      <w:lvlJc w:val="left"/>
    </w:lvl>
    <w:lvl w:ilvl="1">
      <w:start w:val="1"/>
      <w:numFmt w:val="decimal"/>
      <w:lvlText w:val="%1.%2"/>
      <w:legacy w:legacy="1" w:legacySpace="144" w:legacyIndent="0"/>
      <w:lvlJc w:val="left"/>
    </w:lvl>
    <w:lvl w:ilvl="2">
      <w:start w:val="1"/>
      <w:numFmt w:val="decimal"/>
      <w:lvlText w:val="%1.%2.%3"/>
      <w:legacy w:legacy="1" w:legacySpace="144" w:legacyIndent="0"/>
      <w:lvlJc w:val="left"/>
    </w:lvl>
    <w:lvl w:ilvl="3">
      <w:start w:val="1"/>
      <w:numFmt w:val="decimal"/>
      <w:lvlText w:val="%1.%2.%3.%4"/>
      <w:legacy w:legacy="1" w:legacySpace="144" w:legacyIndent="0"/>
      <w:lvlJc w:val="left"/>
    </w:lvl>
    <w:lvl w:ilvl="4">
      <w:start w:val="1"/>
      <w:numFmt w:val="decimal"/>
      <w:lvlText w:val="%1.%2.%3.%4.%5"/>
      <w:legacy w:legacy="1" w:legacySpace="144" w:legacyIndent="0"/>
      <w:lvlJc w:val="left"/>
    </w:lvl>
    <w:lvl w:ilvl="5">
      <w:start w:val="1"/>
      <w:numFmt w:val="decimal"/>
      <w:lvlText w:val="%1.%2.%3.%4.%5.%6"/>
      <w:legacy w:legacy="1" w:legacySpace="144" w:legacyIndent="0"/>
      <w:lvlJc w:val="left"/>
    </w:lvl>
    <w:lvl w:ilvl="6">
      <w:start w:val="1"/>
      <w:numFmt w:val="decimal"/>
      <w:lvlText w:val="%1.%2.%3.%4.%5.%6.%7"/>
      <w:legacy w:legacy="1" w:legacySpace="144" w:legacyIndent="0"/>
      <w:lvlJc w:val="left"/>
    </w:lvl>
    <w:lvl w:ilvl="7">
      <w:start w:val="1"/>
      <w:numFmt w:val="decimal"/>
      <w:lvlText w:val="%1.%2.%3.%4.%5.%6.%7.%8"/>
      <w:legacy w:legacy="1" w:legacySpace="144" w:legacyIndent="0"/>
      <w:lvlJc w:val="left"/>
    </w:lvl>
    <w:lvl w:ilvl="8">
      <w:start w:val="1"/>
      <w:numFmt w:val="decimal"/>
      <w:lvlText w:val="%1.%2.%3.%4.%5.%6.%7.%8.%9"/>
      <w:legacy w:legacy="1" w:legacySpace="144" w:legacyIndent="0"/>
      <w:lvlJc w:val="left"/>
    </w:lvl>
  </w:abstractNum>
  <w:abstractNum w:abstractNumId="31" w15:restartNumberingAfterBreak="0">
    <w:nsid w:val="584647D7"/>
    <w:multiLevelType w:val="hybridMultilevel"/>
    <w:tmpl w:val="6FB2A14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15:restartNumberingAfterBreak="0">
    <w:nsid w:val="5947503E"/>
    <w:multiLevelType w:val="singleLevel"/>
    <w:tmpl w:val="5947503E"/>
    <w:lvl w:ilvl="0">
      <w:start w:val="1"/>
      <w:numFmt w:val="chineseCounting"/>
      <w:suff w:val="nothing"/>
      <w:lvlText w:val="%1、"/>
      <w:lvlJc w:val="left"/>
    </w:lvl>
  </w:abstractNum>
  <w:abstractNum w:abstractNumId="33" w15:restartNumberingAfterBreak="0">
    <w:nsid w:val="594786EC"/>
    <w:multiLevelType w:val="singleLevel"/>
    <w:tmpl w:val="594786EC"/>
    <w:lvl w:ilvl="0">
      <w:start w:val="3"/>
      <w:numFmt w:val="chineseCounting"/>
      <w:suff w:val="nothing"/>
      <w:lvlText w:val="%1、"/>
      <w:lvlJc w:val="left"/>
    </w:lvl>
  </w:abstractNum>
  <w:abstractNum w:abstractNumId="34" w15:restartNumberingAfterBreak="0">
    <w:nsid w:val="5AE70F2E"/>
    <w:multiLevelType w:val="multilevel"/>
    <w:tmpl w:val="37E011C6"/>
    <w:lvl w:ilvl="0">
      <w:start w:val="1"/>
      <w:numFmt w:val="lowerLetter"/>
      <w:lvlText w:val="%1."/>
      <w:lvlJc w:val="left"/>
      <w:pPr>
        <w:tabs>
          <w:tab w:val="num" w:pos="570"/>
        </w:tabs>
        <w:ind w:left="570" w:hanging="360"/>
      </w:pPr>
      <w:rPr>
        <w:rFonts w:ascii="宋体" w:eastAsia="宋体" w:hAnsi="宋体" w:hint="eastAsia"/>
      </w:rPr>
    </w:lvl>
    <w:lvl w:ilvl="1">
      <w:start w:val="1"/>
      <w:numFmt w:val="lowerLetter"/>
      <w:lvlText w:val="%2)"/>
      <w:lvlJc w:val="left"/>
      <w:pPr>
        <w:tabs>
          <w:tab w:val="num" w:pos="840"/>
        </w:tabs>
        <w:ind w:left="840" w:hanging="420"/>
      </w:pPr>
      <w:rPr>
        <w:rFonts w:ascii="Times New Roman" w:hAnsi="Times New Roman" w:cs="Times New Roman" w:hint="default"/>
      </w:rPr>
    </w:lvl>
    <w:lvl w:ilvl="2">
      <w:start w:val="1"/>
      <w:numFmt w:val="lowerRoman"/>
      <w:lvlText w:val="%3."/>
      <w:lvlJc w:val="right"/>
      <w:pPr>
        <w:tabs>
          <w:tab w:val="num" w:pos="1260"/>
        </w:tabs>
        <w:ind w:left="1260" w:hanging="420"/>
      </w:pPr>
      <w:rPr>
        <w:rFonts w:ascii="Times New Roman" w:hAnsi="Times New Roman" w:cs="Times New Roman" w:hint="default"/>
      </w:rPr>
    </w:lvl>
    <w:lvl w:ilvl="3">
      <w:start w:val="1"/>
      <w:numFmt w:val="decimal"/>
      <w:lvlText w:val="%4."/>
      <w:lvlJc w:val="left"/>
      <w:pPr>
        <w:tabs>
          <w:tab w:val="num" w:pos="1680"/>
        </w:tabs>
        <w:ind w:left="1680" w:hanging="420"/>
      </w:pPr>
      <w:rPr>
        <w:rFonts w:ascii="Times New Roman" w:hAnsi="Times New Roman" w:cs="Times New Roman" w:hint="default"/>
      </w:rPr>
    </w:lvl>
    <w:lvl w:ilvl="4">
      <w:start w:val="1"/>
      <w:numFmt w:val="lowerLetter"/>
      <w:lvlText w:val="%5)"/>
      <w:lvlJc w:val="left"/>
      <w:pPr>
        <w:tabs>
          <w:tab w:val="num" w:pos="2100"/>
        </w:tabs>
        <w:ind w:left="2100" w:hanging="420"/>
      </w:pPr>
      <w:rPr>
        <w:rFonts w:ascii="Times New Roman" w:hAnsi="Times New Roman" w:cs="Times New Roman" w:hint="default"/>
      </w:rPr>
    </w:lvl>
    <w:lvl w:ilvl="5">
      <w:start w:val="1"/>
      <w:numFmt w:val="lowerRoman"/>
      <w:lvlText w:val="%6."/>
      <w:lvlJc w:val="right"/>
      <w:pPr>
        <w:tabs>
          <w:tab w:val="num" w:pos="2520"/>
        </w:tabs>
        <w:ind w:left="2520" w:hanging="420"/>
      </w:pPr>
      <w:rPr>
        <w:rFonts w:ascii="Times New Roman" w:hAnsi="Times New Roman" w:cs="Times New Roman" w:hint="default"/>
      </w:rPr>
    </w:lvl>
    <w:lvl w:ilvl="6">
      <w:start w:val="1"/>
      <w:numFmt w:val="decimal"/>
      <w:lvlText w:val="%7."/>
      <w:lvlJc w:val="left"/>
      <w:pPr>
        <w:tabs>
          <w:tab w:val="num" w:pos="2940"/>
        </w:tabs>
        <w:ind w:left="2940" w:hanging="420"/>
      </w:pPr>
      <w:rPr>
        <w:rFonts w:ascii="Times New Roman" w:hAnsi="Times New Roman" w:cs="Times New Roman" w:hint="default"/>
      </w:rPr>
    </w:lvl>
    <w:lvl w:ilvl="7">
      <w:start w:val="1"/>
      <w:numFmt w:val="lowerLetter"/>
      <w:lvlText w:val="%8)"/>
      <w:lvlJc w:val="left"/>
      <w:pPr>
        <w:tabs>
          <w:tab w:val="num" w:pos="3360"/>
        </w:tabs>
        <w:ind w:left="3360" w:hanging="420"/>
      </w:pPr>
      <w:rPr>
        <w:rFonts w:ascii="Times New Roman" w:hAnsi="Times New Roman" w:cs="Times New Roman" w:hint="default"/>
      </w:rPr>
    </w:lvl>
    <w:lvl w:ilvl="8">
      <w:start w:val="1"/>
      <w:numFmt w:val="lowerRoman"/>
      <w:lvlText w:val="%9."/>
      <w:lvlJc w:val="right"/>
      <w:pPr>
        <w:tabs>
          <w:tab w:val="num" w:pos="3780"/>
        </w:tabs>
        <w:ind w:left="3780" w:hanging="420"/>
      </w:pPr>
      <w:rPr>
        <w:rFonts w:ascii="Times New Roman" w:hAnsi="Times New Roman" w:cs="Times New Roman" w:hint="default"/>
      </w:rPr>
    </w:lvl>
  </w:abstractNum>
  <w:abstractNum w:abstractNumId="35" w15:restartNumberingAfterBreak="0">
    <w:nsid w:val="5D5420C9"/>
    <w:multiLevelType w:val="hybridMultilevel"/>
    <w:tmpl w:val="0E16B022"/>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6" w15:restartNumberingAfterBreak="0">
    <w:nsid w:val="5F557899"/>
    <w:multiLevelType w:val="hybridMultilevel"/>
    <w:tmpl w:val="D7E03F14"/>
    <w:lvl w:ilvl="0" w:tplc="04090011">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7" w15:restartNumberingAfterBreak="0">
    <w:nsid w:val="62552625"/>
    <w:multiLevelType w:val="multilevel"/>
    <w:tmpl w:val="D62E4DB8"/>
    <w:lvl w:ilvl="0">
      <w:start w:val="1"/>
      <w:numFmt w:val="decimal"/>
      <w:lvlText w:val="%1."/>
      <w:legacy w:legacy="1" w:legacySpace="144" w:legacyIndent="0"/>
      <w:lvlJc w:val="left"/>
    </w:lvl>
    <w:lvl w:ilvl="1">
      <w:start w:val="1"/>
      <w:numFmt w:val="decimal"/>
      <w:lvlText w:val="%1.%2"/>
      <w:legacy w:legacy="1" w:legacySpace="144" w:legacyIndent="0"/>
      <w:lvlJc w:val="left"/>
    </w:lvl>
    <w:lvl w:ilvl="2">
      <w:start w:val="1"/>
      <w:numFmt w:val="decimal"/>
      <w:lvlText w:val="%1.%2.%3"/>
      <w:legacy w:legacy="1" w:legacySpace="144" w:legacyIndent="0"/>
      <w:lvlJc w:val="left"/>
    </w:lvl>
    <w:lvl w:ilvl="3">
      <w:start w:val="1"/>
      <w:numFmt w:val="decimal"/>
      <w:lvlText w:val="%1.%2.%3.%4"/>
      <w:legacy w:legacy="1" w:legacySpace="144" w:legacyIndent="0"/>
      <w:lvlJc w:val="left"/>
    </w:lvl>
    <w:lvl w:ilvl="4">
      <w:start w:val="1"/>
      <w:numFmt w:val="decimal"/>
      <w:lvlText w:val="%1.%2.%3.%4.%5"/>
      <w:legacy w:legacy="1" w:legacySpace="144" w:legacyIndent="0"/>
      <w:lvlJc w:val="left"/>
    </w:lvl>
    <w:lvl w:ilvl="5">
      <w:start w:val="1"/>
      <w:numFmt w:val="decimal"/>
      <w:lvlText w:val="%1.%2.%3.%4.%5.%6"/>
      <w:legacy w:legacy="1" w:legacySpace="144" w:legacyIndent="0"/>
      <w:lvlJc w:val="left"/>
    </w:lvl>
    <w:lvl w:ilvl="6">
      <w:start w:val="1"/>
      <w:numFmt w:val="decimal"/>
      <w:lvlText w:val="%1.%2.%3.%4.%5.%6.%7"/>
      <w:legacy w:legacy="1" w:legacySpace="144" w:legacyIndent="0"/>
      <w:lvlJc w:val="left"/>
    </w:lvl>
    <w:lvl w:ilvl="7">
      <w:start w:val="1"/>
      <w:numFmt w:val="decimal"/>
      <w:lvlText w:val="%1.%2.%3.%4.%5.%6.%7.%8"/>
      <w:legacy w:legacy="1" w:legacySpace="144" w:legacyIndent="0"/>
      <w:lvlJc w:val="left"/>
    </w:lvl>
    <w:lvl w:ilvl="8">
      <w:start w:val="1"/>
      <w:numFmt w:val="decimal"/>
      <w:lvlText w:val="%1.%2.%3.%4.%5.%6.%7.%8.%9"/>
      <w:legacy w:legacy="1" w:legacySpace="144" w:legacyIndent="0"/>
      <w:lvlJc w:val="left"/>
    </w:lvl>
  </w:abstractNum>
  <w:abstractNum w:abstractNumId="38" w15:restartNumberingAfterBreak="0">
    <w:nsid w:val="63144BED"/>
    <w:multiLevelType w:val="hybridMultilevel"/>
    <w:tmpl w:val="11F2CBA2"/>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9" w15:restartNumberingAfterBreak="0">
    <w:nsid w:val="67E93153"/>
    <w:multiLevelType w:val="multilevel"/>
    <w:tmpl w:val="FA2AC55C"/>
    <w:lvl w:ilvl="0">
      <w:start w:val="1"/>
      <w:numFmt w:val="bullet"/>
      <w:lvlText w:val=""/>
      <w:lvlJc w:val="left"/>
      <w:pPr>
        <w:tabs>
          <w:tab w:val="num" w:pos="1239"/>
        </w:tabs>
        <w:ind w:left="1239" w:hanging="360"/>
      </w:pPr>
      <w:rPr>
        <w:rFonts w:ascii="Symbol" w:hAnsi="Symbol" w:hint="default"/>
        <w:sz w:val="20"/>
      </w:rPr>
    </w:lvl>
    <w:lvl w:ilvl="1" w:tentative="1">
      <w:start w:val="1"/>
      <w:numFmt w:val="bullet"/>
      <w:lvlText w:val="o"/>
      <w:lvlJc w:val="left"/>
      <w:pPr>
        <w:tabs>
          <w:tab w:val="num" w:pos="1959"/>
        </w:tabs>
        <w:ind w:left="1959" w:hanging="360"/>
      </w:pPr>
      <w:rPr>
        <w:rFonts w:ascii="Courier New" w:hAnsi="Courier New" w:hint="default"/>
        <w:sz w:val="20"/>
      </w:rPr>
    </w:lvl>
    <w:lvl w:ilvl="2" w:tentative="1">
      <w:start w:val="1"/>
      <w:numFmt w:val="bullet"/>
      <w:lvlText w:val=""/>
      <w:lvlJc w:val="left"/>
      <w:pPr>
        <w:tabs>
          <w:tab w:val="num" w:pos="2679"/>
        </w:tabs>
        <w:ind w:left="2679" w:hanging="360"/>
      </w:pPr>
      <w:rPr>
        <w:rFonts w:ascii="Wingdings" w:hAnsi="Wingdings" w:hint="default"/>
        <w:sz w:val="20"/>
      </w:rPr>
    </w:lvl>
    <w:lvl w:ilvl="3" w:tentative="1">
      <w:start w:val="1"/>
      <w:numFmt w:val="bullet"/>
      <w:lvlText w:val=""/>
      <w:lvlJc w:val="left"/>
      <w:pPr>
        <w:tabs>
          <w:tab w:val="num" w:pos="3399"/>
        </w:tabs>
        <w:ind w:left="3399" w:hanging="360"/>
      </w:pPr>
      <w:rPr>
        <w:rFonts w:ascii="Wingdings" w:hAnsi="Wingdings" w:hint="default"/>
        <w:sz w:val="20"/>
      </w:rPr>
    </w:lvl>
    <w:lvl w:ilvl="4" w:tentative="1">
      <w:start w:val="1"/>
      <w:numFmt w:val="bullet"/>
      <w:lvlText w:val=""/>
      <w:lvlJc w:val="left"/>
      <w:pPr>
        <w:tabs>
          <w:tab w:val="num" w:pos="4119"/>
        </w:tabs>
        <w:ind w:left="4119" w:hanging="360"/>
      </w:pPr>
      <w:rPr>
        <w:rFonts w:ascii="Wingdings" w:hAnsi="Wingdings" w:hint="default"/>
        <w:sz w:val="20"/>
      </w:rPr>
    </w:lvl>
    <w:lvl w:ilvl="5" w:tentative="1">
      <w:start w:val="1"/>
      <w:numFmt w:val="bullet"/>
      <w:lvlText w:val=""/>
      <w:lvlJc w:val="left"/>
      <w:pPr>
        <w:tabs>
          <w:tab w:val="num" w:pos="4839"/>
        </w:tabs>
        <w:ind w:left="4839" w:hanging="360"/>
      </w:pPr>
      <w:rPr>
        <w:rFonts w:ascii="Wingdings" w:hAnsi="Wingdings" w:hint="default"/>
        <w:sz w:val="20"/>
      </w:rPr>
    </w:lvl>
    <w:lvl w:ilvl="6" w:tentative="1">
      <w:start w:val="1"/>
      <w:numFmt w:val="bullet"/>
      <w:lvlText w:val=""/>
      <w:lvlJc w:val="left"/>
      <w:pPr>
        <w:tabs>
          <w:tab w:val="num" w:pos="5559"/>
        </w:tabs>
        <w:ind w:left="5559" w:hanging="360"/>
      </w:pPr>
      <w:rPr>
        <w:rFonts w:ascii="Wingdings" w:hAnsi="Wingdings" w:hint="default"/>
        <w:sz w:val="20"/>
      </w:rPr>
    </w:lvl>
    <w:lvl w:ilvl="7" w:tentative="1">
      <w:start w:val="1"/>
      <w:numFmt w:val="bullet"/>
      <w:lvlText w:val=""/>
      <w:lvlJc w:val="left"/>
      <w:pPr>
        <w:tabs>
          <w:tab w:val="num" w:pos="6279"/>
        </w:tabs>
        <w:ind w:left="6279" w:hanging="360"/>
      </w:pPr>
      <w:rPr>
        <w:rFonts w:ascii="Wingdings" w:hAnsi="Wingdings" w:hint="default"/>
        <w:sz w:val="20"/>
      </w:rPr>
    </w:lvl>
    <w:lvl w:ilvl="8" w:tentative="1">
      <w:start w:val="1"/>
      <w:numFmt w:val="bullet"/>
      <w:lvlText w:val=""/>
      <w:lvlJc w:val="left"/>
      <w:pPr>
        <w:tabs>
          <w:tab w:val="num" w:pos="6999"/>
        </w:tabs>
        <w:ind w:left="6999" w:hanging="360"/>
      </w:pPr>
      <w:rPr>
        <w:rFonts w:ascii="Wingdings" w:hAnsi="Wingdings" w:hint="default"/>
        <w:sz w:val="20"/>
      </w:rPr>
    </w:lvl>
  </w:abstractNum>
  <w:abstractNum w:abstractNumId="40" w15:restartNumberingAfterBreak="0">
    <w:nsid w:val="6817080F"/>
    <w:multiLevelType w:val="multilevel"/>
    <w:tmpl w:val="6817080F"/>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41" w15:restartNumberingAfterBreak="0">
    <w:nsid w:val="6F2A5C67"/>
    <w:multiLevelType w:val="hybridMultilevel"/>
    <w:tmpl w:val="EBD4D31E"/>
    <w:lvl w:ilvl="0" w:tplc="5FA6E126">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7B8577AF"/>
    <w:multiLevelType w:val="hybridMultilevel"/>
    <w:tmpl w:val="C6F40408"/>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num w:numId="1">
    <w:abstractNumId w:val="8"/>
  </w:num>
  <w:num w:numId="2">
    <w:abstractNumId w:val="2"/>
  </w:num>
  <w:num w:numId="3">
    <w:abstractNumId w:val="32"/>
  </w:num>
  <w:num w:numId="4">
    <w:abstractNumId w:val="33"/>
  </w:num>
  <w:num w:numId="5">
    <w:abstractNumId w:val="40"/>
  </w:num>
  <w:num w:numId="6">
    <w:abstractNumId w:val="12"/>
  </w:num>
  <w:num w:numId="7">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41"/>
  </w:num>
  <w:num w:numId="10">
    <w:abstractNumId w:val="23"/>
  </w:num>
  <w:num w:numId="11">
    <w:abstractNumId w:val="37"/>
  </w:num>
  <w:num w:numId="12">
    <w:abstractNumId w:val="3"/>
  </w:num>
  <w:num w:numId="13">
    <w:abstractNumId w:val="30"/>
  </w:num>
  <w:num w:numId="14">
    <w:abstractNumId w:val="22"/>
  </w:num>
  <w:num w:numId="15">
    <w:abstractNumId w:val="9"/>
  </w:num>
  <w:num w:numId="16">
    <w:abstractNumId w:val="38"/>
  </w:num>
  <w:num w:numId="17">
    <w:abstractNumId w:val="39"/>
  </w:num>
  <w:num w:numId="18">
    <w:abstractNumId w:val="1"/>
  </w:num>
  <w:num w:numId="19">
    <w:abstractNumId w:val="27"/>
  </w:num>
  <w:num w:numId="20">
    <w:abstractNumId w:val="21"/>
    <w:lvlOverride w:ilvl="0">
      <w:lvl w:ilvl="0">
        <w:numFmt w:val="bullet"/>
        <w:lvlText w:val=""/>
        <w:lvlJc w:val="left"/>
        <w:pPr>
          <w:tabs>
            <w:tab w:val="num" w:pos="720"/>
          </w:tabs>
          <w:ind w:left="720" w:hanging="360"/>
        </w:pPr>
        <w:rPr>
          <w:rFonts w:ascii="Wingdings" w:hAnsi="Wingdings" w:hint="default"/>
          <w:sz w:val="20"/>
        </w:rPr>
      </w:lvl>
    </w:lvlOverride>
  </w:num>
  <w:num w:numId="21">
    <w:abstractNumId w:val="17"/>
  </w:num>
  <w:num w:numId="22">
    <w:abstractNumId w:val="29"/>
  </w:num>
  <w:num w:numId="23">
    <w:abstractNumId w:val="0"/>
  </w:num>
  <w:num w:numId="24">
    <w:abstractNumId w:val="15"/>
  </w:num>
  <w:num w:numId="25">
    <w:abstractNumId w:val="20"/>
  </w:num>
  <w:num w:numId="26">
    <w:abstractNumId w:val="5"/>
  </w:num>
  <w:num w:numId="27">
    <w:abstractNumId w:val="19"/>
  </w:num>
  <w:num w:numId="28">
    <w:abstractNumId w:val="10"/>
  </w:num>
  <w:num w:numId="29">
    <w:abstractNumId w:val="13"/>
  </w:num>
  <w:num w:numId="30">
    <w:abstractNumId w:val="28"/>
  </w:num>
  <w:num w:numId="31">
    <w:abstractNumId w:val="31"/>
  </w:num>
  <w:num w:numId="32">
    <w:abstractNumId w:val="26"/>
  </w:num>
  <w:num w:numId="33">
    <w:abstractNumId w:val="42"/>
  </w:num>
  <w:num w:numId="34">
    <w:abstractNumId w:val="4"/>
  </w:num>
  <w:num w:numId="35">
    <w:abstractNumId w:val="6"/>
  </w:num>
  <w:num w:numId="36">
    <w:abstractNumId w:val="18"/>
  </w:num>
  <w:num w:numId="37">
    <w:abstractNumId w:val="16"/>
  </w:num>
  <w:num w:numId="38">
    <w:abstractNumId w:val="36"/>
  </w:num>
  <w:num w:numId="39">
    <w:abstractNumId w:val="24"/>
  </w:num>
  <w:num w:numId="40">
    <w:abstractNumId w:val="14"/>
  </w:num>
  <w:num w:numId="41">
    <w:abstractNumId w:val="35"/>
  </w:num>
  <w:num w:numId="42">
    <w:abstractNumId w:val="7"/>
  </w:num>
  <w:num w:numId="43">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embedSystemFonts/>
  <w:bordersDoNotSurroundHeader/>
  <w:bordersDoNotSurroundFooter/>
  <w:hideSpellingErrors/>
  <w:proofState w:spelling="clean" w:grammar="clean"/>
  <w:attachedTemplate r:id="rId1"/>
  <w:defaultTabStop w:val="420"/>
  <w:drawingGridHorizontalSpacing w:val="120"/>
  <w:drawingGridVerticalSpacing w:val="163"/>
  <w:displayHorizontalDrawingGridEvery w:val="2"/>
  <w:displayVerticalDrawingGridEvery w:val="2"/>
  <w:noPunctuationKerning/>
  <w:characterSpacingControl w:val="compressPunctuation"/>
  <w:hdrShapeDefaults>
    <o:shapedefaults v:ext="edit" spidmax="2049" style="mso-height-percent:200;mso-width-relative:margin;mso-height-relative:margin" fillcolor="white" strokecolor="#f3cd60">
      <v:fill color="white"/>
      <v:stroke color="#f3cd60"/>
      <v:textbox style="mso-fit-shape-to-text: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5A1E02A9"/>
    <w:rsid w:val="000018D2"/>
    <w:rsid w:val="00001A8F"/>
    <w:rsid w:val="00001FB3"/>
    <w:rsid w:val="0000328E"/>
    <w:rsid w:val="00003F6A"/>
    <w:rsid w:val="00004F0C"/>
    <w:rsid w:val="00005E02"/>
    <w:rsid w:val="00010F3D"/>
    <w:rsid w:val="000110A2"/>
    <w:rsid w:val="00011A00"/>
    <w:rsid w:val="00011E1E"/>
    <w:rsid w:val="0001449B"/>
    <w:rsid w:val="00015614"/>
    <w:rsid w:val="000203C3"/>
    <w:rsid w:val="0002103D"/>
    <w:rsid w:val="000218A7"/>
    <w:rsid w:val="00021FA9"/>
    <w:rsid w:val="00023226"/>
    <w:rsid w:val="000238B6"/>
    <w:rsid w:val="00023C0D"/>
    <w:rsid w:val="00025027"/>
    <w:rsid w:val="00025236"/>
    <w:rsid w:val="000270F2"/>
    <w:rsid w:val="0002711A"/>
    <w:rsid w:val="00031C0F"/>
    <w:rsid w:val="000329D4"/>
    <w:rsid w:val="00034646"/>
    <w:rsid w:val="00034B85"/>
    <w:rsid w:val="0003608C"/>
    <w:rsid w:val="00036D74"/>
    <w:rsid w:val="000373DB"/>
    <w:rsid w:val="00037D82"/>
    <w:rsid w:val="0004237A"/>
    <w:rsid w:val="00042C9C"/>
    <w:rsid w:val="00045979"/>
    <w:rsid w:val="00045B29"/>
    <w:rsid w:val="00045F2C"/>
    <w:rsid w:val="0005060A"/>
    <w:rsid w:val="00051B66"/>
    <w:rsid w:val="00052357"/>
    <w:rsid w:val="00052AAC"/>
    <w:rsid w:val="00052C74"/>
    <w:rsid w:val="00052E60"/>
    <w:rsid w:val="00053817"/>
    <w:rsid w:val="00054544"/>
    <w:rsid w:val="00055469"/>
    <w:rsid w:val="0005691D"/>
    <w:rsid w:val="000570C6"/>
    <w:rsid w:val="00057992"/>
    <w:rsid w:val="00060FB3"/>
    <w:rsid w:val="00062882"/>
    <w:rsid w:val="00063D29"/>
    <w:rsid w:val="0006469A"/>
    <w:rsid w:val="00064C0E"/>
    <w:rsid w:val="00066BF8"/>
    <w:rsid w:val="00066C26"/>
    <w:rsid w:val="00066F28"/>
    <w:rsid w:val="0007035A"/>
    <w:rsid w:val="00070A8C"/>
    <w:rsid w:val="00071705"/>
    <w:rsid w:val="00074FC5"/>
    <w:rsid w:val="0007604B"/>
    <w:rsid w:val="00076A3B"/>
    <w:rsid w:val="000777DD"/>
    <w:rsid w:val="00077DE1"/>
    <w:rsid w:val="00077E7A"/>
    <w:rsid w:val="00080FAA"/>
    <w:rsid w:val="00081099"/>
    <w:rsid w:val="00086A25"/>
    <w:rsid w:val="000872D3"/>
    <w:rsid w:val="00087664"/>
    <w:rsid w:val="00090C1B"/>
    <w:rsid w:val="00091998"/>
    <w:rsid w:val="000941E6"/>
    <w:rsid w:val="000A01BD"/>
    <w:rsid w:val="000A1FDC"/>
    <w:rsid w:val="000A30A2"/>
    <w:rsid w:val="000A409C"/>
    <w:rsid w:val="000A4629"/>
    <w:rsid w:val="000A4E0B"/>
    <w:rsid w:val="000A54ED"/>
    <w:rsid w:val="000A6A2A"/>
    <w:rsid w:val="000B1A44"/>
    <w:rsid w:val="000B28FC"/>
    <w:rsid w:val="000B4FA9"/>
    <w:rsid w:val="000B7923"/>
    <w:rsid w:val="000C0C09"/>
    <w:rsid w:val="000C2C8B"/>
    <w:rsid w:val="000C383D"/>
    <w:rsid w:val="000C3AC0"/>
    <w:rsid w:val="000C3B9E"/>
    <w:rsid w:val="000C4DB7"/>
    <w:rsid w:val="000C5575"/>
    <w:rsid w:val="000C558F"/>
    <w:rsid w:val="000C5CFD"/>
    <w:rsid w:val="000D05B0"/>
    <w:rsid w:val="000D145F"/>
    <w:rsid w:val="000D1A35"/>
    <w:rsid w:val="000D28A2"/>
    <w:rsid w:val="000D3EF4"/>
    <w:rsid w:val="000D4D85"/>
    <w:rsid w:val="000D4DA2"/>
    <w:rsid w:val="000D594A"/>
    <w:rsid w:val="000D6A2A"/>
    <w:rsid w:val="000D77BD"/>
    <w:rsid w:val="000E05A1"/>
    <w:rsid w:val="000E06A7"/>
    <w:rsid w:val="000E30AC"/>
    <w:rsid w:val="000E4CE9"/>
    <w:rsid w:val="000E5495"/>
    <w:rsid w:val="000E6597"/>
    <w:rsid w:val="000E6F25"/>
    <w:rsid w:val="000F136F"/>
    <w:rsid w:val="000F1DC3"/>
    <w:rsid w:val="000F2F8E"/>
    <w:rsid w:val="000F3A9F"/>
    <w:rsid w:val="000F4CB2"/>
    <w:rsid w:val="000F5B73"/>
    <w:rsid w:val="000F5C9D"/>
    <w:rsid w:val="000F62D7"/>
    <w:rsid w:val="000F749B"/>
    <w:rsid w:val="000F753A"/>
    <w:rsid w:val="001010BA"/>
    <w:rsid w:val="00101A22"/>
    <w:rsid w:val="00102870"/>
    <w:rsid w:val="00102C8C"/>
    <w:rsid w:val="00104844"/>
    <w:rsid w:val="00104D8A"/>
    <w:rsid w:val="001057C7"/>
    <w:rsid w:val="00106788"/>
    <w:rsid w:val="00110D43"/>
    <w:rsid w:val="00111F03"/>
    <w:rsid w:val="00112D8A"/>
    <w:rsid w:val="0011422E"/>
    <w:rsid w:val="00114478"/>
    <w:rsid w:val="00114B16"/>
    <w:rsid w:val="00115F92"/>
    <w:rsid w:val="0011643C"/>
    <w:rsid w:val="001168B4"/>
    <w:rsid w:val="00116C83"/>
    <w:rsid w:val="00117149"/>
    <w:rsid w:val="00117741"/>
    <w:rsid w:val="00121ADD"/>
    <w:rsid w:val="00122D4F"/>
    <w:rsid w:val="00123084"/>
    <w:rsid w:val="0012385E"/>
    <w:rsid w:val="0012388D"/>
    <w:rsid w:val="00125149"/>
    <w:rsid w:val="0012567C"/>
    <w:rsid w:val="00125AD2"/>
    <w:rsid w:val="001302DA"/>
    <w:rsid w:val="001305B0"/>
    <w:rsid w:val="00131719"/>
    <w:rsid w:val="001333B4"/>
    <w:rsid w:val="0013445D"/>
    <w:rsid w:val="0013632F"/>
    <w:rsid w:val="001377A7"/>
    <w:rsid w:val="00137EFE"/>
    <w:rsid w:val="00141E15"/>
    <w:rsid w:val="00144ACA"/>
    <w:rsid w:val="001453C3"/>
    <w:rsid w:val="00145CF0"/>
    <w:rsid w:val="00146711"/>
    <w:rsid w:val="00146A55"/>
    <w:rsid w:val="001472D5"/>
    <w:rsid w:val="001475DB"/>
    <w:rsid w:val="00147F79"/>
    <w:rsid w:val="001505BD"/>
    <w:rsid w:val="00153CDD"/>
    <w:rsid w:val="00154F96"/>
    <w:rsid w:val="00155810"/>
    <w:rsid w:val="00155C67"/>
    <w:rsid w:val="00157516"/>
    <w:rsid w:val="00157C3C"/>
    <w:rsid w:val="00160727"/>
    <w:rsid w:val="00160964"/>
    <w:rsid w:val="00163224"/>
    <w:rsid w:val="00163520"/>
    <w:rsid w:val="00164071"/>
    <w:rsid w:val="0016436B"/>
    <w:rsid w:val="001660F6"/>
    <w:rsid w:val="001667F0"/>
    <w:rsid w:val="00170371"/>
    <w:rsid w:val="001707C9"/>
    <w:rsid w:val="00172068"/>
    <w:rsid w:val="00172198"/>
    <w:rsid w:val="0017277B"/>
    <w:rsid w:val="001729BF"/>
    <w:rsid w:val="00172F0E"/>
    <w:rsid w:val="00173453"/>
    <w:rsid w:val="00173FF6"/>
    <w:rsid w:val="00175164"/>
    <w:rsid w:val="00177B48"/>
    <w:rsid w:val="0018283A"/>
    <w:rsid w:val="00184196"/>
    <w:rsid w:val="00184DD9"/>
    <w:rsid w:val="0018523C"/>
    <w:rsid w:val="00187961"/>
    <w:rsid w:val="00187BBC"/>
    <w:rsid w:val="001905BA"/>
    <w:rsid w:val="0019149D"/>
    <w:rsid w:val="00192A4C"/>
    <w:rsid w:val="00192EBA"/>
    <w:rsid w:val="001967C5"/>
    <w:rsid w:val="00197FD8"/>
    <w:rsid w:val="001A23B8"/>
    <w:rsid w:val="001A319F"/>
    <w:rsid w:val="001A32F1"/>
    <w:rsid w:val="001A3C20"/>
    <w:rsid w:val="001A401A"/>
    <w:rsid w:val="001A487E"/>
    <w:rsid w:val="001A66B6"/>
    <w:rsid w:val="001A6E9F"/>
    <w:rsid w:val="001A6F51"/>
    <w:rsid w:val="001A78B8"/>
    <w:rsid w:val="001B0426"/>
    <w:rsid w:val="001B1288"/>
    <w:rsid w:val="001B2703"/>
    <w:rsid w:val="001B3495"/>
    <w:rsid w:val="001B3F31"/>
    <w:rsid w:val="001B534B"/>
    <w:rsid w:val="001B53D9"/>
    <w:rsid w:val="001B6026"/>
    <w:rsid w:val="001B7029"/>
    <w:rsid w:val="001B731D"/>
    <w:rsid w:val="001B75B1"/>
    <w:rsid w:val="001B7666"/>
    <w:rsid w:val="001B7C8F"/>
    <w:rsid w:val="001C0A59"/>
    <w:rsid w:val="001C0D4A"/>
    <w:rsid w:val="001C1BC4"/>
    <w:rsid w:val="001C292A"/>
    <w:rsid w:val="001C2E1F"/>
    <w:rsid w:val="001C2F1C"/>
    <w:rsid w:val="001C398A"/>
    <w:rsid w:val="001C3C38"/>
    <w:rsid w:val="001C61C9"/>
    <w:rsid w:val="001C6572"/>
    <w:rsid w:val="001C7A1C"/>
    <w:rsid w:val="001C7DE8"/>
    <w:rsid w:val="001D1D39"/>
    <w:rsid w:val="001D2214"/>
    <w:rsid w:val="001D2520"/>
    <w:rsid w:val="001D4687"/>
    <w:rsid w:val="001D518D"/>
    <w:rsid w:val="001D56AC"/>
    <w:rsid w:val="001D7A15"/>
    <w:rsid w:val="001E0571"/>
    <w:rsid w:val="001E2701"/>
    <w:rsid w:val="001E2DEB"/>
    <w:rsid w:val="001E334B"/>
    <w:rsid w:val="001E69F1"/>
    <w:rsid w:val="001F1892"/>
    <w:rsid w:val="001F1AF5"/>
    <w:rsid w:val="001F1F1E"/>
    <w:rsid w:val="001F23CD"/>
    <w:rsid w:val="001F31DC"/>
    <w:rsid w:val="001F3F68"/>
    <w:rsid w:val="001F4675"/>
    <w:rsid w:val="001F60A5"/>
    <w:rsid w:val="001F6E55"/>
    <w:rsid w:val="001F7DFF"/>
    <w:rsid w:val="001F7E81"/>
    <w:rsid w:val="00200EFA"/>
    <w:rsid w:val="0020143F"/>
    <w:rsid w:val="00201ED6"/>
    <w:rsid w:val="002026DD"/>
    <w:rsid w:val="00203485"/>
    <w:rsid w:val="002035B3"/>
    <w:rsid w:val="00203641"/>
    <w:rsid w:val="0020570C"/>
    <w:rsid w:val="0020658A"/>
    <w:rsid w:val="002107A6"/>
    <w:rsid w:val="00211413"/>
    <w:rsid w:val="00211EF2"/>
    <w:rsid w:val="0021361F"/>
    <w:rsid w:val="00213E35"/>
    <w:rsid w:val="002156A2"/>
    <w:rsid w:val="00216CD9"/>
    <w:rsid w:val="00217E58"/>
    <w:rsid w:val="002223B6"/>
    <w:rsid w:val="00223FFC"/>
    <w:rsid w:val="002242BA"/>
    <w:rsid w:val="002242F5"/>
    <w:rsid w:val="00226986"/>
    <w:rsid w:val="002273E0"/>
    <w:rsid w:val="00230036"/>
    <w:rsid w:val="00230F77"/>
    <w:rsid w:val="00231335"/>
    <w:rsid w:val="00231F47"/>
    <w:rsid w:val="002325DA"/>
    <w:rsid w:val="00232613"/>
    <w:rsid w:val="0023283B"/>
    <w:rsid w:val="00232A19"/>
    <w:rsid w:val="00232F5A"/>
    <w:rsid w:val="0023394D"/>
    <w:rsid w:val="00234B1A"/>
    <w:rsid w:val="00235284"/>
    <w:rsid w:val="002360D6"/>
    <w:rsid w:val="002361FA"/>
    <w:rsid w:val="002363D3"/>
    <w:rsid w:val="0023758F"/>
    <w:rsid w:val="002400B9"/>
    <w:rsid w:val="00240BD9"/>
    <w:rsid w:val="0024107B"/>
    <w:rsid w:val="0024161A"/>
    <w:rsid w:val="00242348"/>
    <w:rsid w:val="0024283E"/>
    <w:rsid w:val="00244CCE"/>
    <w:rsid w:val="00244E79"/>
    <w:rsid w:val="0024712B"/>
    <w:rsid w:val="00247517"/>
    <w:rsid w:val="00250D49"/>
    <w:rsid w:val="00250EE2"/>
    <w:rsid w:val="00251676"/>
    <w:rsid w:val="00252ACB"/>
    <w:rsid w:val="002537DD"/>
    <w:rsid w:val="00253ACA"/>
    <w:rsid w:val="00253D3B"/>
    <w:rsid w:val="00254A75"/>
    <w:rsid w:val="002579D4"/>
    <w:rsid w:val="00257E10"/>
    <w:rsid w:val="00260792"/>
    <w:rsid w:val="002627BE"/>
    <w:rsid w:val="00264C62"/>
    <w:rsid w:val="0026529D"/>
    <w:rsid w:val="00265CDF"/>
    <w:rsid w:val="002670A0"/>
    <w:rsid w:val="00270151"/>
    <w:rsid w:val="002704DF"/>
    <w:rsid w:val="002711DA"/>
    <w:rsid w:val="0027243D"/>
    <w:rsid w:val="00272C1F"/>
    <w:rsid w:val="002730E3"/>
    <w:rsid w:val="00273DDB"/>
    <w:rsid w:val="00275D03"/>
    <w:rsid w:val="00276C06"/>
    <w:rsid w:val="00276DFE"/>
    <w:rsid w:val="00276EC3"/>
    <w:rsid w:val="00276EF6"/>
    <w:rsid w:val="002803F4"/>
    <w:rsid w:val="0028291E"/>
    <w:rsid w:val="00282CC6"/>
    <w:rsid w:val="00282E40"/>
    <w:rsid w:val="00285A22"/>
    <w:rsid w:val="002876C2"/>
    <w:rsid w:val="00290103"/>
    <w:rsid w:val="00290670"/>
    <w:rsid w:val="002915E9"/>
    <w:rsid w:val="00291A87"/>
    <w:rsid w:val="002923C4"/>
    <w:rsid w:val="00292898"/>
    <w:rsid w:val="00294329"/>
    <w:rsid w:val="00294E49"/>
    <w:rsid w:val="00295290"/>
    <w:rsid w:val="0029668C"/>
    <w:rsid w:val="002967BE"/>
    <w:rsid w:val="00296800"/>
    <w:rsid w:val="002974C1"/>
    <w:rsid w:val="00297D6A"/>
    <w:rsid w:val="002A239F"/>
    <w:rsid w:val="002A2AA5"/>
    <w:rsid w:val="002A31C3"/>
    <w:rsid w:val="002A34D6"/>
    <w:rsid w:val="002A371C"/>
    <w:rsid w:val="002A5E9F"/>
    <w:rsid w:val="002B17DC"/>
    <w:rsid w:val="002B1D7D"/>
    <w:rsid w:val="002B3DBE"/>
    <w:rsid w:val="002B4910"/>
    <w:rsid w:val="002B4A59"/>
    <w:rsid w:val="002B56F7"/>
    <w:rsid w:val="002B6C8E"/>
    <w:rsid w:val="002B71F4"/>
    <w:rsid w:val="002B7AB8"/>
    <w:rsid w:val="002C09E7"/>
    <w:rsid w:val="002C18E2"/>
    <w:rsid w:val="002C28CB"/>
    <w:rsid w:val="002C2E06"/>
    <w:rsid w:val="002C4E38"/>
    <w:rsid w:val="002C5017"/>
    <w:rsid w:val="002C7416"/>
    <w:rsid w:val="002D08F3"/>
    <w:rsid w:val="002D2785"/>
    <w:rsid w:val="002D4AED"/>
    <w:rsid w:val="002D5CD8"/>
    <w:rsid w:val="002D70C4"/>
    <w:rsid w:val="002D71E4"/>
    <w:rsid w:val="002D75C4"/>
    <w:rsid w:val="002D7709"/>
    <w:rsid w:val="002D7934"/>
    <w:rsid w:val="002E1009"/>
    <w:rsid w:val="002E11F4"/>
    <w:rsid w:val="002E149C"/>
    <w:rsid w:val="002E1B3A"/>
    <w:rsid w:val="002E4E32"/>
    <w:rsid w:val="002E4F92"/>
    <w:rsid w:val="002E59EA"/>
    <w:rsid w:val="002E7765"/>
    <w:rsid w:val="002E7FCA"/>
    <w:rsid w:val="002F0084"/>
    <w:rsid w:val="002F1411"/>
    <w:rsid w:val="002F1AB6"/>
    <w:rsid w:val="002F3906"/>
    <w:rsid w:val="002F40EF"/>
    <w:rsid w:val="002F434C"/>
    <w:rsid w:val="002F50BF"/>
    <w:rsid w:val="002F5485"/>
    <w:rsid w:val="002F7F8B"/>
    <w:rsid w:val="003001DE"/>
    <w:rsid w:val="00300960"/>
    <w:rsid w:val="00301196"/>
    <w:rsid w:val="00301E0E"/>
    <w:rsid w:val="00302F4D"/>
    <w:rsid w:val="0030328B"/>
    <w:rsid w:val="00304410"/>
    <w:rsid w:val="00304883"/>
    <w:rsid w:val="00304BA4"/>
    <w:rsid w:val="00304BE6"/>
    <w:rsid w:val="00305DED"/>
    <w:rsid w:val="0030668E"/>
    <w:rsid w:val="003066CE"/>
    <w:rsid w:val="0031032B"/>
    <w:rsid w:val="00310557"/>
    <w:rsid w:val="00311172"/>
    <w:rsid w:val="00311586"/>
    <w:rsid w:val="0031194B"/>
    <w:rsid w:val="003127AC"/>
    <w:rsid w:val="00312E65"/>
    <w:rsid w:val="00314C10"/>
    <w:rsid w:val="00315FA9"/>
    <w:rsid w:val="003215DB"/>
    <w:rsid w:val="003223D9"/>
    <w:rsid w:val="003244D8"/>
    <w:rsid w:val="00324621"/>
    <w:rsid w:val="0032515E"/>
    <w:rsid w:val="00325F2C"/>
    <w:rsid w:val="00326A65"/>
    <w:rsid w:val="00326B80"/>
    <w:rsid w:val="00327050"/>
    <w:rsid w:val="003275D1"/>
    <w:rsid w:val="00330A89"/>
    <w:rsid w:val="00331420"/>
    <w:rsid w:val="003315D0"/>
    <w:rsid w:val="0033212E"/>
    <w:rsid w:val="003348C4"/>
    <w:rsid w:val="00334C50"/>
    <w:rsid w:val="00337C86"/>
    <w:rsid w:val="003401AE"/>
    <w:rsid w:val="00341E87"/>
    <w:rsid w:val="00344504"/>
    <w:rsid w:val="00344E3C"/>
    <w:rsid w:val="0034591D"/>
    <w:rsid w:val="00345B46"/>
    <w:rsid w:val="00345E4B"/>
    <w:rsid w:val="0034603F"/>
    <w:rsid w:val="0034627B"/>
    <w:rsid w:val="00346DCC"/>
    <w:rsid w:val="00355406"/>
    <w:rsid w:val="00357221"/>
    <w:rsid w:val="00357E31"/>
    <w:rsid w:val="0036019F"/>
    <w:rsid w:val="0036124A"/>
    <w:rsid w:val="0036249F"/>
    <w:rsid w:val="0036321E"/>
    <w:rsid w:val="00363CBA"/>
    <w:rsid w:val="00366DD7"/>
    <w:rsid w:val="00366F73"/>
    <w:rsid w:val="00367568"/>
    <w:rsid w:val="003700FB"/>
    <w:rsid w:val="0037332D"/>
    <w:rsid w:val="003738ED"/>
    <w:rsid w:val="0037420B"/>
    <w:rsid w:val="00376770"/>
    <w:rsid w:val="00376FEE"/>
    <w:rsid w:val="00380AD0"/>
    <w:rsid w:val="00381421"/>
    <w:rsid w:val="00383C79"/>
    <w:rsid w:val="003846BB"/>
    <w:rsid w:val="00387270"/>
    <w:rsid w:val="00390ADC"/>
    <w:rsid w:val="0039283B"/>
    <w:rsid w:val="00392842"/>
    <w:rsid w:val="00395D0A"/>
    <w:rsid w:val="00396EFE"/>
    <w:rsid w:val="00396F75"/>
    <w:rsid w:val="00397377"/>
    <w:rsid w:val="0039747E"/>
    <w:rsid w:val="00397EA8"/>
    <w:rsid w:val="003A04DC"/>
    <w:rsid w:val="003A173A"/>
    <w:rsid w:val="003A3EAA"/>
    <w:rsid w:val="003A4A8A"/>
    <w:rsid w:val="003A595C"/>
    <w:rsid w:val="003A5A2E"/>
    <w:rsid w:val="003A6075"/>
    <w:rsid w:val="003A6E53"/>
    <w:rsid w:val="003A7A4D"/>
    <w:rsid w:val="003A7FF9"/>
    <w:rsid w:val="003B32DC"/>
    <w:rsid w:val="003B5E36"/>
    <w:rsid w:val="003B798A"/>
    <w:rsid w:val="003C01E9"/>
    <w:rsid w:val="003C1484"/>
    <w:rsid w:val="003C1D35"/>
    <w:rsid w:val="003C1DC8"/>
    <w:rsid w:val="003C1E3A"/>
    <w:rsid w:val="003C4189"/>
    <w:rsid w:val="003C53A7"/>
    <w:rsid w:val="003C58B7"/>
    <w:rsid w:val="003C6175"/>
    <w:rsid w:val="003C732F"/>
    <w:rsid w:val="003C7CE3"/>
    <w:rsid w:val="003C7D63"/>
    <w:rsid w:val="003D0EA7"/>
    <w:rsid w:val="003D151A"/>
    <w:rsid w:val="003D279D"/>
    <w:rsid w:val="003D308E"/>
    <w:rsid w:val="003D481B"/>
    <w:rsid w:val="003D5202"/>
    <w:rsid w:val="003D5A4F"/>
    <w:rsid w:val="003E0128"/>
    <w:rsid w:val="003E0650"/>
    <w:rsid w:val="003E3A47"/>
    <w:rsid w:val="003E4895"/>
    <w:rsid w:val="003E6726"/>
    <w:rsid w:val="003E7D86"/>
    <w:rsid w:val="003F0A38"/>
    <w:rsid w:val="003F14F9"/>
    <w:rsid w:val="003F2477"/>
    <w:rsid w:val="003F2B29"/>
    <w:rsid w:val="003F2E3B"/>
    <w:rsid w:val="003F39A7"/>
    <w:rsid w:val="003F3A5D"/>
    <w:rsid w:val="003F3C3D"/>
    <w:rsid w:val="003F3C95"/>
    <w:rsid w:val="003F4CA4"/>
    <w:rsid w:val="003F5070"/>
    <w:rsid w:val="003F5CDC"/>
    <w:rsid w:val="003F7C1A"/>
    <w:rsid w:val="004002FD"/>
    <w:rsid w:val="004009C2"/>
    <w:rsid w:val="00401ABE"/>
    <w:rsid w:val="00401B82"/>
    <w:rsid w:val="00402001"/>
    <w:rsid w:val="00402A57"/>
    <w:rsid w:val="0040607F"/>
    <w:rsid w:val="00407A40"/>
    <w:rsid w:val="004106FE"/>
    <w:rsid w:val="0041134E"/>
    <w:rsid w:val="004113F2"/>
    <w:rsid w:val="004114DE"/>
    <w:rsid w:val="00411AC0"/>
    <w:rsid w:val="0041344D"/>
    <w:rsid w:val="00414B1A"/>
    <w:rsid w:val="00415324"/>
    <w:rsid w:val="004154EE"/>
    <w:rsid w:val="0041641E"/>
    <w:rsid w:val="00417363"/>
    <w:rsid w:val="004211EE"/>
    <w:rsid w:val="004214DB"/>
    <w:rsid w:val="004215F2"/>
    <w:rsid w:val="0042248E"/>
    <w:rsid w:val="00423048"/>
    <w:rsid w:val="004232BB"/>
    <w:rsid w:val="004233C0"/>
    <w:rsid w:val="0042570A"/>
    <w:rsid w:val="00426504"/>
    <w:rsid w:val="0043235C"/>
    <w:rsid w:val="00432429"/>
    <w:rsid w:val="004337C4"/>
    <w:rsid w:val="004347C3"/>
    <w:rsid w:val="004348E5"/>
    <w:rsid w:val="00434CB4"/>
    <w:rsid w:val="00435045"/>
    <w:rsid w:val="004360C7"/>
    <w:rsid w:val="00436AFE"/>
    <w:rsid w:val="0044064C"/>
    <w:rsid w:val="00441479"/>
    <w:rsid w:val="00441EF5"/>
    <w:rsid w:val="004424EC"/>
    <w:rsid w:val="00442A3A"/>
    <w:rsid w:val="00443476"/>
    <w:rsid w:val="004440E9"/>
    <w:rsid w:val="00444948"/>
    <w:rsid w:val="00445968"/>
    <w:rsid w:val="00445CBA"/>
    <w:rsid w:val="00445D17"/>
    <w:rsid w:val="004461F6"/>
    <w:rsid w:val="00446353"/>
    <w:rsid w:val="00447402"/>
    <w:rsid w:val="00450CC7"/>
    <w:rsid w:val="00451B84"/>
    <w:rsid w:val="004521F1"/>
    <w:rsid w:val="004529A5"/>
    <w:rsid w:val="00452C67"/>
    <w:rsid w:val="004563B9"/>
    <w:rsid w:val="00456EED"/>
    <w:rsid w:val="00457B77"/>
    <w:rsid w:val="004605A7"/>
    <w:rsid w:val="004620E4"/>
    <w:rsid w:val="00462DBF"/>
    <w:rsid w:val="00463703"/>
    <w:rsid w:val="00463D21"/>
    <w:rsid w:val="00464B03"/>
    <w:rsid w:val="00464CB0"/>
    <w:rsid w:val="004653C9"/>
    <w:rsid w:val="004711EC"/>
    <w:rsid w:val="00471A57"/>
    <w:rsid w:val="00472965"/>
    <w:rsid w:val="0047352B"/>
    <w:rsid w:val="00473A5F"/>
    <w:rsid w:val="00473A61"/>
    <w:rsid w:val="0047546B"/>
    <w:rsid w:val="004757FC"/>
    <w:rsid w:val="00475E03"/>
    <w:rsid w:val="00476516"/>
    <w:rsid w:val="00476ACD"/>
    <w:rsid w:val="0047724C"/>
    <w:rsid w:val="00477856"/>
    <w:rsid w:val="0048172F"/>
    <w:rsid w:val="00481FE7"/>
    <w:rsid w:val="00482AF5"/>
    <w:rsid w:val="004830D0"/>
    <w:rsid w:val="00484204"/>
    <w:rsid w:val="00485EC6"/>
    <w:rsid w:val="00490868"/>
    <w:rsid w:val="004914E9"/>
    <w:rsid w:val="0049154F"/>
    <w:rsid w:val="00491D9D"/>
    <w:rsid w:val="00492748"/>
    <w:rsid w:val="00492E1C"/>
    <w:rsid w:val="00493D16"/>
    <w:rsid w:val="00493E79"/>
    <w:rsid w:val="00497159"/>
    <w:rsid w:val="004979DE"/>
    <w:rsid w:val="004A0C14"/>
    <w:rsid w:val="004A0F15"/>
    <w:rsid w:val="004A302D"/>
    <w:rsid w:val="004A3538"/>
    <w:rsid w:val="004A43D9"/>
    <w:rsid w:val="004A5271"/>
    <w:rsid w:val="004A7914"/>
    <w:rsid w:val="004A7F33"/>
    <w:rsid w:val="004B3919"/>
    <w:rsid w:val="004B4063"/>
    <w:rsid w:val="004B4EE1"/>
    <w:rsid w:val="004B645F"/>
    <w:rsid w:val="004C0264"/>
    <w:rsid w:val="004C0D7B"/>
    <w:rsid w:val="004C0E79"/>
    <w:rsid w:val="004C1588"/>
    <w:rsid w:val="004C3589"/>
    <w:rsid w:val="004C3B09"/>
    <w:rsid w:val="004C40AB"/>
    <w:rsid w:val="004C65DE"/>
    <w:rsid w:val="004C6AE5"/>
    <w:rsid w:val="004C7457"/>
    <w:rsid w:val="004C78BB"/>
    <w:rsid w:val="004D00DC"/>
    <w:rsid w:val="004D04F1"/>
    <w:rsid w:val="004D0ACD"/>
    <w:rsid w:val="004D12B6"/>
    <w:rsid w:val="004D243C"/>
    <w:rsid w:val="004D245D"/>
    <w:rsid w:val="004D36D6"/>
    <w:rsid w:val="004D4035"/>
    <w:rsid w:val="004D4143"/>
    <w:rsid w:val="004D46E4"/>
    <w:rsid w:val="004D4E46"/>
    <w:rsid w:val="004D5E9B"/>
    <w:rsid w:val="004D6828"/>
    <w:rsid w:val="004D7CAC"/>
    <w:rsid w:val="004E11A6"/>
    <w:rsid w:val="004E2954"/>
    <w:rsid w:val="004E32DA"/>
    <w:rsid w:val="004E53A5"/>
    <w:rsid w:val="004E5E0C"/>
    <w:rsid w:val="004E6D58"/>
    <w:rsid w:val="004F1B01"/>
    <w:rsid w:val="004F283D"/>
    <w:rsid w:val="004F2FE6"/>
    <w:rsid w:val="004F321E"/>
    <w:rsid w:val="004F4EAD"/>
    <w:rsid w:val="004F544C"/>
    <w:rsid w:val="004F6920"/>
    <w:rsid w:val="004F7340"/>
    <w:rsid w:val="00500C89"/>
    <w:rsid w:val="005027AD"/>
    <w:rsid w:val="00502900"/>
    <w:rsid w:val="00502E48"/>
    <w:rsid w:val="005031E7"/>
    <w:rsid w:val="005035E3"/>
    <w:rsid w:val="00503E2F"/>
    <w:rsid w:val="00504159"/>
    <w:rsid w:val="005053FD"/>
    <w:rsid w:val="00505849"/>
    <w:rsid w:val="00506CEF"/>
    <w:rsid w:val="005103B7"/>
    <w:rsid w:val="0051164E"/>
    <w:rsid w:val="00514A02"/>
    <w:rsid w:val="005152AF"/>
    <w:rsid w:val="00515978"/>
    <w:rsid w:val="00520241"/>
    <w:rsid w:val="00520856"/>
    <w:rsid w:val="00520C19"/>
    <w:rsid w:val="00520F11"/>
    <w:rsid w:val="00520FBD"/>
    <w:rsid w:val="0052304D"/>
    <w:rsid w:val="00525F7B"/>
    <w:rsid w:val="00526AF8"/>
    <w:rsid w:val="005277AD"/>
    <w:rsid w:val="0053211E"/>
    <w:rsid w:val="00534D48"/>
    <w:rsid w:val="00535DD1"/>
    <w:rsid w:val="00535F42"/>
    <w:rsid w:val="00537123"/>
    <w:rsid w:val="00537CAE"/>
    <w:rsid w:val="00540AEF"/>
    <w:rsid w:val="00542130"/>
    <w:rsid w:val="005421EF"/>
    <w:rsid w:val="00542661"/>
    <w:rsid w:val="005435E8"/>
    <w:rsid w:val="005437E4"/>
    <w:rsid w:val="00550BF3"/>
    <w:rsid w:val="00551314"/>
    <w:rsid w:val="00552707"/>
    <w:rsid w:val="005532A0"/>
    <w:rsid w:val="005552B6"/>
    <w:rsid w:val="005606D3"/>
    <w:rsid w:val="00561453"/>
    <w:rsid w:val="005622AB"/>
    <w:rsid w:val="0056243C"/>
    <w:rsid w:val="005648CD"/>
    <w:rsid w:val="00566262"/>
    <w:rsid w:val="005670BC"/>
    <w:rsid w:val="00570917"/>
    <w:rsid w:val="005713F8"/>
    <w:rsid w:val="0057198D"/>
    <w:rsid w:val="00571A7B"/>
    <w:rsid w:val="00571E11"/>
    <w:rsid w:val="00572979"/>
    <w:rsid w:val="00573B84"/>
    <w:rsid w:val="00574497"/>
    <w:rsid w:val="005747AD"/>
    <w:rsid w:val="00574C05"/>
    <w:rsid w:val="005770BC"/>
    <w:rsid w:val="0057781E"/>
    <w:rsid w:val="005778DA"/>
    <w:rsid w:val="00577A2F"/>
    <w:rsid w:val="005807FF"/>
    <w:rsid w:val="00581A22"/>
    <w:rsid w:val="00582169"/>
    <w:rsid w:val="00584254"/>
    <w:rsid w:val="00584678"/>
    <w:rsid w:val="00586389"/>
    <w:rsid w:val="005871EF"/>
    <w:rsid w:val="005877D2"/>
    <w:rsid w:val="005879DB"/>
    <w:rsid w:val="00590185"/>
    <w:rsid w:val="00590F07"/>
    <w:rsid w:val="00591588"/>
    <w:rsid w:val="00594983"/>
    <w:rsid w:val="005A0013"/>
    <w:rsid w:val="005A01FD"/>
    <w:rsid w:val="005A029C"/>
    <w:rsid w:val="005A196C"/>
    <w:rsid w:val="005A2757"/>
    <w:rsid w:val="005A2A18"/>
    <w:rsid w:val="005A2AE7"/>
    <w:rsid w:val="005A2AF1"/>
    <w:rsid w:val="005A2F17"/>
    <w:rsid w:val="005A453B"/>
    <w:rsid w:val="005A5427"/>
    <w:rsid w:val="005A593A"/>
    <w:rsid w:val="005A6336"/>
    <w:rsid w:val="005A6D72"/>
    <w:rsid w:val="005A7423"/>
    <w:rsid w:val="005B0158"/>
    <w:rsid w:val="005B0A19"/>
    <w:rsid w:val="005B2129"/>
    <w:rsid w:val="005B325D"/>
    <w:rsid w:val="005B5323"/>
    <w:rsid w:val="005B5498"/>
    <w:rsid w:val="005B6DBA"/>
    <w:rsid w:val="005B7BC3"/>
    <w:rsid w:val="005C0FCF"/>
    <w:rsid w:val="005C1236"/>
    <w:rsid w:val="005C230C"/>
    <w:rsid w:val="005C3A16"/>
    <w:rsid w:val="005C3C8E"/>
    <w:rsid w:val="005C61A2"/>
    <w:rsid w:val="005C6990"/>
    <w:rsid w:val="005C7DF8"/>
    <w:rsid w:val="005D16F3"/>
    <w:rsid w:val="005D3366"/>
    <w:rsid w:val="005D4DD6"/>
    <w:rsid w:val="005D6543"/>
    <w:rsid w:val="005D65A7"/>
    <w:rsid w:val="005D686C"/>
    <w:rsid w:val="005D6DE8"/>
    <w:rsid w:val="005D6E56"/>
    <w:rsid w:val="005D7327"/>
    <w:rsid w:val="005E3841"/>
    <w:rsid w:val="005E3AC1"/>
    <w:rsid w:val="005E3C44"/>
    <w:rsid w:val="005E466E"/>
    <w:rsid w:val="005E5106"/>
    <w:rsid w:val="005E73F9"/>
    <w:rsid w:val="005E7DAC"/>
    <w:rsid w:val="005F0E23"/>
    <w:rsid w:val="005F0FDC"/>
    <w:rsid w:val="005F16A5"/>
    <w:rsid w:val="005F1C44"/>
    <w:rsid w:val="005F474C"/>
    <w:rsid w:val="005F7256"/>
    <w:rsid w:val="00601084"/>
    <w:rsid w:val="00601BDE"/>
    <w:rsid w:val="006027BC"/>
    <w:rsid w:val="00603213"/>
    <w:rsid w:val="006035CB"/>
    <w:rsid w:val="00607207"/>
    <w:rsid w:val="00607932"/>
    <w:rsid w:val="00607CCB"/>
    <w:rsid w:val="00610D7F"/>
    <w:rsid w:val="00611DA3"/>
    <w:rsid w:val="00611DDF"/>
    <w:rsid w:val="00611DED"/>
    <w:rsid w:val="00612F88"/>
    <w:rsid w:val="006146B6"/>
    <w:rsid w:val="00614C69"/>
    <w:rsid w:val="00615518"/>
    <w:rsid w:val="00615BA1"/>
    <w:rsid w:val="006167ED"/>
    <w:rsid w:val="006179C2"/>
    <w:rsid w:val="00617EEC"/>
    <w:rsid w:val="006208ED"/>
    <w:rsid w:val="00625329"/>
    <w:rsid w:val="00626122"/>
    <w:rsid w:val="006265C4"/>
    <w:rsid w:val="00626815"/>
    <w:rsid w:val="00627826"/>
    <w:rsid w:val="006306A4"/>
    <w:rsid w:val="006306A6"/>
    <w:rsid w:val="00631BBA"/>
    <w:rsid w:val="00632001"/>
    <w:rsid w:val="00632DCD"/>
    <w:rsid w:val="00634798"/>
    <w:rsid w:val="006361C0"/>
    <w:rsid w:val="006418DF"/>
    <w:rsid w:val="00641972"/>
    <w:rsid w:val="00643B2A"/>
    <w:rsid w:val="00645004"/>
    <w:rsid w:val="006471E4"/>
    <w:rsid w:val="00650433"/>
    <w:rsid w:val="00650F4F"/>
    <w:rsid w:val="00651A75"/>
    <w:rsid w:val="00651F63"/>
    <w:rsid w:val="00652630"/>
    <w:rsid w:val="006529A4"/>
    <w:rsid w:val="006531FF"/>
    <w:rsid w:val="00653B75"/>
    <w:rsid w:val="00653FF0"/>
    <w:rsid w:val="006555EA"/>
    <w:rsid w:val="006556B8"/>
    <w:rsid w:val="006560CD"/>
    <w:rsid w:val="00656176"/>
    <w:rsid w:val="00657E35"/>
    <w:rsid w:val="006605AB"/>
    <w:rsid w:val="00661D2D"/>
    <w:rsid w:val="006622D1"/>
    <w:rsid w:val="00663679"/>
    <w:rsid w:val="00664EEA"/>
    <w:rsid w:val="00665F20"/>
    <w:rsid w:val="00666667"/>
    <w:rsid w:val="00666760"/>
    <w:rsid w:val="00670589"/>
    <w:rsid w:val="006706E2"/>
    <w:rsid w:val="00671975"/>
    <w:rsid w:val="00673CC4"/>
    <w:rsid w:val="0067423D"/>
    <w:rsid w:val="00676171"/>
    <w:rsid w:val="006765D9"/>
    <w:rsid w:val="00676E45"/>
    <w:rsid w:val="006774FE"/>
    <w:rsid w:val="00681812"/>
    <w:rsid w:val="00683070"/>
    <w:rsid w:val="00683182"/>
    <w:rsid w:val="00683856"/>
    <w:rsid w:val="00685959"/>
    <w:rsid w:val="00685CF2"/>
    <w:rsid w:val="00686A96"/>
    <w:rsid w:val="00690382"/>
    <w:rsid w:val="0069144A"/>
    <w:rsid w:val="00692341"/>
    <w:rsid w:val="0069242B"/>
    <w:rsid w:val="0069354D"/>
    <w:rsid w:val="006941AE"/>
    <w:rsid w:val="006948EA"/>
    <w:rsid w:val="00697D0E"/>
    <w:rsid w:val="00697DFB"/>
    <w:rsid w:val="006A0A1B"/>
    <w:rsid w:val="006A15DE"/>
    <w:rsid w:val="006A1754"/>
    <w:rsid w:val="006A21CF"/>
    <w:rsid w:val="006A3023"/>
    <w:rsid w:val="006A46D6"/>
    <w:rsid w:val="006A493B"/>
    <w:rsid w:val="006A4A64"/>
    <w:rsid w:val="006A4BE9"/>
    <w:rsid w:val="006A4DF4"/>
    <w:rsid w:val="006A538A"/>
    <w:rsid w:val="006A57F1"/>
    <w:rsid w:val="006A6881"/>
    <w:rsid w:val="006A7143"/>
    <w:rsid w:val="006A72BE"/>
    <w:rsid w:val="006A7433"/>
    <w:rsid w:val="006A7737"/>
    <w:rsid w:val="006A7ED3"/>
    <w:rsid w:val="006B04CE"/>
    <w:rsid w:val="006B0507"/>
    <w:rsid w:val="006B0E9C"/>
    <w:rsid w:val="006B0F7D"/>
    <w:rsid w:val="006B16A7"/>
    <w:rsid w:val="006B1834"/>
    <w:rsid w:val="006B1C31"/>
    <w:rsid w:val="006B2159"/>
    <w:rsid w:val="006B2911"/>
    <w:rsid w:val="006B34A3"/>
    <w:rsid w:val="006B3E41"/>
    <w:rsid w:val="006B5A98"/>
    <w:rsid w:val="006B5B02"/>
    <w:rsid w:val="006B798C"/>
    <w:rsid w:val="006B7DAA"/>
    <w:rsid w:val="006C018A"/>
    <w:rsid w:val="006C0481"/>
    <w:rsid w:val="006C080A"/>
    <w:rsid w:val="006C3E73"/>
    <w:rsid w:val="006C3F8B"/>
    <w:rsid w:val="006C7029"/>
    <w:rsid w:val="006C7AAE"/>
    <w:rsid w:val="006D03D1"/>
    <w:rsid w:val="006D102D"/>
    <w:rsid w:val="006D152B"/>
    <w:rsid w:val="006D2D05"/>
    <w:rsid w:val="006D3527"/>
    <w:rsid w:val="006D352E"/>
    <w:rsid w:val="006D3697"/>
    <w:rsid w:val="006D4B85"/>
    <w:rsid w:val="006D5A6D"/>
    <w:rsid w:val="006D6619"/>
    <w:rsid w:val="006D697E"/>
    <w:rsid w:val="006E1F54"/>
    <w:rsid w:val="006E2088"/>
    <w:rsid w:val="006E2753"/>
    <w:rsid w:val="006E3B1A"/>
    <w:rsid w:val="006F17B7"/>
    <w:rsid w:val="006F3F29"/>
    <w:rsid w:val="006F45FA"/>
    <w:rsid w:val="006F4C39"/>
    <w:rsid w:val="006F520B"/>
    <w:rsid w:val="006F5B3A"/>
    <w:rsid w:val="006F652D"/>
    <w:rsid w:val="006F6BFE"/>
    <w:rsid w:val="006F7083"/>
    <w:rsid w:val="007006C6"/>
    <w:rsid w:val="00700F44"/>
    <w:rsid w:val="007014A5"/>
    <w:rsid w:val="00703967"/>
    <w:rsid w:val="00704AB0"/>
    <w:rsid w:val="00704FD3"/>
    <w:rsid w:val="00706310"/>
    <w:rsid w:val="007075BF"/>
    <w:rsid w:val="00707881"/>
    <w:rsid w:val="007115D6"/>
    <w:rsid w:val="00711C63"/>
    <w:rsid w:val="00714BE4"/>
    <w:rsid w:val="00714E32"/>
    <w:rsid w:val="007152F3"/>
    <w:rsid w:val="007173A6"/>
    <w:rsid w:val="00722FEC"/>
    <w:rsid w:val="0072406D"/>
    <w:rsid w:val="00724C20"/>
    <w:rsid w:val="00725017"/>
    <w:rsid w:val="0072501B"/>
    <w:rsid w:val="00725E1B"/>
    <w:rsid w:val="00730041"/>
    <w:rsid w:val="007301E9"/>
    <w:rsid w:val="007321EA"/>
    <w:rsid w:val="007323AA"/>
    <w:rsid w:val="00732846"/>
    <w:rsid w:val="007330A8"/>
    <w:rsid w:val="00733B41"/>
    <w:rsid w:val="00733E57"/>
    <w:rsid w:val="007351FF"/>
    <w:rsid w:val="0073530F"/>
    <w:rsid w:val="00735439"/>
    <w:rsid w:val="00736026"/>
    <w:rsid w:val="00742DBC"/>
    <w:rsid w:val="0074342D"/>
    <w:rsid w:val="00743A75"/>
    <w:rsid w:val="00744B15"/>
    <w:rsid w:val="00745E89"/>
    <w:rsid w:val="00747D2B"/>
    <w:rsid w:val="007506A1"/>
    <w:rsid w:val="00750BA0"/>
    <w:rsid w:val="007513A7"/>
    <w:rsid w:val="00754281"/>
    <w:rsid w:val="007571BF"/>
    <w:rsid w:val="00757911"/>
    <w:rsid w:val="007600B4"/>
    <w:rsid w:val="00760DD9"/>
    <w:rsid w:val="0076141C"/>
    <w:rsid w:val="00761488"/>
    <w:rsid w:val="00761A31"/>
    <w:rsid w:val="0076556B"/>
    <w:rsid w:val="00765A1D"/>
    <w:rsid w:val="007677FA"/>
    <w:rsid w:val="007679CA"/>
    <w:rsid w:val="007706B0"/>
    <w:rsid w:val="007706DC"/>
    <w:rsid w:val="00770B1C"/>
    <w:rsid w:val="00770CFB"/>
    <w:rsid w:val="00772A73"/>
    <w:rsid w:val="00773562"/>
    <w:rsid w:val="007739C6"/>
    <w:rsid w:val="00776575"/>
    <w:rsid w:val="00777113"/>
    <w:rsid w:val="0077750F"/>
    <w:rsid w:val="007776E5"/>
    <w:rsid w:val="00783BE7"/>
    <w:rsid w:val="00783FDF"/>
    <w:rsid w:val="00785AFD"/>
    <w:rsid w:val="0078721B"/>
    <w:rsid w:val="00787FB2"/>
    <w:rsid w:val="0079036A"/>
    <w:rsid w:val="00790A2B"/>
    <w:rsid w:val="00792FEE"/>
    <w:rsid w:val="00793916"/>
    <w:rsid w:val="00793A1B"/>
    <w:rsid w:val="007947DE"/>
    <w:rsid w:val="00795E4A"/>
    <w:rsid w:val="00797B70"/>
    <w:rsid w:val="00797F1B"/>
    <w:rsid w:val="007A110A"/>
    <w:rsid w:val="007A1647"/>
    <w:rsid w:val="007A2A89"/>
    <w:rsid w:val="007A3B83"/>
    <w:rsid w:val="007A474F"/>
    <w:rsid w:val="007A47E5"/>
    <w:rsid w:val="007A4C2E"/>
    <w:rsid w:val="007A4E51"/>
    <w:rsid w:val="007A5B17"/>
    <w:rsid w:val="007A5B41"/>
    <w:rsid w:val="007A60FE"/>
    <w:rsid w:val="007A7D6C"/>
    <w:rsid w:val="007B1F6E"/>
    <w:rsid w:val="007B338B"/>
    <w:rsid w:val="007B5381"/>
    <w:rsid w:val="007B54CA"/>
    <w:rsid w:val="007B646F"/>
    <w:rsid w:val="007C0219"/>
    <w:rsid w:val="007C307C"/>
    <w:rsid w:val="007C3B5A"/>
    <w:rsid w:val="007C43BB"/>
    <w:rsid w:val="007C5C6A"/>
    <w:rsid w:val="007C5E77"/>
    <w:rsid w:val="007C7533"/>
    <w:rsid w:val="007C7BBC"/>
    <w:rsid w:val="007D0494"/>
    <w:rsid w:val="007D0CCC"/>
    <w:rsid w:val="007D1430"/>
    <w:rsid w:val="007D3CEF"/>
    <w:rsid w:val="007D3F3C"/>
    <w:rsid w:val="007D550D"/>
    <w:rsid w:val="007D598D"/>
    <w:rsid w:val="007D66EA"/>
    <w:rsid w:val="007E0BC6"/>
    <w:rsid w:val="007E1886"/>
    <w:rsid w:val="007E206B"/>
    <w:rsid w:val="007E4693"/>
    <w:rsid w:val="007E4EFB"/>
    <w:rsid w:val="007E524C"/>
    <w:rsid w:val="007E54AE"/>
    <w:rsid w:val="007E5BC5"/>
    <w:rsid w:val="007E6103"/>
    <w:rsid w:val="007E7D3A"/>
    <w:rsid w:val="007F1A6E"/>
    <w:rsid w:val="007F1E65"/>
    <w:rsid w:val="007F35E7"/>
    <w:rsid w:val="007F3BFD"/>
    <w:rsid w:val="007F438C"/>
    <w:rsid w:val="007F6096"/>
    <w:rsid w:val="007F6AFF"/>
    <w:rsid w:val="008007EA"/>
    <w:rsid w:val="00802CAB"/>
    <w:rsid w:val="008039F7"/>
    <w:rsid w:val="00804287"/>
    <w:rsid w:val="00804424"/>
    <w:rsid w:val="00804801"/>
    <w:rsid w:val="00804CBB"/>
    <w:rsid w:val="0080586C"/>
    <w:rsid w:val="00806384"/>
    <w:rsid w:val="008102B5"/>
    <w:rsid w:val="00813F3D"/>
    <w:rsid w:val="00813FCC"/>
    <w:rsid w:val="0081521B"/>
    <w:rsid w:val="0082073F"/>
    <w:rsid w:val="0082134E"/>
    <w:rsid w:val="008219B4"/>
    <w:rsid w:val="00822C02"/>
    <w:rsid w:val="008230AC"/>
    <w:rsid w:val="00824979"/>
    <w:rsid w:val="00826D8B"/>
    <w:rsid w:val="00826E67"/>
    <w:rsid w:val="00827101"/>
    <w:rsid w:val="00827B00"/>
    <w:rsid w:val="00827BC9"/>
    <w:rsid w:val="008305BD"/>
    <w:rsid w:val="008306BF"/>
    <w:rsid w:val="00830C10"/>
    <w:rsid w:val="00831339"/>
    <w:rsid w:val="00831D83"/>
    <w:rsid w:val="00832FBC"/>
    <w:rsid w:val="008342BA"/>
    <w:rsid w:val="00842C0E"/>
    <w:rsid w:val="00850BEB"/>
    <w:rsid w:val="008514D7"/>
    <w:rsid w:val="008525FB"/>
    <w:rsid w:val="00853D03"/>
    <w:rsid w:val="0085411D"/>
    <w:rsid w:val="00854807"/>
    <w:rsid w:val="008608A9"/>
    <w:rsid w:val="008612F3"/>
    <w:rsid w:val="0086206C"/>
    <w:rsid w:val="00862C1A"/>
    <w:rsid w:val="0086353E"/>
    <w:rsid w:val="00863A51"/>
    <w:rsid w:val="00863D1B"/>
    <w:rsid w:val="00864128"/>
    <w:rsid w:val="00864AD7"/>
    <w:rsid w:val="00864CF5"/>
    <w:rsid w:val="00865E90"/>
    <w:rsid w:val="008676D1"/>
    <w:rsid w:val="00871087"/>
    <w:rsid w:val="00871BB6"/>
    <w:rsid w:val="0087241E"/>
    <w:rsid w:val="008729EA"/>
    <w:rsid w:val="0087475C"/>
    <w:rsid w:val="008748E5"/>
    <w:rsid w:val="00874B41"/>
    <w:rsid w:val="00874B93"/>
    <w:rsid w:val="00877205"/>
    <w:rsid w:val="008811E4"/>
    <w:rsid w:val="00881C43"/>
    <w:rsid w:val="0088288F"/>
    <w:rsid w:val="008828BD"/>
    <w:rsid w:val="00884871"/>
    <w:rsid w:val="00884C45"/>
    <w:rsid w:val="0088629A"/>
    <w:rsid w:val="0088631D"/>
    <w:rsid w:val="0089023C"/>
    <w:rsid w:val="00890403"/>
    <w:rsid w:val="0089055B"/>
    <w:rsid w:val="00890B48"/>
    <w:rsid w:val="00890C9D"/>
    <w:rsid w:val="00890D86"/>
    <w:rsid w:val="00893389"/>
    <w:rsid w:val="008939FB"/>
    <w:rsid w:val="008940AE"/>
    <w:rsid w:val="0089463B"/>
    <w:rsid w:val="00895CAF"/>
    <w:rsid w:val="008A1881"/>
    <w:rsid w:val="008A1DFB"/>
    <w:rsid w:val="008A2136"/>
    <w:rsid w:val="008A55AD"/>
    <w:rsid w:val="008A665F"/>
    <w:rsid w:val="008B074C"/>
    <w:rsid w:val="008B0BD3"/>
    <w:rsid w:val="008B3716"/>
    <w:rsid w:val="008B3EF4"/>
    <w:rsid w:val="008B4450"/>
    <w:rsid w:val="008B4825"/>
    <w:rsid w:val="008B60E6"/>
    <w:rsid w:val="008B6B4A"/>
    <w:rsid w:val="008B712B"/>
    <w:rsid w:val="008C2703"/>
    <w:rsid w:val="008C6301"/>
    <w:rsid w:val="008C71F4"/>
    <w:rsid w:val="008C7255"/>
    <w:rsid w:val="008C72E8"/>
    <w:rsid w:val="008D074B"/>
    <w:rsid w:val="008D0F28"/>
    <w:rsid w:val="008D1C9C"/>
    <w:rsid w:val="008D35AE"/>
    <w:rsid w:val="008D4723"/>
    <w:rsid w:val="008D5020"/>
    <w:rsid w:val="008D577E"/>
    <w:rsid w:val="008D61B0"/>
    <w:rsid w:val="008D625E"/>
    <w:rsid w:val="008E0550"/>
    <w:rsid w:val="008E1569"/>
    <w:rsid w:val="008E1AE9"/>
    <w:rsid w:val="008E4AB1"/>
    <w:rsid w:val="008E534A"/>
    <w:rsid w:val="008E53A9"/>
    <w:rsid w:val="008E6F02"/>
    <w:rsid w:val="008F0161"/>
    <w:rsid w:val="008F2E5F"/>
    <w:rsid w:val="008F3252"/>
    <w:rsid w:val="008F3F1D"/>
    <w:rsid w:val="008F4E92"/>
    <w:rsid w:val="008F5A55"/>
    <w:rsid w:val="008F74B1"/>
    <w:rsid w:val="008F7826"/>
    <w:rsid w:val="009003B2"/>
    <w:rsid w:val="00900ABB"/>
    <w:rsid w:val="00900B48"/>
    <w:rsid w:val="00901130"/>
    <w:rsid w:val="009011D8"/>
    <w:rsid w:val="009020FE"/>
    <w:rsid w:val="00902147"/>
    <w:rsid w:val="00904182"/>
    <w:rsid w:val="00904E01"/>
    <w:rsid w:val="00906AEC"/>
    <w:rsid w:val="00907633"/>
    <w:rsid w:val="00910936"/>
    <w:rsid w:val="009116E9"/>
    <w:rsid w:val="00911CEA"/>
    <w:rsid w:val="009127E9"/>
    <w:rsid w:val="0091380F"/>
    <w:rsid w:val="00913B71"/>
    <w:rsid w:val="00914F67"/>
    <w:rsid w:val="009161C3"/>
    <w:rsid w:val="00920152"/>
    <w:rsid w:val="00920E6F"/>
    <w:rsid w:val="0092264D"/>
    <w:rsid w:val="0092331F"/>
    <w:rsid w:val="00924DDE"/>
    <w:rsid w:val="009254C9"/>
    <w:rsid w:val="00926123"/>
    <w:rsid w:val="00926A51"/>
    <w:rsid w:val="0093009D"/>
    <w:rsid w:val="009301A7"/>
    <w:rsid w:val="009303F1"/>
    <w:rsid w:val="00930B5E"/>
    <w:rsid w:val="00930D34"/>
    <w:rsid w:val="00932250"/>
    <w:rsid w:val="00933275"/>
    <w:rsid w:val="0093416B"/>
    <w:rsid w:val="00935FB9"/>
    <w:rsid w:val="009365E2"/>
    <w:rsid w:val="0094120B"/>
    <w:rsid w:val="00943C26"/>
    <w:rsid w:val="009454B2"/>
    <w:rsid w:val="009466BD"/>
    <w:rsid w:val="009470B8"/>
    <w:rsid w:val="009470DB"/>
    <w:rsid w:val="00947612"/>
    <w:rsid w:val="00947625"/>
    <w:rsid w:val="0095034D"/>
    <w:rsid w:val="00950964"/>
    <w:rsid w:val="0095338F"/>
    <w:rsid w:val="009535E2"/>
    <w:rsid w:val="00955204"/>
    <w:rsid w:val="009552E3"/>
    <w:rsid w:val="009552E5"/>
    <w:rsid w:val="0095727B"/>
    <w:rsid w:val="00957BFC"/>
    <w:rsid w:val="00960162"/>
    <w:rsid w:val="00960BA7"/>
    <w:rsid w:val="00961269"/>
    <w:rsid w:val="00966069"/>
    <w:rsid w:val="009669B3"/>
    <w:rsid w:val="00971AD1"/>
    <w:rsid w:val="0097236F"/>
    <w:rsid w:val="00972C27"/>
    <w:rsid w:val="00974725"/>
    <w:rsid w:val="00974859"/>
    <w:rsid w:val="00976879"/>
    <w:rsid w:val="00980422"/>
    <w:rsid w:val="00980FD2"/>
    <w:rsid w:val="00981437"/>
    <w:rsid w:val="009819C2"/>
    <w:rsid w:val="0098256C"/>
    <w:rsid w:val="0098380A"/>
    <w:rsid w:val="00985350"/>
    <w:rsid w:val="009856D5"/>
    <w:rsid w:val="00986D13"/>
    <w:rsid w:val="0098733F"/>
    <w:rsid w:val="00990A9C"/>
    <w:rsid w:val="00990BB2"/>
    <w:rsid w:val="00990D70"/>
    <w:rsid w:val="00991FC1"/>
    <w:rsid w:val="00995087"/>
    <w:rsid w:val="009958D2"/>
    <w:rsid w:val="00995FF2"/>
    <w:rsid w:val="00997F69"/>
    <w:rsid w:val="009A067F"/>
    <w:rsid w:val="009A0B0B"/>
    <w:rsid w:val="009A229F"/>
    <w:rsid w:val="009A2674"/>
    <w:rsid w:val="009A5143"/>
    <w:rsid w:val="009A60D7"/>
    <w:rsid w:val="009B09B2"/>
    <w:rsid w:val="009B0EB1"/>
    <w:rsid w:val="009B1952"/>
    <w:rsid w:val="009B4933"/>
    <w:rsid w:val="009B4B87"/>
    <w:rsid w:val="009B52C9"/>
    <w:rsid w:val="009B5C10"/>
    <w:rsid w:val="009B7C23"/>
    <w:rsid w:val="009C07C1"/>
    <w:rsid w:val="009C3A1D"/>
    <w:rsid w:val="009C4209"/>
    <w:rsid w:val="009C4220"/>
    <w:rsid w:val="009C58C5"/>
    <w:rsid w:val="009C66D5"/>
    <w:rsid w:val="009C6A37"/>
    <w:rsid w:val="009C6D7B"/>
    <w:rsid w:val="009C737A"/>
    <w:rsid w:val="009C7520"/>
    <w:rsid w:val="009D1126"/>
    <w:rsid w:val="009D2F38"/>
    <w:rsid w:val="009D3594"/>
    <w:rsid w:val="009D36E3"/>
    <w:rsid w:val="009D411A"/>
    <w:rsid w:val="009D49C0"/>
    <w:rsid w:val="009D73CF"/>
    <w:rsid w:val="009D743E"/>
    <w:rsid w:val="009E0ABF"/>
    <w:rsid w:val="009E104C"/>
    <w:rsid w:val="009E2CED"/>
    <w:rsid w:val="009E2EF5"/>
    <w:rsid w:val="009E38B7"/>
    <w:rsid w:val="009E5DD0"/>
    <w:rsid w:val="009E5FC2"/>
    <w:rsid w:val="009E61CE"/>
    <w:rsid w:val="009E61EF"/>
    <w:rsid w:val="009E71B4"/>
    <w:rsid w:val="009E796C"/>
    <w:rsid w:val="009F080F"/>
    <w:rsid w:val="009F1141"/>
    <w:rsid w:val="009F1B97"/>
    <w:rsid w:val="009F2256"/>
    <w:rsid w:val="009F2B43"/>
    <w:rsid w:val="009F2FDA"/>
    <w:rsid w:val="009F3D29"/>
    <w:rsid w:val="009F4142"/>
    <w:rsid w:val="009F77D8"/>
    <w:rsid w:val="00A00979"/>
    <w:rsid w:val="00A00DF5"/>
    <w:rsid w:val="00A01497"/>
    <w:rsid w:val="00A0293C"/>
    <w:rsid w:val="00A03651"/>
    <w:rsid w:val="00A04351"/>
    <w:rsid w:val="00A057DA"/>
    <w:rsid w:val="00A05960"/>
    <w:rsid w:val="00A063B5"/>
    <w:rsid w:val="00A0643F"/>
    <w:rsid w:val="00A10C88"/>
    <w:rsid w:val="00A1199D"/>
    <w:rsid w:val="00A12FC2"/>
    <w:rsid w:val="00A13EC8"/>
    <w:rsid w:val="00A14D59"/>
    <w:rsid w:val="00A165C7"/>
    <w:rsid w:val="00A16CE0"/>
    <w:rsid w:val="00A20541"/>
    <w:rsid w:val="00A211FB"/>
    <w:rsid w:val="00A22F42"/>
    <w:rsid w:val="00A246C2"/>
    <w:rsid w:val="00A31364"/>
    <w:rsid w:val="00A33E51"/>
    <w:rsid w:val="00A3451E"/>
    <w:rsid w:val="00A35FCD"/>
    <w:rsid w:val="00A36EC6"/>
    <w:rsid w:val="00A37A64"/>
    <w:rsid w:val="00A37E25"/>
    <w:rsid w:val="00A40AD2"/>
    <w:rsid w:val="00A40F38"/>
    <w:rsid w:val="00A4108E"/>
    <w:rsid w:val="00A412E0"/>
    <w:rsid w:val="00A41B43"/>
    <w:rsid w:val="00A444AB"/>
    <w:rsid w:val="00A44568"/>
    <w:rsid w:val="00A461CE"/>
    <w:rsid w:val="00A46F60"/>
    <w:rsid w:val="00A47362"/>
    <w:rsid w:val="00A47B23"/>
    <w:rsid w:val="00A47EC9"/>
    <w:rsid w:val="00A51E79"/>
    <w:rsid w:val="00A5266F"/>
    <w:rsid w:val="00A528CB"/>
    <w:rsid w:val="00A54384"/>
    <w:rsid w:val="00A5526D"/>
    <w:rsid w:val="00A55ADB"/>
    <w:rsid w:val="00A56DC4"/>
    <w:rsid w:val="00A57330"/>
    <w:rsid w:val="00A60E95"/>
    <w:rsid w:val="00A62D0E"/>
    <w:rsid w:val="00A62DEA"/>
    <w:rsid w:val="00A64693"/>
    <w:rsid w:val="00A6483D"/>
    <w:rsid w:val="00A703EF"/>
    <w:rsid w:val="00A70C6D"/>
    <w:rsid w:val="00A730CE"/>
    <w:rsid w:val="00A74113"/>
    <w:rsid w:val="00A74B1A"/>
    <w:rsid w:val="00A75AEB"/>
    <w:rsid w:val="00A75D9B"/>
    <w:rsid w:val="00A77BFA"/>
    <w:rsid w:val="00A80B75"/>
    <w:rsid w:val="00A83D62"/>
    <w:rsid w:val="00A85EC0"/>
    <w:rsid w:val="00A875A5"/>
    <w:rsid w:val="00A87D3F"/>
    <w:rsid w:val="00A90BFC"/>
    <w:rsid w:val="00A917AA"/>
    <w:rsid w:val="00A92734"/>
    <w:rsid w:val="00A92837"/>
    <w:rsid w:val="00A94C4C"/>
    <w:rsid w:val="00A9643F"/>
    <w:rsid w:val="00A96E67"/>
    <w:rsid w:val="00A971F0"/>
    <w:rsid w:val="00AA0657"/>
    <w:rsid w:val="00AA09A0"/>
    <w:rsid w:val="00AA3F48"/>
    <w:rsid w:val="00AA54EC"/>
    <w:rsid w:val="00AB110A"/>
    <w:rsid w:val="00AB1593"/>
    <w:rsid w:val="00AB19C5"/>
    <w:rsid w:val="00AB21EC"/>
    <w:rsid w:val="00AB24B0"/>
    <w:rsid w:val="00AB3213"/>
    <w:rsid w:val="00AB3F20"/>
    <w:rsid w:val="00AB46F3"/>
    <w:rsid w:val="00AB4A4E"/>
    <w:rsid w:val="00AB589C"/>
    <w:rsid w:val="00AB5C98"/>
    <w:rsid w:val="00AB693B"/>
    <w:rsid w:val="00AB7B03"/>
    <w:rsid w:val="00AC15FC"/>
    <w:rsid w:val="00AC1C66"/>
    <w:rsid w:val="00AC2C34"/>
    <w:rsid w:val="00AC333A"/>
    <w:rsid w:val="00AC38F1"/>
    <w:rsid w:val="00AC451D"/>
    <w:rsid w:val="00AC45CD"/>
    <w:rsid w:val="00AC46AA"/>
    <w:rsid w:val="00AC5BB9"/>
    <w:rsid w:val="00AD029A"/>
    <w:rsid w:val="00AD2449"/>
    <w:rsid w:val="00AD3399"/>
    <w:rsid w:val="00AD3DDF"/>
    <w:rsid w:val="00AE1A0F"/>
    <w:rsid w:val="00AE2D9C"/>
    <w:rsid w:val="00AE2E1E"/>
    <w:rsid w:val="00AE3B0B"/>
    <w:rsid w:val="00AE3E2D"/>
    <w:rsid w:val="00AE4110"/>
    <w:rsid w:val="00AE77FD"/>
    <w:rsid w:val="00AF0FE7"/>
    <w:rsid w:val="00AF1B36"/>
    <w:rsid w:val="00AF57F8"/>
    <w:rsid w:val="00AF77A2"/>
    <w:rsid w:val="00B01E63"/>
    <w:rsid w:val="00B02375"/>
    <w:rsid w:val="00B042D3"/>
    <w:rsid w:val="00B04E32"/>
    <w:rsid w:val="00B05FE4"/>
    <w:rsid w:val="00B0691B"/>
    <w:rsid w:val="00B076E9"/>
    <w:rsid w:val="00B1017C"/>
    <w:rsid w:val="00B13A90"/>
    <w:rsid w:val="00B14856"/>
    <w:rsid w:val="00B15360"/>
    <w:rsid w:val="00B156A6"/>
    <w:rsid w:val="00B156EB"/>
    <w:rsid w:val="00B1699C"/>
    <w:rsid w:val="00B16D6B"/>
    <w:rsid w:val="00B23218"/>
    <w:rsid w:val="00B248C6"/>
    <w:rsid w:val="00B259E9"/>
    <w:rsid w:val="00B26297"/>
    <w:rsid w:val="00B26631"/>
    <w:rsid w:val="00B30EE4"/>
    <w:rsid w:val="00B31989"/>
    <w:rsid w:val="00B32D3E"/>
    <w:rsid w:val="00B37ADC"/>
    <w:rsid w:val="00B4006F"/>
    <w:rsid w:val="00B402E8"/>
    <w:rsid w:val="00B406E9"/>
    <w:rsid w:val="00B432C7"/>
    <w:rsid w:val="00B43497"/>
    <w:rsid w:val="00B43D84"/>
    <w:rsid w:val="00B440A1"/>
    <w:rsid w:val="00B4422F"/>
    <w:rsid w:val="00B47D5B"/>
    <w:rsid w:val="00B50015"/>
    <w:rsid w:val="00B50CBE"/>
    <w:rsid w:val="00B5236A"/>
    <w:rsid w:val="00B52633"/>
    <w:rsid w:val="00B52C51"/>
    <w:rsid w:val="00B54846"/>
    <w:rsid w:val="00B55D17"/>
    <w:rsid w:val="00B61E42"/>
    <w:rsid w:val="00B63CB1"/>
    <w:rsid w:val="00B63FCF"/>
    <w:rsid w:val="00B65268"/>
    <w:rsid w:val="00B6555D"/>
    <w:rsid w:val="00B66573"/>
    <w:rsid w:val="00B719F7"/>
    <w:rsid w:val="00B71CC6"/>
    <w:rsid w:val="00B74AD7"/>
    <w:rsid w:val="00B74B63"/>
    <w:rsid w:val="00B74C64"/>
    <w:rsid w:val="00B76699"/>
    <w:rsid w:val="00B77D20"/>
    <w:rsid w:val="00B82C2A"/>
    <w:rsid w:val="00B84EFF"/>
    <w:rsid w:val="00B87342"/>
    <w:rsid w:val="00B87E72"/>
    <w:rsid w:val="00B909CF"/>
    <w:rsid w:val="00B90C1A"/>
    <w:rsid w:val="00B922B3"/>
    <w:rsid w:val="00B93B01"/>
    <w:rsid w:val="00B94CEA"/>
    <w:rsid w:val="00B95C49"/>
    <w:rsid w:val="00B97AC4"/>
    <w:rsid w:val="00B97E90"/>
    <w:rsid w:val="00BA09D3"/>
    <w:rsid w:val="00BA0B6A"/>
    <w:rsid w:val="00BA11A0"/>
    <w:rsid w:val="00BA2CBE"/>
    <w:rsid w:val="00BA3751"/>
    <w:rsid w:val="00BA473E"/>
    <w:rsid w:val="00BA4BEF"/>
    <w:rsid w:val="00BA5A28"/>
    <w:rsid w:val="00BA5FCD"/>
    <w:rsid w:val="00BA6720"/>
    <w:rsid w:val="00BA7010"/>
    <w:rsid w:val="00BB7327"/>
    <w:rsid w:val="00BC21FA"/>
    <w:rsid w:val="00BC3C8C"/>
    <w:rsid w:val="00BC3CC0"/>
    <w:rsid w:val="00BC5996"/>
    <w:rsid w:val="00BC5A28"/>
    <w:rsid w:val="00BC6527"/>
    <w:rsid w:val="00BC79D9"/>
    <w:rsid w:val="00BD04CF"/>
    <w:rsid w:val="00BD19AE"/>
    <w:rsid w:val="00BD20A3"/>
    <w:rsid w:val="00BD3C69"/>
    <w:rsid w:val="00BD3FAC"/>
    <w:rsid w:val="00BD3FEF"/>
    <w:rsid w:val="00BD57B2"/>
    <w:rsid w:val="00BD61C4"/>
    <w:rsid w:val="00BE55A8"/>
    <w:rsid w:val="00BE6D26"/>
    <w:rsid w:val="00BE713D"/>
    <w:rsid w:val="00BE72D9"/>
    <w:rsid w:val="00BF2355"/>
    <w:rsid w:val="00BF3878"/>
    <w:rsid w:val="00BF3B0B"/>
    <w:rsid w:val="00BF5167"/>
    <w:rsid w:val="00BF73EF"/>
    <w:rsid w:val="00C001F9"/>
    <w:rsid w:val="00C00515"/>
    <w:rsid w:val="00C00D1B"/>
    <w:rsid w:val="00C02762"/>
    <w:rsid w:val="00C03CA8"/>
    <w:rsid w:val="00C046A3"/>
    <w:rsid w:val="00C04B3B"/>
    <w:rsid w:val="00C066DB"/>
    <w:rsid w:val="00C06F4B"/>
    <w:rsid w:val="00C07899"/>
    <w:rsid w:val="00C10172"/>
    <w:rsid w:val="00C13293"/>
    <w:rsid w:val="00C13B20"/>
    <w:rsid w:val="00C1508E"/>
    <w:rsid w:val="00C1514E"/>
    <w:rsid w:val="00C1529B"/>
    <w:rsid w:val="00C161B4"/>
    <w:rsid w:val="00C16FF0"/>
    <w:rsid w:val="00C21BA7"/>
    <w:rsid w:val="00C220AE"/>
    <w:rsid w:val="00C237C4"/>
    <w:rsid w:val="00C26EDD"/>
    <w:rsid w:val="00C26F90"/>
    <w:rsid w:val="00C316B9"/>
    <w:rsid w:val="00C3226F"/>
    <w:rsid w:val="00C32586"/>
    <w:rsid w:val="00C330A6"/>
    <w:rsid w:val="00C3349A"/>
    <w:rsid w:val="00C35434"/>
    <w:rsid w:val="00C372D5"/>
    <w:rsid w:val="00C40823"/>
    <w:rsid w:val="00C44604"/>
    <w:rsid w:val="00C44918"/>
    <w:rsid w:val="00C452F0"/>
    <w:rsid w:val="00C456D4"/>
    <w:rsid w:val="00C45F4F"/>
    <w:rsid w:val="00C46649"/>
    <w:rsid w:val="00C466EA"/>
    <w:rsid w:val="00C477CB"/>
    <w:rsid w:val="00C47934"/>
    <w:rsid w:val="00C51743"/>
    <w:rsid w:val="00C51C21"/>
    <w:rsid w:val="00C52DD2"/>
    <w:rsid w:val="00C54003"/>
    <w:rsid w:val="00C54081"/>
    <w:rsid w:val="00C55D17"/>
    <w:rsid w:val="00C5629A"/>
    <w:rsid w:val="00C6005A"/>
    <w:rsid w:val="00C60E38"/>
    <w:rsid w:val="00C60E3E"/>
    <w:rsid w:val="00C629C9"/>
    <w:rsid w:val="00C64732"/>
    <w:rsid w:val="00C6475C"/>
    <w:rsid w:val="00C64A47"/>
    <w:rsid w:val="00C64C00"/>
    <w:rsid w:val="00C64F16"/>
    <w:rsid w:val="00C6665C"/>
    <w:rsid w:val="00C66EAF"/>
    <w:rsid w:val="00C66FF4"/>
    <w:rsid w:val="00C67D96"/>
    <w:rsid w:val="00C7221C"/>
    <w:rsid w:val="00C722CC"/>
    <w:rsid w:val="00C734D1"/>
    <w:rsid w:val="00C73647"/>
    <w:rsid w:val="00C74EEF"/>
    <w:rsid w:val="00C764B5"/>
    <w:rsid w:val="00C76561"/>
    <w:rsid w:val="00C765E0"/>
    <w:rsid w:val="00C769BD"/>
    <w:rsid w:val="00C77817"/>
    <w:rsid w:val="00C77A0E"/>
    <w:rsid w:val="00C8100A"/>
    <w:rsid w:val="00C83B1C"/>
    <w:rsid w:val="00C83CBD"/>
    <w:rsid w:val="00C8453B"/>
    <w:rsid w:val="00C848E5"/>
    <w:rsid w:val="00C853B9"/>
    <w:rsid w:val="00C85B94"/>
    <w:rsid w:val="00C8676A"/>
    <w:rsid w:val="00C86A30"/>
    <w:rsid w:val="00C87843"/>
    <w:rsid w:val="00C87CC5"/>
    <w:rsid w:val="00C901A2"/>
    <w:rsid w:val="00C9198D"/>
    <w:rsid w:val="00C91FD3"/>
    <w:rsid w:val="00C91FE1"/>
    <w:rsid w:val="00C925D0"/>
    <w:rsid w:val="00C9349C"/>
    <w:rsid w:val="00C953A7"/>
    <w:rsid w:val="00C95B13"/>
    <w:rsid w:val="00C9749B"/>
    <w:rsid w:val="00C978A8"/>
    <w:rsid w:val="00C97CAF"/>
    <w:rsid w:val="00CA0659"/>
    <w:rsid w:val="00CA3298"/>
    <w:rsid w:val="00CA499B"/>
    <w:rsid w:val="00CA61F1"/>
    <w:rsid w:val="00CA7284"/>
    <w:rsid w:val="00CB1167"/>
    <w:rsid w:val="00CB2B89"/>
    <w:rsid w:val="00CB3960"/>
    <w:rsid w:val="00CB4EC5"/>
    <w:rsid w:val="00CB507E"/>
    <w:rsid w:val="00CB670C"/>
    <w:rsid w:val="00CB7152"/>
    <w:rsid w:val="00CC021C"/>
    <w:rsid w:val="00CC023D"/>
    <w:rsid w:val="00CC0CD1"/>
    <w:rsid w:val="00CC1568"/>
    <w:rsid w:val="00CC30A2"/>
    <w:rsid w:val="00CC40FD"/>
    <w:rsid w:val="00CC651C"/>
    <w:rsid w:val="00CC762D"/>
    <w:rsid w:val="00CC779B"/>
    <w:rsid w:val="00CD0654"/>
    <w:rsid w:val="00CD107D"/>
    <w:rsid w:val="00CD31F0"/>
    <w:rsid w:val="00CD517D"/>
    <w:rsid w:val="00CE053E"/>
    <w:rsid w:val="00CE05E1"/>
    <w:rsid w:val="00CE0D86"/>
    <w:rsid w:val="00CE134D"/>
    <w:rsid w:val="00CE16BB"/>
    <w:rsid w:val="00CE18B9"/>
    <w:rsid w:val="00CE227D"/>
    <w:rsid w:val="00CE238A"/>
    <w:rsid w:val="00CE4616"/>
    <w:rsid w:val="00CE4870"/>
    <w:rsid w:val="00CE5288"/>
    <w:rsid w:val="00CE548B"/>
    <w:rsid w:val="00CE75F1"/>
    <w:rsid w:val="00CE760E"/>
    <w:rsid w:val="00CF145C"/>
    <w:rsid w:val="00CF150C"/>
    <w:rsid w:val="00CF5A3B"/>
    <w:rsid w:val="00D00CFB"/>
    <w:rsid w:val="00D0102E"/>
    <w:rsid w:val="00D0511B"/>
    <w:rsid w:val="00D075A8"/>
    <w:rsid w:val="00D07ED5"/>
    <w:rsid w:val="00D1364E"/>
    <w:rsid w:val="00D14180"/>
    <w:rsid w:val="00D1483C"/>
    <w:rsid w:val="00D15739"/>
    <w:rsid w:val="00D16643"/>
    <w:rsid w:val="00D171F5"/>
    <w:rsid w:val="00D1746D"/>
    <w:rsid w:val="00D21E33"/>
    <w:rsid w:val="00D22C4E"/>
    <w:rsid w:val="00D246CD"/>
    <w:rsid w:val="00D24B5E"/>
    <w:rsid w:val="00D25947"/>
    <w:rsid w:val="00D2652E"/>
    <w:rsid w:val="00D26E22"/>
    <w:rsid w:val="00D27429"/>
    <w:rsid w:val="00D30904"/>
    <w:rsid w:val="00D30F29"/>
    <w:rsid w:val="00D31441"/>
    <w:rsid w:val="00D317B0"/>
    <w:rsid w:val="00D31BDD"/>
    <w:rsid w:val="00D32624"/>
    <w:rsid w:val="00D32D24"/>
    <w:rsid w:val="00D33C71"/>
    <w:rsid w:val="00D33C90"/>
    <w:rsid w:val="00D36E91"/>
    <w:rsid w:val="00D40151"/>
    <w:rsid w:val="00D43831"/>
    <w:rsid w:val="00D44970"/>
    <w:rsid w:val="00D4528A"/>
    <w:rsid w:val="00D45F4D"/>
    <w:rsid w:val="00D463C6"/>
    <w:rsid w:val="00D46914"/>
    <w:rsid w:val="00D46BBF"/>
    <w:rsid w:val="00D4792E"/>
    <w:rsid w:val="00D50469"/>
    <w:rsid w:val="00D51944"/>
    <w:rsid w:val="00D539A4"/>
    <w:rsid w:val="00D53C60"/>
    <w:rsid w:val="00D55337"/>
    <w:rsid w:val="00D55A57"/>
    <w:rsid w:val="00D602B2"/>
    <w:rsid w:val="00D603EE"/>
    <w:rsid w:val="00D605CC"/>
    <w:rsid w:val="00D619A1"/>
    <w:rsid w:val="00D61A5D"/>
    <w:rsid w:val="00D62907"/>
    <w:rsid w:val="00D634F3"/>
    <w:rsid w:val="00D64D90"/>
    <w:rsid w:val="00D65C8B"/>
    <w:rsid w:val="00D65E8D"/>
    <w:rsid w:val="00D667C2"/>
    <w:rsid w:val="00D66860"/>
    <w:rsid w:val="00D6735C"/>
    <w:rsid w:val="00D673D8"/>
    <w:rsid w:val="00D70536"/>
    <w:rsid w:val="00D708FD"/>
    <w:rsid w:val="00D711EB"/>
    <w:rsid w:val="00D71795"/>
    <w:rsid w:val="00D7183C"/>
    <w:rsid w:val="00D7273A"/>
    <w:rsid w:val="00D72F81"/>
    <w:rsid w:val="00D73CC1"/>
    <w:rsid w:val="00D74288"/>
    <w:rsid w:val="00D754E4"/>
    <w:rsid w:val="00D77662"/>
    <w:rsid w:val="00D779A5"/>
    <w:rsid w:val="00D80136"/>
    <w:rsid w:val="00D819CA"/>
    <w:rsid w:val="00D82454"/>
    <w:rsid w:val="00D82CCD"/>
    <w:rsid w:val="00D82FF6"/>
    <w:rsid w:val="00D85DC5"/>
    <w:rsid w:val="00D85EFB"/>
    <w:rsid w:val="00D85F7A"/>
    <w:rsid w:val="00D870D6"/>
    <w:rsid w:val="00D879BA"/>
    <w:rsid w:val="00D90860"/>
    <w:rsid w:val="00D93970"/>
    <w:rsid w:val="00D94053"/>
    <w:rsid w:val="00D94A24"/>
    <w:rsid w:val="00D963BF"/>
    <w:rsid w:val="00D96BB0"/>
    <w:rsid w:val="00D96BD8"/>
    <w:rsid w:val="00DA1FEC"/>
    <w:rsid w:val="00DA2701"/>
    <w:rsid w:val="00DA331F"/>
    <w:rsid w:val="00DA3433"/>
    <w:rsid w:val="00DA35CF"/>
    <w:rsid w:val="00DA4D42"/>
    <w:rsid w:val="00DA5783"/>
    <w:rsid w:val="00DA5CE5"/>
    <w:rsid w:val="00DA6B62"/>
    <w:rsid w:val="00DA6F72"/>
    <w:rsid w:val="00DB4138"/>
    <w:rsid w:val="00DB56F0"/>
    <w:rsid w:val="00DB76A5"/>
    <w:rsid w:val="00DB7843"/>
    <w:rsid w:val="00DC0144"/>
    <w:rsid w:val="00DC0318"/>
    <w:rsid w:val="00DC0B0B"/>
    <w:rsid w:val="00DC1580"/>
    <w:rsid w:val="00DC2100"/>
    <w:rsid w:val="00DC2F77"/>
    <w:rsid w:val="00DC547E"/>
    <w:rsid w:val="00DC560F"/>
    <w:rsid w:val="00DC6BF0"/>
    <w:rsid w:val="00DC6D69"/>
    <w:rsid w:val="00DD1B6F"/>
    <w:rsid w:val="00DD27BC"/>
    <w:rsid w:val="00DD3A26"/>
    <w:rsid w:val="00DD3F21"/>
    <w:rsid w:val="00DD4E33"/>
    <w:rsid w:val="00DD6373"/>
    <w:rsid w:val="00DD6C4B"/>
    <w:rsid w:val="00DD79AE"/>
    <w:rsid w:val="00DE0D93"/>
    <w:rsid w:val="00DE13EC"/>
    <w:rsid w:val="00DE1F21"/>
    <w:rsid w:val="00DE223C"/>
    <w:rsid w:val="00DE3EE9"/>
    <w:rsid w:val="00DE5568"/>
    <w:rsid w:val="00DE68E9"/>
    <w:rsid w:val="00DF0014"/>
    <w:rsid w:val="00DF004C"/>
    <w:rsid w:val="00DF05C0"/>
    <w:rsid w:val="00DF06E6"/>
    <w:rsid w:val="00DF0804"/>
    <w:rsid w:val="00DF0EB6"/>
    <w:rsid w:val="00DF24AA"/>
    <w:rsid w:val="00DF27C4"/>
    <w:rsid w:val="00DF49FE"/>
    <w:rsid w:val="00DF510C"/>
    <w:rsid w:val="00DF54D4"/>
    <w:rsid w:val="00DF730B"/>
    <w:rsid w:val="00DF7D6E"/>
    <w:rsid w:val="00DF7EF2"/>
    <w:rsid w:val="00E02201"/>
    <w:rsid w:val="00E03E23"/>
    <w:rsid w:val="00E045E3"/>
    <w:rsid w:val="00E051D6"/>
    <w:rsid w:val="00E054A7"/>
    <w:rsid w:val="00E05635"/>
    <w:rsid w:val="00E07455"/>
    <w:rsid w:val="00E07CD2"/>
    <w:rsid w:val="00E10BE1"/>
    <w:rsid w:val="00E12E41"/>
    <w:rsid w:val="00E13CEA"/>
    <w:rsid w:val="00E168D1"/>
    <w:rsid w:val="00E17249"/>
    <w:rsid w:val="00E21BD5"/>
    <w:rsid w:val="00E233E1"/>
    <w:rsid w:val="00E255D2"/>
    <w:rsid w:val="00E25CA4"/>
    <w:rsid w:val="00E26A5B"/>
    <w:rsid w:val="00E2756E"/>
    <w:rsid w:val="00E27779"/>
    <w:rsid w:val="00E300BC"/>
    <w:rsid w:val="00E3086C"/>
    <w:rsid w:val="00E32D51"/>
    <w:rsid w:val="00E33F91"/>
    <w:rsid w:val="00E34FFF"/>
    <w:rsid w:val="00E35AC4"/>
    <w:rsid w:val="00E35E86"/>
    <w:rsid w:val="00E368F1"/>
    <w:rsid w:val="00E37EF7"/>
    <w:rsid w:val="00E446AE"/>
    <w:rsid w:val="00E44B16"/>
    <w:rsid w:val="00E45D36"/>
    <w:rsid w:val="00E462F3"/>
    <w:rsid w:val="00E4645E"/>
    <w:rsid w:val="00E47C76"/>
    <w:rsid w:val="00E50A0F"/>
    <w:rsid w:val="00E515AC"/>
    <w:rsid w:val="00E519A6"/>
    <w:rsid w:val="00E5535C"/>
    <w:rsid w:val="00E55A53"/>
    <w:rsid w:val="00E57346"/>
    <w:rsid w:val="00E57500"/>
    <w:rsid w:val="00E576E6"/>
    <w:rsid w:val="00E602CD"/>
    <w:rsid w:val="00E611FB"/>
    <w:rsid w:val="00E61820"/>
    <w:rsid w:val="00E6197E"/>
    <w:rsid w:val="00E6206A"/>
    <w:rsid w:val="00E6223D"/>
    <w:rsid w:val="00E62B99"/>
    <w:rsid w:val="00E632D3"/>
    <w:rsid w:val="00E635EE"/>
    <w:rsid w:val="00E63726"/>
    <w:rsid w:val="00E639F4"/>
    <w:rsid w:val="00E63EE4"/>
    <w:rsid w:val="00E64CEA"/>
    <w:rsid w:val="00E65D59"/>
    <w:rsid w:val="00E673DF"/>
    <w:rsid w:val="00E67987"/>
    <w:rsid w:val="00E67DA1"/>
    <w:rsid w:val="00E67FBF"/>
    <w:rsid w:val="00E72535"/>
    <w:rsid w:val="00E7385B"/>
    <w:rsid w:val="00E73D75"/>
    <w:rsid w:val="00E74107"/>
    <w:rsid w:val="00E7495A"/>
    <w:rsid w:val="00E76138"/>
    <w:rsid w:val="00E76524"/>
    <w:rsid w:val="00E765E7"/>
    <w:rsid w:val="00E77566"/>
    <w:rsid w:val="00E77CC4"/>
    <w:rsid w:val="00E80214"/>
    <w:rsid w:val="00E815F0"/>
    <w:rsid w:val="00E82FD4"/>
    <w:rsid w:val="00E846A6"/>
    <w:rsid w:val="00E849CD"/>
    <w:rsid w:val="00E85092"/>
    <w:rsid w:val="00E86439"/>
    <w:rsid w:val="00E86C1F"/>
    <w:rsid w:val="00E87BBB"/>
    <w:rsid w:val="00E9061D"/>
    <w:rsid w:val="00E93524"/>
    <w:rsid w:val="00E94A81"/>
    <w:rsid w:val="00E966B4"/>
    <w:rsid w:val="00E96CF8"/>
    <w:rsid w:val="00EA0723"/>
    <w:rsid w:val="00EA1C02"/>
    <w:rsid w:val="00EA2B24"/>
    <w:rsid w:val="00EA2EAA"/>
    <w:rsid w:val="00EA303D"/>
    <w:rsid w:val="00EA39C1"/>
    <w:rsid w:val="00EA3B3C"/>
    <w:rsid w:val="00EA5E95"/>
    <w:rsid w:val="00EA60AC"/>
    <w:rsid w:val="00EA627E"/>
    <w:rsid w:val="00EA6590"/>
    <w:rsid w:val="00EA776B"/>
    <w:rsid w:val="00EA7BE1"/>
    <w:rsid w:val="00EB1EBB"/>
    <w:rsid w:val="00EB2EEA"/>
    <w:rsid w:val="00EB3859"/>
    <w:rsid w:val="00EB39CC"/>
    <w:rsid w:val="00EB3B9E"/>
    <w:rsid w:val="00EB56D6"/>
    <w:rsid w:val="00EB5F73"/>
    <w:rsid w:val="00EB66C5"/>
    <w:rsid w:val="00EB76A6"/>
    <w:rsid w:val="00EC03F2"/>
    <w:rsid w:val="00EC0A8A"/>
    <w:rsid w:val="00EC0BF2"/>
    <w:rsid w:val="00EC2708"/>
    <w:rsid w:val="00EC28E4"/>
    <w:rsid w:val="00EC2C73"/>
    <w:rsid w:val="00EC5E08"/>
    <w:rsid w:val="00EC6A15"/>
    <w:rsid w:val="00EC6CD0"/>
    <w:rsid w:val="00EC7DA1"/>
    <w:rsid w:val="00ED1105"/>
    <w:rsid w:val="00ED2451"/>
    <w:rsid w:val="00ED31B2"/>
    <w:rsid w:val="00ED32C0"/>
    <w:rsid w:val="00ED38EC"/>
    <w:rsid w:val="00ED6076"/>
    <w:rsid w:val="00ED610E"/>
    <w:rsid w:val="00ED61C0"/>
    <w:rsid w:val="00ED7517"/>
    <w:rsid w:val="00EE09EC"/>
    <w:rsid w:val="00EE1728"/>
    <w:rsid w:val="00EE18D0"/>
    <w:rsid w:val="00EE2EBB"/>
    <w:rsid w:val="00EE403F"/>
    <w:rsid w:val="00EE465C"/>
    <w:rsid w:val="00EE4F29"/>
    <w:rsid w:val="00EE4FDE"/>
    <w:rsid w:val="00EE5948"/>
    <w:rsid w:val="00EE670C"/>
    <w:rsid w:val="00EE6903"/>
    <w:rsid w:val="00EE72C2"/>
    <w:rsid w:val="00EE7460"/>
    <w:rsid w:val="00EE75B3"/>
    <w:rsid w:val="00EF113E"/>
    <w:rsid w:val="00EF287E"/>
    <w:rsid w:val="00EF2B31"/>
    <w:rsid w:val="00EF2F81"/>
    <w:rsid w:val="00EF4052"/>
    <w:rsid w:val="00EF4A82"/>
    <w:rsid w:val="00EF4DA3"/>
    <w:rsid w:val="00EF61C1"/>
    <w:rsid w:val="00EF756B"/>
    <w:rsid w:val="00F03628"/>
    <w:rsid w:val="00F04D32"/>
    <w:rsid w:val="00F04E4A"/>
    <w:rsid w:val="00F059CE"/>
    <w:rsid w:val="00F05A77"/>
    <w:rsid w:val="00F105A6"/>
    <w:rsid w:val="00F12255"/>
    <w:rsid w:val="00F122B0"/>
    <w:rsid w:val="00F13855"/>
    <w:rsid w:val="00F13BB4"/>
    <w:rsid w:val="00F14E24"/>
    <w:rsid w:val="00F153E1"/>
    <w:rsid w:val="00F155DB"/>
    <w:rsid w:val="00F20A6E"/>
    <w:rsid w:val="00F20BD8"/>
    <w:rsid w:val="00F20E60"/>
    <w:rsid w:val="00F22BE0"/>
    <w:rsid w:val="00F233AD"/>
    <w:rsid w:val="00F243BC"/>
    <w:rsid w:val="00F2455D"/>
    <w:rsid w:val="00F2466C"/>
    <w:rsid w:val="00F25F7F"/>
    <w:rsid w:val="00F27AAB"/>
    <w:rsid w:val="00F3130A"/>
    <w:rsid w:val="00F31C8C"/>
    <w:rsid w:val="00F332C0"/>
    <w:rsid w:val="00F33938"/>
    <w:rsid w:val="00F34563"/>
    <w:rsid w:val="00F36606"/>
    <w:rsid w:val="00F369FA"/>
    <w:rsid w:val="00F36EE3"/>
    <w:rsid w:val="00F40569"/>
    <w:rsid w:val="00F41EBE"/>
    <w:rsid w:val="00F41F8A"/>
    <w:rsid w:val="00F429BB"/>
    <w:rsid w:val="00F42F10"/>
    <w:rsid w:val="00F43201"/>
    <w:rsid w:val="00F46A0C"/>
    <w:rsid w:val="00F4704C"/>
    <w:rsid w:val="00F4797E"/>
    <w:rsid w:val="00F47A3C"/>
    <w:rsid w:val="00F47B7F"/>
    <w:rsid w:val="00F50A75"/>
    <w:rsid w:val="00F50C7D"/>
    <w:rsid w:val="00F5123C"/>
    <w:rsid w:val="00F54DD6"/>
    <w:rsid w:val="00F55209"/>
    <w:rsid w:val="00F5666F"/>
    <w:rsid w:val="00F5670F"/>
    <w:rsid w:val="00F606EB"/>
    <w:rsid w:val="00F61A78"/>
    <w:rsid w:val="00F61F0F"/>
    <w:rsid w:val="00F622D8"/>
    <w:rsid w:val="00F623E8"/>
    <w:rsid w:val="00F62702"/>
    <w:rsid w:val="00F62DF5"/>
    <w:rsid w:val="00F640E1"/>
    <w:rsid w:val="00F678A6"/>
    <w:rsid w:val="00F713D7"/>
    <w:rsid w:val="00F719A6"/>
    <w:rsid w:val="00F72F24"/>
    <w:rsid w:val="00F75E93"/>
    <w:rsid w:val="00F7631A"/>
    <w:rsid w:val="00F763E5"/>
    <w:rsid w:val="00F76B9A"/>
    <w:rsid w:val="00F830B0"/>
    <w:rsid w:val="00F854BA"/>
    <w:rsid w:val="00F85C45"/>
    <w:rsid w:val="00F86291"/>
    <w:rsid w:val="00F873EB"/>
    <w:rsid w:val="00F87C0D"/>
    <w:rsid w:val="00F87E35"/>
    <w:rsid w:val="00F87F95"/>
    <w:rsid w:val="00F91F7A"/>
    <w:rsid w:val="00F92084"/>
    <w:rsid w:val="00F93824"/>
    <w:rsid w:val="00F93CD9"/>
    <w:rsid w:val="00F942ED"/>
    <w:rsid w:val="00F96608"/>
    <w:rsid w:val="00FA1E31"/>
    <w:rsid w:val="00FA236C"/>
    <w:rsid w:val="00FA2B4E"/>
    <w:rsid w:val="00FA2D82"/>
    <w:rsid w:val="00FA2D9A"/>
    <w:rsid w:val="00FA4B3C"/>
    <w:rsid w:val="00FA5527"/>
    <w:rsid w:val="00FB2F47"/>
    <w:rsid w:val="00FB60F0"/>
    <w:rsid w:val="00FB7B2F"/>
    <w:rsid w:val="00FC005B"/>
    <w:rsid w:val="00FC023B"/>
    <w:rsid w:val="00FC255A"/>
    <w:rsid w:val="00FC2697"/>
    <w:rsid w:val="00FC64C0"/>
    <w:rsid w:val="00FC6E00"/>
    <w:rsid w:val="00FC6F20"/>
    <w:rsid w:val="00FC7C1A"/>
    <w:rsid w:val="00FD003D"/>
    <w:rsid w:val="00FD062D"/>
    <w:rsid w:val="00FD08AC"/>
    <w:rsid w:val="00FD0B97"/>
    <w:rsid w:val="00FD1D49"/>
    <w:rsid w:val="00FD1D93"/>
    <w:rsid w:val="00FD1EB3"/>
    <w:rsid w:val="00FD2C69"/>
    <w:rsid w:val="00FD3C8E"/>
    <w:rsid w:val="00FD4221"/>
    <w:rsid w:val="00FD46D5"/>
    <w:rsid w:val="00FD474A"/>
    <w:rsid w:val="00FD4D82"/>
    <w:rsid w:val="00FD6E78"/>
    <w:rsid w:val="00FD6FEE"/>
    <w:rsid w:val="00FD7606"/>
    <w:rsid w:val="00FE0257"/>
    <w:rsid w:val="00FE2D9B"/>
    <w:rsid w:val="00FE6536"/>
    <w:rsid w:val="00FE7173"/>
    <w:rsid w:val="00FE795E"/>
    <w:rsid w:val="00FE7A7C"/>
    <w:rsid w:val="00FE7EC5"/>
    <w:rsid w:val="00FF1BFE"/>
    <w:rsid w:val="00FF2027"/>
    <w:rsid w:val="00FF26BD"/>
    <w:rsid w:val="00FF36E9"/>
    <w:rsid w:val="00FF43E8"/>
    <w:rsid w:val="00FF4537"/>
    <w:rsid w:val="00FF4B68"/>
    <w:rsid w:val="00FF4F48"/>
    <w:rsid w:val="00FF4FE8"/>
    <w:rsid w:val="00FF6497"/>
    <w:rsid w:val="00FF7EC1"/>
    <w:rsid w:val="010740BD"/>
    <w:rsid w:val="01320784"/>
    <w:rsid w:val="01507D34"/>
    <w:rsid w:val="01AB059D"/>
    <w:rsid w:val="01BA1962"/>
    <w:rsid w:val="01DF631E"/>
    <w:rsid w:val="01EA46B0"/>
    <w:rsid w:val="01FF6B24"/>
    <w:rsid w:val="02852184"/>
    <w:rsid w:val="02EF77E1"/>
    <w:rsid w:val="032640B7"/>
    <w:rsid w:val="033049C7"/>
    <w:rsid w:val="037F384C"/>
    <w:rsid w:val="03D6300A"/>
    <w:rsid w:val="03E04B6A"/>
    <w:rsid w:val="03FA7913"/>
    <w:rsid w:val="04791EAC"/>
    <w:rsid w:val="04881B00"/>
    <w:rsid w:val="04A62A80"/>
    <w:rsid w:val="04B55E47"/>
    <w:rsid w:val="04CE09DE"/>
    <w:rsid w:val="05133C63"/>
    <w:rsid w:val="05157CBF"/>
    <w:rsid w:val="051800EA"/>
    <w:rsid w:val="051B106F"/>
    <w:rsid w:val="055B78DA"/>
    <w:rsid w:val="057C458C"/>
    <w:rsid w:val="05AE605F"/>
    <w:rsid w:val="05B35D6A"/>
    <w:rsid w:val="062D612C"/>
    <w:rsid w:val="065D2980"/>
    <w:rsid w:val="06780FAB"/>
    <w:rsid w:val="067A44AE"/>
    <w:rsid w:val="068C6F3A"/>
    <w:rsid w:val="069140D4"/>
    <w:rsid w:val="072858CC"/>
    <w:rsid w:val="07304ED7"/>
    <w:rsid w:val="074A69C4"/>
    <w:rsid w:val="07786950"/>
    <w:rsid w:val="07844961"/>
    <w:rsid w:val="07890DE8"/>
    <w:rsid w:val="07DE1B77"/>
    <w:rsid w:val="08824884"/>
    <w:rsid w:val="088D19BB"/>
    <w:rsid w:val="08A31FF8"/>
    <w:rsid w:val="08A60794"/>
    <w:rsid w:val="08AE778E"/>
    <w:rsid w:val="08B35053"/>
    <w:rsid w:val="08C0216A"/>
    <w:rsid w:val="08C607F0"/>
    <w:rsid w:val="08E745A8"/>
    <w:rsid w:val="08F40CE4"/>
    <w:rsid w:val="08F84CF2"/>
    <w:rsid w:val="09012BD3"/>
    <w:rsid w:val="0916180B"/>
    <w:rsid w:val="092C7AA7"/>
    <w:rsid w:val="09786095"/>
    <w:rsid w:val="09806D25"/>
    <w:rsid w:val="09A64E3D"/>
    <w:rsid w:val="09D22872"/>
    <w:rsid w:val="0A36774D"/>
    <w:rsid w:val="0A4422E6"/>
    <w:rsid w:val="0A631516"/>
    <w:rsid w:val="0A681221"/>
    <w:rsid w:val="0A6A4724"/>
    <w:rsid w:val="0AB70FA0"/>
    <w:rsid w:val="0ABB79A6"/>
    <w:rsid w:val="0AEE7535"/>
    <w:rsid w:val="0AF9027D"/>
    <w:rsid w:val="0B0F4EB2"/>
    <w:rsid w:val="0B386076"/>
    <w:rsid w:val="0B9A2898"/>
    <w:rsid w:val="0BA96189"/>
    <w:rsid w:val="0BC1728E"/>
    <w:rsid w:val="0C1604E5"/>
    <w:rsid w:val="0C8D69A8"/>
    <w:rsid w:val="0CB023E0"/>
    <w:rsid w:val="0CB877EC"/>
    <w:rsid w:val="0CC87A86"/>
    <w:rsid w:val="0D2B64A6"/>
    <w:rsid w:val="0D5605EF"/>
    <w:rsid w:val="0D8B5591"/>
    <w:rsid w:val="0DD3123D"/>
    <w:rsid w:val="0DD42F1D"/>
    <w:rsid w:val="0DFF20A7"/>
    <w:rsid w:val="0E286749"/>
    <w:rsid w:val="0E2F3B55"/>
    <w:rsid w:val="0E565F93"/>
    <w:rsid w:val="0E6971B2"/>
    <w:rsid w:val="0E8C42F7"/>
    <w:rsid w:val="0E914AF4"/>
    <w:rsid w:val="0EE13979"/>
    <w:rsid w:val="0EF41315"/>
    <w:rsid w:val="0F0C223F"/>
    <w:rsid w:val="0F2E5C77"/>
    <w:rsid w:val="0F3B2D5B"/>
    <w:rsid w:val="0F46589C"/>
    <w:rsid w:val="0F484622"/>
    <w:rsid w:val="0F581039"/>
    <w:rsid w:val="0F5D54C1"/>
    <w:rsid w:val="0F833182"/>
    <w:rsid w:val="0F8F1193"/>
    <w:rsid w:val="0FA201B4"/>
    <w:rsid w:val="0FBC45E1"/>
    <w:rsid w:val="0FED2CEF"/>
    <w:rsid w:val="10174BBD"/>
    <w:rsid w:val="10247488"/>
    <w:rsid w:val="10393BAA"/>
    <w:rsid w:val="104F20F5"/>
    <w:rsid w:val="107A4D02"/>
    <w:rsid w:val="11033015"/>
    <w:rsid w:val="111A671C"/>
    <w:rsid w:val="11282FEA"/>
    <w:rsid w:val="112C7CBB"/>
    <w:rsid w:val="114378E0"/>
    <w:rsid w:val="11584002"/>
    <w:rsid w:val="118A2253"/>
    <w:rsid w:val="118B3557"/>
    <w:rsid w:val="11904CEE"/>
    <w:rsid w:val="11D14162"/>
    <w:rsid w:val="124F3295"/>
    <w:rsid w:val="12573F25"/>
    <w:rsid w:val="126976C2"/>
    <w:rsid w:val="128A347A"/>
    <w:rsid w:val="12992410"/>
    <w:rsid w:val="12BE134B"/>
    <w:rsid w:val="12C82F5F"/>
    <w:rsid w:val="131C4E41"/>
    <w:rsid w:val="1394290E"/>
    <w:rsid w:val="140A6DEE"/>
    <w:rsid w:val="14111FFD"/>
    <w:rsid w:val="14457ECD"/>
    <w:rsid w:val="145304E8"/>
    <w:rsid w:val="14597AC3"/>
    <w:rsid w:val="148000B2"/>
    <w:rsid w:val="14FE0980"/>
    <w:rsid w:val="15467E19"/>
    <w:rsid w:val="15496085"/>
    <w:rsid w:val="155B2851"/>
    <w:rsid w:val="15763AC2"/>
    <w:rsid w:val="15993946"/>
    <w:rsid w:val="15D12ED7"/>
    <w:rsid w:val="16206174"/>
    <w:rsid w:val="16213F5B"/>
    <w:rsid w:val="163B4B05"/>
    <w:rsid w:val="164959E2"/>
    <w:rsid w:val="167539E5"/>
    <w:rsid w:val="167823EB"/>
    <w:rsid w:val="168524B0"/>
    <w:rsid w:val="16861701"/>
    <w:rsid w:val="169F288E"/>
    <w:rsid w:val="16D21529"/>
    <w:rsid w:val="16D54D03"/>
    <w:rsid w:val="16ED4649"/>
    <w:rsid w:val="171E7FD3"/>
    <w:rsid w:val="171F05FA"/>
    <w:rsid w:val="174A0545"/>
    <w:rsid w:val="17710405"/>
    <w:rsid w:val="17982843"/>
    <w:rsid w:val="17A06494"/>
    <w:rsid w:val="17C237E4"/>
    <w:rsid w:val="17EC44CB"/>
    <w:rsid w:val="18674314"/>
    <w:rsid w:val="18B86540"/>
    <w:rsid w:val="18C3452E"/>
    <w:rsid w:val="18C41FB0"/>
    <w:rsid w:val="19052A19"/>
    <w:rsid w:val="1923584D"/>
    <w:rsid w:val="195A2B67"/>
    <w:rsid w:val="195D0897"/>
    <w:rsid w:val="19771A54"/>
    <w:rsid w:val="198F30DD"/>
    <w:rsid w:val="19941382"/>
    <w:rsid w:val="19B21C39"/>
    <w:rsid w:val="1A034EBB"/>
    <w:rsid w:val="1A117A54"/>
    <w:rsid w:val="1A815789"/>
    <w:rsid w:val="1B073464"/>
    <w:rsid w:val="1B19291E"/>
    <w:rsid w:val="1B225312"/>
    <w:rsid w:val="1B2C5C22"/>
    <w:rsid w:val="1B2E75BC"/>
    <w:rsid w:val="1B386FF9"/>
    <w:rsid w:val="1B78249E"/>
    <w:rsid w:val="1BA90A6F"/>
    <w:rsid w:val="1BC93522"/>
    <w:rsid w:val="1BCC7D2A"/>
    <w:rsid w:val="1BE339CD"/>
    <w:rsid w:val="1BE33F73"/>
    <w:rsid w:val="1BF76376"/>
    <w:rsid w:val="1C637B6F"/>
    <w:rsid w:val="1C8016F2"/>
    <w:rsid w:val="1C8361D3"/>
    <w:rsid w:val="1CA03585"/>
    <w:rsid w:val="1CEE6952"/>
    <w:rsid w:val="1D2D225E"/>
    <w:rsid w:val="1D5D719B"/>
    <w:rsid w:val="1DD522FD"/>
    <w:rsid w:val="1DE21613"/>
    <w:rsid w:val="1DED79A4"/>
    <w:rsid w:val="1E061BD3"/>
    <w:rsid w:val="1E1259E5"/>
    <w:rsid w:val="1E2924C7"/>
    <w:rsid w:val="1E4361B4"/>
    <w:rsid w:val="1E4E6744"/>
    <w:rsid w:val="1E634015"/>
    <w:rsid w:val="1E6F5D7F"/>
    <w:rsid w:val="1E7F0598"/>
    <w:rsid w:val="1E9F0ACC"/>
    <w:rsid w:val="1EAC33CC"/>
    <w:rsid w:val="1ECC2895"/>
    <w:rsid w:val="1EE47F3C"/>
    <w:rsid w:val="1F0152EE"/>
    <w:rsid w:val="1F2D488B"/>
    <w:rsid w:val="1F2F70B6"/>
    <w:rsid w:val="1F395447"/>
    <w:rsid w:val="1F3D76D1"/>
    <w:rsid w:val="1F400656"/>
    <w:rsid w:val="1F643D0D"/>
    <w:rsid w:val="1F7A3CB3"/>
    <w:rsid w:val="1F837BEE"/>
    <w:rsid w:val="1F865547"/>
    <w:rsid w:val="1F94485C"/>
    <w:rsid w:val="1FE93F66"/>
    <w:rsid w:val="201514DF"/>
    <w:rsid w:val="202A27D1"/>
    <w:rsid w:val="204D1A8C"/>
    <w:rsid w:val="205E5D8E"/>
    <w:rsid w:val="206C2341"/>
    <w:rsid w:val="20975384"/>
    <w:rsid w:val="20A943A5"/>
    <w:rsid w:val="20FB5AFC"/>
    <w:rsid w:val="20FD09CE"/>
    <w:rsid w:val="211E4363"/>
    <w:rsid w:val="213E269A"/>
    <w:rsid w:val="218D2419"/>
    <w:rsid w:val="21B20006"/>
    <w:rsid w:val="21BA7A65"/>
    <w:rsid w:val="21BE0669"/>
    <w:rsid w:val="21BF60EB"/>
    <w:rsid w:val="21D2601F"/>
    <w:rsid w:val="22046826"/>
    <w:rsid w:val="22082A42"/>
    <w:rsid w:val="22226190"/>
    <w:rsid w:val="22461847"/>
    <w:rsid w:val="22551E62"/>
    <w:rsid w:val="22885B34"/>
    <w:rsid w:val="228B6AB8"/>
    <w:rsid w:val="229171ED"/>
    <w:rsid w:val="229A2EA6"/>
    <w:rsid w:val="22A152D5"/>
    <w:rsid w:val="22B57C69"/>
    <w:rsid w:val="22C23BA5"/>
    <w:rsid w:val="22DA20BB"/>
    <w:rsid w:val="23665522"/>
    <w:rsid w:val="23983773"/>
    <w:rsid w:val="23A813ED"/>
    <w:rsid w:val="23B52D23"/>
    <w:rsid w:val="23BD43CF"/>
    <w:rsid w:val="23DE3EE7"/>
    <w:rsid w:val="23E76D75"/>
    <w:rsid w:val="24044127"/>
    <w:rsid w:val="24304BEB"/>
    <w:rsid w:val="244C451B"/>
    <w:rsid w:val="248F3C9D"/>
    <w:rsid w:val="24B73BCA"/>
    <w:rsid w:val="24BB25D0"/>
    <w:rsid w:val="24F07227"/>
    <w:rsid w:val="24F12AAA"/>
    <w:rsid w:val="25223279"/>
    <w:rsid w:val="253D5128"/>
    <w:rsid w:val="254C40BE"/>
    <w:rsid w:val="25710A7A"/>
    <w:rsid w:val="25FA552C"/>
    <w:rsid w:val="262F2132"/>
    <w:rsid w:val="2652475C"/>
    <w:rsid w:val="26773BAB"/>
    <w:rsid w:val="267970AE"/>
    <w:rsid w:val="269C0BCE"/>
    <w:rsid w:val="26BD1960"/>
    <w:rsid w:val="26D0553E"/>
    <w:rsid w:val="26DB236E"/>
    <w:rsid w:val="26FD3486"/>
    <w:rsid w:val="27454CB2"/>
    <w:rsid w:val="27635A60"/>
    <w:rsid w:val="27996512"/>
    <w:rsid w:val="27A54194"/>
    <w:rsid w:val="27B1262E"/>
    <w:rsid w:val="27CD33DD"/>
    <w:rsid w:val="27D05979"/>
    <w:rsid w:val="27EA020A"/>
    <w:rsid w:val="28427399"/>
    <w:rsid w:val="284E7F85"/>
    <w:rsid w:val="28813C00"/>
    <w:rsid w:val="28CC07FC"/>
    <w:rsid w:val="28D700BA"/>
    <w:rsid w:val="28DE3F9A"/>
    <w:rsid w:val="28E969EB"/>
    <w:rsid w:val="291F6EAF"/>
    <w:rsid w:val="29465F48"/>
    <w:rsid w:val="294C7E51"/>
    <w:rsid w:val="29555053"/>
    <w:rsid w:val="29670C85"/>
    <w:rsid w:val="29A26441"/>
    <w:rsid w:val="29B15AA6"/>
    <w:rsid w:val="29FD51C4"/>
    <w:rsid w:val="2A031B7E"/>
    <w:rsid w:val="2A0F78FE"/>
    <w:rsid w:val="2A1D4C54"/>
    <w:rsid w:val="2A311E5E"/>
    <w:rsid w:val="2A8B74D8"/>
    <w:rsid w:val="2A9A1519"/>
    <w:rsid w:val="2A9E06F7"/>
    <w:rsid w:val="2AB037BB"/>
    <w:rsid w:val="2B0748A3"/>
    <w:rsid w:val="2B2F3273"/>
    <w:rsid w:val="2B502E74"/>
    <w:rsid w:val="2B8E7B97"/>
    <w:rsid w:val="2B922289"/>
    <w:rsid w:val="2BA56D2B"/>
    <w:rsid w:val="2BBE371B"/>
    <w:rsid w:val="2BC52247"/>
    <w:rsid w:val="2BF54DCB"/>
    <w:rsid w:val="2BFC1A9E"/>
    <w:rsid w:val="2C077CC9"/>
    <w:rsid w:val="2C090FCE"/>
    <w:rsid w:val="2C3A399C"/>
    <w:rsid w:val="2C4B4097"/>
    <w:rsid w:val="2C5348C6"/>
    <w:rsid w:val="2CD02F96"/>
    <w:rsid w:val="2D0D7577"/>
    <w:rsid w:val="2D586372"/>
    <w:rsid w:val="2D755CA2"/>
    <w:rsid w:val="2D824FB8"/>
    <w:rsid w:val="2D925252"/>
    <w:rsid w:val="2D994BDD"/>
    <w:rsid w:val="2DBC599C"/>
    <w:rsid w:val="2DC81EA9"/>
    <w:rsid w:val="2DE262D6"/>
    <w:rsid w:val="2DF9243B"/>
    <w:rsid w:val="2E1F28B7"/>
    <w:rsid w:val="2E394A74"/>
    <w:rsid w:val="2E40086E"/>
    <w:rsid w:val="2E4B2482"/>
    <w:rsid w:val="2E662458"/>
    <w:rsid w:val="2E67709F"/>
    <w:rsid w:val="2E983B8C"/>
    <w:rsid w:val="2EC25944"/>
    <w:rsid w:val="2ED83176"/>
    <w:rsid w:val="2EE4137C"/>
    <w:rsid w:val="300C2463"/>
    <w:rsid w:val="30103067"/>
    <w:rsid w:val="30210D83"/>
    <w:rsid w:val="30317AAA"/>
    <w:rsid w:val="30C12E8B"/>
    <w:rsid w:val="30D653AF"/>
    <w:rsid w:val="310C4010"/>
    <w:rsid w:val="31461F97"/>
    <w:rsid w:val="31594303"/>
    <w:rsid w:val="319C27FE"/>
    <w:rsid w:val="319E1574"/>
    <w:rsid w:val="31A46D01"/>
    <w:rsid w:val="31C417B4"/>
    <w:rsid w:val="31E5776A"/>
    <w:rsid w:val="31F062C4"/>
    <w:rsid w:val="320738EA"/>
    <w:rsid w:val="32090C24"/>
    <w:rsid w:val="32385EF0"/>
    <w:rsid w:val="324F1398"/>
    <w:rsid w:val="325C5AF5"/>
    <w:rsid w:val="325D5449"/>
    <w:rsid w:val="326225B7"/>
    <w:rsid w:val="32630039"/>
    <w:rsid w:val="326A2C49"/>
    <w:rsid w:val="327018CD"/>
    <w:rsid w:val="32A50AA2"/>
    <w:rsid w:val="32D75DF9"/>
    <w:rsid w:val="33051DC0"/>
    <w:rsid w:val="330C4FCE"/>
    <w:rsid w:val="33421C25"/>
    <w:rsid w:val="334B4106"/>
    <w:rsid w:val="335331C4"/>
    <w:rsid w:val="336D3D6E"/>
    <w:rsid w:val="33B75467"/>
    <w:rsid w:val="33CB4108"/>
    <w:rsid w:val="34110FF9"/>
    <w:rsid w:val="343D5340"/>
    <w:rsid w:val="344E1ECF"/>
    <w:rsid w:val="346C040E"/>
    <w:rsid w:val="34704272"/>
    <w:rsid w:val="347A0A28"/>
    <w:rsid w:val="348722BC"/>
    <w:rsid w:val="34902BCC"/>
    <w:rsid w:val="34907349"/>
    <w:rsid w:val="34D545BA"/>
    <w:rsid w:val="350E4172"/>
    <w:rsid w:val="354D2F7F"/>
    <w:rsid w:val="35612C48"/>
    <w:rsid w:val="357F20C7"/>
    <w:rsid w:val="358A2DE4"/>
    <w:rsid w:val="358C62E7"/>
    <w:rsid w:val="35A72F78"/>
    <w:rsid w:val="35F36F90"/>
    <w:rsid w:val="361374C5"/>
    <w:rsid w:val="365E305C"/>
    <w:rsid w:val="365F40C1"/>
    <w:rsid w:val="36705660"/>
    <w:rsid w:val="36AC41C0"/>
    <w:rsid w:val="36C52B6C"/>
    <w:rsid w:val="36C727EB"/>
    <w:rsid w:val="36CF5679"/>
    <w:rsid w:val="36E6529F"/>
    <w:rsid w:val="370116CC"/>
    <w:rsid w:val="37032650"/>
    <w:rsid w:val="370C7B46"/>
    <w:rsid w:val="37697A66"/>
    <w:rsid w:val="37793623"/>
    <w:rsid w:val="37A778DB"/>
    <w:rsid w:val="37BE7500"/>
    <w:rsid w:val="37D31A24"/>
    <w:rsid w:val="37EA72E0"/>
    <w:rsid w:val="381627C5"/>
    <w:rsid w:val="38225026"/>
    <w:rsid w:val="38363CC7"/>
    <w:rsid w:val="38371749"/>
    <w:rsid w:val="38762532"/>
    <w:rsid w:val="38815040"/>
    <w:rsid w:val="38D47048"/>
    <w:rsid w:val="390E0F3D"/>
    <w:rsid w:val="394D348F"/>
    <w:rsid w:val="394D6D12"/>
    <w:rsid w:val="39515718"/>
    <w:rsid w:val="395236D2"/>
    <w:rsid w:val="395C2FF9"/>
    <w:rsid w:val="39D76D00"/>
    <w:rsid w:val="39F75CA8"/>
    <w:rsid w:val="3A2940F7"/>
    <w:rsid w:val="3A63408F"/>
    <w:rsid w:val="3A7257F0"/>
    <w:rsid w:val="3A762B4D"/>
    <w:rsid w:val="3A954AAB"/>
    <w:rsid w:val="3AB95861"/>
    <w:rsid w:val="3AFF2CA9"/>
    <w:rsid w:val="3B032B60"/>
    <w:rsid w:val="3B364295"/>
    <w:rsid w:val="3B366832"/>
    <w:rsid w:val="3B3720B6"/>
    <w:rsid w:val="3B415040"/>
    <w:rsid w:val="3B446ACF"/>
    <w:rsid w:val="3B5051DE"/>
    <w:rsid w:val="3B547A15"/>
    <w:rsid w:val="3B5C6539"/>
    <w:rsid w:val="3B733584"/>
    <w:rsid w:val="3B8C6DEF"/>
    <w:rsid w:val="3BD22CC5"/>
    <w:rsid w:val="3C0C2116"/>
    <w:rsid w:val="3C103F97"/>
    <w:rsid w:val="3C202033"/>
    <w:rsid w:val="3C344A40"/>
    <w:rsid w:val="3C3F5B4F"/>
    <w:rsid w:val="3C535D05"/>
    <w:rsid w:val="3C566C8A"/>
    <w:rsid w:val="3C5B6995"/>
    <w:rsid w:val="3C7671BF"/>
    <w:rsid w:val="3C7F204D"/>
    <w:rsid w:val="3CC663DE"/>
    <w:rsid w:val="3CD839E0"/>
    <w:rsid w:val="3CEF5B84"/>
    <w:rsid w:val="3CF7492C"/>
    <w:rsid w:val="3D48747E"/>
    <w:rsid w:val="3D593035"/>
    <w:rsid w:val="3D697A4C"/>
    <w:rsid w:val="3D7F2073"/>
    <w:rsid w:val="3DAD4CBD"/>
    <w:rsid w:val="3DAF01C0"/>
    <w:rsid w:val="3DB03A43"/>
    <w:rsid w:val="3DED132A"/>
    <w:rsid w:val="3DEE6DAB"/>
    <w:rsid w:val="3E091B54"/>
    <w:rsid w:val="3E1511E9"/>
    <w:rsid w:val="3E286510"/>
    <w:rsid w:val="3E324F16"/>
    <w:rsid w:val="3E7F2E17"/>
    <w:rsid w:val="3E900B33"/>
    <w:rsid w:val="3ED734A6"/>
    <w:rsid w:val="3EDB1EAC"/>
    <w:rsid w:val="3EF105BA"/>
    <w:rsid w:val="3EFB23D4"/>
    <w:rsid w:val="3F1E718B"/>
    <w:rsid w:val="3F675313"/>
    <w:rsid w:val="3F753527"/>
    <w:rsid w:val="3FCE31CE"/>
    <w:rsid w:val="406519B3"/>
    <w:rsid w:val="40A86763"/>
    <w:rsid w:val="40B604B8"/>
    <w:rsid w:val="41426545"/>
    <w:rsid w:val="41674A59"/>
    <w:rsid w:val="41911120"/>
    <w:rsid w:val="419960A3"/>
    <w:rsid w:val="41B403DB"/>
    <w:rsid w:val="423451D7"/>
    <w:rsid w:val="42913241"/>
    <w:rsid w:val="42D81437"/>
    <w:rsid w:val="42E71A52"/>
    <w:rsid w:val="42F06ADE"/>
    <w:rsid w:val="42FD5DF4"/>
    <w:rsid w:val="432C4745"/>
    <w:rsid w:val="433462CE"/>
    <w:rsid w:val="43453FEA"/>
    <w:rsid w:val="434D4C79"/>
    <w:rsid w:val="434E26FB"/>
    <w:rsid w:val="43565589"/>
    <w:rsid w:val="439510C4"/>
    <w:rsid w:val="43BE7A9F"/>
    <w:rsid w:val="43D24ED2"/>
    <w:rsid w:val="43D635C9"/>
    <w:rsid w:val="43F363D8"/>
    <w:rsid w:val="440D42B5"/>
    <w:rsid w:val="44174342"/>
    <w:rsid w:val="44797B10"/>
    <w:rsid w:val="44803D71"/>
    <w:rsid w:val="44C87C5D"/>
    <w:rsid w:val="44CD7F53"/>
    <w:rsid w:val="44D341F9"/>
    <w:rsid w:val="452F70A2"/>
    <w:rsid w:val="456561E5"/>
    <w:rsid w:val="457B748C"/>
    <w:rsid w:val="45C60805"/>
    <w:rsid w:val="45D4339E"/>
    <w:rsid w:val="45FA7D5B"/>
    <w:rsid w:val="463C1AC9"/>
    <w:rsid w:val="465429F3"/>
    <w:rsid w:val="469D5DF6"/>
    <w:rsid w:val="46EA50E5"/>
    <w:rsid w:val="470A341B"/>
    <w:rsid w:val="476F4013"/>
    <w:rsid w:val="478046DF"/>
    <w:rsid w:val="47C34DC8"/>
    <w:rsid w:val="47F3147E"/>
    <w:rsid w:val="48076D77"/>
    <w:rsid w:val="4838060A"/>
    <w:rsid w:val="484653A1"/>
    <w:rsid w:val="48603D4D"/>
    <w:rsid w:val="488D0273"/>
    <w:rsid w:val="48AE03AE"/>
    <w:rsid w:val="48B25D55"/>
    <w:rsid w:val="48DE6819"/>
    <w:rsid w:val="48E7700D"/>
    <w:rsid w:val="48FB3020"/>
    <w:rsid w:val="491D1B81"/>
    <w:rsid w:val="49935043"/>
    <w:rsid w:val="49BA7481"/>
    <w:rsid w:val="4A077580"/>
    <w:rsid w:val="4A154318"/>
    <w:rsid w:val="4A192D1E"/>
    <w:rsid w:val="4A70372C"/>
    <w:rsid w:val="4A7D2A42"/>
    <w:rsid w:val="4AB92995"/>
    <w:rsid w:val="4ABC4620"/>
    <w:rsid w:val="4AC61B50"/>
    <w:rsid w:val="4AE13E8F"/>
    <w:rsid w:val="4AF26284"/>
    <w:rsid w:val="4AF61407"/>
    <w:rsid w:val="4AFD0B89"/>
    <w:rsid w:val="4B013C0C"/>
    <w:rsid w:val="4B3F1DDD"/>
    <w:rsid w:val="4B4F2A6E"/>
    <w:rsid w:val="4B5F55B3"/>
    <w:rsid w:val="4BBD11D0"/>
    <w:rsid w:val="4BCF496E"/>
    <w:rsid w:val="4BF161A7"/>
    <w:rsid w:val="4C1A156A"/>
    <w:rsid w:val="4C2D23AC"/>
    <w:rsid w:val="4C373098"/>
    <w:rsid w:val="4C39659B"/>
    <w:rsid w:val="4C5B1FD3"/>
    <w:rsid w:val="4C8E4F62"/>
    <w:rsid w:val="4CB571EA"/>
    <w:rsid w:val="4CC61682"/>
    <w:rsid w:val="4D221BE3"/>
    <w:rsid w:val="4D2A13A7"/>
    <w:rsid w:val="4D802136"/>
    <w:rsid w:val="4D9C03E1"/>
    <w:rsid w:val="4DC67027"/>
    <w:rsid w:val="4DE41E5A"/>
    <w:rsid w:val="4DF6533C"/>
    <w:rsid w:val="4E264AC2"/>
    <w:rsid w:val="4E3A6FE6"/>
    <w:rsid w:val="4E4B7280"/>
    <w:rsid w:val="4E9563FB"/>
    <w:rsid w:val="4E9D7D75"/>
    <w:rsid w:val="4EC02FDD"/>
    <w:rsid w:val="4ED2045E"/>
    <w:rsid w:val="4EF34216"/>
    <w:rsid w:val="4F2711ED"/>
    <w:rsid w:val="4F586138"/>
    <w:rsid w:val="4F6B5159"/>
    <w:rsid w:val="4F8C310F"/>
    <w:rsid w:val="4F9D2DF9"/>
    <w:rsid w:val="4FB5509E"/>
    <w:rsid w:val="500C6EE1"/>
    <w:rsid w:val="50103C2B"/>
    <w:rsid w:val="50160B43"/>
    <w:rsid w:val="50354FB3"/>
    <w:rsid w:val="50437F6E"/>
    <w:rsid w:val="505E3413"/>
    <w:rsid w:val="50687CBD"/>
    <w:rsid w:val="50701184"/>
    <w:rsid w:val="50884C9F"/>
    <w:rsid w:val="50AB1369"/>
    <w:rsid w:val="50BD4AB0"/>
    <w:rsid w:val="50C85095"/>
    <w:rsid w:val="50CD151D"/>
    <w:rsid w:val="50DB6535"/>
    <w:rsid w:val="5110328B"/>
    <w:rsid w:val="51171FEF"/>
    <w:rsid w:val="513E2AD6"/>
    <w:rsid w:val="51520B85"/>
    <w:rsid w:val="51765471"/>
    <w:rsid w:val="51974469"/>
    <w:rsid w:val="51C1782C"/>
    <w:rsid w:val="51D677D1"/>
    <w:rsid w:val="51D90756"/>
    <w:rsid w:val="52023B18"/>
    <w:rsid w:val="52603EB2"/>
    <w:rsid w:val="52D2676F"/>
    <w:rsid w:val="537E4CD3"/>
    <w:rsid w:val="53AC60D2"/>
    <w:rsid w:val="53B35A5D"/>
    <w:rsid w:val="53BD6008"/>
    <w:rsid w:val="53C54A7E"/>
    <w:rsid w:val="53FC29DA"/>
    <w:rsid w:val="540135DE"/>
    <w:rsid w:val="54456651"/>
    <w:rsid w:val="545220E4"/>
    <w:rsid w:val="5462237E"/>
    <w:rsid w:val="54E164CF"/>
    <w:rsid w:val="54E94D32"/>
    <w:rsid w:val="54EB0FDD"/>
    <w:rsid w:val="557F50D4"/>
    <w:rsid w:val="558C43EA"/>
    <w:rsid w:val="558D73D9"/>
    <w:rsid w:val="55B442A9"/>
    <w:rsid w:val="566043C2"/>
    <w:rsid w:val="56880166"/>
    <w:rsid w:val="569D4227"/>
    <w:rsid w:val="56B62BD2"/>
    <w:rsid w:val="56C056E0"/>
    <w:rsid w:val="56C32027"/>
    <w:rsid w:val="56D9408C"/>
    <w:rsid w:val="56F11733"/>
    <w:rsid w:val="571141E6"/>
    <w:rsid w:val="57462EFF"/>
    <w:rsid w:val="57707A82"/>
    <w:rsid w:val="57882FE0"/>
    <w:rsid w:val="57925A39"/>
    <w:rsid w:val="57A05927"/>
    <w:rsid w:val="57B55A18"/>
    <w:rsid w:val="57E148BE"/>
    <w:rsid w:val="57ED4E4E"/>
    <w:rsid w:val="57F03D6C"/>
    <w:rsid w:val="57F4225A"/>
    <w:rsid w:val="57FD7EC1"/>
    <w:rsid w:val="5856375F"/>
    <w:rsid w:val="587C6CBB"/>
    <w:rsid w:val="58CF0CC3"/>
    <w:rsid w:val="58E26014"/>
    <w:rsid w:val="58F16C7A"/>
    <w:rsid w:val="5908689F"/>
    <w:rsid w:val="592F3E58"/>
    <w:rsid w:val="594D6B78"/>
    <w:rsid w:val="59520168"/>
    <w:rsid w:val="599437A8"/>
    <w:rsid w:val="59C524D5"/>
    <w:rsid w:val="59D86F77"/>
    <w:rsid w:val="59E5080C"/>
    <w:rsid w:val="59E57A83"/>
    <w:rsid w:val="5A0257AB"/>
    <w:rsid w:val="5A1E02A9"/>
    <w:rsid w:val="5A226FEB"/>
    <w:rsid w:val="5A3E471D"/>
    <w:rsid w:val="5A7D6400"/>
    <w:rsid w:val="5A902EA3"/>
    <w:rsid w:val="5AB51DDE"/>
    <w:rsid w:val="5AC55B00"/>
    <w:rsid w:val="5AD9459C"/>
    <w:rsid w:val="5AEF0CBE"/>
    <w:rsid w:val="5B125C51"/>
    <w:rsid w:val="5B522F61"/>
    <w:rsid w:val="5B59036D"/>
    <w:rsid w:val="5B6B6120"/>
    <w:rsid w:val="5B7F4B91"/>
    <w:rsid w:val="5B8646B4"/>
    <w:rsid w:val="5B872136"/>
    <w:rsid w:val="5B8B43BF"/>
    <w:rsid w:val="5BB06AF1"/>
    <w:rsid w:val="5BB704DF"/>
    <w:rsid w:val="5BB92B7C"/>
    <w:rsid w:val="5BC62F1F"/>
    <w:rsid w:val="5C1C2629"/>
    <w:rsid w:val="5C212334"/>
    <w:rsid w:val="5C414DE8"/>
    <w:rsid w:val="5C507600"/>
    <w:rsid w:val="5C576F8B"/>
    <w:rsid w:val="5C7774C0"/>
    <w:rsid w:val="5C840D54"/>
    <w:rsid w:val="5CB52F5F"/>
    <w:rsid w:val="5CD530DD"/>
    <w:rsid w:val="5D2508DD"/>
    <w:rsid w:val="5D254161"/>
    <w:rsid w:val="5D49561A"/>
    <w:rsid w:val="5D803576"/>
    <w:rsid w:val="5D85547F"/>
    <w:rsid w:val="5D870982"/>
    <w:rsid w:val="5DE50646"/>
    <w:rsid w:val="5DFA1BBA"/>
    <w:rsid w:val="5E244C5F"/>
    <w:rsid w:val="5E597C4B"/>
    <w:rsid w:val="5E6315EA"/>
    <w:rsid w:val="5E843D1D"/>
    <w:rsid w:val="5E9F5BCB"/>
    <w:rsid w:val="5EB1716B"/>
    <w:rsid w:val="5EB21369"/>
    <w:rsid w:val="5EBA41F7"/>
    <w:rsid w:val="5ED178C2"/>
    <w:rsid w:val="5F195ACD"/>
    <w:rsid w:val="5F3F4450"/>
    <w:rsid w:val="5F466B36"/>
    <w:rsid w:val="5F6E751E"/>
    <w:rsid w:val="5F707D75"/>
    <w:rsid w:val="5FB70A0F"/>
    <w:rsid w:val="5FC6123A"/>
    <w:rsid w:val="5FCF2CD3"/>
    <w:rsid w:val="5FE13838"/>
    <w:rsid w:val="6009491B"/>
    <w:rsid w:val="60104759"/>
    <w:rsid w:val="601A69B8"/>
    <w:rsid w:val="6025124B"/>
    <w:rsid w:val="60286900"/>
    <w:rsid w:val="602E1B5A"/>
    <w:rsid w:val="60320560"/>
    <w:rsid w:val="603749E8"/>
    <w:rsid w:val="604D5A49"/>
    <w:rsid w:val="60657AB6"/>
    <w:rsid w:val="60785689"/>
    <w:rsid w:val="60841264"/>
    <w:rsid w:val="609117CF"/>
    <w:rsid w:val="60A22011"/>
    <w:rsid w:val="60B552B6"/>
    <w:rsid w:val="60F7770B"/>
    <w:rsid w:val="61132E81"/>
    <w:rsid w:val="61580343"/>
    <w:rsid w:val="617F6004"/>
    <w:rsid w:val="61884364"/>
    <w:rsid w:val="61971A03"/>
    <w:rsid w:val="61C13757"/>
    <w:rsid w:val="61DA0B0A"/>
    <w:rsid w:val="61F3273F"/>
    <w:rsid w:val="625649E2"/>
    <w:rsid w:val="626C6B86"/>
    <w:rsid w:val="62830929"/>
    <w:rsid w:val="62894680"/>
    <w:rsid w:val="62A24E62"/>
    <w:rsid w:val="62B71584"/>
    <w:rsid w:val="62C60519"/>
    <w:rsid w:val="62FF6184"/>
    <w:rsid w:val="63201EAD"/>
    <w:rsid w:val="63246334"/>
    <w:rsid w:val="63335EE9"/>
    <w:rsid w:val="634266F2"/>
    <w:rsid w:val="6359330B"/>
    <w:rsid w:val="637B25C6"/>
    <w:rsid w:val="638B6FDE"/>
    <w:rsid w:val="63AE5BB5"/>
    <w:rsid w:val="63D31BA7"/>
    <w:rsid w:val="63F85116"/>
    <w:rsid w:val="63FE38B6"/>
    <w:rsid w:val="641649C3"/>
    <w:rsid w:val="6447379B"/>
    <w:rsid w:val="64480A16"/>
    <w:rsid w:val="64523523"/>
    <w:rsid w:val="645B3E33"/>
    <w:rsid w:val="64A708BB"/>
    <w:rsid w:val="64A94346"/>
    <w:rsid w:val="64AA6302"/>
    <w:rsid w:val="64D272F5"/>
    <w:rsid w:val="65463FC4"/>
    <w:rsid w:val="6550159A"/>
    <w:rsid w:val="65834F1A"/>
    <w:rsid w:val="658F67AE"/>
    <w:rsid w:val="659D7A05"/>
    <w:rsid w:val="65BF14FC"/>
    <w:rsid w:val="65C86B33"/>
    <w:rsid w:val="65D3019C"/>
    <w:rsid w:val="65F12FD0"/>
    <w:rsid w:val="65F1774C"/>
    <w:rsid w:val="66127C81"/>
    <w:rsid w:val="665E5B82"/>
    <w:rsid w:val="66CB64D6"/>
    <w:rsid w:val="67036736"/>
    <w:rsid w:val="671465AA"/>
    <w:rsid w:val="6747227C"/>
    <w:rsid w:val="676B4236"/>
    <w:rsid w:val="67A479D7"/>
    <w:rsid w:val="67AA799C"/>
    <w:rsid w:val="67CB3B5A"/>
    <w:rsid w:val="67DC4A46"/>
    <w:rsid w:val="67E27EFC"/>
    <w:rsid w:val="67FA33A5"/>
    <w:rsid w:val="67FC4329"/>
    <w:rsid w:val="6839418E"/>
    <w:rsid w:val="68610C0A"/>
    <w:rsid w:val="686837DA"/>
    <w:rsid w:val="686D58E2"/>
    <w:rsid w:val="687E35FE"/>
    <w:rsid w:val="68A55A3C"/>
    <w:rsid w:val="68A94442"/>
    <w:rsid w:val="68AA7411"/>
    <w:rsid w:val="68AB7945"/>
    <w:rsid w:val="68B0184E"/>
    <w:rsid w:val="68B86C5B"/>
    <w:rsid w:val="68C462F1"/>
    <w:rsid w:val="68D47C24"/>
    <w:rsid w:val="690235BF"/>
    <w:rsid w:val="695D51EA"/>
    <w:rsid w:val="69686DFF"/>
    <w:rsid w:val="69771617"/>
    <w:rsid w:val="69AF1771"/>
    <w:rsid w:val="69C30412"/>
    <w:rsid w:val="69DD1473"/>
    <w:rsid w:val="69E63E4A"/>
    <w:rsid w:val="69FE4D74"/>
    <w:rsid w:val="6A144219"/>
    <w:rsid w:val="6A426762"/>
    <w:rsid w:val="6A6E08AB"/>
    <w:rsid w:val="6ADD0B5E"/>
    <w:rsid w:val="6B180D44"/>
    <w:rsid w:val="6B1B1CC8"/>
    <w:rsid w:val="6B697849"/>
    <w:rsid w:val="6B6C07CE"/>
    <w:rsid w:val="6B9B3C30"/>
    <w:rsid w:val="6BB17C3D"/>
    <w:rsid w:val="6BC85664"/>
    <w:rsid w:val="6BDA0E02"/>
    <w:rsid w:val="6BE573A8"/>
    <w:rsid w:val="6C152F9D"/>
    <w:rsid w:val="6C1D3805"/>
    <w:rsid w:val="6C303D8F"/>
    <w:rsid w:val="6C5D7D56"/>
    <w:rsid w:val="6C9D3A6E"/>
    <w:rsid w:val="6CDF524B"/>
    <w:rsid w:val="6D2E262D"/>
    <w:rsid w:val="6D400349"/>
    <w:rsid w:val="6D721E1C"/>
    <w:rsid w:val="6D8455BA"/>
    <w:rsid w:val="6D8C161F"/>
    <w:rsid w:val="6D904C50"/>
    <w:rsid w:val="6D924A92"/>
    <w:rsid w:val="6DA133AA"/>
    <w:rsid w:val="6DA170E8"/>
    <w:rsid w:val="6DE40E56"/>
    <w:rsid w:val="6E8008FF"/>
    <w:rsid w:val="6E8D36B6"/>
    <w:rsid w:val="6EB2602C"/>
    <w:rsid w:val="6EC14FC1"/>
    <w:rsid w:val="6ED9046A"/>
    <w:rsid w:val="6ED92668"/>
    <w:rsid w:val="6EFC6EA5"/>
    <w:rsid w:val="6F0A66BA"/>
    <w:rsid w:val="6F1A0ED3"/>
    <w:rsid w:val="6F8F707E"/>
    <w:rsid w:val="6FF430FF"/>
    <w:rsid w:val="6FF86C95"/>
    <w:rsid w:val="6FFF792F"/>
    <w:rsid w:val="700A07DC"/>
    <w:rsid w:val="701C7950"/>
    <w:rsid w:val="704241B9"/>
    <w:rsid w:val="704760C2"/>
    <w:rsid w:val="705553D8"/>
    <w:rsid w:val="706459F2"/>
    <w:rsid w:val="707169C4"/>
    <w:rsid w:val="70BE77BA"/>
    <w:rsid w:val="71144511"/>
    <w:rsid w:val="711F3BA7"/>
    <w:rsid w:val="717B51BA"/>
    <w:rsid w:val="718051E2"/>
    <w:rsid w:val="71A4714B"/>
    <w:rsid w:val="71BA1AA2"/>
    <w:rsid w:val="71CC7543"/>
    <w:rsid w:val="72066320"/>
    <w:rsid w:val="721708BC"/>
    <w:rsid w:val="7221449E"/>
    <w:rsid w:val="722F17E6"/>
    <w:rsid w:val="72566564"/>
    <w:rsid w:val="72606732"/>
    <w:rsid w:val="72D82EF8"/>
    <w:rsid w:val="72D92B78"/>
    <w:rsid w:val="73105DFC"/>
    <w:rsid w:val="731077BF"/>
    <w:rsid w:val="733071E6"/>
    <w:rsid w:val="733E031E"/>
    <w:rsid w:val="73846894"/>
    <w:rsid w:val="73D0568F"/>
    <w:rsid w:val="73D07282"/>
    <w:rsid w:val="73E01078"/>
    <w:rsid w:val="73F57E4D"/>
    <w:rsid w:val="74157F65"/>
    <w:rsid w:val="7426061C"/>
    <w:rsid w:val="742D7FA7"/>
    <w:rsid w:val="74327CB2"/>
    <w:rsid w:val="748773BC"/>
    <w:rsid w:val="748C3843"/>
    <w:rsid w:val="749566D1"/>
    <w:rsid w:val="74EE464A"/>
    <w:rsid w:val="75171422"/>
    <w:rsid w:val="75313FD1"/>
    <w:rsid w:val="754819F8"/>
    <w:rsid w:val="755962D1"/>
    <w:rsid w:val="7566482B"/>
    <w:rsid w:val="75842516"/>
    <w:rsid w:val="759130F1"/>
    <w:rsid w:val="75BE715A"/>
    <w:rsid w:val="75C46DC3"/>
    <w:rsid w:val="75D373DE"/>
    <w:rsid w:val="75DC446A"/>
    <w:rsid w:val="76124944"/>
    <w:rsid w:val="766F725C"/>
    <w:rsid w:val="76A74E38"/>
    <w:rsid w:val="76B27AA2"/>
    <w:rsid w:val="76D35664"/>
    <w:rsid w:val="76E7151F"/>
    <w:rsid w:val="77004F49"/>
    <w:rsid w:val="77345D20"/>
    <w:rsid w:val="773921A8"/>
    <w:rsid w:val="775407D3"/>
    <w:rsid w:val="77852DE5"/>
    <w:rsid w:val="779C7471"/>
    <w:rsid w:val="77C36889"/>
    <w:rsid w:val="77D14CE8"/>
    <w:rsid w:val="77E4483F"/>
    <w:rsid w:val="77FB4E01"/>
    <w:rsid w:val="782A6BFB"/>
    <w:rsid w:val="782B0837"/>
    <w:rsid w:val="783A77CC"/>
    <w:rsid w:val="787D14CF"/>
    <w:rsid w:val="78AE1D0A"/>
    <w:rsid w:val="78EF7038"/>
    <w:rsid w:val="79042718"/>
    <w:rsid w:val="790F20EE"/>
    <w:rsid w:val="794E31F5"/>
    <w:rsid w:val="79597BE3"/>
    <w:rsid w:val="79C67443"/>
    <w:rsid w:val="79CE7BE3"/>
    <w:rsid w:val="79DC3A8B"/>
    <w:rsid w:val="7A034839"/>
    <w:rsid w:val="7A1F66E8"/>
    <w:rsid w:val="7A2837F3"/>
    <w:rsid w:val="7A5C2F6B"/>
    <w:rsid w:val="7A5D1A50"/>
    <w:rsid w:val="7A622655"/>
    <w:rsid w:val="7A8D0D4F"/>
    <w:rsid w:val="7B205C67"/>
    <w:rsid w:val="7B3307AF"/>
    <w:rsid w:val="7B384C36"/>
    <w:rsid w:val="7B5876EA"/>
    <w:rsid w:val="7B664D03"/>
    <w:rsid w:val="7B6D3726"/>
    <w:rsid w:val="7B736D88"/>
    <w:rsid w:val="7B8F5645"/>
    <w:rsid w:val="7B943CCB"/>
    <w:rsid w:val="7B9A1458"/>
    <w:rsid w:val="7BA07ADE"/>
    <w:rsid w:val="7BC94525"/>
    <w:rsid w:val="7BE350CF"/>
    <w:rsid w:val="7BED7BDD"/>
    <w:rsid w:val="7C081A8C"/>
    <w:rsid w:val="7C1E3653"/>
    <w:rsid w:val="7C312C50"/>
    <w:rsid w:val="7C4924F5"/>
    <w:rsid w:val="7C536688"/>
    <w:rsid w:val="7C5C5C93"/>
    <w:rsid w:val="7C664024"/>
    <w:rsid w:val="7C7056B4"/>
    <w:rsid w:val="7C746BBD"/>
    <w:rsid w:val="7C8F51E8"/>
    <w:rsid w:val="7CAD2204"/>
    <w:rsid w:val="7CC443BD"/>
    <w:rsid w:val="7CF61714"/>
    <w:rsid w:val="7D0564AB"/>
    <w:rsid w:val="7D1860CF"/>
    <w:rsid w:val="7D641D48"/>
    <w:rsid w:val="7D7E1342"/>
    <w:rsid w:val="7D971172"/>
    <w:rsid w:val="7DD62F81"/>
    <w:rsid w:val="7DE75653"/>
    <w:rsid w:val="7DED09A7"/>
    <w:rsid w:val="7DF4777A"/>
    <w:rsid w:val="7E086FD3"/>
    <w:rsid w:val="7E2C761B"/>
    <w:rsid w:val="7E564B54"/>
    <w:rsid w:val="7E597CD7"/>
    <w:rsid w:val="7E84439E"/>
    <w:rsid w:val="7EAA45DE"/>
    <w:rsid w:val="7EB65E72"/>
    <w:rsid w:val="7EE4710A"/>
    <w:rsid w:val="7EE76641"/>
    <w:rsid w:val="7F425A56"/>
    <w:rsid w:val="7F975160"/>
    <w:rsid w:val="7FB2700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style="mso-height-percent:200;mso-width-relative:margin;mso-height-relative:margin" fillcolor="white" strokecolor="#f3cd60">
      <v:fill color="white"/>
      <v:stroke color="#f3cd60"/>
      <v:textbox style="mso-fit-shape-to-text:t"/>
    </o:shapedefaults>
    <o:shapelayout v:ext="edit">
      <o:idmap v:ext="edit" data="1"/>
    </o:shapelayout>
  </w:shapeDefaults>
  <w:decimalSymbol w:val="."/>
  <w:listSeparator w:val=","/>
  <w14:docId w14:val="29E90A29"/>
  <w15:docId w15:val="{B5B2F943-DC58-49C3-88B7-93EEDE2E0C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7">
    <w:lsdException w:name="Normal" w:qFormat="1"/>
    <w:lsdException w:name="heading 1" w:uiPriority="9" w:qFormat="1"/>
    <w:lsdException w:name="heading 2"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qFormat="1"/>
    <w:lsdException w:name="toc 6" w:semiHidden="1" w:uiPriority="39" w:unhideWhenUsed="1" w:qFormat="1"/>
    <w:lsdException w:name="toc 7" w:semiHidden="1" w:uiPriority="39" w:unhideWhenUsed="1" w:qFormat="1"/>
    <w:lsdException w:name="toc 8" w:semiHidden="1" w:uiPriority="39" w:unhideWhenUsed="1"/>
    <w:lsdException w:name="toc 9" w:semiHidden="1" w:uiPriority="39" w:unhideWhenUsed="1" w:qFormat="1"/>
    <w:lsdException w:name="Normal Indent" w:semiHidden="1" w:unhideWhenUsed="1"/>
    <w:lsdException w:name="footnote text" w:semiHidden="1" w:unhideWhenUsed="1"/>
    <w:lsdException w:name="annotation text" w:semiHidden="1" w:unhideWhenUsed="1"/>
    <w:lsdException w:name="header" w:semiHidden="1" w:uiPriority="99" w:unhideWhenUsed="1" w:qFormat="1"/>
    <w:lsdException w:name="footer" w:semiHidden="1" w:uiPriority="99"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4" w:semiHidden="1"/>
    <w:lsdException w:name="List 5" w:semiHidden="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lsdException w:name="Date" w:semiHidden="1"/>
    <w:lsdException w:name="Body Text First Indent" w:semiHidden="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iPriority="99" w:qFormat="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iPriority="99" w:unhideWhenUsed="1" w:qFormat="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qFormat="1"/>
    <w:lsdException w:name="Table Grid" w:uiPriority="39"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sdException w:name="Smart Link Error" w:semiHidden="1" w:uiPriority="99" w:unhideWhenUsed="1"/>
  </w:latentStyles>
  <w:style w:type="paragraph" w:default="1" w:styleId="a0">
    <w:name w:val="Normal"/>
    <w:qFormat/>
    <w:rsid w:val="00A57330"/>
    <w:pPr>
      <w:spacing w:line="288" w:lineRule="auto"/>
    </w:pPr>
    <w:rPr>
      <w:rFonts w:eastAsia="Times New Roman" w:cstheme="minorBidi"/>
      <w:sz w:val="24"/>
      <w:szCs w:val="22"/>
    </w:rPr>
  </w:style>
  <w:style w:type="paragraph" w:styleId="10">
    <w:name w:val="heading 1"/>
    <w:basedOn w:val="a0"/>
    <w:next w:val="a0"/>
    <w:link w:val="11"/>
    <w:uiPriority w:val="9"/>
    <w:qFormat/>
    <w:rsid w:val="00A57330"/>
    <w:pPr>
      <w:keepNext/>
      <w:keepLines/>
      <w:spacing w:line="240" w:lineRule="auto"/>
      <w:jc w:val="right"/>
      <w:outlineLvl w:val="0"/>
    </w:pPr>
    <w:rPr>
      <w:rFonts w:asciiTheme="majorHAnsi" w:eastAsiaTheme="majorEastAsia" w:hAnsiTheme="majorHAnsi" w:cstheme="majorBidi"/>
      <w:b/>
      <w:bCs/>
      <w:color w:val="C77C0E" w:themeColor="accent1" w:themeShade="BF"/>
      <w:sz w:val="36"/>
      <w:szCs w:val="28"/>
    </w:rPr>
  </w:style>
  <w:style w:type="paragraph" w:styleId="2">
    <w:name w:val="heading 2"/>
    <w:basedOn w:val="a0"/>
    <w:next w:val="a0"/>
    <w:link w:val="20"/>
    <w:uiPriority w:val="9"/>
    <w:unhideWhenUsed/>
    <w:qFormat/>
    <w:rsid w:val="00A57330"/>
    <w:pPr>
      <w:keepNext/>
      <w:keepLines/>
      <w:spacing w:line="240" w:lineRule="auto"/>
      <w:outlineLvl w:val="1"/>
    </w:pPr>
    <w:rPr>
      <w:rFonts w:asciiTheme="majorHAnsi" w:eastAsiaTheme="majorEastAsia" w:hAnsiTheme="majorHAnsi" w:cstheme="majorBidi"/>
      <w:b/>
      <w:bCs/>
      <w:color w:val="00B0F0"/>
      <w:sz w:val="36"/>
      <w:szCs w:val="26"/>
    </w:rPr>
  </w:style>
  <w:style w:type="paragraph" w:styleId="3">
    <w:name w:val="heading 3"/>
    <w:basedOn w:val="a0"/>
    <w:next w:val="a0"/>
    <w:link w:val="30"/>
    <w:uiPriority w:val="9"/>
    <w:unhideWhenUsed/>
    <w:qFormat/>
    <w:rsid w:val="00594983"/>
    <w:pPr>
      <w:keepNext/>
      <w:keepLines/>
      <w:spacing w:line="360" w:lineRule="auto"/>
      <w:outlineLvl w:val="2"/>
    </w:pPr>
    <w:rPr>
      <w:rFonts w:asciiTheme="majorHAnsi" w:eastAsiaTheme="majorEastAsia" w:hAnsiTheme="majorHAnsi" w:cstheme="majorBidi"/>
      <w:b/>
      <w:bCs/>
      <w:color w:val="92D050"/>
      <w:sz w:val="32"/>
    </w:rPr>
  </w:style>
  <w:style w:type="paragraph" w:styleId="4">
    <w:name w:val="heading 4"/>
    <w:basedOn w:val="a0"/>
    <w:next w:val="a0"/>
    <w:link w:val="40"/>
    <w:uiPriority w:val="9"/>
    <w:unhideWhenUsed/>
    <w:qFormat/>
    <w:rsid w:val="00B43497"/>
    <w:pPr>
      <w:keepNext/>
      <w:keepLines/>
      <w:spacing w:before="200" w:afterLines="50"/>
      <w:outlineLvl w:val="3"/>
    </w:pPr>
    <w:rPr>
      <w:rFonts w:asciiTheme="majorHAnsi" w:eastAsiaTheme="majorEastAsia" w:hAnsiTheme="majorHAnsi" w:cstheme="majorBidi"/>
      <w:bCs/>
      <w:iCs/>
      <w:color w:val="F0A22E" w:themeColor="accent1"/>
    </w:rPr>
  </w:style>
  <w:style w:type="paragraph" w:styleId="5">
    <w:name w:val="heading 5"/>
    <w:basedOn w:val="a0"/>
    <w:next w:val="a0"/>
    <w:link w:val="50"/>
    <w:uiPriority w:val="9"/>
    <w:unhideWhenUsed/>
    <w:qFormat/>
    <w:rsid w:val="00A57330"/>
    <w:pPr>
      <w:keepNext/>
      <w:keepLines/>
      <w:spacing w:before="200"/>
      <w:outlineLvl w:val="4"/>
    </w:pPr>
    <w:rPr>
      <w:rFonts w:asciiTheme="majorHAnsi" w:eastAsiaTheme="majorEastAsia" w:hAnsiTheme="majorHAnsi" w:cstheme="majorBidi"/>
      <w:color w:val="855309" w:themeColor="accent1" w:themeShade="80"/>
    </w:rPr>
  </w:style>
  <w:style w:type="paragraph" w:styleId="6">
    <w:name w:val="heading 6"/>
    <w:basedOn w:val="a0"/>
    <w:next w:val="a0"/>
    <w:link w:val="60"/>
    <w:uiPriority w:val="9"/>
    <w:unhideWhenUsed/>
    <w:qFormat/>
    <w:rsid w:val="00A57330"/>
    <w:pPr>
      <w:keepNext/>
      <w:keepLines/>
      <w:spacing w:before="200"/>
      <w:outlineLvl w:val="5"/>
    </w:pPr>
    <w:rPr>
      <w:rFonts w:asciiTheme="majorHAnsi" w:eastAsiaTheme="majorEastAsia" w:hAnsiTheme="majorHAnsi" w:cstheme="majorBidi"/>
      <w:i/>
      <w:iCs/>
      <w:color w:val="855309" w:themeColor="accent1" w:themeShade="80"/>
    </w:rPr>
  </w:style>
  <w:style w:type="paragraph" w:styleId="7">
    <w:name w:val="heading 7"/>
    <w:basedOn w:val="a0"/>
    <w:next w:val="a0"/>
    <w:link w:val="70"/>
    <w:uiPriority w:val="9"/>
    <w:unhideWhenUsed/>
    <w:qFormat/>
    <w:rsid w:val="00A57330"/>
    <w:pPr>
      <w:keepNext/>
      <w:keepLines/>
      <w:spacing w:before="200"/>
      <w:outlineLvl w:val="6"/>
    </w:pPr>
    <w:rPr>
      <w:rFonts w:asciiTheme="majorHAnsi" w:eastAsiaTheme="majorEastAsia" w:hAnsiTheme="majorHAnsi" w:cstheme="majorBidi"/>
      <w:i/>
      <w:iCs/>
      <w:color w:val="404040" w:themeColor="text1" w:themeTint="BF"/>
    </w:rPr>
  </w:style>
  <w:style w:type="paragraph" w:styleId="8">
    <w:name w:val="heading 8"/>
    <w:basedOn w:val="a0"/>
    <w:next w:val="a0"/>
    <w:link w:val="80"/>
    <w:uiPriority w:val="9"/>
    <w:unhideWhenUsed/>
    <w:qFormat/>
    <w:rsid w:val="00A57330"/>
    <w:pPr>
      <w:keepNext/>
      <w:keepLines/>
      <w:spacing w:before="200"/>
      <w:outlineLvl w:val="7"/>
    </w:pPr>
    <w:rPr>
      <w:rFonts w:asciiTheme="majorHAnsi" w:eastAsiaTheme="majorEastAsia" w:hAnsiTheme="majorHAnsi" w:cstheme="majorBidi"/>
      <w:color w:val="F0A22E" w:themeColor="accent1"/>
      <w:sz w:val="20"/>
      <w:szCs w:val="20"/>
    </w:rPr>
  </w:style>
  <w:style w:type="paragraph" w:styleId="9">
    <w:name w:val="heading 9"/>
    <w:basedOn w:val="a0"/>
    <w:next w:val="a0"/>
    <w:link w:val="90"/>
    <w:uiPriority w:val="9"/>
    <w:unhideWhenUsed/>
    <w:qFormat/>
    <w:rsid w:val="00A57330"/>
    <w:pPr>
      <w:keepNext/>
      <w:keepLines/>
      <w:spacing w:before="200"/>
      <w:outlineLvl w:val="8"/>
    </w:pPr>
    <w:rPr>
      <w:rFonts w:asciiTheme="majorHAnsi" w:eastAsiaTheme="majorEastAsia" w:hAnsiTheme="majorHAnsi" w:cstheme="majorBidi"/>
      <w:i/>
      <w:iCs/>
      <w:color w:val="404040" w:themeColor="text1" w:themeTint="BF"/>
      <w:sz w:val="20"/>
      <w:szCs w:val="20"/>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TOC7">
    <w:name w:val="toc 7"/>
    <w:basedOn w:val="a0"/>
    <w:next w:val="a0"/>
    <w:uiPriority w:val="39"/>
    <w:unhideWhenUsed/>
    <w:qFormat/>
    <w:rsid w:val="00A57330"/>
    <w:pPr>
      <w:widowControl w:val="0"/>
      <w:spacing w:line="240" w:lineRule="auto"/>
      <w:ind w:leftChars="1200" w:left="2520"/>
      <w:jc w:val="both"/>
    </w:pPr>
    <w:rPr>
      <w:rFonts w:asciiTheme="minorHAnsi" w:eastAsiaTheme="minorEastAsia" w:hAnsiTheme="minorHAnsi"/>
      <w:kern w:val="2"/>
      <w:sz w:val="21"/>
    </w:rPr>
  </w:style>
  <w:style w:type="paragraph" w:styleId="a4">
    <w:name w:val="caption"/>
    <w:basedOn w:val="a0"/>
    <w:next w:val="a0"/>
    <w:uiPriority w:val="35"/>
    <w:unhideWhenUsed/>
    <w:qFormat/>
    <w:rsid w:val="00A57330"/>
    <w:pPr>
      <w:spacing w:line="240" w:lineRule="auto"/>
    </w:pPr>
    <w:rPr>
      <w:b/>
      <w:bCs/>
      <w:color w:val="F0A22E" w:themeColor="accent1"/>
      <w:sz w:val="18"/>
      <w:szCs w:val="18"/>
    </w:rPr>
  </w:style>
  <w:style w:type="paragraph" w:styleId="a5">
    <w:name w:val="Body Text"/>
    <w:basedOn w:val="a0"/>
    <w:link w:val="a6"/>
    <w:unhideWhenUsed/>
    <w:qFormat/>
    <w:rsid w:val="00A57330"/>
    <w:pPr>
      <w:spacing w:after="120"/>
    </w:pPr>
  </w:style>
  <w:style w:type="paragraph" w:styleId="TOC5">
    <w:name w:val="toc 5"/>
    <w:basedOn w:val="a0"/>
    <w:next w:val="a0"/>
    <w:uiPriority w:val="39"/>
    <w:unhideWhenUsed/>
    <w:qFormat/>
    <w:rsid w:val="00A57330"/>
    <w:pPr>
      <w:widowControl w:val="0"/>
      <w:spacing w:line="240" w:lineRule="auto"/>
      <w:ind w:leftChars="800" w:left="1680"/>
      <w:jc w:val="both"/>
    </w:pPr>
    <w:rPr>
      <w:rFonts w:asciiTheme="minorHAnsi" w:eastAsiaTheme="minorEastAsia" w:hAnsiTheme="minorHAnsi"/>
      <w:kern w:val="2"/>
      <w:sz w:val="21"/>
    </w:rPr>
  </w:style>
  <w:style w:type="paragraph" w:styleId="TOC3">
    <w:name w:val="toc 3"/>
    <w:basedOn w:val="a0"/>
    <w:next w:val="a0"/>
    <w:uiPriority w:val="39"/>
    <w:unhideWhenUsed/>
    <w:qFormat/>
    <w:rsid w:val="00A57330"/>
    <w:pPr>
      <w:ind w:leftChars="400" w:left="840"/>
    </w:pPr>
  </w:style>
  <w:style w:type="paragraph" w:styleId="TOC8">
    <w:name w:val="toc 8"/>
    <w:basedOn w:val="a0"/>
    <w:next w:val="a0"/>
    <w:uiPriority w:val="39"/>
    <w:unhideWhenUsed/>
    <w:rsid w:val="00A57330"/>
    <w:pPr>
      <w:widowControl w:val="0"/>
      <w:spacing w:line="240" w:lineRule="auto"/>
      <w:ind w:leftChars="1400" w:left="2940"/>
      <w:jc w:val="both"/>
    </w:pPr>
    <w:rPr>
      <w:rFonts w:asciiTheme="minorHAnsi" w:eastAsiaTheme="minorEastAsia" w:hAnsiTheme="minorHAnsi"/>
      <w:kern w:val="2"/>
      <w:sz w:val="21"/>
    </w:rPr>
  </w:style>
  <w:style w:type="paragraph" w:styleId="a7">
    <w:name w:val="Balloon Text"/>
    <w:basedOn w:val="a0"/>
    <w:link w:val="a8"/>
    <w:uiPriority w:val="99"/>
    <w:unhideWhenUsed/>
    <w:qFormat/>
    <w:rsid w:val="00A57330"/>
    <w:pPr>
      <w:spacing w:line="240" w:lineRule="auto"/>
    </w:pPr>
    <w:rPr>
      <w:sz w:val="18"/>
      <w:szCs w:val="18"/>
    </w:rPr>
  </w:style>
  <w:style w:type="paragraph" w:styleId="a9">
    <w:name w:val="footer"/>
    <w:basedOn w:val="a0"/>
    <w:link w:val="aa"/>
    <w:uiPriority w:val="99"/>
    <w:unhideWhenUsed/>
    <w:qFormat/>
    <w:rsid w:val="00A57330"/>
    <w:pPr>
      <w:tabs>
        <w:tab w:val="center" w:pos="4153"/>
        <w:tab w:val="right" w:pos="8306"/>
      </w:tabs>
      <w:snapToGrid w:val="0"/>
      <w:spacing w:line="240" w:lineRule="auto"/>
    </w:pPr>
    <w:rPr>
      <w:sz w:val="18"/>
      <w:szCs w:val="18"/>
    </w:rPr>
  </w:style>
  <w:style w:type="paragraph" w:styleId="ab">
    <w:name w:val="header"/>
    <w:basedOn w:val="a0"/>
    <w:link w:val="ac"/>
    <w:uiPriority w:val="99"/>
    <w:unhideWhenUsed/>
    <w:qFormat/>
    <w:rsid w:val="00A57330"/>
    <w:pPr>
      <w:pBdr>
        <w:bottom w:val="single" w:sz="6" w:space="1" w:color="auto"/>
      </w:pBdr>
      <w:tabs>
        <w:tab w:val="center" w:pos="4153"/>
        <w:tab w:val="right" w:pos="8306"/>
      </w:tabs>
      <w:snapToGrid w:val="0"/>
      <w:spacing w:line="240" w:lineRule="auto"/>
      <w:jc w:val="center"/>
    </w:pPr>
    <w:rPr>
      <w:sz w:val="18"/>
      <w:szCs w:val="18"/>
    </w:rPr>
  </w:style>
  <w:style w:type="paragraph" w:styleId="TOC1">
    <w:name w:val="toc 1"/>
    <w:basedOn w:val="a0"/>
    <w:next w:val="a0"/>
    <w:uiPriority w:val="39"/>
    <w:unhideWhenUsed/>
    <w:qFormat/>
    <w:rsid w:val="00A57330"/>
  </w:style>
  <w:style w:type="paragraph" w:styleId="TOC4">
    <w:name w:val="toc 4"/>
    <w:basedOn w:val="a0"/>
    <w:next w:val="a0"/>
    <w:uiPriority w:val="39"/>
    <w:unhideWhenUsed/>
    <w:qFormat/>
    <w:rsid w:val="00A57330"/>
    <w:pPr>
      <w:widowControl w:val="0"/>
      <w:spacing w:line="240" w:lineRule="auto"/>
      <w:ind w:leftChars="600" w:left="1260"/>
      <w:jc w:val="both"/>
    </w:pPr>
    <w:rPr>
      <w:rFonts w:asciiTheme="minorHAnsi" w:eastAsiaTheme="minorEastAsia" w:hAnsiTheme="minorHAnsi"/>
      <w:kern w:val="2"/>
      <w:sz w:val="21"/>
    </w:rPr>
  </w:style>
  <w:style w:type="paragraph" w:styleId="a">
    <w:name w:val="Subtitle"/>
    <w:basedOn w:val="a0"/>
    <w:next w:val="a0"/>
    <w:link w:val="ad"/>
    <w:uiPriority w:val="11"/>
    <w:qFormat/>
    <w:rsid w:val="00A57330"/>
    <w:pPr>
      <w:numPr>
        <w:numId w:val="1"/>
      </w:numPr>
    </w:pPr>
    <w:rPr>
      <w:rFonts w:eastAsiaTheme="minorEastAsia" w:cstheme="majorBidi"/>
      <w:iCs/>
      <w:spacing w:val="15"/>
      <w:szCs w:val="24"/>
    </w:rPr>
  </w:style>
  <w:style w:type="paragraph" w:styleId="TOC6">
    <w:name w:val="toc 6"/>
    <w:basedOn w:val="a0"/>
    <w:next w:val="a0"/>
    <w:uiPriority w:val="39"/>
    <w:unhideWhenUsed/>
    <w:qFormat/>
    <w:rsid w:val="00A57330"/>
    <w:pPr>
      <w:widowControl w:val="0"/>
      <w:spacing w:line="240" w:lineRule="auto"/>
      <w:ind w:leftChars="1000" w:left="2100"/>
      <w:jc w:val="both"/>
    </w:pPr>
    <w:rPr>
      <w:rFonts w:asciiTheme="minorHAnsi" w:eastAsiaTheme="minorEastAsia" w:hAnsiTheme="minorHAnsi"/>
      <w:kern w:val="2"/>
      <w:sz w:val="21"/>
    </w:rPr>
  </w:style>
  <w:style w:type="paragraph" w:styleId="TOC2">
    <w:name w:val="toc 2"/>
    <w:basedOn w:val="a0"/>
    <w:next w:val="a0"/>
    <w:uiPriority w:val="39"/>
    <w:unhideWhenUsed/>
    <w:qFormat/>
    <w:rsid w:val="00A57330"/>
    <w:pPr>
      <w:ind w:leftChars="200" w:left="420"/>
    </w:pPr>
  </w:style>
  <w:style w:type="paragraph" w:styleId="TOC9">
    <w:name w:val="toc 9"/>
    <w:basedOn w:val="a0"/>
    <w:next w:val="a0"/>
    <w:uiPriority w:val="39"/>
    <w:unhideWhenUsed/>
    <w:qFormat/>
    <w:rsid w:val="00A57330"/>
    <w:pPr>
      <w:widowControl w:val="0"/>
      <w:spacing w:line="240" w:lineRule="auto"/>
      <w:ind w:leftChars="1600" w:left="3360"/>
      <w:jc w:val="both"/>
    </w:pPr>
    <w:rPr>
      <w:rFonts w:asciiTheme="minorHAnsi" w:eastAsiaTheme="minorEastAsia" w:hAnsiTheme="minorHAnsi"/>
      <w:kern w:val="2"/>
      <w:sz w:val="21"/>
    </w:rPr>
  </w:style>
  <w:style w:type="paragraph" w:styleId="ae">
    <w:name w:val="Normal (Web)"/>
    <w:basedOn w:val="a0"/>
    <w:uiPriority w:val="99"/>
    <w:qFormat/>
    <w:rsid w:val="00A57330"/>
  </w:style>
  <w:style w:type="paragraph" w:styleId="af">
    <w:name w:val="Title"/>
    <w:basedOn w:val="a0"/>
    <w:next w:val="a0"/>
    <w:link w:val="af0"/>
    <w:uiPriority w:val="10"/>
    <w:qFormat/>
    <w:rsid w:val="00A57330"/>
    <w:pPr>
      <w:pBdr>
        <w:bottom w:val="single" w:sz="8" w:space="4" w:color="F0A22E" w:themeColor="accent1"/>
      </w:pBdr>
      <w:spacing w:after="300" w:line="480" w:lineRule="auto"/>
      <w:contextualSpacing/>
    </w:pPr>
    <w:rPr>
      <w:rFonts w:eastAsiaTheme="majorEastAsia" w:cstheme="majorBidi"/>
      <w:b/>
      <w:color w:val="7030A0"/>
      <w:spacing w:val="5"/>
      <w:kern w:val="28"/>
      <w:sz w:val="52"/>
      <w:szCs w:val="52"/>
    </w:rPr>
  </w:style>
  <w:style w:type="character" w:styleId="af1">
    <w:name w:val="Strong"/>
    <w:basedOn w:val="af0"/>
    <w:uiPriority w:val="22"/>
    <w:qFormat/>
    <w:rsid w:val="00A57330"/>
    <w:rPr>
      <w:rFonts w:asciiTheme="majorHAnsi" w:eastAsia="Courier New" w:hAnsiTheme="majorHAnsi" w:cstheme="majorBidi"/>
      <w:b w:val="0"/>
      <w:bCs/>
      <w:color w:val="C77C0E" w:themeColor="accent1" w:themeShade="BF"/>
      <w:spacing w:val="5"/>
      <w:kern w:val="28"/>
      <w:sz w:val="32"/>
      <w:szCs w:val="52"/>
    </w:rPr>
  </w:style>
  <w:style w:type="character" w:customStyle="1" w:styleId="af0">
    <w:name w:val="标题 字符"/>
    <w:basedOn w:val="a1"/>
    <w:link w:val="af"/>
    <w:uiPriority w:val="10"/>
    <w:qFormat/>
    <w:rsid w:val="00A57330"/>
    <w:rPr>
      <w:rFonts w:ascii="Times New Roman" w:eastAsiaTheme="majorEastAsia" w:hAnsi="Times New Roman" w:cstheme="majorBidi"/>
      <w:b/>
      <w:color w:val="7030A0"/>
      <w:spacing w:val="5"/>
      <w:kern w:val="28"/>
      <w:sz w:val="52"/>
      <w:szCs w:val="52"/>
    </w:rPr>
  </w:style>
  <w:style w:type="character" w:styleId="af2">
    <w:name w:val="FollowedHyperlink"/>
    <w:basedOn w:val="a1"/>
    <w:unhideWhenUsed/>
    <w:qFormat/>
    <w:rsid w:val="00A57330"/>
    <w:rPr>
      <w:color w:val="FFC42F" w:themeColor="followedHyperlink"/>
      <w:u w:val="single"/>
    </w:rPr>
  </w:style>
  <w:style w:type="character" w:styleId="af3">
    <w:name w:val="Emphasis"/>
    <w:basedOn w:val="a1"/>
    <w:uiPriority w:val="20"/>
    <w:qFormat/>
    <w:rsid w:val="00A57330"/>
    <w:rPr>
      <w:i/>
      <w:iCs/>
    </w:rPr>
  </w:style>
  <w:style w:type="character" w:styleId="af4">
    <w:name w:val="Hyperlink"/>
    <w:basedOn w:val="a1"/>
    <w:uiPriority w:val="99"/>
    <w:qFormat/>
    <w:rsid w:val="00A57330"/>
    <w:rPr>
      <w:color w:val="0000FF"/>
      <w:u w:val="single"/>
    </w:rPr>
  </w:style>
  <w:style w:type="table" w:styleId="af5">
    <w:name w:val="Table Grid"/>
    <w:basedOn w:val="a2"/>
    <w:uiPriority w:val="39"/>
    <w:qFormat/>
    <w:rsid w:val="00A5733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30">
    <w:name w:val="标题 3 字符"/>
    <w:basedOn w:val="a1"/>
    <w:link w:val="3"/>
    <w:uiPriority w:val="9"/>
    <w:qFormat/>
    <w:rsid w:val="00594983"/>
    <w:rPr>
      <w:rFonts w:asciiTheme="majorHAnsi" w:eastAsiaTheme="majorEastAsia" w:hAnsiTheme="majorHAnsi" w:cstheme="majorBidi"/>
      <w:b/>
      <w:bCs/>
      <w:color w:val="92D050"/>
      <w:sz w:val="32"/>
      <w:szCs w:val="22"/>
    </w:rPr>
  </w:style>
  <w:style w:type="character" w:customStyle="1" w:styleId="40">
    <w:name w:val="标题 4 字符"/>
    <w:basedOn w:val="a1"/>
    <w:link w:val="4"/>
    <w:uiPriority w:val="9"/>
    <w:qFormat/>
    <w:rsid w:val="00B43497"/>
    <w:rPr>
      <w:rFonts w:asciiTheme="majorHAnsi" w:eastAsiaTheme="majorEastAsia" w:hAnsiTheme="majorHAnsi" w:cstheme="majorBidi"/>
      <w:bCs/>
      <w:iCs/>
      <w:color w:val="F0A22E" w:themeColor="accent1"/>
      <w:sz w:val="24"/>
      <w:szCs w:val="22"/>
    </w:rPr>
  </w:style>
  <w:style w:type="character" w:customStyle="1" w:styleId="50">
    <w:name w:val="标题 5 字符"/>
    <w:basedOn w:val="a1"/>
    <w:link w:val="5"/>
    <w:uiPriority w:val="9"/>
    <w:semiHidden/>
    <w:qFormat/>
    <w:rsid w:val="00A57330"/>
    <w:rPr>
      <w:rFonts w:asciiTheme="majorHAnsi" w:eastAsiaTheme="majorEastAsia" w:hAnsiTheme="majorHAnsi" w:cstheme="majorBidi"/>
      <w:color w:val="855309" w:themeColor="accent1" w:themeShade="80"/>
    </w:rPr>
  </w:style>
  <w:style w:type="character" w:customStyle="1" w:styleId="60">
    <w:name w:val="标题 6 字符"/>
    <w:basedOn w:val="a1"/>
    <w:link w:val="6"/>
    <w:uiPriority w:val="9"/>
    <w:semiHidden/>
    <w:qFormat/>
    <w:rsid w:val="00A57330"/>
    <w:rPr>
      <w:rFonts w:asciiTheme="majorHAnsi" w:eastAsiaTheme="majorEastAsia" w:hAnsiTheme="majorHAnsi" w:cstheme="majorBidi"/>
      <w:i/>
      <w:iCs/>
      <w:color w:val="855309" w:themeColor="accent1" w:themeShade="80"/>
    </w:rPr>
  </w:style>
  <w:style w:type="character" w:customStyle="1" w:styleId="70">
    <w:name w:val="标题 7 字符"/>
    <w:basedOn w:val="a1"/>
    <w:link w:val="7"/>
    <w:uiPriority w:val="9"/>
    <w:semiHidden/>
    <w:qFormat/>
    <w:rsid w:val="00A57330"/>
    <w:rPr>
      <w:rFonts w:asciiTheme="majorHAnsi" w:eastAsiaTheme="majorEastAsia" w:hAnsiTheme="majorHAnsi" w:cstheme="majorBidi"/>
      <w:i/>
      <w:iCs/>
      <w:color w:val="404040" w:themeColor="text1" w:themeTint="BF"/>
    </w:rPr>
  </w:style>
  <w:style w:type="character" w:customStyle="1" w:styleId="80">
    <w:name w:val="标题 8 字符"/>
    <w:basedOn w:val="a1"/>
    <w:link w:val="8"/>
    <w:uiPriority w:val="9"/>
    <w:semiHidden/>
    <w:qFormat/>
    <w:rsid w:val="00A57330"/>
    <w:rPr>
      <w:rFonts w:asciiTheme="majorHAnsi" w:eastAsiaTheme="majorEastAsia" w:hAnsiTheme="majorHAnsi" w:cstheme="majorBidi"/>
      <w:color w:val="F0A22E" w:themeColor="accent1"/>
      <w:sz w:val="20"/>
      <w:szCs w:val="20"/>
    </w:rPr>
  </w:style>
  <w:style w:type="character" w:customStyle="1" w:styleId="90">
    <w:name w:val="标题 9 字符"/>
    <w:basedOn w:val="a1"/>
    <w:link w:val="9"/>
    <w:uiPriority w:val="9"/>
    <w:semiHidden/>
    <w:qFormat/>
    <w:rsid w:val="00A57330"/>
    <w:rPr>
      <w:rFonts w:asciiTheme="majorHAnsi" w:eastAsiaTheme="majorEastAsia" w:hAnsiTheme="majorHAnsi" w:cstheme="majorBidi"/>
      <w:i/>
      <w:iCs/>
      <w:color w:val="404040" w:themeColor="text1" w:themeTint="BF"/>
      <w:sz w:val="20"/>
      <w:szCs w:val="20"/>
    </w:rPr>
  </w:style>
  <w:style w:type="character" w:customStyle="1" w:styleId="11">
    <w:name w:val="标题 1 字符"/>
    <w:basedOn w:val="a1"/>
    <w:link w:val="10"/>
    <w:uiPriority w:val="9"/>
    <w:qFormat/>
    <w:rsid w:val="00A57330"/>
    <w:rPr>
      <w:rFonts w:asciiTheme="majorHAnsi" w:eastAsiaTheme="majorEastAsia" w:hAnsiTheme="majorHAnsi" w:cstheme="majorBidi"/>
      <w:b/>
      <w:bCs/>
      <w:color w:val="C77C0E" w:themeColor="accent1" w:themeShade="BF"/>
      <w:sz w:val="36"/>
      <w:szCs w:val="28"/>
    </w:rPr>
  </w:style>
  <w:style w:type="character" w:customStyle="1" w:styleId="20">
    <w:name w:val="标题 2 字符"/>
    <w:basedOn w:val="a1"/>
    <w:link w:val="2"/>
    <w:uiPriority w:val="9"/>
    <w:qFormat/>
    <w:rsid w:val="00A57330"/>
    <w:rPr>
      <w:rFonts w:asciiTheme="majorHAnsi" w:eastAsiaTheme="majorEastAsia" w:hAnsiTheme="majorHAnsi" w:cstheme="majorBidi"/>
      <w:b/>
      <w:bCs/>
      <w:color w:val="00B0F0"/>
      <w:sz w:val="36"/>
      <w:szCs w:val="26"/>
    </w:rPr>
  </w:style>
  <w:style w:type="character" w:customStyle="1" w:styleId="ad">
    <w:name w:val="副标题 字符"/>
    <w:basedOn w:val="a1"/>
    <w:link w:val="a"/>
    <w:uiPriority w:val="11"/>
    <w:qFormat/>
    <w:rsid w:val="00A57330"/>
    <w:rPr>
      <w:rFonts w:eastAsiaTheme="minorEastAsia" w:cstheme="majorBidi"/>
      <w:iCs/>
      <w:spacing w:val="15"/>
      <w:sz w:val="24"/>
      <w:szCs w:val="24"/>
    </w:rPr>
  </w:style>
  <w:style w:type="paragraph" w:customStyle="1" w:styleId="1">
    <w:name w:val="无间隔1"/>
    <w:basedOn w:val="a5"/>
    <w:link w:val="Char"/>
    <w:uiPriority w:val="1"/>
    <w:qFormat/>
    <w:rsid w:val="00A57330"/>
    <w:pPr>
      <w:numPr>
        <w:numId w:val="2"/>
      </w:numPr>
      <w:spacing w:after="0"/>
    </w:pPr>
  </w:style>
  <w:style w:type="paragraph" w:customStyle="1" w:styleId="12">
    <w:name w:val="列出段落1"/>
    <w:basedOn w:val="a0"/>
    <w:uiPriority w:val="34"/>
    <w:qFormat/>
    <w:rsid w:val="00A57330"/>
    <w:pPr>
      <w:ind w:left="720"/>
      <w:contextualSpacing/>
    </w:pPr>
  </w:style>
  <w:style w:type="paragraph" w:customStyle="1" w:styleId="13">
    <w:name w:val="引用1"/>
    <w:basedOn w:val="a0"/>
    <w:next w:val="a0"/>
    <w:link w:val="Char0"/>
    <w:uiPriority w:val="29"/>
    <w:qFormat/>
    <w:rsid w:val="00A57330"/>
    <w:rPr>
      <w:i/>
      <w:iCs/>
      <w:color w:val="000000" w:themeColor="text1"/>
    </w:rPr>
  </w:style>
  <w:style w:type="character" w:customStyle="1" w:styleId="Char0">
    <w:name w:val="引用 Char"/>
    <w:basedOn w:val="a1"/>
    <w:link w:val="13"/>
    <w:uiPriority w:val="29"/>
    <w:qFormat/>
    <w:rsid w:val="00A57330"/>
    <w:rPr>
      <w:i/>
      <w:iCs/>
      <w:color w:val="000000" w:themeColor="text1"/>
    </w:rPr>
  </w:style>
  <w:style w:type="paragraph" w:customStyle="1" w:styleId="14">
    <w:name w:val="明显引用1"/>
    <w:basedOn w:val="a0"/>
    <w:next w:val="a0"/>
    <w:link w:val="Char1"/>
    <w:uiPriority w:val="30"/>
    <w:qFormat/>
    <w:rsid w:val="00A57330"/>
    <w:pPr>
      <w:pBdr>
        <w:bottom w:val="single" w:sz="4" w:space="4" w:color="F0A22E" w:themeColor="accent1"/>
      </w:pBdr>
      <w:spacing w:before="200" w:after="280"/>
      <w:ind w:left="936" w:right="936"/>
    </w:pPr>
    <w:rPr>
      <w:b/>
      <w:bCs/>
      <w:i/>
      <w:iCs/>
      <w:color w:val="F0A22E" w:themeColor="accent1"/>
    </w:rPr>
  </w:style>
  <w:style w:type="character" w:customStyle="1" w:styleId="Char1">
    <w:name w:val="明显引用 Char"/>
    <w:basedOn w:val="a1"/>
    <w:link w:val="14"/>
    <w:uiPriority w:val="30"/>
    <w:qFormat/>
    <w:rsid w:val="00A57330"/>
    <w:rPr>
      <w:b/>
      <w:bCs/>
      <w:i/>
      <w:iCs/>
      <w:color w:val="F0A22E" w:themeColor="accent1"/>
    </w:rPr>
  </w:style>
  <w:style w:type="character" w:customStyle="1" w:styleId="15">
    <w:name w:val="不明显强调1"/>
    <w:basedOn w:val="af3"/>
    <w:uiPriority w:val="19"/>
    <w:qFormat/>
    <w:rsid w:val="00A57330"/>
    <w:rPr>
      <w:i w:val="0"/>
      <w:iCs w:val="0"/>
      <w:color w:val="7F7F7F" w:themeColor="text1" w:themeTint="80"/>
    </w:rPr>
  </w:style>
  <w:style w:type="character" w:customStyle="1" w:styleId="16">
    <w:name w:val="明显强调1"/>
    <w:basedOn w:val="a1"/>
    <w:uiPriority w:val="21"/>
    <w:qFormat/>
    <w:rsid w:val="00A57330"/>
    <w:rPr>
      <w:b/>
      <w:bCs/>
      <w:i/>
      <w:iCs/>
      <w:color w:val="F0A22E" w:themeColor="accent1"/>
    </w:rPr>
  </w:style>
  <w:style w:type="character" w:customStyle="1" w:styleId="17">
    <w:name w:val="不明显参考1"/>
    <w:basedOn w:val="a1"/>
    <w:uiPriority w:val="31"/>
    <w:qFormat/>
    <w:rsid w:val="00A57330"/>
    <w:rPr>
      <w:smallCaps/>
      <w:color w:val="A5644E" w:themeColor="accent2"/>
      <w:u w:val="single"/>
    </w:rPr>
  </w:style>
  <w:style w:type="character" w:customStyle="1" w:styleId="18">
    <w:name w:val="明显参考1"/>
    <w:basedOn w:val="a1"/>
    <w:uiPriority w:val="32"/>
    <w:qFormat/>
    <w:rsid w:val="00A57330"/>
    <w:rPr>
      <w:b/>
      <w:bCs/>
      <w:smallCaps/>
      <w:color w:val="A5644E" w:themeColor="accent2"/>
      <w:spacing w:val="5"/>
      <w:u w:val="single"/>
    </w:rPr>
  </w:style>
  <w:style w:type="character" w:customStyle="1" w:styleId="19">
    <w:name w:val="书籍标题1"/>
    <w:basedOn w:val="a1"/>
    <w:uiPriority w:val="33"/>
    <w:qFormat/>
    <w:rsid w:val="00A57330"/>
    <w:rPr>
      <w:b/>
      <w:bCs/>
      <w:smallCaps/>
      <w:spacing w:val="5"/>
    </w:rPr>
  </w:style>
  <w:style w:type="paragraph" w:customStyle="1" w:styleId="TOC10">
    <w:name w:val="TOC 标题1"/>
    <w:basedOn w:val="10"/>
    <w:next w:val="a0"/>
    <w:uiPriority w:val="39"/>
    <w:unhideWhenUsed/>
    <w:qFormat/>
    <w:rsid w:val="00A57330"/>
    <w:pPr>
      <w:outlineLvl w:val="9"/>
    </w:pPr>
  </w:style>
  <w:style w:type="character" w:customStyle="1" w:styleId="Char">
    <w:name w:val="无间隔 Char"/>
    <w:basedOn w:val="a1"/>
    <w:link w:val="1"/>
    <w:uiPriority w:val="1"/>
    <w:qFormat/>
    <w:rsid w:val="00A57330"/>
    <w:rPr>
      <w:rFonts w:ascii="Times New Roman" w:eastAsia="Times New Roman" w:hAnsi="Times New Roman"/>
      <w:sz w:val="24"/>
    </w:rPr>
  </w:style>
  <w:style w:type="character" w:customStyle="1" w:styleId="a6">
    <w:name w:val="正文文本 字符"/>
    <w:basedOn w:val="a1"/>
    <w:link w:val="a5"/>
    <w:qFormat/>
    <w:rsid w:val="00A57330"/>
    <w:rPr>
      <w:rFonts w:ascii="Times New Roman" w:eastAsia="Times New Roman" w:hAnsi="Times New Roman"/>
      <w:sz w:val="24"/>
    </w:rPr>
  </w:style>
  <w:style w:type="character" w:customStyle="1" w:styleId="a8">
    <w:name w:val="批注框文本 字符"/>
    <w:basedOn w:val="a1"/>
    <w:link w:val="a7"/>
    <w:uiPriority w:val="99"/>
    <w:semiHidden/>
    <w:qFormat/>
    <w:rsid w:val="00A57330"/>
    <w:rPr>
      <w:rFonts w:ascii="Times New Roman" w:eastAsia="Times New Roman" w:hAnsi="Times New Roman"/>
      <w:sz w:val="18"/>
      <w:szCs w:val="18"/>
    </w:rPr>
  </w:style>
  <w:style w:type="character" w:customStyle="1" w:styleId="keyword">
    <w:name w:val="keyword"/>
    <w:basedOn w:val="a1"/>
    <w:qFormat/>
    <w:rsid w:val="00A57330"/>
  </w:style>
  <w:style w:type="character" w:customStyle="1" w:styleId="copied">
    <w:name w:val="copied"/>
    <w:basedOn w:val="a1"/>
    <w:qFormat/>
    <w:rsid w:val="00A57330"/>
  </w:style>
  <w:style w:type="character" w:customStyle="1" w:styleId="apple-converted-space">
    <w:name w:val="apple-converted-space"/>
    <w:basedOn w:val="a1"/>
    <w:qFormat/>
    <w:rsid w:val="00A57330"/>
  </w:style>
  <w:style w:type="character" w:customStyle="1" w:styleId="inactive">
    <w:name w:val="inactive"/>
    <w:basedOn w:val="a1"/>
    <w:qFormat/>
    <w:rsid w:val="00A57330"/>
  </w:style>
  <w:style w:type="character" w:customStyle="1" w:styleId="ac">
    <w:name w:val="页眉 字符"/>
    <w:basedOn w:val="a1"/>
    <w:link w:val="ab"/>
    <w:uiPriority w:val="99"/>
    <w:qFormat/>
    <w:rsid w:val="00A57330"/>
    <w:rPr>
      <w:rFonts w:ascii="Times New Roman" w:eastAsia="Times New Roman" w:hAnsi="Times New Roman"/>
      <w:sz w:val="18"/>
      <w:szCs w:val="18"/>
    </w:rPr>
  </w:style>
  <w:style w:type="character" w:customStyle="1" w:styleId="aa">
    <w:name w:val="页脚 字符"/>
    <w:basedOn w:val="a1"/>
    <w:link w:val="a9"/>
    <w:uiPriority w:val="99"/>
    <w:qFormat/>
    <w:rsid w:val="00A57330"/>
    <w:rPr>
      <w:rFonts w:ascii="Times New Roman" w:eastAsia="Times New Roman" w:hAnsi="Times New Roman"/>
      <w:sz w:val="18"/>
      <w:szCs w:val="18"/>
    </w:rPr>
  </w:style>
  <w:style w:type="character" w:customStyle="1" w:styleId="sc161">
    <w:name w:val="sc161"/>
    <w:basedOn w:val="a1"/>
    <w:qFormat/>
    <w:rsid w:val="00A57330"/>
    <w:rPr>
      <w:rFonts w:ascii="Courier New" w:hAnsi="Courier New" w:cs="Courier New" w:hint="default"/>
      <w:color w:val="8000FF"/>
      <w:sz w:val="20"/>
      <w:szCs w:val="20"/>
    </w:rPr>
  </w:style>
  <w:style w:type="character" w:customStyle="1" w:styleId="sc0">
    <w:name w:val="sc0"/>
    <w:basedOn w:val="a1"/>
    <w:qFormat/>
    <w:rsid w:val="00A57330"/>
    <w:rPr>
      <w:rFonts w:ascii="Courier New" w:hAnsi="Courier New" w:cs="Courier New" w:hint="default"/>
      <w:color w:val="000000"/>
      <w:sz w:val="20"/>
      <w:szCs w:val="20"/>
    </w:rPr>
  </w:style>
  <w:style w:type="character" w:customStyle="1" w:styleId="sc11">
    <w:name w:val="sc11"/>
    <w:basedOn w:val="a1"/>
    <w:qFormat/>
    <w:rsid w:val="00A57330"/>
    <w:rPr>
      <w:rFonts w:ascii="Courier New" w:hAnsi="Courier New" w:cs="Courier New" w:hint="default"/>
      <w:color w:val="000000"/>
      <w:sz w:val="20"/>
      <w:szCs w:val="20"/>
    </w:rPr>
  </w:style>
  <w:style w:type="character" w:customStyle="1" w:styleId="sc101">
    <w:name w:val="sc101"/>
    <w:basedOn w:val="a1"/>
    <w:qFormat/>
    <w:rsid w:val="00A57330"/>
    <w:rPr>
      <w:rFonts w:ascii="Courier New" w:hAnsi="Courier New" w:cs="Courier New" w:hint="default"/>
      <w:b/>
      <w:bCs/>
      <w:color w:val="000080"/>
      <w:sz w:val="20"/>
      <w:szCs w:val="20"/>
    </w:rPr>
  </w:style>
  <w:style w:type="character" w:customStyle="1" w:styleId="sc41">
    <w:name w:val="sc41"/>
    <w:basedOn w:val="a1"/>
    <w:qFormat/>
    <w:rsid w:val="00A57330"/>
    <w:rPr>
      <w:rFonts w:ascii="Courier New" w:hAnsi="Courier New" w:cs="Courier New" w:hint="default"/>
      <w:color w:val="FF8000"/>
      <w:sz w:val="20"/>
      <w:szCs w:val="20"/>
    </w:rPr>
  </w:style>
  <w:style w:type="character" w:customStyle="1" w:styleId="sc21">
    <w:name w:val="sc21"/>
    <w:basedOn w:val="a1"/>
    <w:qFormat/>
    <w:rsid w:val="00A57330"/>
    <w:rPr>
      <w:rFonts w:ascii="Courier New" w:hAnsi="Courier New" w:cs="Courier New" w:hint="default"/>
      <w:color w:val="008000"/>
      <w:sz w:val="20"/>
      <w:szCs w:val="20"/>
    </w:rPr>
  </w:style>
  <w:style w:type="character" w:customStyle="1" w:styleId="sc51">
    <w:name w:val="sc51"/>
    <w:basedOn w:val="a1"/>
    <w:qFormat/>
    <w:rsid w:val="00A57330"/>
    <w:rPr>
      <w:rFonts w:ascii="Courier New" w:hAnsi="Courier New" w:cs="Courier New" w:hint="default"/>
      <w:b/>
      <w:bCs/>
      <w:color w:val="0000FF"/>
      <w:sz w:val="20"/>
      <w:szCs w:val="20"/>
    </w:rPr>
  </w:style>
  <w:style w:type="paragraph" w:customStyle="1" w:styleId="21">
    <w:name w:val="列出段落2"/>
    <w:basedOn w:val="a0"/>
    <w:uiPriority w:val="34"/>
    <w:qFormat/>
    <w:rsid w:val="00A57330"/>
    <w:pPr>
      <w:ind w:firstLineChars="200" w:firstLine="420"/>
    </w:pPr>
  </w:style>
  <w:style w:type="paragraph" w:styleId="TOC">
    <w:name w:val="TOC Heading"/>
    <w:basedOn w:val="10"/>
    <w:next w:val="a0"/>
    <w:uiPriority w:val="39"/>
    <w:unhideWhenUsed/>
    <w:qFormat/>
    <w:rsid w:val="00E673DF"/>
    <w:pPr>
      <w:spacing w:before="340" w:after="330" w:line="578" w:lineRule="auto"/>
      <w:jc w:val="left"/>
      <w:outlineLvl w:val="9"/>
    </w:pPr>
    <w:rPr>
      <w:rFonts w:ascii="Times New Roman" w:eastAsia="Times New Roman" w:hAnsi="Times New Roman" w:cstheme="minorBidi"/>
      <w:color w:val="auto"/>
      <w:kern w:val="44"/>
      <w:sz w:val="44"/>
      <w:szCs w:val="44"/>
    </w:rPr>
  </w:style>
  <w:style w:type="paragraph" w:styleId="af6">
    <w:name w:val="List Paragraph"/>
    <w:basedOn w:val="a0"/>
    <w:uiPriority w:val="34"/>
    <w:qFormat/>
    <w:rsid w:val="00E673DF"/>
    <w:pPr>
      <w:widowControl w:val="0"/>
      <w:spacing w:line="240" w:lineRule="auto"/>
      <w:ind w:firstLineChars="200" w:firstLine="420"/>
      <w:jc w:val="both"/>
    </w:pPr>
    <w:rPr>
      <w:rFonts w:asciiTheme="minorHAnsi" w:eastAsiaTheme="minorEastAsia" w:hAnsiTheme="minorHAnsi"/>
      <w:kern w:val="2"/>
      <w:sz w:val="21"/>
    </w:rPr>
  </w:style>
  <w:style w:type="table" w:customStyle="1" w:styleId="1-21">
    <w:name w:val="网格表 1 浅色 - 着色 21"/>
    <w:basedOn w:val="a2"/>
    <w:uiPriority w:val="46"/>
    <w:rsid w:val="00E673DF"/>
    <w:rPr>
      <w:rFonts w:asciiTheme="minorHAnsi" w:eastAsiaTheme="minorEastAsia" w:hAnsiTheme="minorHAnsi" w:cstheme="minorBidi"/>
      <w:kern w:val="2"/>
      <w:sz w:val="21"/>
      <w:szCs w:val="22"/>
    </w:rPr>
    <w:tblPr>
      <w:tblStyleRowBandSize w:val="1"/>
      <w:tblStyleColBandSize w:val="1"/>
      <w:tblBorders>
        <w:top w:val="single" w:sz="4" w:space="0" w:color="DCBFB6" w:themeColor="accent2" w:themeTint="66"/>
        <w:left w:val="single" w:sz="4" w:space="0" w:color="DCBFB6" w:themeColor="accent2" w:themeTint="66"/>
        <w:bottom w:val="single" w:sz="4" w:space="0" w:color="DCBFB6" w:themeColor="accent2" w:themeTint="66"/>
        <w:right w:val="single" w:sz="4" w:space="0" w:color="DCBFB6" w:themeColor="accent2" w:themeTint="66"/>
        <w:insideH w:val="single" w:sz="4" w:space="0" w:color="DCBFB6" w:themeColor="accent2" w:themeTint="66"/>
        <w:insideV w:val="single" w:sz="4" w:space="0" w:color="DCBFB6" w:themeColor="accent2" w:themeTint="66"/>
      </w:tblBorders>
    </w:tblPr>
    <w:tblStylePr w:type="firstRow">
      <w:rPr>
        <w:b/>
        <w:bCs/>
      </w:rPr>
      <w:tblPr/>
      <w:tcPr>
        <w:tcBorders>
          <w:bottom w:val="single" w:sz="12" w:space="0" w:color="CBA092" w:themeColor="accent2" w:themeTint="99"/>
        </w:tcBorders>
      </w:tcPr>
    </w:tblStylePr>
    <w:tblStylePr w:type="lastRow">
      <w:rPr>
        <w:b/>
        <w:bCs/>
      </w:rPr>
      <w:tblPr/>
      <w:tcPr>
        <w:tcBorders>
          <w:top w:val="double" w:sz="2" w:space="0" w:color="CBA092" w:themeColor="accent2" w:themeTint="99"/>
        </w:tcBorders>
      </w:tcPr>
    </w:tblStylePr>
    <w:tblStylePr w:type="firstCol">
      <w:rPr>
        <w:b/>
        <w:bCs/>
      </w:rPr>
    </w:tblStylePr>
    <w:tblStylePr w:type="lastCol">
      <w:rPr>
        <w:b/>
        <w:bCs/>
      </w:rPr>
    </w:tblStylePr>
  </w:style>
  <w:style w:type="paragraph" w:customStyle="1" w:styleId="1a">
    <w:name w:val="普通(网站)1"/>
    <w:basedOn w:val="a0"/>
    <w:rsid w:val="00E673DF"/>
    <w:pPr>
      <w:widowControl w:val="0"/>
      <w:spacing w:before="100" w:beforeAutospacing="1" w:after="100" w:afterAutospacing="1" w:line="240" w:lineRule="auto"/>
      <w:jc w:val="both"/>
    </w:pPr>
    <w:rPr>
      <w:rFonts w:ascii="宋体" w:eastAsia="宋体" w:hAnsi="宋体" w:cs="Times New Roman"/>
      <w:szCs w:val="24"/>
    </w:rPr>
  </w:style>
  <w:style w:type="character" w:customStyle="1" w:styleId="apple-tab-span">
    <w:name w:val="apple-tab-span"/>
    <w:basedOn w:val="a1"/>
    <w:rsid w:val="00E673DF"/>
  </w:style>
  <w:style w:type="paragraph" w:customStyle="1" w:styleId="xg1">
    <w:name w:val="xg1"/>
    <w:basedOn w:val="a0"/>
    <w:rsid w:val="00E673DF"/>
    <w:pPr>
      <w:spacing w:before="100" w:beforeAutospacing="1" w:after="100" w:afterAutospacing="1" w:line="240" w:lineRule="auto"/>
    </w:pPr>
    <w:rPr>
      <w:rFonts w:ascii="宋体" w:eastAsia="宋体" w:hAnsi="宋体" w:cs="宋体"/>
      <w:szCs w:val="24"/>
    </w:rPr>
  </w:style>
  <w:style w:type="character" w:customStyle="1" w:styleId="sc91">
    <w:name w:val="sc91"/>
    <w:basedOn w:val="a1"/>
    <w:rsid w:val="00E673DF"/>
    <w:rPr>
      <w:rFonts w:ascii="Courier New" w:hAnsi="Courier New" w:cs="Courier New" w:hint="default"/>
      <w:color w:val="804000"/>
      <w:sz w:val="20"/>
      <w:szCs w:val="20"/>
    </w:rPr>
  </w:style>
  <w:style w:type="character" w:customStyle="1" w:styleId="sc61">
    <w:name w:val="sc61"/>
    <w:basedOn w:val="a1"/>
    <w:rsid w:val="00E673DF"/>
    <w:rPr>
      <w:rFonts w:ascii="Courier New" w:hAnsi="Courier New" w:cs="Courier New" w:hint="default"/>
      <w:color w:val="808080"/>
      <w:sz w:val="20"/>
      <w:szCs w:val="20"/>
    </w:rPr>
  </w:style>
  <w:style w:type="character" w:customStyle="1" w:styleId="1b">
    <w:name w:val="未处理的提及1"/>
    <w:basedOn w:val="a1"/>
    <w:uiPriority w:val="99"/>
    <w:semiHidden/>
    <w:unhideWhenUsed/>
    <w:rsid w:val="003D151A"/>
    <w:rPr>
      <w:color w:val="808080"/>
      <w:shd w:val="clear" w:color="auto" w:fill="E6E6E6"/>
    </w:rPr>
  </w:style>
  <w:style w:type="table" w:customStyle="1" w:styleId="TableNormal">
    <w:name w:val="Table Normal"/>
    <w:uiPriority w:val="2"/>
    <w:semiHidden/>
    <w:unhideWhenUsed/>
    <w:qFormat/>
    <w:rsid w:val="00DA331F"/>
    <w:pPr>
      <w:widowControl w:val="0"/>
    </w:pPr>
    <w:rPr>
      <w:rFonts w:ascii="Calibri" w:hAnsi="Calibri"/>
      <w:sz w:val="22"/>
      <w:szCs w:val="22"/>
      <w:lang w:eastAsia="en-US"/>
    </w:rPr>
    <w:tblPr>
      <w:tblInd w:w="0" w:type="dxa"/>
      <w:tblCellMar>
        <w:top w:w="0" w:type="dxa"/>
        <w:left w:w="0" w:type="dxa"/>
        <w:bottom w:w="0" w:type="dxa"/>
        <w:right w:w="0" w:type="dxa"/>
      </w:tblCellMar>
    </w:tblPr>
  </w:style>
  <w:style w:type="table" w:customStyle="1" w:styleId="TableNormal1">
    <w:name w:val="Table Normal1"/>
    <w:uiPriority w:val="2"/>
    <w:semiHidden/>
    <w:unhideWhenUsed/>
    <w:qFormat/>
    <w:rsid w:val="00344504"/>
    <w:pPr>
      <w:widowControl w:val="0"/>
    </w:pPr>
    <w:rPr>
      <w:rFonts w:ascii="Calibri" w:hAnsi="Calibri"/>
      <w:sz w:val="22"/>
      <w:szCs w:val="22"/>
      <w:lang w:eastAsia="en-US"/>
    </w:rPr>
    <w:tblPr>
      <w:tblInd w:w="0" w:type="dxa"/>
      <w:tblCellMar>
        <w:top w:w="0" w:type="dxa"/>
        <w:left w:w="0" w:type="dxa"/>
        <w:bottom w:w="0" w:type="dxa"/>
        <w:right w:w="0" w:type="dxa"/>
      </w:tblCellMar>
    </w:tblPr>
  </w:style>
  <w:style w:type="character" w:customStyle="1" w:styleId="fontstyle01">
    <w:name w:val="fontstyle01"/>
    <w:basedOn w:val="a1"/>
    <w:rsid w:val="002627BE"/>
    <w:rPr>
      <w:rFonts w:ascii="宋体" w:eastAsia="宋体" w:hAnsi="宋体" w:hint="eastAsia"/>
      <w:b w:val="0"/>
      <w:bCs w:val="0"/>
      <w:i w:val="0"/>
      <w:iCs w:val="0"/>
      <w:color w:val="000000"/>
      <w:sz w:val="22"/>
      <w:szCs w:val="22"/>
    </w:rPr>
  </w:style>
  <w:style w:type="character" w:customStyle="1" w:styleId="fontstyle11">
    <w:name w:val="fontstyle11"/>
    <w:basedOn w:val="a1"/>
    <w:rsid w:val="002627BE"/>
    <w:rPr>
      <w:rFonts w:ascii="ArialMT" w:hAnsi="ArialMT" w:hint="default"/>
      <w:b w:val="0"/>
      <w:bCs w:val="0"/>
      <w:i w:val="0"/>
      <w:iCs w:val="0"/>
      <w:color w:val="000000"/>
      <w:sz w:val="22"/>
      <w:szCs w:val="22"/>
    </w:rPr>
  </w:style>
  <w:style w:type="character" w:customStyle="1" w:styleId="fontstyle21">
    <w:name w:val="fontstyle21"/>
    <w:basedOn w:val="a1"/>
    <w:rsid w:val="001A319F"/>
    <w:rPr>
      <w:rFonts w:ascii="宋体" w:eastAsia="宋体" w:hAnsi="宋体" w:hint="eastAsia"/>
      <w:b w:val="0"/>
      <w:bCs w:val="0"/>
      <w:i w:val="0"/>
      <w:iCs w:val="0"/>
      <w:color w:val="000000"/>
      <w:sz w:val="22"/>
      <w:szCs w:val="22"/>
    </w:rPr>
  </w:style>
  <w:style w:type="character" w:styleId="HTML">
    <w:name w:val="HTML Code"/>
    <w:basedOn w:val="a1"/>
    <w:uiPriority w:val="99"/>
    <w:semiHidden/>
    <w:unhideWhenUsed/>
    <w:rsid w:val="00FC255A"/>
    <w:rPr>
      <w:rFonts w:ascii="宋体" w:eastAsia="宋体" w:hAnsi="宋体" w:cs="宋体"/>
      <w:sz w:val="24"/>
      <w:szCs w:val="24"/>
    </w:rPr>
  </w:style>
  <w:style w:type="character" w:customStyle="1" w:styleId="sc31">
    <w:name w:val="sc31"/>
    <w:basedOn w:val="a1"/>
    <w:rsid w:val="00A0293C"/>
    <w:rPr>
      <w:rFonts w:ascii="Courier New" w:hAnsi="Courier New" w:cs="Courier New" w:hint="default"/>
      <w:color w:val="008080"/>
      <w:sz w:val="20"/>
      <w:szCs w:val="20"/>
    </w:rPr>
  </w:style>
  <w:style w:type="character" w:customStyle="1" w:styleId="sc12">
    <w:name w:val="sc12"/>
    <w:basedOn w:val="a1"/>
    <w:rsid w:val="00A0293C"/>
    <w:rPr>
      <w:rFonts w:ascii="Courier New" w:hAnsi="Courier New" w:cs="Courier New" w:hint="default"/>
      <w:color w:val="008000"/>
      <w:sz w:val="20"/>
      <w:szCs w:val="20"/>
    </w:rPr>
  </w:style>
  <w:style w:type="paragraph" w:styleId="af7">
    <w:name w:val="Document Map"/>
    <w:basedOn w:val="a0"/>
    <w:link w:val="af8"/>
    <w:semiHidden/>
    <w:unhideWhenUsed/>
    <w:rsid w:val="00184DD9"/>
    <w:rPr>
      <w:rFonts w:ascii="宋体" w:eastAsia="宋体"/>
      <w:sz w:val="18"/>
      <w:szCs w:val="18"/>
    </w:rPr>
  </w:style>
  <w:style w:type="character" w:customStyle="1" w:styleId="af8">
    <w:name w:val="文档结构图 字符"/>
    <w:basedOn w:val="a1"/>
    <w:link w:val="af7"/>
    <w:semiHidden/>
    <w:rsid w:val="00184DD9"/>
    <w:rPr>
      <w:rFonts w:ascii="宋体" w:cstheme="minorBidi"/>
      <w:sz w:val="18"/>
      <w:szCs w:val="18"/>
    </w:rPr>
  </w:style>
  <w:style w:type="character" w:customStyle="1" w:styleId="sc181">
    <w:name w:val="sc181"/>
    <w:basedOn w:val="a1"/>
    <w:rsid w:val="00D30F29"/>
    <w:rPr>
      <w:rFonts w:ascii="Courier New" w:hAnsi="Courier New" w:cs="Courier New" w:hint="default"/>
      <w:color w:val="008080"/>
      <w:sz w:val="20"/>
      <w:szCs w:val="20"/>
    </w:rPr>
  </w:style>
  <w:style w:type="character" w:customStyle="1" w:styleId="sc671">
    <w:name w:val="sc671"/>
    <w:basedOn w:val="a1"/>
    <w:rsid w:val="00D30F29"/>
    <w:rPr>
      <w:rFonts w:ascii="Courier New" w:hAnsi="Courier New" w:cs="Courier New" w:hint="default"/>
      <w:color w:val="008080"/>
      <w:sz w:val="20"/>
      <w:szCs w:val="20"/>
      <w:u w:val="single"/>
    </w:rPr>
  </w:style>
  <w:style w:type="paragraph" w:styleId="af9">
    <w:name w:val="Intense Quote"/>
    <w:basedOn w:val="a0"/>
    <w:next w:val="a0"/>
    <w:link w:val="afa"/>
    <w:uiPriority w:val="30"/>
    <w:qFormat/>
    <w:rsid w:val="004C0E79"/>
    <w:pPr>
      <w:widowControl w:val="0"/>
      <w:pBdr>
        <w:top w:val="single" w:sz="4" w:space="10" w:color="F0A22E" w:themeColor="accent1"/>
        <w:bottom w:val="single" w:sz="4" w:space="10" w:color="F0A22E" w:themeColor="accent1"/>
      </w:pBdr>
      <w:spacing w:before="360" w:after="360" w:line="240" w:lineRule="auto"/>
      <w:ind w:left="864" w:right="864"/>
      <w:jc w:val="center"/>
    </w:pPr>
    <w:rPr>
      <w:rFonts w:asciiTheme="minorHAnsi" w:eastAsiaTheme="minorEastAsia" w:hAnsiTheme="minorHAnsi"/>
      <w:i/>
      <w:iCs/>
      <w:color w:val="F0A22E" w:themeColor="accent1"/>
      <w:kern w:val="2"/>
      <w:sz w:val="21"/>
    </w:rPr>
  </w:style>
  <w:style w:type="character" w:customStyle="1" w:styleId="afa">
    <w:name w:val="明显引用 字符"/>
    <w:basedOn w:val="a1"/>
    <w:link w:val="af9"/>
    <w:uiPriority w:val="30"/>
    <w:rsid w:val="004C0E79"/>
    <w:rPr>
      <w:rFonts w:asciiTheme="minorHAnsi" w:eastAsiaTheme="minorEastAsia" w:hAnsiTheme="minorHAnsi" w:cstheme="minorBidi"/>
      <w:i/>
      <w:iCs/>
      <w:color w:val="F0A22E" w:themeColor="accent1"/>
      <w:kern w:val="2"/>
      <w:sz w:val="21"/>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2134064">
      <w:bodyDiv w:val="1"/>
      <w:marLeft w:val="0"/>
      <w:marRight w:val="0"/>
      <w:marTop w:val="0"/>
      <w:marBottom w:val="0"/>
      <w:divBdr>
        <w:top w:val="none" w:sz="0" w:space="0" w:color="auto"/>
        <w:left w:val="none" w:sz="0" w:space="0" w:color="auto"/>
        <w:bottom w:val="none" w:sz="0" w:space="0" w:color="auto"/>
        <w:right w:val="none" w:sz="0" w:space="0" w:color="auto"/>
      </w:divBdr>
      <w:divsChild>
        <w:div w:id="628047810">
          <w:marLeft w:val="0"/>
          <w:marRight w:val="0"/>
          <w:marTop w:val="0"/>
          <w:marBottom w:val="0"/>
          <w:divBdr>
            <w:top w:val="none" w:sz="0" w:space="0" w:color="auto"/>
            <w:left w:val="none" w:sz="0" w:space="0" w:color="auto"/>
            <w:bottom w:val="none" w:sz="0" w:space="0" w:color="auto"/>
            <w:right w:val="none" w:sz="0" w:space="0" w:color="auto"/>
          </w:divBdr>
        </w:div>
      </w:divsChild>
    </w:div>
    <w:div w:id="279069909">
      <w:bodyDiv w:val="1"/>
      <w:marLeft w:val="0"/>
      <w:marRight w:val="0"/>
      <w:marTop w:val="0"/>
      <w:marBottom w:val="0"/>
      <w:divBdr>
        <w:top w:val="none" w:sz="0" w:space="0" w:color="auto"/>
        <w:left w:val="none" w:sz="0" w:space="0" w:color="auto"/>
        <w:bottom w:val="none" w:sz="0" w:space="0" w:color="auto"/>
        <w:right w:val="none" w:sz="0" w:space="0" w:color="auto"/>
      </w:divBdr>
      <w:divsChild>
        <w:div w:id="1960066653">
          <w:marLeft w:val="0"/>
          <w:marRight w:val="0"/>
          <w:marTop w:val="0"/>
          <w:marBottom w:val="0"/>
          <w:divBdr>
            <w:top w:val="none" w:sz="0" w:space="0" w:color="auto"/>
            <w:left w:val="none" w:sz="0" w:space="0" w:color="auto"/>
            <w:bottom w:val="none" w:sz="0" w:space="0" w:color="auto"/>
            <w:right w:val="none" w:sz="0" w:space="0" w:color="auto"/>
          </w:divBdr>
        </w:div>
      </w:divsChild>
    </w:div>
    <w:div w:id="280842603">
      <w:bodyDiv w:val="1"/>
      <w:marLeft w:val="0"/>
      <w:marRight w:val="0"/>
      <w:marTop w:val="0"/>
      <w:marBottom w:val="0"/>
      <w:divBdr>
        <w:top w:val="none" w:sz="0" w:space="0" w:color="auto"/>
        <w:left w:val="none" w:sz="0" w:space="0" w:color="auto"/>
        <w:bottom w:val="none" w:sz="0" w:space="0" w:color="auto"/>
        <w:right w:val="none" w:sz="0" w:space="0" w:color="auto"/>
      </w:divBdr>
      <w:divsChild>
        <w:div w:id="1397780815">
          <w:marLeft w:val="0"/>
          <w:marRight w:val="0"/>
          <w:marTop w:val="0"/>
          <w:marBottom w:val="0"/>
          <w:divBdr>
            <w:top w:val="none" w:sz="0" w:space="0" w:color="auto"/>
            <w:left w:val="none" w:sz="0" w:space="0" w:color="auto"/>
            <w:bottom w:val="none" w:sz="0" w:space="0" w:color="auto"/>
            <w:right w:val="none" w:sz="0" w:space="0" w:color="auto"/>
          </w:divBdr>
        </w:div>
      </w:divsChild>
    </w:div>
    <w:div w:id="287594606">
      <w:bodyDiv w:val="1"/>
      <w:marLeft w:val="0"/>
      <w:marRight w:val="0"/>
      <w:marTop w:val="0"/>
      <w:marBottom w:val="0"/>
      <w:divBdr>
        <w:top w:val="none" w:sz="0" w:space="0" w:color="auto"/>
        <w:left w:val="none" w:sz="0" w:space="0" w:color="auto"/>
        <w:bottom w:val="none" w:sz="0" w:space="0" w:color="auto"/>
        <w:right w:val="none" w:sz="0" w:space="0" w:color="auto"/>
      </w:divBdr>
      <w:divsChild>
        <w:div w:id="1599555673">
          <w:marLeft w:val="0"/>
          <w:marRight w:val="0"/>
          <w:marTop w:val="0"/>
          <w:marBottom w:val="0"/>
          <w:divBdr>
            <w:top w:val="none" w:sz="0" w:space="0" w:color="auto"/>
            <w:left w:val="none" w:sz="0" w:space="0" w:color="auto"/>
            <w:bottom w:val="none" w:sz="0" w:space="0" w:color="auto"/>
            <w:right w:val="none" w:sz="0" w:space="0" w:color="auto"/>
          </w:divBdr>
        </w:div>
      </w:divsChild>
    </w:div>
    <w:div w:id="319777336">
      <w:bodyDiv w:val="1"/>
      <w:marLeft w:val="0"/>
      <w:marRight w:val="0"/>
      <w:marTop w:val="0"/>
      <w:marBottom w:val="0"/>
      <w:divBdr>
        <w:top w:val="none" w:sz="0" w:space="0" w:color="auto"/>
        <w:left w:val="none" w:sz="0" w:space="0" w:color="auto"/>
        <w:bottom w:val="none" w:sz="0" w:space="0" w:color="auto"/>
        <w:right w:val="none" w:sz="0" w:space="0" w:color="auto"/>
      </w:divBdr>
      <w:divsChild>
        <w:div w:id="1272476217">
          <w:marLeft w:val="0"/>
          <w:marRight w:val="0"/>
          <w:marTop w:val="0"/>
          <w:marBottom w:val="0"/>
          <w:divBdr>
            <w:top w:val="none" w:sz="0" w:space="0" w:color="auto"/>
            <w:left w:val="none" w:sz="0" w:space="0" w:color="auto"/>
            <w:bottom w:val="none" w:sz="0" w:space="0" w:color="auto"/>
            <w:right w:val="none" w:sz="0" w:space="0" w:color="auto"/>
          </w:divBdr>
        </w:div>
      </w:divsChild>
    </w:div>
    <w:div w:id="320276164">
      <w:bodyDiv w:val="1"/>
      <w:marLeft w:val="0"/>
      <w:marRight w:val="0"/>
      <w:marTop w:val="0"/>
      <w:marBottom w:val="0"/>
      <w:divBdr>
        <w:top w:val="none" w:sz="0" w:space="0" w:color="auto"/>
        <w:left w:val="none" w:sz="0" w:space="0" w:color="auto"/>
        <w:bottom w:val="none" w:sz="0" w:space="0" w:color="auto"/>
        <w:right w:val="none" w:sz="0" w:space="0" w:color="auto"/>
      </w:divBdr>
      <w:divsChild>
        <w:div w:id="1562205614">
          <w:marLeft w:val="0"/>
          <w:marRight w:val="0"/>
          <w:marTop w:val="0"/>
          <w:marBottom w:val="0"/>
          <w:divBdr>
            <w:top w:val="none" w:sz="0" w:space="0" w:color="auto"/>
            <w:left w:val="none" w:sz="0" w:space="0" w:color="auto"/>
            <w:bottom w:val="none" w:sz="0" w:space="0" w:color="auto"/>
            <w:right w:val="none" w:sz="0" w:space="0" w:color="auto"/>
          </w:divBdr>
        </w:div>
      </w:divsChild>
    </w:div>
    <w:div w:id="326901229">
      <w:bodyDiv w:val="1"/>
      <w:marLeft w:val="0"/>
      <w:marRight w:val="0"/>
      <w:marTop w:val="0"/>
      <w:marBottom w:val="0"/>
      <w:divBdr>
        <w:top w:val="none" w:sz="0" w:space="0" w:color="auto"/>
        <w:left w:val="none" w:sz="0" w:space="0" w:color="auto"/>
        <w:bottom w:val="none" w:sz="0" w:space="0" w:color="auto"/>
        <w:right w:val="none" w:sz="0" w:space="0" w:color="auto"/>
      </w:divBdr>
    </w:div>
    <w:div w:id="558826803">
      <w:bodyDiv w:val="1"/>
      <w:marLeft w:val="0"/>
      <w:marRight w:val="0"/>
      <w:marTop w:val="0"/>
      <w:marBottom w:val="0"/>
      <w:divBdr>
        <w:top w:val="none" w:sz="0" w:space="0" w:color="auto"/>
        <w:left w:val="none" w:sz="0" w:space="0" w:color="auto"/>
        <w:bottom w:val="none" w:sz="0" w:space="0" w:color="auto"/>
        <w:right w:val="none" w:sz="0" w:space="0" w:color="auto"/>
      </w:divBdr>
    </w:div>
    <w:div w:id="741876487">
      <w:bodyDiv w:val="1"/>
      <w:marLeft w:val="0"/>
      <w:marRight w:val="0"/>
      <w:marTop w:val="0"/>
      <w:marBottom w:val="0"/>
      <w:divBdr>
        <w:top w:val="none" w:sz="0" w:space="0" w:color="auto"/>
        <w:left w:val="none" w:sz="0" w:space="0" w:color="auto"/>
        <w:bottom w:val="none" w:sz="0" w:space="0" w:color="auto"/>
        <w:right w:val="none" w:sz="0" w:space="0" w:color="auto"/>
      </w:divBdr>
      <w:divsChild>
        <w:div w:id="1585648853">
          <w:marLeft w:val="0"/>
          <w:marRight w:val="0"/>
          <w:marTop w:val="0"/>
          <w:marBottom w:val="0"/>
          <w:divBdr>
            <w:top w:val="none" w:sz="0" w:space="0" w:color="auto"/>
            <w:left w:val="none" w:sz="0" w:space="0" w:color="auto"/>
            <w:bottom w:val="none" w:sz="0" w:space="0" w:color="auto"/>
            <w:right w:val="none" w:sz="0" w:space="0" w:color="auto"/>
          </w:divBdr>
        </w:div>
      </w:divsChild>
    </w:div>
    <w:div w:id="795560570">
      <w:bodyDiv w:val="1"/>
      <w:marLeft w:val="0"/>
      <w:marRight w:val="0"/>
      <w:marTop w:val="0"/>
      <w:marBottom w:val="0"/>
      <w:divBdr>
        <w:top w:val="none" w:sz="0" w:space="0" w:color="auto"/>
        <w:left w:val="none" w:sz="0" w:space="0" w:color="auto"/>
        <w:bottom w:val="none" w:sz="0" w:space="0" w:color="auto"/>
        <w:right w:val="none" w:sz="0" w:space="0" w:color="auto"/>
      </w:divBdr>
      <w:divsChild>
        <w:div w:id="1753120374">
          <w:marLeft w:val="0"/>
          <w:marRight w:val="0"/>
          <w:marTop w:val="0"/>
          <w:marBottom w:val="0"/>
          <w:divBdr>
            <w:top w:val="none" w:sz="0" w:space="0" w:color="auto"/>
            <w:left w:val="none" w:sz="0" w:space="0" w:color="auto"/>
            <w:bottom w:val="none" w:sz="0" w:space="0" w:color="auto"/>
            <w:right w:val="none" w:sz="0" w:space="0" w:color="auto"/>
          </w:divBdr>
        </w:div>
      </w:divsChild>
    </w:div>
    <w:div w:id="837499955">
      <w:bodyDiv w:val="1"/>
      <w:marLeft w:val="0"/>
      <w:marRight w:val="0"/>
      <w:marTop w:val="0"/>
      <w:marBottom w:val="0"/>
      <w:divBdr>
        <w:top w:val="none" w:sz="0" w:space="0" w:color="auto"/>
        <w:left w:val="none" w:sz="0" w:space="0" w:color="auto"/>
        <w:bottom w:val="none" w:sz="0" w:space="0" w:color="auto"/>
        <w:right w:val="none" w:sz="0" w:space="0" w:color="auto"/>
      </w:divBdr>
      <w:divsChild>
        <w:div w:id="1844780209">
          <w:marLeft w:val="0"/>
          <w:marRight w:val="0"/>
          <w:marTop w:val="0"/>
          <w:marBottom w:val="0"/>
          <w:divBdr>
            <w:top w:val="none" w:sz="0" w:space="0" w:color="auto"/>
            <w:left w:val="none" w:sz="0" w:space="0" w:color="auto"/>
            <w:bottom w:val="none" w:sz="0" w:space="0" w:color="auto"/>
            <w:right w:val="none" w:sz="0" w:space="0" w:color="auto"/>
          </w:divBdr>
        </w:div>
      </w:divsChild>
    </w:div>
    <w:div w:id="873884684">
      <w:bodyDiv w:val="1"/>
      <w:marLeft w:val="0"/>
      <w:marRight w:val="0"/>
      <w:marTop w:val="0"/>
      <w:marBottom w:val="0"/>
      <w:divBdr>
        <w:top w:val="none" w:sz="0" w:space="0" w:color="auto"/>
        <w:left w:val="none" w:sz="0" w:space="0" w:color="auto"/>
        <w:bottom w:val="none" w:sz="0" w:space="0" w:color="auto"/>
        <w:right w:val="none" w:sz="0" w:space="0" w:color="auto"/>
      </w:divBdr>
    </w:div>
    <w:div w:id="1011835118">
      <w:bodyDiv w:val="1"/>
      <w:marLeft w:val="0"/>
      <w:marRight w:val="0"/>
      <w:marTop w:val="0"/>
      <w:marBottom w:val="0"/>
      <w:divBdr>
        <w:top w:val="none" w:sz="0" w:space="0" w:color="auto"/>
        <w:left w:val="none" w:sz="0" w:space="0" w:color="auto"/>
        <w:bottom w:val="none" w:sz="0" w:space="0" w:color="auto"/>
        <w:right w:val="none" w:sz="0" w:space="0" w:color="auto"/>
      </w:divBdr>
      <w:divsChild>
        <w:div w:id="602686327">
          <w:marLeft w:val="0"/>
          <w:marRight w:val="0"/>
          <w:marTop w:val="0"/>
          <w:marBottom w:val="0"/>
          <w:divBdr>
            <w:top w:val="none" w:sz="0" w:space="0" w:color="auto"/>
            <w:left w:val="none" w:sz="0" w:space="0" w:color="auto"/>
            <w:bottom w:val="none" w:sz="0" w:space="0" w:color="auto"/>
            <w:right w:val="none" w:sz="0" w:space="0" w:color="auto"/>
          </w:divBdr>
        </w:div>
      </w:divsChild>
    </w:div>
    <w:div w:id="1019350253">
      <w:bodyDiv w:val="1"/>
      <w:marLeft w:val="0"/>
      <w:marRight w:val="0"/>
      <w:marTop w:val="0"/>
      <w:marBottom w:val="0"/>
      <w:divBdr>
        <w:top w:val="none" w:sz="0" w:space="0" w:color="auto"/>
        <w:left w:val="none" w:sz="0" w:space="0" w:color="auto"/>
        <w:bottom w:val="none" w:sz="0" w:space="0" w:color="auto"/>
        <w:right w:val="none" w:sz="0" w:space="0" w:color="auto"/>
      </w:divBdr>
      <w:divsChild>
        <w:div w:id="1306549319">
          <w:marLeft w:val="0"/>
          <w:marRight w:val="0"/>
          <w:marTop w:val="0"/>
          <w:marBottom w:val="0"/>
          <w:divBdr>
            <w:top w:val="none" w:sz="0" w:space="0" w:color="auto"/>
            <w:left w:val="none" w:sz="0" w:space="0" w:color="auto"/>
            <w:bottom w:val="none" w:sz="0" w:space="0" w:color="auto"/>
            <w:right w:val="none" w:sz="0" w:space="0" w:color="auto"/>
          </w:divBdr>
        </w:div>
      </w:divsChild>
    </w:div>
    <w:div w:id="1193567878">
      <w:bodyDiv w:val="1"/>
      <w:marLeft w:val="0"/>
      <w:marRight w:val="0"/>
      <w:marTop w:val="0"/>
      <w:marBottom w:val="0"/>
      <w:divBdr>
        <w:top w:val="none" w:sz="0" w:space="0" w:color="auto"/>
        <w:left w:val="none" w:sz="0" w:space="0" w:color="auto"/>
        <w:bottom w:val="none" w:sz="0" w:space="0" w:color="auto"/>
        <w:right w:val="none" w:sz="0" w:space="0" w:color="auto"/>
      </w:divBdr>
      <w:divsChild>
        <w:div w:id="483863387">
          <w:marLeft w:val="0"/>
          <w:marRight w:val="0"/>
          <w:marTop w:val="0"/>
          <w:marBottom w:val="0"/>
          <w:divBdr>
            <w:top w:val="none" w:sz="0" w:space="0" w:color="auto"/>
            <w:left w:val="none" w:sz="0" w:space="0" w:color="auto"/>
            <w:bottom w:val="none" w:sz="0" w:space="0" w:color="auto"/>
            <w:right w:val="none" w:sz="0" w:space="0" w:color="auto"/>
          </w:divBdr>
        </w:div>
      </w:divsChild>
    </w:div>
    <w:div w:id="1231577187">
      <w:bodyDiv w:val="1"/>
      <w:marLeft w:val="0"/>
      <w:marRight w:val="0"/>
      <w:marTop w:val="0"/>
      <w:marBottom w:val="0"/>
      <w:divBdr>
        <w:top w:val="none" w:sz="0" w:space="0" w:color="auto"/>
        <w:left w:val="none" w:sz="0" w:space="0" w:color="auto"/>
        <w:bottom w:val="none" w:sz="0" w:space="0" w:color="auto"/>
        <w:right w:val="none" w:sz="0" w:space="0" w:color="auto"/>
      </w:divBdr>
      <w:divsChild>
        <w:div w:id="2038581388">
          <w:marLeft w:val="0"/>
          <w:marRight w:val="0"/>
          <w:marTop w:val="0"/>
          <w:marBottom w:val="0"/>
          <w:divBdr>
            <w:top w:val="none" w:sz="0" w:space="0" w:color="auto"/>
            <w:left w:val="none" w:sz="0" w:space="0" w:color="auto"/>
            <w:bottom w:val="none" w:sz="0" w:space="0" w:color="auto"/>
            <w:right w:val="none" w:sz="0" w:space="0" w:color="auto"/>
          </w:divBdr>
        </w:div>
      </w:divsChild>
    </w:div>
    <w:div w:id="1247417366">
      <w:bodyDiv w:val="1"/>
      <w:marLeft w:val="0"/>
      <w:marRight w:val="0"/>
      <w:marTop w:val="0"/>
      <w:marBottom w:val="0"/>
      <w:divBdr>
        <w:top w:val="none" w:sz="0" w:space="0" w:color="auto"/>
        <w:left w:val="none" w:sz="0" w:space="0" w:color="auto"/>
        <w:bottom w:val="none" w:sz="0" w:space="0" w:color="auto"/>
        <w:right w:val="none" w:sz="0" w:space="0" w:color="auto"/>
      </w:divBdr>
      <w:divsChild>
        <w:div w:id="1106266826">
          <w:marLeft w:val="0"/>
          <w:marRight w:val="0"/>
          <w:marTop w:val="0"/>
          <w:marBottom w:val="0"/>
          <w:divBdr>
            <w:top w:val="none" w:sz="0" w:space="0" w:color="auto"/>
            <w:left w:val="none" w:sz="0" w:space="0" w:color="auto"/>
            <w:bottom w:val="none" w:sz="0" w:space="0" w:color="auto"/>
            <w:right w:val="none" w:sz="0" w:space="0" w:color="auto"/>
          </w:divBdr>
        </w:div>
      </w:divsChild>
    </w:div>
    <w:div w:id="1335914124">
      <w:bodyDiv w:val="1"/>
      <w:marLeft w:val="0"/>
      <w:marRight w:val="0"/>
      <w:marTop w:val="0"/>
      <w:marBottom w:val="0"/>
      <w:divBdr>
        <w:top w:val="none" w:sz="0" w:space="0" w:color="auto"/>
        <w:left w:val="none" w:sz="0" w:space="0" w:color="auto"/>
        <w:bottom w:val="none" w:sz="0" w:space="0" w:color="auto"/>
        <w:right w:val="none" w:sz="0" w:space="0" w:color="auto"/>
      </w:divBdr>
    </w:div>
    <w:div w:id="1346442951">
      <w:bodyDiv w:val="1"/>
      <w:marLeft w:val="0"/>
      <w:marRight w:val="0"/>
      <w:marTop w:val="0"/>
      <w:marBottom w:val="0"/>
      <w:divBdr>
        <w:top w:val="none" w:sz="0" w:space="0" w:color="auto"/>
        <w:left w:val="none" w:sz="0" w:space="0" w:color="auto"/>
        <w:bottom w:val="none" w:sz="0" w:space="0" w:color="auto"/>
        <w:right w:val="none" w:sz="0" w:space="0" w:color="auto"/>
      </w:divBdr>
    </w:div>
    <w:div w:id="1347293051">
      <w:bodyDiv w:val="1"/>
      <w:marLeft w:val="0"/>
      <w:marRight w:val="0"/>
      <w:marTop w:val="0"/>
      <w:marBottom w:val="0"/>
      <w:divBdr>
        <w:top w:val="none" w:sz="0" w:space="0" w:color="auto"/>
        <w:left w:val="none" w:sz="0" w:space="0" w:color="auto"/>
        <w:bottom w:val="none" w:sz="0" w:space="0" w:color="auto"/>
        <w:right w:val="none" w:sz="0" w:space="0" w:color="auto"/>
      </w:divBdr>
      <w:divsChild>
        <w:div w:id="1730499251">
          <w:marLeft w:val="0"/>
          <w:marRight w:val="0"/>
          <w:marTop w:val="0"/>
          <w:marBottom w:val="0"/>
          <w:divBdr>
            <w:top w:val="none" w:sz="0" w:space="0" w:color="auto"/>
            <w:left w:val="none" w:sz="0" w:space="0" w:color="auto"/>
            <w:bottom w:val="none" w:sz="0" w:space="0" w:color="auto"/>
            <w:right w:val="none" w:sz="0" w:space="0" w:color="auto"/>
          </w:divBdr>
        </w:div>
      </w:divsChild>
    </w:div>
    <w:div w:id="1360086570">
      <w:bodyDiv w:val="1"/>
      <w:marLeft w:val="0"/>
      <w:marRight w:val="0"/>
      <w:marTop w:val="0"/>
      <w:marBottom w:val="0"/>
      <w:divBdr>
        <w:top w:val="none" w:sz="0" w:space="0" w:color="auto"/>
        <w:left w:val="none" w:sz="0" w:space="0" w:color="auto"/>
        <w:bottom w:val="none" w:sz="0" w:space="0" w:color="auto"/>
        <w:right w:val="none" w:sz="0" w:space="0" w:color="auto"/>
      </w:divBdr>
    </w:div>
    <w:div w:id="1457337760">
      <w:bodyDiv w:val="1"/>
      <w:marLeft w:val="0"/>
      <w:marRight w:val="0"/>
      <w:marTop w:val="0"/>
      <w:marBottom w:val="0"/>
      <w:divBdr>
        <w:top w:val="none" w:sz="0" w:space="0" w:color="auto"/>
        <w:left w:val="none" w:sz="0" w:space="0" w:color="auto"/>
        <w:bottom w:val="none" w:sz="0" w:space="0" w:color="auto"/>
        <w:right w:val="none" w:sz="0" w:space="0" w:color="auto"/>
      </w:divBdr>
    </w:div>
    <w:div w:id="1465587102">
      <w:bodyDiv w:val="1"/>
      <w:marLeft w:val="0"/>
      <w:marRight w:val="0"/>
      <w:marTop w:val="0"/>
      <w:marBottom w:val="0"/>
      <w:divBdr>
        <w:top w:val="none" w:sz="0" w:space="0" w:color="auto"/>
        <w:left w:val="none" w:sz="0" w:space="0" w:color="auto"/>
        <w:bottom w:val="none" w:sz="0" w:space="0" w:color="auto"/>
        <w:right w:val="none" w:sz="0" w:space="0" w:color="auto"/>
      </w:divBdr>
      <w:divsChild>
        <w:div w:id="1101875277">
          <w:marLeft w:val="0"/>
          <w:marRight w:val="0"/>
          <w:marTop w:val="0"/>
          <w:marBottom w:val="0"/>
          <w:divBdr>
            <w:top w:val="none" w:sz="0" w:space="0" w:color="auto"/>
            <w:left w:val="none" w:sz="0" w:space="0" w:color="auto"/>
            <w:bottom w:val="none" w:sz="0" w:space="0" w:color="auto"/>
            <w:right w:val="none" w:sz="0" w:space="0" w:color="auto"/>
          </w:divBdr>
        </w:div>
      </w:divsChild>
    </w:div>
    <w:div w:id="1466007033">
      <w:bodyDiv w:val="1"/>
      <w:marLeft w:val="0"/>
      <w:marRight w:val="0"/>
      <w:marTop w:val="0"/>
      <w:marBottom w:val="0"/>
      <w:divBdr>
        <w:top w:val="none" w:sz="0" w:space="0" w:color="auto"/>
        <w:left w:val="none" w:sz="0" w:space="0" w:color="auto"/>
        <w:bottom w:val="none" w:sz="0" w:space="0" w:color="auto"/>
        <w:right w:val="none" w:sz="0" w:space="0" w:color="auto"/>
      </w:divBdr>
      <w:divsChild>
        <w:div w:id="583955920">
          <w:marLeft w:val="0"/>
          <w:marRight w:val="0"/>
          <w:marTop w:val="0"/>
          <w:marBottom w:val="0"/>
          <w:divBdr>
            <w:top w:val="none" w:sz="0" w:space="0" w:color="auto"/>
            <w:left w:val="none" w:sz="0" w:space="0" w:color="auto"/>
            <w:bottom w:val="none" w:sz="0" w:space="0" w:color="auto"/>
            <w:right w:val="none" w:sz="0" w:space="0" w:color="auto"/>
          </w:divBdr>
        </w:div>
      </w:divsChild>
    </w:div>
    <w:div w:id="1523788289">
      <w:bodyDiv w:val="1"/>
      <w:marLeft w:val="0"/>
      <w:marRight w:val="0"/>
      <w:marTop w:val="0"/>
      <w:marBottom w:val="0"/>
      <w:divBdr>
        <w:top w:val="none" w:sz="0" w:space="0" w:color="auto"/>
        <w:left w:val="none" w:sz="0" w:space="0" w:color="auto"/>
        <w:bottom w:val="none" w:sz="0" w:space="0" w:color="auto"/>
        <w:right w:val="none" w:sz="0" w:space="0" w:color="auto"/>
      </w:divBdr>
      <w:divsChild>
        <w:div w:id="683171058">
          <w:marLeft w:val="0"/>
          <w:marRight w:val="0"/>
          <w:marTop w:val="0"/>
          <w:marBottom w:val="0"/>
          <w:divBdr>
            <w:top w:val="none" w:sz="0" w:space="0" w:color="auto"/>
            <w:left w:val="none" w:sz="0" w:space="0" w:color="auto"/>
            <w:bottom w:val="none" w:sz="0" w:space="0" w:color="auto"/>
            <w:right w:val="none" w:sz="0" w:space="0" w:color="auto"/>
          </w:divBdr>
        </w:div>
      </w:divsChild>
    </w:div>
    <w:div w:id="1576086156">
      <w:bodyDiv w:val="1"/>
      <w:marLeft w:val="0"/>
      <w:marRight w:val="0"/>
      <w:marTop w:val="0"/>
      <w:marBottom w:val="0"/>
      <w:divBdr>
        <w:top w:val="none" w:sz="0" w:space="0" w:color="auto"/>
        <w:left w:val="none" w:sz="0" w:space="0" w:color="auto"/>
        <w:bottom w:val="none" w:sz="0" w:space="0" w:color="auto"/>
        <w:right w:val="none" w:sz="0" w:space="0" w:color="auto"/>
      </w:divBdr>
    </w:div>
    <w:div w:id="1588885250">
      <w:bodyDiv w:val="1"/>
      <w:marLeft w:val="0"/>
      <w:marRight w:val="0"/>
      <w:marTop w:val="0"/>
      <w:marBottom w:val="0"/>
      <w:divBdr>
        <w:top w:val="none" w:sz="0" w:space="0" w:color="auto"/>
        <w:left w:val="none" w:sz="0" w:space="0" w:color="auto"/>
        <w:bottom w:val="none" w:sz="0" w:space="0" w:color="auto"/>
        <w:right w:val="none" w:sz="0" w:space="0" w:color="auto"/>
      </w:divBdr>
      <w:divsChild>
        <w:div w:id="1618171756">
          <w:marLeft w:val="0"/>
          <w:marRight w:val="0"/>
          <w:marTop w:val="0"/>
          <w:marBottom w:val="0"/>
          <w:divBdr>
            <w:top w:val="none" w:sz="0" w:space="0" w:color="auto"/>
            <w:left w:val="none" w:sz="0" w:space="0" w:color="auto"/>
            <w:bottom w:val="none" w:sz="0" w:space="0" w:color="auto"/>
            <w:right w:val="none" w:sz="0" w:space="0" w:color="auto"/>
          </w:divBdr>
        </w:div>
      </w:divsChild>
    </w:div>
    <w:div w:id="1607229208">
      <w:bodyDiv w:val="1"/>
      <w:marLeft w:val="0"/>
      <w:marRight w:val="0"/>
      <w:marTop w:val="0"/>
      <w:marBottom w:val="0"/>
      <w:divBdr>
        <w:top w:val="none" w:sz="0" w:space="0" w:color="auto"/>
        <w:left w:val="none" w:sz="0" w:space="0" w:color="auto"/>
        <w:bottom w:val="none" w:sz="0" w:space="0" w:color="auto"/>
        <w:right w:val="none" w:sz="0" w:space="0" w:color="auto"/>
      </w:divBdr>
    </w:div>
    <w:div w:id="1734888043">
      <w:bodyDiv w:val="1"/>
      <w:marLeft w:val="0"/>
      <w:marRight w:val="0"/>
      <w:marTop w:val="0"/>
      <w:marBottom w:val="0"/>
      <w:divBdr>
        <w:top w:val="none" w:sz="0" w:space="0" w:color="auto"/>
        <w:left w:val="none" w:sz="0" w:space="0" w:color="auto"/>
        <w:bottom w:val="none" w:sz="0" w:space="0" w:color="auto"/>
        <w:right w:val="none" w:sz="0" w:space="0" w:color="auto"/>
      </w:divBdr>
      <w:divsChild>
        <w:div w:id="844788700">
          <w:marLeft w:val="0"/>
          <w:marRight w:val="0"/>
          <w:marTop w:val="0"/>
          <w:marBottom w:val="0"/>
          <w:divBdr>
            <w:top w:val="none" w:sz="0" w:space="0" w:color="auto"/>
            <w:left w:val="none" w:sz="0" w:space="0" w:color="auto"/>
            <w:bottom w:val="none" w:sz="0" w:space="0" w:color="auto"/>
            <w:right w:val="none" w:sz="0" w:space="0" w:color="auto"/>
          </w:divBdr>
        </w:div>
      </w:divsChild>
    </w:div>
    <w:div w:id="1756711038">
      <w:bodyDiv w:val="1"/>
      <w:marLeft w:val="0"/>
      <w:marRight w:val="0"/>
      <w:marTop w:val="0"/>
      <w:marBottom w:val="0"/>
      <w:divBdr>
        <w:top w:val="none" w:sz="0" w:space="0" w:color="auto"/>
        <w:left w:val="none" w:sz="0" w:space="0" w:color="auto"/>
        <w:bottom w:val="none" w:sz="0" w:space="0" w:color="auto"/>
        <w:right w:val="none" w:sz="0" w:space="0" w:color="auto"/>
      </w:divBdr>
    </w:div>
    <w:div w:id="1926720715">
      <w:bodyDiv w:val="1"/>
      <w:marLeft w:val="0"/>
      <w:marRight w:val="0"/>
      <w:marTop w:val="0"/>
      <w:marBottom w:val="0"/>
      <w:divBdr>
        <w:top w:val="none" w:sz="0" w:space="0" w:color="auto"/>
        <w:left w:val="none" w:sz="0" w:space="0" w:color="auto"/>
        <w:bottom w:val="none" w:sz="0" w:space="0" w:color="auto"/>
        <w:right w:val="none" w:sz="0" w:space="0" w:color="auto"/>
      </w:divBdr>
    </w:div>
    <w:div w:id="1933779221">
      <w:bodyDiv w:val="1"/>
      <w:marLeft w:val="0"/>
      <w:marRight w:val="0"/>
      <w:marTop w:val="0"/>
      <w:marBottom w:val="0"/>
      <w:divBdr>
        <w:top w:val="none" w:sz="0" w:space="0" w:color="auto"/>
        <w:left w:val="none" w:sz="0" w:space="0" w:color="auto"/>
        <w:bottom w:val="none" w:sz="0" w:space="0" w:color="auto"/>
        <w:right w:val="none" w:sz="0" w:space="0" w:color="auto"/>
      </w:divBdr>
    </w:div>
    <w:div w:id="211755858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footer" Target="footer1.xml"/><Relationship Id="rId7" Type="http://schemas.openxmlformats.org/officeDocument/2006/relationships/footnotes" Target="footnotes.xml"/><Relationship Id="rId71" Type="http://schemas.openxmlformats.org/officeDocument/2006/relationships/image" Target="media/image63.png"/><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image" Target="media/image53.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s>
</file>

<file path=word/_rels/header1.xml.rels><?xml version="1.0" encoding="UTF-8" standalone="yes"?>
<Relationships xmlns="http://schemas.openxmlformats.org/package/2006/relationships"><Relationship Id="rId1" Type="http://schemas.openxmlformats.org/officeDocument/2006/relationships/image" Target="media/image67.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dministrator\Desktop\&#27169;&#26495;.dotx" TargetMode="External"/></Relationships>
</file>

<file path=word/theme/theme1.xml><?xml version="1.0" encoding="utf-8"?>
<a:theme xmlns:a="http://schemas.openxmlformats.org/drawingml/2006/main" name="Office 主题">
  <a:themeElements>
    <a:clrScheme name="跋涉">
      <a:dk1>
        <a:sysClr val="windowText" lastClr="000000"/>
      </a:dk1>
      <a:lt1>
        <a:sysClr val="window" lastClr="FFFFFF"/>
      </a:lt1>
      <a:dk2>
        <a:srgbClr val="4E3B30"/>
      </a:dk2>
      <a:lt2>
        <a:srgbClr val="FBEEC9"/>
      </a:lt2>
      <a:accent1>
        <a:srgbClr val="F0A22E"/>
      </a:accent1>
      <a:accent2>
        <a:srgbClr val="A5644E"/>
      </a:accent2>
      <a:accent3>
        <a:srgbClr val="B58B80"/>
      </a:accent3>
      <a:accent4>
        <a:srgbClr val="C3986D"/>
      </a:accent4>
      <a:accent5>
        <a:srgbClr val="A19574"/>
      </a:accent5>
      <a:accent6>
        <a:srgbClr val="C17529"/>
      </a:accent6>
      <a:hlink>
        <a:srgbClr val="AD1F1F"/>
      </a:hlink>
      <a:folHlink>
        <a:srgbClr val="FFC42F"/>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CB3BDDAC-74A2-46ED-A1BC-C52C3AF089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模板</Template>
  <TotalTime>255</TotalTime>
  <Pages>34</Pages>
  <Words>3328</Words>
  <Characters>18970</Characters>
  <Application>Microsoft Office Word</Application>
  <DocSecurity>0</DocSecurity>
  <Lines>158</Lines>
  <Paragraphs>44</Paragraphs>
  <ScaleCrop>false</ScaleCrop>
  <Company/>
  <LinksUpToDate>false</LinksUpToDate>
  <CharactersWithSpaces>22254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Administrator</cp:lastModifiedBy>
  <cp:revision>285</cp:revision>
  <cp:lastPrinted>2019-09-21T02:14:00Z</cp:lastPrinted>
  <dcterms:created xsi:type="dcterms:W3CDTF">2019-01-15T01:55:00Z</dcterms:created>
  <dcterms:modified xsi:type="dcterms:W3CDTF">2019-09-21T02:15:00Z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2052-10.1.0.6554</vt:lpwstr>
  </property>
</Properties>
</file>